
<file path=[Content_Types].xml><?xml version="1.0" encoding="utf-8"?>
<Types xmlns="http://schemas.openxmlformats.org/package/2006/content-types">
  <Default Extension="jpeg" ContentType="image/jpe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alias w:val="Click Here and Type Title"/>
        <w:tag w:val="Add Title Here"/>
        <w:id w:val="644095079"/>
        <w:placeholder>
          <w:docPart w:val="C8609DC3CE2A470185112D0E274BE356"/>
        </w:placeholder>
        <w:dataBinding w:prefixMappings="xmlns:ns0='http://purl.org/dc/elements/1.1/' xmlns:ns1='http://schemas.openxmlformats.org/package/2006/metadata/core-properties' " w:xpath="/ns1:coreProperties[1]/ns0:title[1]" w:storeItemID="{6C3C8BC8-F283-45AE-878A-BAB7291924A1}"/>
        <w:text w:multiLine="1"/>
      </w:sdtPr>
      <w:sdtContent>
        <w:p w14:paraId="7931FCE2" w14:textId="77777777" w:rsidR="00E12AF4" w:rsidRPr="00604F91" w:rsidRDefault="00871DDC" w:rsidP="00A366B3">
          <w:pPr>
            <w:pStyle w:val="Title"/>
          </w:pPr>
          <w:r>
            <w:t>FLOWER Operations Guide</w:t>
          </w:r>
        </w:p>
      </w:sdtContent>
    </w:sdt>
    <w:p w14:paraId="0DBF5FAB" w14:textId="77777777" w:rsidR="00E12AF4" w:rsidRPr="00604F91" w:rsidRDefault="005519E9" w:rsidP="00604F91">
      <w:pPr>
        <w:pStyle w:val="PNNLSubtitle"/>
      </w:pPr>
      <w:r>
        <w:t>FLOWER Version 06 (flr06)</w:t>
      </w:r>
    </w:p>
    <w:sdt>
      <w:sdtPr>
        <w:alias w:val="Publish Date"/>
        <w:tag w:val=""/>
        <w:id w:val="1436945899"/>
        <w:placeholder>
          <w:docPart w:val="0FB8698E8E8E4EAE81E1FB5593313342"/>
        </w:placeholder>
        <w:dataBinding w:prefixMappings="xmlns:ns0='http://schemas.microsoft.com/office/2006/coverPageProps' " w:xpath="/ns0:CoverPageProperties[1]/ns0:PublishDate[1]" w:storeItemID="{55AF091B-3C7A-41E3-B477-F2FDAA23CFDA}"/>
        <w:date w:fullDate="2017-07-06T00:00:00Z">
          <w:dateFormat w:val="MMMM yyyy"/>
          <w:lid w:val="en-US"/>
          <w:storeMappedDataAs w:val="dateTime"/>
          <w:calendar w:val="gregorian"/>
        </w:date>
      </w:sdtPr>
      <w:sdtContent>
        <w:p w14:paraId="01C5D673" w14:textId="77777777" w:rsidR="00604F91" w:rsidRPr="00604F91" w:rsidRDefault="00871DDC" w:rsidP="00604F91">
          <w:pPr>
            <w:pStyle w:val="FrontMatterCoverDate"/>
          </w:pPr>
          <w:r>
            <w:t>July 2017</w:t>
          </w:r>
        </w:p>
      </w:sdtContent>
    </w:sdt>
    <w:p w14:paraId="1DC0BD84" w14:textId="77777777" w:rsidR="00E12AF4" w:rsidRPr="00604F91" w:rsidRDefault="005519E9" w:rsidP="00604F91">
      <w:pPr>
        <w:pStyle w:val="FrontMatterCoverAuthorName"/>
      </w:pPr>
      <w:r>
        <w:t>DS Curtis</w:t>
      </w:r>
      <w:r w:rsidR="00E12AF4" w:rsidRPr="00604F91">
        <w:tab/>
      </w:r>
    </w:p>
    <w:p w14:paraId="06332C3A" w14:textId="77777777" w:rsidR="00E12AF4" w:rsidRPr="00732407" w:rsidRDefault="00E12AF4" w:rsidP="005519E9">
      <w:pPr>
        <w:pStyle w:val="FrontMatterCoverAuthorName"/>
        <w:sectPr w:rsidR="00E12AF4" w:rsidRPr="00732407" w:rsidSect="00F61B9E">
          <w:headerReference w:type="default" r:id="rId13"/>
          <w:footerReference w:type="default" r:id="rId14"/>
          <w:footnotePr>
            <w:numRestart w:val="eachPage"/>
          </w:footnotePr>
          <w:pgSz w:w="12240" w:h="15840" w:code="1"/>
          <w:pgMar w:top="6480" w:right="1800" w:bottom="3240" w:left="1800" w:header="907" w:footer="907" w:gutter="0"/>
          <w:cols w:space="720"/>
        </w:sectPr>
      </w:pPr>
      <w:r w:rsidRPr="00604F91">
        <w:tab/>
      </w:r>
    </w:p>
    <w:p w14:paraId="74346B2F" w14:textId="77777777" w:rsidR="00E12AF4" w:rsidRDefault="00BD3C16" w:rsidP="00BD3C16">
      <w:pPr>
        <w:jc w:val="center"/>
      </w:pPr>
      <w:r>
        <w:rPr>
          <w:rFonts w:ascii="Arial" w:hAnsi="Arial" w:cs="Arial"/>
          <w:noProof/>
          <w:sz w:val="20"/>
          <w:szCs w:val="20"/>
        </w:rPr>
        <w:lastRenderedPageBreak/>
        <w:drawing>
          <wp:inline distT="0" distB="0" distL="0" distR="0" wp14:anchorId="50A66D14" wp14:editId="1BB37BFF">
            <wp:extent cx="4975225" cy="7284085"/>
            <wp:effectExtent l="0" t="0" r="0" b="0"/>
            <wp:docPr id="5" name="Picture 5"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laimers-standard no lim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25" cy="7284085"/>
                    </a:xfrm>
                    <a:prstGeom prst="rect">
                      <a:avLst/>
                    </a:prstGeom>
                    <a:noFill/>
                    <a:ln>
                      <a:noFill/>
                    </a:ln>
                  </pic:spPr>
                </pic:pic>
              </a:graphicData>
            </a:graphic>
          </wp:inline>
        </w:drawing>
      </w:r>
    </w:p>
    <w:p w14:paraId="1A00DA2B" w14:textId="77777777" w:rsidR="00E12AF4" w:rsidRDefault="00E12AF4" w:rsidP="00F33350">
      <w:pPr>
        <w:pStyle w:val="Heading1"/>
        <w:sectPr w:rsidR="00E12AF4" w:rsidSect="00E23212">
          <w:headerReference w:type="even" r:id="rId16"/>
          <w:headerReference w:type="default" r:id="rId17"/>
          <w:footerReference w:type="even" r:id="rId18"/>
          <w:footerReference w:type="default" r:id="rId19"/>
          <w:headerReference w:type="first" r:id="rId20"/>
          <w:footerReference w:type="first" r:id="rId21"/>
          <w:footnotePr>
            <w:numRestart w:val="eachPage"/>
          </w:footnotePr>
          <w:pgSz w:w="12240" w:h="15840" w:code="1"/>
          <w:pgMar w:top="1440" w:right="1440" w:bottom="720" w:left="1440" w:header="720" w:footer="720" w:gutter="0"/>
          <w:pgNumType w:chapStyle="1" w:chapSep="period"/>
          <w:cols w:space="720"/>
        </w:sectPr>
      </w:pPr>
    </w:p>
    <w:p w14:paraId="2DBE7345" w14:textId="77777777" w:rsidR="00E12AF4" w:rsidRPr="00497AAF" w:rsidRDefault="00E12AF4" w:rsidP="00E12AF4"/>
    <w:p w14:paraId="7E58FB20" w14:textId="77777777" w:rsidR="00E12AF4" w:rsidRPr="00A14454" w:rsidRDefault="00E12AF4" w:rsidP="00E12AF4">
      <w:pPr>
        <w:rPr>
          <w:rFonts w:ascii="Arial" w:hAnsi="Arial" w:cs="Arial"/>
        </w:rPr>
      </w:pPr>
    </w:p>
    <w:p w14:paraId="36A6EB65" w14:textId="77777777" w:rsidR="00E12AF4" w:rsidRPr="00A14454" w:rsidRDefault="00E12AF4" w:rsidP="00E12AF4">
      <w:pPr>
        <w:rPr>
          <w:rFonts w:ascii="Arial" w:hAnsi="Arial" w:cs="Arial"/>
        </w:rPr>
      </w:pPr>
    </w:p>
    <w:p w14:paraId="3CA14367" w14:textId="77777777" w:rsidR="00E12AF4" w:rsidRPr="00A14454" w:rsidRDefault="00E12AF4" w:rsidP="00E12AF4">
      <w:pPr>
        <w:rPr>
          <w:rFonts w:ascii="Arial" w:hAnsi="Arial" w:cs="Arial"/>
        </w:rPr>
      </w:pPr>
    </w:p>
    <w:p w14:paraId="11A3ABB9" w14:textId="77777777" w:rsidR="00E12AF4" w:rsidRPr="00A14454" w:rsidRDefault="00E12AF4" w:rsidP="00E12AF4">
      <w:pPr>
        <w:rPr>
          <w:rFonts w:ascii="Arial" w:hAnsi="Arial" w:cs="Arial"/>
        </w:rPr>
      </w:pPr>
    </w:p>
    <w:p w14:paraId="4EFFA1DC" w14:textId="77777777" w:rsidR="00E12AF4" w:rsidRPr="00A14454" w:rsidRDefault="00E12AF4" w:rsidP="00E12AF4">
      <w:pPr>
        <w:rPr>
          <w:rFonts w:ascii="Arial" w:hAnsi="Arial" w:cs="Arial"/>
        </w:rPr>
      </w:pPr>
    </w:p>
    <w:p w14:paraId="3FF163F7" w14:textId="77777777" w:rsidR="00E12AF4" w:rsidRPr="00A14454" w:rsidRDefault="00E12AF4" w:rsidP="00E12AF4">
      <w:pPr>
        <w:rPr>
          <w:rFonts w:ascii="Arial" w:hAnsi="Arial" w:cs="Arial"/>
        </w:rPr>
      </w:pPr>
    </w:p>
    <w:p w14:paraId="2A94DBEA" w14:textId="77777777" w:rsidR="00E12AF4" w:rsidRPr="00A14454" w:rsidRDefault="00E12AF4" w:rsidP="00E12AF4">
      <w:pPr>
        <w:rPr>
          <w:rFonts w:ascii="Arial" w:hAnsi="Arial" w:cs="Arial"/>
        </w:rPr>
      </w:pPr>
    </w:p>
    <w:p w14:paraId="2BC56A0A" w14:textId="77777777" w:rsidR="00E12AF4" w:rsidRPr="00A14454" w:rsidRDefault="00E12AF4" w:rsidP="00E12AF4">
      <w:pPr>
        <w:rPr>
          <w:rFonts w:ascii="Arial" w:hAnsi="Arial" w:cs="Arial"/>
        </w:rPr>
      </w:pPr>
    </w:p>
    <w:p w14:paraId="4F81C6CA" w14:textId="77777777" w:rsidR="00E12AF4" w:rsidRPr="00A14454" w:rsidRDefault="00E12AF4" w:rsidP="00E12AF4">
      <w:pPr>
        <w:rPr>
          <w:rFonts w:ascii="Arial" w:hAnsi="Arial" w:cs="Arial"/>
        </w:rPr>
      </w:pPr>
    </w:p>
    <w:p w14:paraId="40B42653" w14:textId="77777777" w:rsidR="00E12AF4" w:rsidRPr="00A14454" w:rsidRDefault="00E12AF4" w:rsidP="00E12AF4">
      <w:pPr>
        <w:rPr>
          <w:rFonts w:ascii="Arial" w:hAnsi="Arial" w:cs="Arial"/>
        </w:rPr>
      </w:pPr>
    </w:p>
    <w:sdt>
      <w:sdtPr>
        <w:alias w:val="Title"/>
        <w:tag w:val=""/>
        <w:id w:val="-1183507845"/>
        <w:placeholder>
          <w:docPart w:val="BFB65BBFC98E469AB3D68291BC215D9C"/>
        </w:placeholder>
        <w:dataBinding w:prefixMappings="xmlns:ns0='http://purl.org/dc/elements/1.1/' xmlns:ns1='http://schemas.openxmlformats.org/package/2006/metadata/core-properties' " w:xpath="/ns1:coreProperties[1]/ns0:title[1]" w:storeItemID="{6C3C8BC8-F283-45AE-878A-BAB7291924A1}"/>
        <w:text/>
      </w:sdtPr>
      <w:sdtContent>
        <w:p w14:paraId="5A2F0A0E" w14:textId="77777777" w:rsidR="00E12AF4" w:rsidRPr="00497AAF" w:rsidRDefault="00871DDC" w:rsidP="008F4077">
          <w:pPr>
            <w:pStyle w:val="FrontMatterTitlePageTitle"/>
            <w:ind w:left="0"/>
          </w:pPr>
          <w:r>
            <w:t>FLOWER Operations Guide</w:t>
          </w:r>
        </w:p>
      </w:sdtContent>
    </w:sdt>
    <w:p w14:paraId="59A19500" w14:textId="77777777" w:rsidR="00E12AF4" w:rsidRPr="00A14454" w:rsidRDefault="00E12AF4" w:rsidP="008F4077">
      <w:pPr>
        <w:pStyle w:val="FrontMatterTitlePageAuthorNames"/>
        <w:ind w:left="0"/>
      </w:pPr>
    </w:p>
    <w:p w14:paraId="26DDF9A4" w14:textId="77777777" w:rsidR="00E12AF4" w:rsidRPr="00A14454" w:rsidRDefault="00E12AF4" w:rsidP="008F4077">
      <w:pPr>
        <w:pStyle w:val="FrontMatterTitlePageAuthorNames"/>
        <w:ind w:left="0"/>
      </w:pPr>
    </w:p>
    <w:p w14:paraId="2CBEDDD9" w14:textId="77777777" w:rsidR="00E12AF4" w:rsidRPr="00A14454" w:rsidRDefault="00E12AF4" w:rsidP="008F4077">
      <w:pPr>
        <w:pStyle w:val="FrontMatterTitlePageAuthorNames"/>
        <w:ind w:left="0"/>
      </w:pPr>
    </w:p>
    <w:p w14:paraId="31519C6F" w14:textId="77777777" w:rsidR="00E12AF4" w:rsidRPr="00A14454" w:rsidRDefault="00E12AF4" w:rsidP="008F4077">
      <w:pPr>
        <w:pStyle w:val="FrontMatterTitlePageAuthorNames"/>
        <w:ind w:left="0"/>
      </w:pPr>
    </w:p>
    <w:p w14:paraId="22EB168F" w14:textId="77777777" w:rsidR="00E12AF4" w:rsidRPr="00A14454" w:rsidRDefault="00E12AF4" w:rsidP="008F4077">
      <w:pPr>
        <w:pStyle w:val="FrontMatterTitlePageAuthorNames"/>
        <w:ind w:left="0"/>
      </w:pPr>
    </w:p>
    <w:p w14:paraId="2FCD2353" w14:textId="77777777" w:rsidR="00E12AF4" w:rsidRPr="00D2049F" w:rsidRDefault="00107CAC" w:rsidP="008F4077">
      <w:pPr>
        <w:pStyle w:val="FrontMatterTitlePageAuthorNames"/>
        <w:tabs>
          <w:tab w:val="clear" w:pos="4320"/>
          <w:tab w:val="left" w:pos="2160"/>
        </w:tabs>
        <w:ind w:left="0"/>
      </w:pPr>
      <w:r>
        <w:t>DS Curtis</w:t>
      </w:r>
      <w:r>
        <w:tab/>
      </w:r>
    </w:p>
    <w:p w14:paraId="6BD0E38B" w14:textId="77777777" w:rsidR="00E12AF4" w:rsidRPr="00F333FA" w:rsidRDefault="00107CAC" w:rsidP="008F4077">
      <w:pPr>
        <w:pStyle w:val="FrontMatterTitlePageAuthorNames"/>
        <w:tabs>
          <w:tab w:val="clear" w:pos="4320"/>
          <w:tab w:val="left" w:pos="2160"/>
        </w:tabs>
        <w:ind w:left="0"/>
      </w:pPr>
      <w:r>
        <w:tab/>
      </w:r>
    </w:p>
    <w:p w14:paraId="47B634C5" w14:textId="77777777" w:rsidR="00E12AF4" w:rsidRPr="00F333FA" w:rsidRDefault="00E12AF4" w:rsidP="008F4077">
      <w:pPr>
        <w:pStyle w:val="FrontMatterTitlePageDate-Information"/>
        <w:ind w:left="0"/>
      </w:pPr>
    </w:p>
    <w:p w14:paraId="34134B59" w14:textId="77777777" w:rsidR="00E12AF4" w:rsidRPr="00F333FA" w:rsidRDefault="00E12AF4" w:rsidP="008F4077">
      <w:pPr>
        <w:pStyle w:val="FrontMatterTitlePageDate-Information"/>
        <w:ind w:left="0"/>
      </w:pPr>
    </w:p>
    <w:p w14:paraId="633E70BE" w14:textId="77777777" w:rsidR="00E12AF4" w:rsidRPr="00F333FA" w:rsidRDefault="00E12AF4" w:rsidP="008F4077">
      <w:pPr>
        <w:pStyle w:val="FrontMatterTitlePageDate-Information"/>
        <w:ind w:left="0"/>
      </w:pPr>
    </w:p>
    <w:p w14:paraId="6D7819F0" w14:textId="77777777" w:rsidR="00E12AF4" w:rsidRPr="00F333FA" w:rsidRDefault="00E12AF4" w:rsidP="008F4077">
      <w:pPr>
        <w:pStyle w:val="FrontMatterTitlePageDate-Information"/>
        <w:ind w:left="0"/>
      </w:pPr>
    </w:p>
    <w:p w14:paraId="33880220" w14:textId="77777777" w:rsidR="00E12AF4" w:rsidRPr="00F333FA" w:rsidRDefault="00E12AF4" w:rsidP="008F4077">
      <w:pPr>
        <w:pStyle w:val="FrontMatterTitlePageDate-Information"/>
        <w:ind w:left="0"/>
      </w:pPr>
    </w:p>
    <w:sdt>
      <w:sdtPr>
        <w:alias w:val="Publish Date"/>
        <w:tag w:val=""/>
        <w:id w:val="-1486160148"/>
        <w:placeholder>
          <w:docPart w:val="22B69E3066D942899A8A0DCFD08C1B8C"/>
        </w:placeholder>
        <w:dataBinding w:prefixMappings="xmlns:ns0='http://schemas.microsoft.com/office/2006/coverPageProps' " w:xpath="/ns0:CoverPageProperties[1]/ns0:PublishDate[1]" w:storeItemID="{55AF091B-3C7A-41E3-B477-F2FDAA23CFDA}"/>
        <w:date w:fullDate="2017-07-06T00:00:00Z">
          <w:dateFormat w:val="MMMM yyyy"/>
          <w:lid w:val="en-US"/>
          <w:storeMappedDataAs w:val="dateTime"/>
          <w:calendar w:val="gregorian"/>
        </w:date>
      </w:sdtPr>
      <w:sdtContent>
        <w:p w14:paraId="03C65BDF" w14:textId="77777777" w:rsidR="00E12AF4" w:rsidRPr="00F333FA" w:rsidRDefault="00871DDC" w:rsidP="008F4077">
          <w:pPr>
            <w:pStyle w:val="FrontMatterTitlePageDate-Information"/>
            <w:ind w:left="0"/>
          </w:pPr>
          <w:r>
            <w:t>July 2017</w:t>
          </w:r>
        </w:p>
      </w:sdtContent>
    </w:sdt>
    <w:p w14:paraId="6BBF301C" w14:textId="77777777" w:rsidR="00E12AF4" w:rsidRPr="00F333FA" w:rsidRDefault="00E12AF4" w:rsidP="008F4077">
      <w:pPr>
        <w:pStyle w:val="FrontMatterTitlePageDate-Information"/>
        <w:ind w:left="0"/>
      </w:pPr>
    </w:p>
    <w:p w14:paraId="20A5818F" w14:textId="77777777" w:rsidR="00E12AF4" w:rsidRPr="00F333FA" w:rsidRDefault="00E12AF4" w:rsidP="008F4077">
      <w:pPr>
        <w:pStyle w:val="FrontMatterTitlePageDate-Information"/>
        <w:ind w:left="0"/>
      </w:pPr>
    </w:p>
    <w:p w14:paraId="08680745" w14:textId="77777777" w:rsidR="00E12AF4" w:rsidRPr="00F333FA" w:rsidRDefault="00E12AF4" w:rsidP="008F4077">
      <w:pPr>
        <w:pStyle w:val="FrontMatterTitlePageDate-Information"/>
        <w:ind w:left="0"/>
      </w:pPr>
    </w:p>
    <w:p w14:paraId="19EB9E03" w14:textId="77777777" w:rsidR="00E12AF4" w:rsidRPr="00F333FA" w:rsidRDefault="00E12AF4" w:rsidP="008F4077">
      <w:pPr>
        <w:pStyle w:val="FrontMatterTitlePageDate-Information"/>
        <w:ind w:left="0"/>
      </w:pPr>
    </w:p>
    <w:p w14:paraId="7F19988D" w14:textId="77777777" w:rsidR="00E12AF4" w:rsidRPr="00F333FA" w:rsidRDefault="00E12AF4" w:rsidP="008F4077">
      <w:pPr>
        <w:pStyle w:val="FrontMatterTitlePageDate-Information"/>
        <w:ind w:left="0"/>
      </w:pPr>
    </w:p>
    <w:p w14:paraId="13FE53A9" w14:textId="77777777" w:rsidR="00E12AF4" w:rsidRPr="00F333FA" w:rsidRDefault="00E12AF4" w:rsidP="008F4077">
      <w:pPr>
        <w:pStyle w:val="FrontMatterTitlePageDate-Information"/>
        <w:ind w:left="0"/>
      </w:pPr>
      <w:r w:rsidRPr="00F333FA">
        <w:t>Prepared for</w:t>
      </w:r>
    </w:p>
    <w:p w14:paraId="1EDC2661" w14:textId="77777777" w:rsidR="00E12AF4" w:rsidRPr="00F333FA" w:rsidRDefault="00E12AF4" w:rsidP="008F4077">
      <w:pPr>
        <w:pStyle w:val="FrontMatterTitlePageDate-Information"/>
        <w:ind w:left="0"/>
      </w:pPr>
      <w:r w:rsidRPr="00F333FA">
        <w:t>the U.S. Department of Energy</w:t>
      </w:r>
    </w:p>
    <w:p w14:paraId="7EB9229D" w14:textId="77777777" w:rsidR="00E12AF4" w:rsidRPr="00F333FA" w:rsidRDefault="00E12AF4" w:rsidP="008F4077">
      <w:pPr>
        <w:pStyle w:val="FrontMatterTitlePageDate-Information"/>
        <w:ind w:left="0"/>
      </w:pPr>
      <w:r>
        <w:t>u</w:t>
      </w:r>
      <w:r w:rsidR="000A1530">
        <w:t>nder Contract DE</w:t>
      </w:r>
      <w:r w:rsidR="000A1530">
        <w:noBreakHyphen/>
        <w:t>AC06</w:t>
      </w:r>
      <w:r w:rsidRPr="00F333FA">
        <w:noBreakHyphen/>
        <w:t>76RL01830</w:t>
      </w:r>
    </w:p>
    <w:p w14:paraId="1F71D6E6" w14:textId="77777777" w:rsidR="00E12AF4" w:rsidRPr="00F333FA" w:rsidRDefault="000A1530" w:rsidP="008F4077">
      <w:pPr>
        <w:pStyle w:val="FrontMatterTitlePageDate-Information"/>
        <w:ind w:left="0"/>
      </w:pPr>
      <w:r>
        <w:t>with Battelle Memorial Institute</w:t>
      </w:r>
    </w:p>
    <w:p w14:paraId="6D4E04C0" w14:textId="77777777" w:rsidR="00E12AF4" w:rsidRPr="00F333FA" w:rsidRDefault="00E12AF4" w:rsidP="008F4077">
      <w:pPr>
        <w:pStyle w:val="FrontMatterTitlePageDate-Information"/>
        <w:ind w:left="0"/>
      </w:pPr>
    </w:p>
    <w:p w14:paraId="651939BA" w14:textId="77777777" w:rsidR="00E12AF4" w:rsidRPr="00F333FA" w:rsidRDefault="00E12AF4" w:rsidP="008F4077">
      <w:pPr>
        <w:pStyle w:val="FrontMatterTitlePageDate-Information"/>
        <w:ind w:left="0"/>
      </w:pPr>
    </w:p>
    <w:p w14:paraId="13C877B4" w14:textId="77777777" w:rsidR="00E12AF4" w:rsidRPr="00F333FA" w:rsidRDefault="00E12AF4" w:rsidP="008F4077">
      <w:pPr>
        <w:pStyle w:val="FrontMatterTitlePageDate-Information"/>
        <w:ind w:left="0"/>
      </w:pPr>
    </w:p>
    <w:p w14:paraId="0CA4F3C9" w14:textId="77777777" w:rsidR="00E12AF4" w:rsidRPr="00F333FA" w:rsidRDefault="00E12AF4" w:rsidP="008F4077">
      <w:pPr>
        <w:pStyle w:val="FrontMatterTitlePageDate-Information"/>
        <w:ind w:left="0"/>
      </w:pPr>
    </w:p>
    <w:p w14:paraId="2F290CC2" w14:textId="77777777" w:rsidR="00E12AF4" w:rsidRPr="00F333FA" w:rsidRDefault="00E12AF4" w:rsidP="008F4077">
      <w:pPr>
        <w:pStyle w:val="FrontMatterTitlePageDate-Information"/>
        <w:ind w:left="0"/>
      </w:pPr>
    </w:p>
    <w:p w14:paraId="54DB44CB" w14:textId="77777777" w:rsidR="00E12AF4" w:rsidRPr="00F333FA" w:rsidRDefault="00E12AF4" w:rsidP="008F4077">
      <w:pPr>
        <w:pStyle w:val="FrontMatterTitlePageDate-Information"/>
        <w:ind w:left="0"/>
      </w:pPr>
    </w:p>
    <w:p w14:paraId="7AEB032C" w14:textId="77777777" w:rsidR="00E12AF4" w:rsidRPr="00F333FA" w:rsidRDefault="00E12AF4" w:rsidP="008F4077">
      <w:pPr>
        <w:pStyle w:val="FrontMatterTitlePageDate-Information"/>
        <w:ind w:left="0"/>
      </w:pPr>
      <w:r w:rsidRPr="00F333FA">
        <w:t>Pacific Northwest National Laboratory</w:t>
      </w:r>
    </w:p>
    <w:p w14:paraId="24E5B09D" w14:textId="77777777" w:rsidR="00E12AF4" w:rsidRPr="00F333FA" w:rsidRDefault="00E12AF4" w:rsidP="008F4077">
      <w:pPr>
        <w:pStyle w:val="FrontMatterTitlePageDate-Information"/>
        <w:ind w:left="0"/>
      </w:pPr>
      <w:r w:rsidRPr="00F333FA">
        <w:t xml:space="preserve">Richland, </w:t>
      </w:r>
      <w:proofErr w:type="gramStart"/>
      <w:r w:rsidRPr="00F333FA">
        <w:t xml:space="preserve">Washington </w:t>
      </w:r>
      <w:r>
        <w:t xml:space="preserve"> </w:t>
      </w:r>
      <w:r w:rsidRPr="00F333FA">
        <w:t>99352</w:t>
      </w:r>
      <w:proofErr w:type="gramEnd"/>
    </w:p>
    <w:p w14:paraId="1AB533CE" w14:textId="77777777" w:rsidR="00E12AF4" w:rsidRPr="00F333FA" w:rsidRDefault="00E12AF4" w:rsidP="008F4077">
      <w:pPr>
        <w:pStyle w:val="FrontMatterTitlePageDate-Information"/>
        <w:ind w:left="0"/>
        <w:sectPr w:rsidR="00E12AF4" w:rsidRPr="00F333FA" w:rsidSect="008F4077">
          <w:headerReference w:type="default" r:id="rId22"/>
          <w:footerReference w:type="even" r:id="rId23"/>
          <w:footerReference w:type="default" r:id="rId24"/>
          <w:footnotePr>
            <w:numRestart w:val="eachPage"/>
          </w:footnotePr>
          <w:pgSz w:w="12240" w:h="15840" w:code="1"/>
          <w:pgMar w:top="1440" w:right="1440" w:bottom="1440" w:left="3600" w:header="720" w:footer="720" w:gutter="0"/>
          <w:pgNumType w:fmt="lowerRoman" w:start="1"/>
          <w:cols w:space="720"/>
        </w:sectPr>
      </w:pPr>
    </w:p>
    <w:p w14:paraId="3491253A" w14:textId="77777777" w:rsidR="00E12AF4" w:rsidRDefault="00E12AF4" w:rsidP="004023E7">
      <w:pPr>
        <w:pStyle w:val="Heading-FrontTOC"/>
      </w:pPr>
      <w:bookmarkStart w:id="0" w:name="_Toc195079665"/>
      <w:bookmarkStart w:id="1" w:name="_Toc523925904"/>
      <w:r>
        <w:lastRenderedPageBreak/>
        <w:t>Acknowledgments</w:t>
      </w:r>
      <w:bookmarkEnd w:id="0"/>
      <w:bookmarkEnd w:id="1"/>
    </w:p>
    <w:p w14:paraId="3F4DEF2C" w14:textId="77777777" w:rsidR="009D206C" w:rsidRDefault="009D206C" w:rsidP="009D206C">
      <w:pPr>
        <w:pStyle w:val="BodyText"/>
        <w:rPr>
          <w:rStyle w:val="PageNumber"/>
        </w:rPr>
      </w:pPr>
      <w:r w:rsidRPr="00ED46EC">
        <w:rPr>
          <w:rStyle w:val="PageNumber"/>
        </w:rPr>
        <w:t xml:space="preserve">Copyright </w:t>
      </w:r>
      <w:r>
        <w:t>©</w:t>
      </w:r>
      <w:r w:rsidRPr="00ED46EC">
        <w:rPr>
          <w:rStyle w:val="PageNumber"/>
        </w:rPr>
        <w:t xml:space="preserve"> (2011-2021) Battelle Memorial Institute. All Rights Reserved.</w:t>
      </w:r>
      <w:r>
        <w:rPr>
          <w:rStyle w:val="PageNumber"/>
        </w:rPr>
        <w:tab/>
      </w:r>
      <w:r>
        <w:rPr>
          <w:rStyle w:val="PageNumber"/>
        </w:rPr>
        <w:fldChar w:fldCharType="begin"/>
      </w:r>
      <w:r>
        <w:rPr>
          <w:rStyle w:val="PageNumber"/>
        </w:rPr>
        <w:instrText xml:space="preserve"> DOCPROPERTY "INFO_REL_NUM" \* MERGEFORMAT </w:instrText>
      </w:r>
      <w:r>
        <w:rPr>
          <w:rStyle w:val="PageNumber"/>
        </w:rPr>
        <w:fldChar w:fldCharType="separate"/>
      </w:r>
      <w:r>
        <w:rPr>
          <w:rStyle w:val="PageNumber"/>
        </w:rPr>
        <w:t>PNNL-SA-120800</w:t>
      </w:r>
      <w:r>
        <w:rPr>
          <w:rStyle w:val="PageNumber"/>
        </w:rPr>
        <w:fldChar w:fldCharType="end"/>
      </w:r>
      <w:r>
        <w:rPr>
          <w:rStyle w:val="PageNumber"/>
        </w:rPr>
        <w:fldChar w:fldCharType="begin"/>
      </w:r>
      <w:r>
        <w:rPr>
          <w:rStyle w:val="PageNumber"/>
        </w:rPr>
        <w:instrText xml:space="preserve"> DOCVARIABLE "INFO_REL_NUM" \* MERGEFORMAT </w:instrText>
      </w:r>
      <w:r>
        <w:rPr>
          <w:rStyle w:val="PageNumber"/>
        </w:rPr>
        <w:fldChar w:fldCharType="end"/>
      </w:r>
    </w:p>
    <w:p w14:paraId="2BDD414E" w14:textId="77777777" w:rsidR="009D206C" w:rsidRDefault="009D206C" w:rsidP="009D206C">
      <w:pPr>
        <w:pStyle w:val="BodyText"/>
      </w:pPr>
      <w:r>
        <w:t>Battelle IPID:       17042-E</w:t>
      </w:r>
    </w:p>
    <w:p w14:paraId="621F0A67" w14:textId="77777777" w:rsidR="009D206C" w:rsidRDefault="009D206C" w:rsidP="009D206C">
      <w:pPr>
        <w:pStyle w:val="BodyText"/>
      </w:pPr>
      <w:r>
        <w:t>Prime Contract No.:  DE-AC06-76RL01830 with Battelle Memorial Institute</w:t>
      </w:r>
    </w:p>
    <w:p w14:paraId="5BDEECAE" w14:textId="77777777" w:rsidR="00E12AF4" w:rsidRDefault="00E12AF4" w:rsidP="00576E1F">
      <w:pPr>
        <w:pStyle w:val="BodyText"/>
      </w:pPr>
    </w:p>
    <w:p w14:paraId="122AB232" w14:textId="77777777" w:rsidR="009D206C" w:rsidRDefault="009D206C" w:rsidP="00576E1F">
      <w:pPr>
        <w:pStyle w:val="BodyText"/>
      </w:pPr>
    </w:p>
    <w:p w14:paraId="0B02D99F" w14:textId="77777777" w:rsidR="0087276F" w:rsidRDefault="0087276F" w:rsidP="0087276F">
      <w:pPr>
        <w:pStyle w:val="BodyText"/>
        <w:sectPr w:rsidR="0087276F" w:rsidSect="00482B31">
          <w:headerReference w:type="default" r:id="rId25"/>
          <w:footerReference w:type="default" r:id="rId26"/>
          <w:footnotePr>
            <w:numRestart w:val="eachPage"/>
          </w:footnotePr>
          <w:type w:val="oddPage"/>
          <w:pgSz w:w="12240" w:h="15840" w:code="1"/>
          <w:pgMar w:top="1440" w:right="1440" w:bottom="1440" w:left="1440" w:header="720" w:footer="720" w:gutter="0"/>
          <w:pgNumType w:fmt="lowerRoman" w:chapSep="period"/>
          <w:cols w:space="720"/>
        </w:sectPr>
      </w:pPr>
    </w:p>
    <w:p w14:paraId="076357BF" w14:textId="77777777" w:rsidR="00E12AF4" w:rsidRDefault="00E12AF4" w:rsidP="004023E7">
      <w:pPr>
        <w:pStyle w:val="Heading-FrontTOC"/>
      </w:pPr>
      <w:bookmarkStart w:id="2" w:name="_Toc195079666"/>
      <w:bookmarkStart w:id="3" w:name="_Toc523925905"/>
      <w:r>
        <w:lastRenderedPageBreak/>
        <w:t>Acronyms and Abbreviations</w:t>
      </w:r>
      <w:bookmarkEnd w:id="2"/>
      <w:bookmarkEnd w:id="3"/>
    </w:p>
    <w:p w14:paraId="0929E998" w14:textId="77777777" w:rsidR="00E12AF4" w:rsidRDefault="00E12505" w:rsidP="00576E1F">
      <w:pPr>
        <w:pStyle w:val="Acronyms"/>
      </w:pPr>
      <w:r>
        <w:t xml:space="preserve">FLOWER </w:t>
      </w:r>
      <w:r>
        <w:tab/>
        <w:t>FLOW analyzer</w:t>
      </w:r>
    </w:p>
    <w:p w14:paraId="27F33055" w14:textId="77777777" w:rsidR="00970C03" w:rsidRDefault="00970C03" w:rsidP="00576E1F">
      <w:pPr>
        <w:pStyle w:val="Acronyms"/>
      </w:pPr>
      <w:r>
        <w:t>GCC</w:t>
      </w:r>
      <w:r>
        <w:tab/>
        <w:t>GNU Compiler Collection</w:t>
      </w:r>
    </w:p>
    <w:p w14:paraId="3791E4A0" w14:textId="77777777" w:rsidR="00A27FC8" w:rsidRDefault="00A27FC8" w:rsidP="00576E1F">
      <w:pPr>
        <w:pStyle w:val="Acronyms"/>
      </w:pPr>
      <w:proofErr w:type="spellStart"/>
      <w:r>
        <w:t>pcap</w:t>
      </w:r>
      <w:proofErr w:type="spellEnd"/>
      <w:r>
        <w:tab/>
        <w:t>packet capture</w:t>
      </w:r>
      <w:r w:rsidRPr="007A6D33">
        <w:t xml:space="preserve"> files</w:t>
      </w:r>
    </w:p>
    <w:p w14:paraId="72FCAD5B" w14:textId="77777777" w:rsidR="00E12505" w:rsidRDefault="00E12505" w:rsidP="00576E1F">
      <w:pPr>
        <w:pStyle w:val="Acronyms"/>
      </w:pPr>
      <w:r>
        <w:t>PNNL</w:t>
      </w:r>
      <w:r>
        <w:tab/>
        <w:t>Pacific Northwest National Laboratory</w:t>
      </w:r>
    </w:p>
    <w:p w14:paraId="62937717" w14:textId="77777777" w:rsidR="00E12505" w:rsidRDefault="00E12505" w:rsidP="00576E1F">
      <w:pPr>
        <w:pStyle w:val="Acronyms"/>
      </w:pPr>
    </w:p>
    <w:p w14:paraId="4E4C9116" w14:textId="77777777" w:rsidR="009C5F80" w:rsidRDefault="009C5F80" w:rsidP="00576E1F">
      <w:pPr>
        <w:pStyle w:val="Acronyms"/>
      </w:pPr>
    </w:p>
    <w:p w14:paraId="6A66C9C3" w14:textId="77777777" w:rsidR="009C5F80" w:rsidRDefault="009C5F80" w:rsidP="00576E1F">
      <w:pPr>
        <w:pStyle w:val="Acronyms"/>
      </w:pPr>
    </w:p>
    <w:p w14:paraId="045736B4" w14:textId="77777777" w:rsidR="009C5F80" w:rsidRDefault="009C5F80" w:rsidP="00576E1F">
      <w:pPr>
        <w:pStyle w:val="Acronyms"/>
        <w:sectPr w:rsidR="009C5F80" w:rsidSect="00482B31">
          <w:footnotePr>
            <w:numRestart w:val="eachPage"/>
          </w:footnotePr>
          <w:type w:val="oddPage"/>
          <w:pgSz w:w="12240" w:h="15840" w:code="1"/>
          <w:pgMar w:top="1440" w:right="1440" w:bottom="1440" w:left="1440" w:header="720" w:footer="720" w:gutter="0"/>
          <w:pgNumType w:fmt="lowerRoman" w:chapSep="period"/>
          <w:cols w:space="720"/>
        </w:sectPr>
      </w:pPr>
    </w:p>
    <w:sdt>
      <w:sdtPr>
        <w:rPr>
          <w:rFonts w:ascii="Times New Roman" w:hAnsi="Times New Roman"/>
          <w:b w:val="0"/>
          <w:kern w:val="0"/>
          <w:sz w:val="22"/>
          <w:szCs w:val="24"/>
        </w:rPr>
        <w:id w:val="479653150"/>
        <w:docPartObj>
          <w:docPartGallery w:val="Table of Contents"/>
          <w:docPartUnique/>
        </w:docPartObj>
      </w:sdtPr>
      <w:sdtEndPr>
        <w:rPr>
          <w:bCs/>
          <w:noProof/>
          <w:sz w:val="24"/>
        </w:rPr>
      </w:sdtEndPr>
      <w:sdtContent>
        <w:p w14:paraId="20DA4A58" w14:textId="77777777" w:rsidR="000E2E38" w:rsidRPr="000E2E38" w:rsidRDefault="000E2E38" w:rsidP="000E2E38">
          <w:pPr>
            <w:pStyle w:val="HeadingFrontNoTOC"/>
          </w:pPr>
          <w:r w:rsidRPr="000E2E38">
            <w:t>Contents</w:t>
          </w:r>
        </w:p>
        <w:p w14:paraId="04DB3DD3" w14:textId="63DAA08C" w:rsidR="00EF0BE5" w:rsidRDefault="00FC19A7">
          <w:pPr>
            <w:pStyle w:val="TOC9"/>
            <w:rPr>
              <w:rFonts w:asciiTheme="minorHAnsi" w:eastAsiaTheme="minorEastAsia" w:hAnsiTheme="minorHAnsi" w:cstheme="minorBidi"/>
              <w:sz w:val="24"/>
              <w:szCs w:val="24"/>
            </w:rPr>
          </w:pPr>
          <w:r>
            <w:fldChar w:fldCharType="begin"/>
          </w:r>
          <w:r>
            <w:instrText xml:space="preserve"> TOC \o "2-3" \h \z \t "Heading 1,1,Heading 6,9,Heading-Front (TOC),9" </w:instrText>
          </w:r>
          <w:r>
            <w:fldChar w:fldCharType="separate"/>
          </w:r>
          <w:hyperlink w:anchor="_Toc523925904" w:history="1">
            <w:r w:rsidR="00EF0BE5" w:rsidRPr="00734C66">
              <w:rPr>
                <w:rStyle w:val="Hyperlink"/>
              </w:rPr>
              <w:t>Acknowledgments</w:t>
            </w:r>
            <w:r w:rsidR="00EF0BE5">
              <w:rPr>
                <w:webHidden/>
              </w:rPr>
              <w:tab/>
            </w:r>
            <w:r w:rsidR="00EF0BE5">
              <w:rPr>
                <w:webHidden/>
              </w:rPr>
              <w:fldChar w:fldCharType="begin"/>
            </w:r>
            <w:r w:rsidR="00EF0BE5">
              <w:rPr>
                <w:webHidden/>
              </w:rPr>
              <w:instrText xml:space="preserve"> PAGEREF _Toc523925904 \h </w:instrText>
            </w:r>
            <w:r w:rsidR="00EF0BE5">
              <w:rPr>
                <w:webHidden/>
              </w:rPr>
            </w:r>
            <w:r w:rsidR="00EF0BE5">
              <w:rPr>
                <w:webHidden/>
              </w:rPr>
              <w:fldChar w:fldCharType="separate"/>
            </w:r>
            <w:r w:rsidR="00EF0BE5">
              <w:rPr>
                <w:webHidden/>
              </w:rPr>
              <w:t>iii</w:t>
            </w:r>
            <w:r w:rsidR="00EF0BE5">
              <w:rPr>
                <w:webHidden/>
              </w:rPr>
              <w:fldChar w:fldCharType="end"/>
            </w:r>
          </w:hyperlink>
        </w:p>
        <w:p w14:paraId="69DF895D" w14:textId="5E1AB3C1" w:rsidR="00EF0BE5" w:rsidRDefault="00BB3D0B">
          <w:pPr>
            <w:pStyle w:val="TOC9"/>
            <w:rPr>
              <w:rFonts w:asciiTheme="minorHAnsi" w:eastAsiaTheme="minorEastAsia" w:hAnsiTheme="minorHAnsi" w:cstheme="minorBidi"/>
              <w:sz w:val="24"/>
              <w:szCs w:val="24"/>
            </w:rPr>
          </w:pPr>
          <w:hyperlink w:anchor="_Toc523925905" w:history="1">
            <w:r w:rsidR="00EF0BE5" w:rsidRPr="00734C66">
              <w:rPr>
                <w:rStyle w:val="Hyperlink"/>
              </w:rPr>
              <w:t>Acronyms and Abbreviations</w:t>
            </w:r>
            <w:r w:rsidR="00EF0BE5">
              <w:rPr>
                <w:webHidden/>
              </w:rPr>
              <w:tab/>
            </w:r>
            <w:r w:rsidR="00EF0BE5">
              <w:rPr>
                <w:webHidden/>
              </w:rPr>
              <w:fldChar w:fldCharType="begin"/>
            </w:r>
            <w:r w:rsidR="00EF0BE5">
              <w:rPr>
                <w:webHidden/>
              </w:rPr>
              <w:instrText xml:space="preserve"> PAGEREF _Toc523925905 \h </w:instrText>
            </w:r>
            <w:r w:rsidR="00EF0BE5">
              <w:rPr>
                <w:webHidden/>
              </w:rPr>
            </w:r>
            <w:r w:rsidR="00EF0BE5">
              <w:rPr>
                <w:webHidden/>
              </w:rPr>
              <w:fldChar w:fldCharType="separate"/>
            </w:r>
            <w:r w:rsidR="00EF0BE5">
              <w:rPr>
                <w:webHidden/>
              </w:rPr>
              <w:t>v</w:t>
            </w:r>
            <w:r w:rsidR="00EF0BE5">
              <w:rPr>
                <w:webHidden/>
              </w:rPr>
              <w:fldChar w:fldCharType="end"/>
            </w:r>
          </w:hyperlink>
        </w:p>
        <w:p w14:paraId="3FA59A17" w14:textId="14C3BAF2" w:rsidR="00EF0BE5" w:rsidRDefault="00BB3D0B">
          <w:pPr>
            <w:pStyle w:val="TOC1"/>
            <w:rPr>
              <w:rFonts w:asciiTheme="minorHAnsi" w:eastAsiaTheme="minorEastAsia" w:hAnsiTheme="minorHAnsi" w:cstheme="minorBidi"/>
              <w:sz w:val="24"/>
              <w:szCs w:val="24"/>
            </w:rPr>
          </w:pPr>
          <w:hyperlink w:anchor="_Toc523925906" w:history="1">
            <w:r w:rsidR="00EF0BE5" w:rsidRPr="00734C66">
              <w:rPr>
                <w:rStyle w:val="Hyperlink"/>
                <w:rFonts w:cs="Arial"/>
              </w:rPr>
              <w:t>1.0</w:t>
            </w:r>
            <w:r w:rsidR="00EF0BE5">
              <w:rPr>
                <w:rFonts w:asciiTheme="minorHAnsi" w:eastAsiaTheme="minorEastAsia" w:hAnsiTheme="minorHAnsi" w:cstheme="minorBidi"/>
                <w:sz w:val="24"/>
                <w:szCs w:val="24"/>
              </w:rPr>
              <w:tab/>
            </w:r>
            <w:r w:rsidR="00EF0BE5" w:rsidRPr="00734C66">
              <w:rPr>
                <w:rStyle w:val="Hyperlink"/>
              </w:rPr>
              <w:t>Introduction</w:t>
            </w:r>
            <w:r w:rsidR="00EF0BE5">
              <w:rPr>
                <w:webHidden/>
              </w:rPr>
              <w:tab/>
            </w:r>
            <w:r w:rsidR="00EF0BE5">
              <w:rPr>
                <w:webHidden/>
              </w:rPr>
              <w:fldChar w:fldCharType="begin"/>
            </w:r>
            <w:r w:rsidR="00EF0BE5">
              <w:rPr>
                <w:webHidden/>
              </w:rPr>
              <w:instrText xml:space="preserve"> PAGEREF _Toc523925906 \h </w:instrText>
            </w:r>
            <w:r w:rsidR="00EF0BE5">
              <w:rPr>
                <w:webHidden/>
              </w:rPr>
            </w:r>
            <w:r w:rsidR="00EF0BE5">
              <w:rPr>
                <w:webHidden/>
              </w:rPr>
              <w:fldChar w:fldCharType="separate"/>
            </w:r>
            <w:r w:rsidR="00EF0BE5">
              <w:rPr>
                <w:webHidden/>
              </w:rPr>
              <w:t>1.1</w:t>
            </w:r>
            <w:r w:rsidR="00EF0BE5">
              <w:rPr>
                <w:webHidden/>
              </w:rPr>
              <w:fldChar w:fldCharType="end"/>
            </w:r>
          </w:hyperlink>
        </w:p>
        <w:p w14:paraId="4F152E02" w14:textId="53D79F08" w:rsidR="00EF0BE5" w:rsidRDefault="00BB3D0B">
          <w:pPr>
            <w:pStyle w:val="TOC1"/>
            <w:rPr>
              <w:rFonts w:asciiTheme="minorHAnsi" w:eastAsiaTheme="minorEastAsia" w:hAnsiTheme="minorHAnsi" w:cstheme="minorBidi"/>
              <w:sz w:val="24"/>
              <w:szCs w:val="24"/>
            </w:rPr>
          </w:pPr>
          <w:hyperlink w:anchor="_Toc523925907" w:history="1">
            <w:r w:rsidR="00EF0BE5" w:rsidRPr="00734C66">
              <w:rPr>
                <w:rStyle w:val="Hyperlink"/>
                <w:rFonts w:cs="Arial"/>
              </w:rPr>
              <w:t>2.0</w:t>
            </w:r>
            <w:r w:rsidR="00EF0BE5">
              <w:rPr>
                <w:rFonts w:asciiTheme="minorHAnsi" w:eastAsiaTheme="minorEastAsia" w:hAnsiTheme="minorHAnsi" w:cstheme="minorBidi"/>
                <w:sz w:val="24"/>
                <w:szCs w:val="24"/>
              </w:rPr>
              <w:tab/>
            </w:r>
            <w:r w:rsidR="00EF0BE5" w:rsidRPr="00734C66">
              <w:rPr>
                <w:rStyle w:val="Hyperlink"/>
              </w:rPr>
              <w:t>Runtime Options</w:t>
            </w:r>
            <w:r w:rsidR="00EF0BE5">
              <w:rPr>
                <w:webHidden/>
              </w:rPr>
              <w:tab/>
            </w:r>
            <w:r w:rsidR="00EF0BE5">
              <w:rPr>
                <w:webHidden/>
              </w:rPr>
              <w:fldChar w:fldCharType="begin"/>
            </w:r>
            <w:r w:rsidR="00EF0BE5">
              <w:rPr>
                <w:webHidden/>
              </w:rPr>
              <w:instrText xml:space="preserve"> PAGEREF _Toc523925907 \h </w:instrText>
            </w:r>
            <w:r w:rsidR="00EF0BE5">
              <w:rPr>
                <w:webHidden/>
              </w:rPr>
            </w:r>
            <w:r w:rsidR="00EF0BE5">
              <w:rPr>
                <w:webHidden/>
              </w:rPr>
              <w:fldChar w:fldCharType="separate"/>
            </w:r>
            <w:r w:rsidR="00EF0BE5">
              <w:rPr>
                <w:webHidden/>
              </w:rPr>
              <w:t>2.1</w:t>
            </w:r>
            <w:r w:rsidR="00EF0BE5">
              <w:rPr>
                <w:webHidden/>
              </w:rPr>
              <w:fldChar w:fldCharType="end"/>
            </w:r>
          </w:hyperlink>
        </w:p>
        <w:p w14:paraId="7A92F1C4" w14:textId="32806625" w:rsidR="00EF0BE5" w:rsidRDefault="00BB3D0B">
          <w:pPr>
            <w:pStyle w:val="TOC2"/>
            <w:rPr>
              <w:rFonts w:asciiTheme="minorHAnsi" w:eastAsiaTheme="minorEastAsia" w:hAnsiTheme="minorHAnsi" w:cstheme="minorBidi"/>
              <w:sz w:val="24"/>
              <w:szCs w:val="24"/>
            </w:rPr>
          </w:pPr>
          <w:hyperlink w:anchor="_Toc523925908" w:history="1">
            <w:r w:rsidR="00EF0BE5" w:rsidRPr="00734C66">
              <w:rPr>
                <w:rStyle w:val="Hyperlink"/>
                <w:rFonts w:cs="Arial"/>
              </w:rPr>
              <w:t>2.1</w:t>
            </w:r>
            <w:r w:rsidR="00EF0BE5">
              <w:rPr>
                <w:rFonts w:asciiTheme="minorHAnsi" w:eastAsiaTheme="minorEastAsia" w:hAnsiTheme="minorHAnsi" w:cstheme="minorBidi"/>
                <w:sz w:val="24"/>
                <w:szCs w:val="24"/>
              </w:rPr>
              <w:tab/>
            </w:r>
            <w:r w:rsidR="00EF0BE5" w:rsidRPr="00734C66">
              <w:rPr>
                <w:rStyle w:val="Hyperlink"/>
              </w:rPr>
              <w:t>Command Line Options</w:t>
            </w:r>
            <w:r w:rsidR="00EF0BE5">
              <w:rPr>
                <w:webHidden/>
              </w:rPr>
              <w:tab/>
            </w:r>
            <w:r w:rsidR="00EF0BE5">
              <w:rPr>
                <w:webHidden/>
              </w:rPr>
              <w:fldChar w:fldCharType="begin"/>
            </w:r>
            <w:r w:rsidR="00EF0BE5">
              <w:rPr>
                <w:webHidden/>
              </w:rPr>
              <w:instrText xml:space="preserve"> PAGEREF _Toc523925908 \h </w:instrText>
            </w:r>
            <w:r w:rsidR="00EF0BE5">
              <w:rPr>
                <w:webHidden/>
              </w:rPr>
            </w:r>
            <w:r w:rsidR="00EF0BE5">
              <w:rPr>
                <w:webHidden/>
              </w:rPr>
              <w:fldChar w:fldCharType="separate"/>
            </w:r>
            <w:r w:rsidR="00EF0BE5">
              <w:rPr>
                <w:webHidden/>
              </w:rPr>
              <w:t>2.1</w:t>
            </w:r>
            <w:r w:rsidR="00EF0BE5">
              <w:rPr>
                <w:webHidden/>
              </w:rPr>
              <w:fldChar w:fldCharType="end"/>
            </w:r>
          </w:hyperlink>
        </w:p>
        <w:p w14:paraId="7251F3BF" w14:textId="15BEBB24" w:rsidR="00EF0BE5" w:rsidRDefault="00BB3D0B">
          <w:pPr>
            <w:pStyle w:val="TOC2"/>
            <w:rPr>
              <w:rFonts w:asciiTheme="minorHAnsi" w:eastAsiaTheme="minorEastAsia" w:hAnsiTheme="minorHAnsi" w:cstheme="minorBidi"/>
              <w:sz w:val="24"/>
              <w:szCs w:val="24"/>
            </w:rPr>
          </w:pPr>
          <w:hyperlink w:anchor="_Toc523925909" w:history="1">
            <w:r w:rsidR="00EF0BE5" w:rsidRPr="00734C66">
              <w:rPr>
                <w:rStyle w:val="Hyperlink"/>
                <w:rFonts w:cs="Arial"/>
              </w:rPr>
              <w:t>2.2</w:t>
            </w:r>
            <w:r w:rsidR="00EF0BE5">
              <w:rPr>
                <w:rFonts w:asciiTheme="minorHAnsi" w:eastAsiaTheme="minorEastAsia" w:hAnsiTheme="minorHAnsi" w:cstheme="minorBidi"/>
                <w:sz w:val="24"/>
                <w:szCs w:val="24"/>
              </w:rPr>
              <w:tab/>
            </w:r>
            <w:r w:rsidR="00EF0BE5" w:rsidRPr="00734C66">
              <w:rPr>
                <w:rStyle w:val="Hyperlink"/>
              </w:rPr>
              <w:t>Command Line and Configuration File Options</w:t>
            </w:r>
            <w:r w:rsidR="00EF0BE5">
              <w:rPr>
                <w:webHidden/>
              </w:rPr>
              <w:tab/>
            </w:r>
            <w:r w:rsidR="00EF0BE5">
              <w:rPr>
                <w:webHidden/>
              </w:rPr>
              <w:fldChar w:fldCharType="begin"/>
            </w:r>
            <w:r w:rsidR="00EF0BE5">
              <w:rPr>
                <w:webHidden/>
              </w:rPr>
              <w:instrText xml:space="preserve"> PAGEREF _Toc523925909 \h </w:instrText>
            </w:r>
            <w:r w:rsidR="00EF0BE5">
              <w:rPr>
                <w:webHidden/>
              </w:rPr>
            </w:r>
            <w:r w:rsidR="00EF0BE5">
              <w:rPr>
                <w:webHidden/>
              </w:rPr>
              <w:fldChar w:fldCharType="separate"/>
            </w:r>
            <w:r w:rsidR="00EF0BE5">
              <w:rPr>
                <w:webHidden/>
              </w:rPr>
              <w:t>2.1</w:t>
            </w:r>
            <w:r w:rsidR="00EF0BE5">
              <w:rPr>
                <w:webHidden/>
              </w:rPr>
              <w:fldChar w:fldCharType="end"/>
            </w:r>
          </w:hyperlink>
        </w:p>
        <w:p w14:paraId="4D00D6DB" w14:textId="6515271B" w:rsidR="00EF0BE5" w:rsidRDefault="00BB3D0B">
          <w:pPr>
            <w:pStyle w:val="TOC2"/>
            <w:rPr>
              <w:rFonts w:asciiTheme="minorHAnsi" w:eastAsiaTheme="minorEastAsia" w:hAnsiTheme="minorHAnsi" w:cstheme="minorBidi"/>
              <w:sz w:val="24"/>
              <w:szCs w:val="24"/>
            </w:rPr>
          </w:pPr>
          <w:hyperlink w:anchor="_Toc523925910" w:history="1">
            <w:r w:rsidR="00EF0BE5" w:rsidRPr="00734C66">
              <w:rPr>
                <w:rStyle w:val="Hyperlink"/>
                <w:rFonts w:cs="Arial"/>
              </w:rPr>
              <w:t>2.3</w:t>
            </w:r>
            <w:r w:rsidR="00EF0BE5">
              <w:rPr>
                <w:rFonts w:asciiTheme="minorHAnsi" w:eastAsiaTheme="minorEastAsia" w:hAnsiTheme="minorHAnsi" w:cstheme="minorBidi"/>
                <w:sz w:val="24"/>
                <w:szCs w:val="24"/>
              </w:rPr>
              <w:tab/>
            </w:r>
            <w:r w:rsidR="00EF0BE5" w:rsidRPr="00734C66">
              <w:rPr>
                <w:rStyle w:val="Hyperlink"/>
              </w:rPr>
              <w:t>Configuration File Options</w:t>
            </w:r>
            <w:r w:rsidR="00EF0BE5">
              <w:rPr>
                <w:webHidden/>
              </w:rPr>
              <w:tab/>
            </w:r>
            <w:r w:rsidR="00EF0BE5">
              <w:rPr>
                <w:webHidden/>
              </w:rPr>
              <w:fldChar w:fldCharType="begin"/>
            </w:r>
            <w:r w:rsidR="00EF0BE5">
              <w:rPr>
                <w:webHidden/>
              </w:rPr>
              <w:instrText xml:space="preserve"> PAGEREF _Toc523925910 \h </w:instrText>
            </w:r>
            <w:r w:rsidR="00EF0BE5">
              <w:rPr>
                <w:webHidden/>
              </w:rPr>
            </w:r>
            <w:r w:rsidR="00EF0BE5">
              <w:rPr>
                <w:webHidden/>
              </w:rPr>
              <w:fldChar w:fldCharType="separate"/>
            </w:r>
            <w:r w:rsidR="00EF0BE5">
              <w:rPr>
                <w:webHidden/>
              </w:rPr>
              <w:t>2.2</w:t>
            </w:r>
            <w:r w:rsidR="00EF0BE5">
              <w:rPr>
                <w:webHidden/>
              </w:rPr>
              <w:fldChar w:fldCharType="end"/>
            </w:r>
          </w:hyperlink>
        </w:p>
        <w:p w14:paraId="343F5BC3" w14:textId="1BE432CA" w:rsidR="00EF0BE5" w:rsidRDefault="00BB3D0B">
          <w:pPr>
            <w:pStyle w:val="TOC2"/>
            <w:rPr>
              <w:rFonts w:asciiTheme="minorHAnsi" w:eastAsiaTheme="minorEastAsia" w:hAnsiTheme="minorHAnsi" w:cstheme="minorBidi"/>
              <w:sz w:val="24"/>
              <w:szCs w:val="24"/>
            </w:rPr>
          </w:pPr>
          <w:hyperlink w:anchor="_Toc523925911" w:history="1">
            <w:r w:rsidR="00EF0BE5" w:rsidRPr="00734C66">
              <w:rPr>
                <w:rStyle w:val="Hyperlink"/>
                <w:rFonts w:cs="Arial"/>
              </w:rPr>
              <w:t>2.4</w:t>
            </w:r>
            <w:r w:rsidR="00EF0BE5">
              <w:rPr>
                <w:rFonts w:asciiTheme="minorHAnsi" w:eastAsiaTheme="minorEastAsia" w:hAnsiTheme="minorHAnsi" w:cstheme="minorBidi"/>
                <w:sz w:val="24"/>
                <w:szCs w:val="24"/>
              </w:rPr>
              <w:tab/>
            </w:r>
            <w:r w:rsidR="00EF0BE5" w:rsidRPr="00734C66">
              <w:rPr>
                <w:rStyle w:val="Hyperlink"/>
              </w:rPr>
              <w:t>Examples</w:t>
            </w:r>
            <w:r w:rsidR="00EF0BE5">
              <w:rPr>
                <w:webHidden/>
              </w:rPr>
              <w:tab/>
            </w:r>
            <w:r w:rsidR="00EF0BE5">
              <w:rPr>
                <w:webHidden/>
              </w:rPr>
              <w:fldChar w:fldCharType="begin"/>
            </w:r>
            <w:r w:rsidR="00EF0BE5">
              <w:rPr>
                <w:webHidden/>
              </w:rPr>
              <w:instrText xml:space="preserve"> PAGEREF _Toc523925911 \h </w:instrText>
            </w:r>
            <w:r w:rsidR="00EF0BE5">
              <w:rPr>
                <w:webHidden/>
              </w:rPr>
            </w:r>
            <w:r w:rsidR="00EF0BE5">
              <w:rPr>
                <w:webHidden/>
              </w:rPr>
              <w:fldChar w:fldCharType="separate"/>
            </w:r>
            <w:r w:rsidR="00EF0BE5">
              <w:rPr>
                <w:webHidden/>
              </w:rPr>
              <w:t>2.3</w:t>
            </w:r>
            <w:r w:rsidR="00EF0BE5">
              <w:rPr>
                <w:webHidden/>
              </w:rPr>
              <w:fldChar w:fldCharType="end"/>
            </w:r>
          </w:hyperlink>
        </w:p>
        <w:p w14:paraId="7DB01743" w14:textId="36C3B18C" w:rsidR="00EF0BE5" w:rsidRDefault="00BB3D0B">
          <w:pPr>
            <w:pStyle w:val="TOC1"/>
            <w:rPr>
              <w:rFonts w:asciiTheme="minorHAnsi" w:eastAsiaTheme="minorEastAsia" w:hAnsiTheme="minorHAnsi" w:cstheme="minorBidi"/>
              <w:sz w:val="24"/>
              <w:szCs w:val="24"/>
            </w:rPr>
          </w:pPr>
          <w:hyperlink w:anchor="_Toc523925912" w:history="1">
            <w:r w:rsidR="00EF0BE5" w:rsidRPr="00734C66">
              <w:rPr>
                <w:rStyle w:val="Hyperlink"/>
                <w:rFonts w:cs="Arial"/>
              </w:rPr>
              <w:t>3.0</w:t>
            </w:r>
            <w:r w:rsidR="00EF0BE5">
              <w:rPr>
                <w:rFonts w:asciiTheme="minorHAnsi" w:eastAsiaTheme="minorEastAsia" w:hAnsiTheme="minorHAnsi" w:cstheme="minorBidi"/>
                <w:sz w:val="24"/>
                <w:szCs w:val="24"/>
              </w:rPr>
              <w:tab/>
            </w:r>
            <w:r w:rsidR="00EF0BE5" w:rsidRPr="00734C66">
              <w:rPr>
                <w:rStyle w:val="Hyperlink"/>
              </w:rPr>
              <w:t>Runtime Environment</w:t>
            </w:r>
            <w:r w:rsidR="00EF0BE5">
              <w:rPr>
                <w:webHidden/>
              </w:rPr>
              <w:tab/>
            </w:r>
            <w:r w:rsidR="00EF0BE5">
              <w:rPr>
                <w:webHidden/>
              </w:rPr>
              <w:fldChar w:fldCharType="begin"/>
            </w:r>
            <w:r w:rsidR="00EF0BE5">
              <w:rPr>
                <w:webHidden/>
              </w:rPr>
              <w:instrText xml:space="preserve"> PAGEREF _Toc523925912 \h </w:instrText>
            </w:r>
            <w:r w:rsidR="00EF0BE5">
              <w:rPr>
                <w:webHidden/>
              </w:rPr>
            </w:r>
            <w:r w:rsidR="00EF0BE5">
              <w:rPr>
                <w:webHidden/>
              </w:rPr>
              <w:fldChar w:fldCharType="separate"/>
            </w:r>
            <w:r w:rsidR="00EF0BE5">
              <w:rPr>
                <w:webHidden/>
              </w:rPr>
              <w:t>3.1</w:t>
            </w:r>
            <w:r w:rsidR="00EF0BE5">
              <w:rPr>
                <w:webHidden/>
              </w:rPr>
              <w:fldChar w:fldCharType="end"/>
            </w:r>
          </w:hyperlink>
        </w:p>
        <w:p w14:paraId="677953DB" w14:textId="3E3A8554" w:rsidR="00EF0BE5" w:rsidRDefault="00BB3D0B">
          <w:pPr>
            <w:pStyle w:val="TOC2"/>
            <w:rPr>
              <w:rFonts w:asciiTheme="minorHAnsi" w:eastAsiaTheme="minorEastAsia" w:hAnsiTheme="minorHAnsi" w:cstheme="minorBidi"/>
              <w:sz w:val="24"/>
              <w:szCs w:val="24"/>
            </w:rPr>
          </w:pPr>
          <w:hyperlink w:anchor="_Toc523925913" w:history="1">
            <w:r w:rsidR="00EF0BE5" w:rsidRPr="00734C66">
              <w:rPr>
                <w:rStyle w:val="Hyperlink"/>
                <w:rFonts w:cs="Arial"/>
              </w:rPr>
              <w:t>3.1</w:t>
            </w:r>
            <w:r w:rsidR="00EF0BE5">
              <w:rPr>
                <w:rFonts w:asciiTheme="minorHAnsi" w:eastAsiaTheme="minorEastAsia" w:hAnsiTheme="minorHAnsi" w:cstheme="minorBidi"/>
                <w:sz w:val="24"/>
                <w:szCs w:val="24"/>
              </w:rPr>
              <w:tab/>
            </w:r>
            <w:r w:rsidR="00EF0BE5" w:rsidRPr="00734C66">
              <w:rPr>
                <w:rStyle w:val="Hyperlink"/>
              </w:rPr>
              <w:t>Device Lock Files</w:t>
            </w:r>
            <w:r w:rsidR="00EF0BE5">
              <w:rPr>
                <w:webHidden/>
              </w:rPr>
              <w:tab/>
            </w:r>
            <w:r w:rsidR="00EF0BE5">
              <w:rPr>
                <w:webHidden/>
              </w:rPr>
              <w:fldChar w:fldCharType="begin"/>
            </w:r>
            <w:r w:rsidR="00EF0BE5">
              <w:rPr>
                <w:webHidden/>
              </w:rPr>
              <w:instrText xml:space="preserve"> PAGEREF _Toc523925913 \h </w:instrText>
            </w:r>
            <w:r w:rsidR="00EF0BE5">
              <w:rPr>
                <w:webHidden/>
              </w:rPr>
            </w:r>
            <w:r w:rsidR="00EF0BE5">
              <w:rPr>
                <w:webHidden/>
              </w:rPr>
              <w:fldChar w:fldCharType="separate"/>
            </w:r>
            <w:r w:rsidR="00EF0BE5">
              <w:rPr>
                <w:webHidden/>
              </w:rPr>
              <w:t>3.1</w:t>
            </w:r>
            <w:r w:rsidR="00EF0BE5">
              <w:rPr>
                <w:webHidden/>
              </w:rPr>
              <w:fldChar w:fldCharType="end"/>
            </w:r>
          </w:hyperlink>
        </w:p>
        <w:p w14:paraId="3492F5C4" w14:textId="4CC56F15" w:rsidR="00EF0BE5" w:rsidRDefault="00BB3D0B">
          <w:pPr>
            <w:pStyle w:val="TOC2"/>
            <w:rPr>
              <w:rFonts w:asciiTheme="minorHAnsi" w:eastAsiaTheme="minorEastAsia" w:hAnsiTheme="minorHAnsi" w:cstheme="minorBidi"/>
              <w:sz w:val="24"/>
              <w:szCs w:val="24"/>
            </w:rPr>
          </w:pPr>
          <w:hyperlink w:anchor="_Toc523925914" w:history="1">
            <w:r w:rsidR="00EF0BE5" w:rsidRPr="00734C66">
              <w:rPr>
                <w:rStyle w:val="Hyperlink"/>
                <w:rFonts w:cs="Arial"/>
              </w:rPr>
              <w:t>3.2</w:t>
            </w:r>
            <w:r w:rsidR="00EF0BE5">
              <w:rPr>
                <w:rFonts w:asciiTheme="minorHAnsi" w:eastAsiaTheme="minorEastAsia" w:hAnsiTheme="minorHAnsi" w:cstheme="minorBidi"/>
                <w:sz w:val="24"/>
                <w:szCs w:val="24"/>
              </w:rPr>
              <w:tab/>
            </w:r>
            <w:r w:rsidR="00EF0BE5" w:rsidRPr="00734C66">
              <w:rPr>
                <w:rStyle w:val="Hyperlink"/>
              </w:rPr>
              <w:t>Data Lock Files</w:t>
            </w:r>
            <w:r w:rsidR="00EF0BE5">
              <w:rPr>
                <w:webHidden/>
              </w:rPr>
              <w:tab/>
            </w:r>
            <w:r w:rsidR="00EF0BE5">
              <w:rPr>
                <w:webHidden/>
              </w:rPr>
              <w:fldChar w:fldCharType="begin"/>
            </w:r>
            <w:r w:rsidR="00EF0BE5">
              <w:rPr>
                <w:webHidden/>
              </w:rPr>
              <w:instrText xml:space="preserve"> PAGEREF _Toc523925914 \h </w:instrText>
            </w:r>
            <w:r w:rsidR="00EF0BE5">
              <w:rPr>
                <w:webHidden/>
              </w:rPr>
            </w:r>
            <w:r w:rsidR="00EF0BE5">
              <w:rPr>
                <w:webHidden/>
              </w:rPr>
              <w:fldChar w:fldCharType="separate"/>
            </w:r>
            <w:r w:rsidR="00EF0BE5">
              <w:rPr>
                <w:webHidden/>
              </w:rPr>
              <w:t>3.1</w:t>
            </w:r>
            <w:r w:rsidR="00EF0BE5">
              <w:rPr>
                <w:webHidden/>
              </w:rPr>
              <w:fldChar w:fldCharType="end"/>
            </w:r>
          </w:hyperlink>
        </w:p>
        <w:p w14:paraId="04EB27B0" w14:textId="5F9098E9" w:rsidR="00EF0BE5" w:rsidRDefault="00BB3D0B">
          <w:pPr>
            <w:pStyle w:val="TOC2"/>
            <w:rPr>
              <w:rFonts w:asciiTheme="minorHAnsi" w:eastAsiaTheme="minorEastAsia" w:hAnsiTheme="minorHAnsi" w:cstheme="minorBidi"/>
              <w:sz w:val="24"/>
              <w:szCs w:val="24"/>
            </w:rPr>
          </w:pPr>
          <w:hyperlink w:anchor="_Toc523925915" w:history="1">
            <w:r w:rsidR="00EF0BE5" w:rsidRPr="00734C66">
              <w:rPr>
                <w:rStyle w:val="Hyperlink"/>
                <w:rFonts w:cs="Arial"/>
              </w:rPr>
              <w:t>3.3</w:t>
            </w:r>
            <w:r w:rsidR="00EF0BE5">
              <w:rPr>
                <w:rFonts w:asciiTheme="minorHAnsi" w:eastAsiaTheme="minorEastAsia" w:hAnsiTheme="minorHAnsi" w:cstheme="minorBidi"/>
                <w:sz w:val="24"/>
                <w:szCs w:val="24"/>
              </w:rPr>
              <w:tab/>
            </w:r>
            <w:r w:rsidR="00EF0BE5" w:rsidRPr="00734C66">
              <w:rPr>
                <w:rStyle w:val="Hyperlink"/>
              </w:rPr>
              <w:t>Data File Management</w:t>
            </w:r>
            <w:r w:rsidR="00EF0BE5">
              <w:rPr>
                <w:webHidden/>
              </w:rPr>
              <w:tab/>
            </w:r>
            <w:r w:rsidR="00EF0BE5">
              <w:rPr>
                <w:webHidden/>
              </w:rPr>
              <w:fldChar w:fldCharType="begin"/>
            </w:r>
            <w:r w:rsidR="00EF0BE5">
              <w:rPr>
                <w:webHidden/>
              </w:rPr>
              <w:instrText xml:space="preserve"> PAGEREF _Toc523925915 \h </w:instrText>
            </w:r>
            <w:r w:rsidR="00EF0BE5">
              <w:rPr>
                <w:webHidden/>
              </w:rPr>
            </w:r>
            <w:r w:rsidR="00EF0BE5">
              <w:rPr>
                <w:webHidden/>
              </w:rPr>
              <w:fldChar w:fldCharType="separate"/>
            </w:r>
            <w:r w:rsidR="00EF0BE5">
              <w:rPr>
                <w:webHidden/>
              </w:rPr>
              <w:t>3.1</w:t>
            </w:r>
            <w:r w:rsidR="00EF0BE5">
              <w:rPr>
                <w:webHidden/>
              </w:rPr>
              <w:fldChar w:fldCharType="end"/>
            </w:r>
          </w:hyperlink>
        </w:p>
        <w:p w14:paraId="4C5E495A" w14:textId="2646A5B1" w:rsidR="00EF0BE5" w:rsidRDefault="00BB3D0B">
          <w:pPr>
            <w:pStyle w:val="TOC2"/>
            <w:rPr>
              <w:rFonts w:asciiTheme="minorHAnsi" w:eastAsiaTheme="minorEastAsia" w:hAnsiTheme="minorHAnsi" w:cstheme="minorBidi"/>
              <w:sz w:val="24"/>
              <w:szCs w:val="24"/>
            </w:rPr>
          </w:pPr>
          <w:hyperlink w:anchor="_Toc523925916" w:history="1">
            <w:r w:rsidR="00EF0BE5" w:rsidRPr="00734C66">
              <w:rPr>
                <w:rStyle w:val="Hyperlink"/>
                <w:rFonts w:cs="Arial"/>
              </w:rPr>
              <w:t>3.4</w:t>
            </w:r>
            <w:r w:rsidR="00EF0BE5">
              <w:rPr>
                <w:rFonts w:asciiTheme="minorHAnsi" w:eastAsiaTheme="minorEastAsia" w:hAnsiTheme="minorHAnsi" w:cstheme="minorBidi"/>
                <w:sz w:val="24"/>
                <w:szCs w:val="24"/>
              </w:rPr>
              <w:tab/>
            </w:r>
            <w:r w:rsidR="00EF0BE5" w:rsidRPr="00734C66">
              <w:rPr>
                <w:rStyle w:val="Hyperlink"/>
              </w:rPr>
              <w:t>Logging/Output</w:t>
            </w:r>
            <w:r w:rsidR="00EF0BE5">
              <w:rPr>
                <w:webHidden/>
              </w:rPr>
              <w:tab/>
            </w:r>
            <w:r w:rsidR="00EF0BE5">
              <w:rPr>
                <w:webHidden/>
              </w:rPr>
              <w:fldChar w:fldCharType="begin"/>
            </w:r>
            <w:r w:rsidR="00EF0BE5">
              <w:rPr>
                <w:webHidden/>
              </w:rPr>
              <w:instrText xml:space="preserve"> PAGEREF _Toc523925916 \h </w:instrText>
            </w:r>
            <w:r w:rsidR="00EF0BE5">
              <w:rPr>
                <w:webHidden/>
              </w:rPr>
            </w:r>
            <w:r w:rsidR="00EF0BE5">
              <w:rPr>
                <w:webHidden/>
              </w:rPr>
              <w:fldChar w:fldCharType="separate"/>
            </w:r>
            <w:r w:rsidR="00EF0BE5">
              <w:rPr>
                <w:webHidden/>
              </w:rPr>
              <w:t>3.1</w:t>
            </w:r>
            <w:r w:rsidR="00EF0BE5">
              <w:rPr>
                <w:webHidden/>
              </w:rPr>
              <w:fldChar w:fldCharType="end"/>
            </w:r>
          </w:hyperlink>
        </w:p>
        <w:p w14:paraId="5830E74C" w14:textId="3AC2B211" w:rsidR="00EF0BE5" w:rsidRDefault="00BB3D0B">
          <w:pPr>
            <w:pStyle w:val="TOC1"/>
            <w:rPr>
              <w:rFonts w:asciiTheme="minorHAnsi" w:eastAsiaTheme="minorEastAsia" w:hAnsiTheme="minorHAnsi" w:cstheme="minorBidi"/>
              <w:sz w:val="24"/>
              <w:szCs w:val="24"/>
            </w:rPr>
          </w:pPr>
          <w:hyperlink w:anchor="_Toc523925917" w:history="1">
            <w:r w:rsidR="00EF0BE5" w:rsidRPr="00734C66">
              <w:rPr>
                <w:rStyle w:val="Hyperlink"/>
                <w:rFonts w:cs="Arial"/>
              </w:rPr>
              <w:t>4.0</w:t>
            </w:r>
            <w:r w:rsidR="00EF0BE5">
              <w:rPr>
                <w:rFonts w:asciiTheme="minorHAnsi" w:eastAsiaTheme="minorEastAsia" w:hAnsiTheme="minorHAnsi" w:cstheme="minorBidi"/>
                <w:sz w:val="24"/>
                <w:szCs w:val="24"/>
              </w:rPr>
              <w:tab/>
            </w:r>
            <w:r w:rsidR="00EF0BE5" w:rsidRPr="00734C66">
              <w:rPr>
                <w:rStyle w:val="Hyperlink"/>
              </w:rPr>
              <w:t>System Resources</w:t>
            </w:r>
            <w:r w:rsidR="00EF0BE5">
              <w:rPr>
                <w:webHidden/>
              </w:rPr>
              <w:tab/>
            </w:r>
            <w:r w:rsidR="00EF0BE5">
              <w:rPr>
                <w:webHidden/>
              </w:rPr>
              <w:fldChar w:fldCharType="begin"/>
            </w:r>
            <w:r w:rsidR="00EF0BE5">
              <w:rPr>
                <w:webHidden/>
              </w:rPr>
              <w:instrText xml:space="preserve"> PAGEREF _Toc523925917 \h </w:instrText>
            </w:r>
            <w:r w:rsidR="00EF0BE5">
              <w:rPr>
                <w:webHidden/>
              </w:rPr>
            </w:r>
            <w:r w:rsidR="00EF0BE5">
              <w:rPr>
                <w:webHidden/>
              </w:rPr>
              <w:fldChar w:fldCharType="separate"/>
            </w:r>
            <w:r w:rsidR="00EF0BE5">
              <w:rPr>
                <w:webHidden/>
              </w:rPr>
              <w:t>4.1</w:t>
            </w:r>
            <w:r w:rsidR="00EF0BE5">
              <w:rPr>
                <w:webHidden/>
              </w:rPr>
              <w:fldChar w:fldCharType="end"/>
            </w:r>
          </w:hyperlink>
        </w:p>
        <w:p w14:paraId="67263423" w14:textId="00F528D4" w:rsidR="00EF0BE5" w:rsidRDefault="00BB3D0B">
          <w:pPr>
            <w:pStyle w:val="TOC1"/>
            <w:rPr>
              <w:rFonts w:asciiTheme="minorHAnsi" w:eastAsiaTheme="minorEastAsia" w:hAnsiTheme="minorHAnsi" w:cstheme="minorBidi"/>
              <w:sz w:val="24"/>
              <w:szCs w:val="24"/>
            </w:rPr>
          </w:pPr>
          <w:hyperlink w:anchor="_Toc523925918" w:history="1">
            <w:r w:rsidR="00EF0BE5" w:rsidRPr="00734C66">
              <w:rPr>
                <w:rStyle w:val="Hyperlink"/>
                <w:rFonts w:cs="Arial"/>
              </w:rPr>
              <w:t>5.0</w:t>
            </w:r>
            <w:r w:rsidR="00EF0BE5">
              <w:rPr>
                <w:rFonts w:asciiTheme="minorHAnsi" w:eastAsiaTheme="minorEastAsia" w:hAnsiTheme="minorHAnsi" w:cstheme="minorBidi"/>
                <w:sz w:val="24"/>
                <w:szCs w:val="24"/>
              </w:rPr>
              <w:tab/>
            </w:r>
            <w:r w:rsidR="00EF0BE5" w:rsidRPr="00734C66">
              <w:rPr>
                <w:rStyle w:val="Hyperlink"/>
              </w:rPr>
              <w:t>Output Messages</w:t>
            </w:r>
            <w:r w:rsidR="00EF0BE5">
              <w:rPr>
                <w:webHidden/>
              </w:rPr>
              <w:tab/>
            </w:r>
            <w:r w:rsidR="00EF0BE5">
              <w:rPr>
                <w:webHidden/>
              </w:rPr>
              <w:fldChar w:fldCharType="begin"/>
            </w:r>
            <w:r w:rsidR="00EF0BE5">
              <w:rPr>
                <w:webHidden/>
              </w:rPr>
              <w:instrText xml:space="preserve"> PAGEREF _Toc523925918 \h </w:instrText>
            </w:r>
            <w:r w:rsidR="00EF0BE5">
              <w:rPr>
                <w:webHidden/>
              </w:rPr>
            </w:r>
            <w:r w:rsidR="00EF0BE5">
              <w:rPr>
                <w:webHidden/>
              </w:rPr>
              <w:fldChar w:fldCharType="separate"/>
            </w:r>
            <w:r w:rsidR="00EF0BE5">
              <w:rPr>
                <w:webHidden/>
              </w:rPr>
              <w:t>5.1</w:t>
            </w:r>
            <w:r w:rsidR="00EF0BE5">
              <w:rPr>
                <w:webHidden/>
              </w:rPr>
              <w:fldChar w:fldCharType="end"/>
            </w:r>
          </w:hyperlink>
        </w:p>
        <w:p w14:paraId="3FAB0146" w14:textId="7DBB5AD8" w:rsidR="00EF0BE5" w:rsidRDefault="00BB3D0B">
          <w:pPr>
            <w:pStyle w:val="TOC2"/>
            <w:rPr>
              <w:rFonts w:asciiTheme="minorHAnsi" w:eastAsiaTheme="minorEastAsia" w:hAnsiTheme="minorHAnsi" w:cstheme="minorBidi"/>
              <w:sz w:val="24"/>
              <w:szCs w:val="24"/>
            </w:rPr>
          </w:pPr>
          <w:hyperlink w:anchor="_Toc523925919" w:history="1">
            <w:r w:rsidR="00EF0BE5" w:rsidRPr="00734C66">
              <w:rPr>
                <w:rStyle w:val="Hyperlink"/>
                <w:rFonts w:cs="Arial"/>
              </w:rPr>
              <w:t>5.1</w:t>
            </w:r>
            <w:r w:rsidR="00EF0BE5">
              <w:rPr>
                <w:rFonts w:asciiTheme="minorHAnsi" w:eastAsiaTheme="minorEastAsia" w:hAnsiTheme="minorHAnsi" w:cstheme="minorBidi"/>
                <w:sz w:val="24"/>
                <w:szCs w:val="24"/>
              </w:rPr>
              <w:tab/>
            </w:r>
            <w:r w:rsidR="00EF0BE5" w:rsidRPr="00734C66">
              <w:rPr>
                <w:rStyle w:val="Hyperlink"/>
              </w:rPr>
              <w:t>CAUTION Messages</w:t>
            </w:r>
            <w:r w:rsidR="00EF0BE5">
              <w:rPr>
                <w:webHidden/>
              </w:rPr>
              <w:tab/>
            </w:r>
            <w:r w:rsidR="00EF0BE5">
              <w:rPr>
                <w:webHidden/>
              </w:rPr>
              <w:fldChar w:fldCharType="begin"/>
            </w:r>
            <w:r w:rsidR="00EF0BE5">
              <w:rPr>
                <w:webHidden/>
              </w:rPr>
              <w:instrText xml:space="preserve"> PAGEREF _Toc523925919 \h </w:instrText>
            </w:r>
            <w:r w:rsidR="00EF0BE5">
              <w:rPr>
                <w:webHidden/>
              </w:rPr>
            </w:r>
            <w:r w:rsidR="00EF0BE5">
              <w:rPr>
                <w:webHidden/>
              </w:rPr>
              <w:fldChar w:fldCharType="separate"/>
            </w:r>
            <w:r w:rsidR="00EF0BE5">
              <w:rPr>
                <w:webHidden/>
              </w:rPr>
              <w:t>5.1</w:t>
            </w:r>
            <w:r w:rsidR="00EF0BE5">
              <w:rPr>
                <w:webHidden/>
              </w:rPr>
              <w:fldChar w:fldCharType="end"/>
            </w:r>
          </w:hyperlink>
        </w:p>
        <w:p w14:paraId="1E5CBD1D" w14:textId="1B6A7241" w:rsidR="00EF0BE5" w:rsidRDefault="00BB3D0B">
          <w:pPr>
            <w:pStyle w:val="TOC2"/>
            <w:rPr>
              <w:rFonts w:asciiTheme="minorHAnsi" w:eastAsiaTheme="minorEastAsia" w:hAnsiTheme="minorHAnsi" w:cstheme="minorBidi"/>
              <w:sz w:val="24"/>
              <w:szCs w:val="24"/>
            </w:rPr>
          </w:pPr>
          <w:hyperlink w:anchor="_Toc523925920" w:history="1">
            <w:r w:rsidR="00EF0BE5" w:rsidRPr="00734C66">
              <w:rPr>
                <w:rStyle w:val="Hyperlink"/>
                <w:rFonts w:cs="Arial"/>
              </w:rPr>
              <w:t>5.2</w:t>
            </w:r>
            <w:r w:rsidR="00EF0BE5">
              <w:rPr>
                <w:rFonts w:asciiTheme="minorHAnsi" w:eastAsiaTheme="minorEastAsia" w:hAnsiTheme="minorHAnsi" w:cstheme="minorBidi"/>
                <w:sz w:val="24"/>
                <w:szCs w:val="24"/>
              </w:rPr>
              <w:tab/>
            </w:r>
            <w:r w:rsidR="00EF0BE5" w:rsidRPr="00734C66">
              <w:rPr>
                <w:rStyle w:val="Hyperlink"/>
              </w:rPr>
              <w:t>ERROR Messages</w:t>
            </w:r>
            <w:r w:rsidR="00EF0BE5">
              <w:rPr>
                <w:webHidden/>
              </w:rPr>
              <w:tab/>
            </w:r>
            <w:r w:rsidR="00EF0BE5">
              <w:rPr>
                <w:webHidden/>
              </w:rPr>
              <w:fldChar w:fldCharType="begin"/>
            </w:r>
            <w:r w:rsidR="00EF0BE5">
              <w:rPr>
                <w:webHidden/>
              </w:rPr>
              <w:instrText xml:space="preserve"> PAGEREF _Toc523925920 \h </w:instrText>
            </w:r>
            <w:r w:rsidR="00EF0BE5">
              <w:rPr>
                <w:webHidden/>
              </w:rPr>
            </w:r>
            <w:r w:rsidR="00EF0BE5">
              <w:rPr>
                <w:webHidden/>
              </w:rPr>
              <w:fldChar w:fldCharType="separate"/>
            </w:r>
            <w:r w:rsidR="00EF0BE5">
              <w:rPr>
                <w:webHidden/>
              </w:rPr>
              <w:t>5.2</w:t>
            </w:r>
            <w:r w:rsidR="00EF0BE5">
              <w:rPr>
                <w:webHidden/>
              </w:rPr>
              <w:fldChar w:fldCharType="end"/>
            </w:r>
          </w:hyperlink>
        </w:p>
        <w:p w14:paraId="66CFBD7A" w14:textId="6949B00B" w:rsidR="00EF0BE5" w:rsidRDefault="00BB3D0B">
          <w:pPr>
            <w:pStyle w:val="TOC2"/>
            <w:rPr>
              <w:rFonts w:asciiTheme="minorHAnsi" w:eastAsiaTheme="minorEastAsia" w:hAnsiTheme="minorHAnsi" w:cstheme="minorBidi"/>
              <w:sz w:val="24"/>
              <w:szCs w:val="24"/>
            </w:rPr>
          </w:pPr>
          <w:hyperlink w:anchor="_Toc523925921" w:history="1">
            <w:r w:rsidR="00EF0BE5" w:rsidRPr="00734C66">
              <w:rPr>
                <w:rStyle w:val="Hyperlink"/>
                <w:rFonts w:cs="Arial"/>
              </w:rPr>
              <w:t>5.3</w:t>
            </w:r>
            <w:r w:rsidR="00EF0BE5">
              <w:rPr>
                <w:rFonts w:asciiTheme="minorHAnsi" w:eastAsiaTheme="minorEastAsia" w:hAnsiTheme="minorHAnsi" w:cstheme="minorBidi"/>
                <w:sz w:val="24"/>
                <w:szCs w:val="24"/>
              </w:rPr>
              <w:tab/>
            </w:r>
            <w:r w:rsidR="00EF0BE5" w:rsidRPr="00734C66">
              <w:rPr>
                <w:rStyle w:val="Hyperlink"/>
              </w:rPr>
              <w:t>FATAL Messages</w:t>
            </w:r>
            <w:r w:rsidR="00EF0BE5">
              <w:rPr>
                <w:webHidden/>
              </w:rPr>
              <w:tab/>
            </w:r>
            <w:r w:rsidR="00EF0BE5">
              <w:rPr>
                <w:webHidden/>
              </w:rPr>
              <w:fldChar w:fldCharType="begin"/>
            </w:r>
            <w:r w:rsidR="00EF0BE5">
              <w:rPr>
                <w:webHidden/>
              </w:rPr>
              <w:instrText xml:space="preserve"> PAGEREF _Toc523925921 \h </w:instrText>
            </w:r>
            <w:r w:rsidR="00EF0BE5">
              <w:rPr>
                <w:webHidden/>
              </w:rPr>
            </w:r>
            <w:r w:rsidR="00EF0BE5">
              <w:rPr>
                <w:webHidden/>
              </w:rPr>
              <w:fldChar w:fldCharType="separate"/>
            </w:r>
            <w:r w:rsidR="00EF0BE5">
              <w:rPr>
                <w:webHidden/>
              </w:rPr>
              <w:t>5.2</w:t>
            </w:r>
            <w:r w:rsidR="00EF0BE5">
              <w:rPr>
                <w:webHidden/>
              </w:rPr>
              <w:fldChar w:fldCharType="end"/>
            </w:r>
          </w:hyperlink>
        </w:p>
        <w:p w14:paraId="4AA4D726" w14:textId="758183EE" w:rsidR="00EF0BE5" w:rsidRDefault="00BB3D0B">
          <w:pPr>
            <w:pStyle w:val="TOC1"/>
            <w:rPr>
              <w:rFonts w:asciiTheme="minorHAnsi" w:eastAsiaTheme="minorEastAsia" w:hAnsiTheme="minorHAnsi" w:cstheme="minorBidi"/>
              <w:sz w:val="24"/>
              <w:szCs w:val="24"/>
            </w:rPr>
          </w:pPr>
          <w:hyperlink w:anchor="_Toc523925922" w:history="1">
            <w:r w:rsidR="00EF0BE5" w:rsidRPr="00734C66">
              <w:rPr>
                <w:rStyle w:val="Hyperlink"/>
                <w:rFonts w:cs="Arial"/>
              </w:rPr>
              <w:t>6.0</w:t>
            </w:r>
            <w:r w:rsidR="00EF0BE5">
              <w:rPr>
                <w:rFonts w:asciiTheme="minorHAnsi" w:eastAsiaTheme="minorEastAsia" w:hAnsiTheme="minorHAnsi" w:cstheme="minorBidi"/>
                <w:sz w:val="24"/>
                <w:szCs w:val="24"/>
              </w:rPr>
              <w:tab/>
            </w:r>
            <w:r w:rsidR="00EF0BE5" w:rsidRPr="00734C66">
              <w:rPr>
                <w:rStyle w:val="Hyperlink"/>
              </w:rPr>
              <w:t>Troubleshooting</w:t>
            </w:r>
            <w:r w:rsidR="00EF0BE5">
              <w:rPr>
                <w:webHidden/>
              </w:rPr>
              <w:tab/>
            </w:r>
            <w:r w:rsidR="00EF0BE5">
              <w:rPr>
                <w:webHidden/>
              </w:rPr>
              <w:fldChar w:fldCharType="begin"/>
            </w:r>
            <w:r w:rsidR="00EF0BE5">
              <w:rPr>
                <w:webHidden/>
              </w:rPr>
              <w:instrText xml:space="preserve"> PAGEREF _Toc523925922 \h </w:instrText>
            </w:r>
            <w:r w:rsidR="00EF0BE5">
              <w:rPr>
                <w:webHidden/>
              </w:rPr>
            </w:r>
            <w:r w:rsidR="00EF0BE5">
              <w:rPr>
                <w:webHidden/>
              </w:rPr>
              <w:fldChar w:fldCharType="separate"/>
            </w:r>
            <w:r w:rsidR="00EF0BE5">
              <w:rPr>
                <w:webHidden/>
              </w:rPr>
              <w:t>6.1</w:t>
            </w:r>
            <w:r w:rsidR="00EF0BE5">
              <w:rPr>
                <w:webHidden/>
              </w:rPr>
              <w:fldChar w:fldCharType="end"/>
            </w:r>
          </w:hyperlink>
        </w:p>
        <w:p w14:paraId="30DEA0E0" w14:textId="73EFD549" w:rsidR="00EF0BE5" w:rsidRDefault="00BB3D0B">
          <w:pPr>
            <w:pStyle w:val="TOC1"/>
            <w:rPr>
              <w:rFonts w:asciiTheme="minorHAnsi" w:eastAsiaTheme="minorEastAsia" w:hAnsiTheme="minorHAnsi" w:cstheme="minorBidi"/>
              <w:sz w:val="24"/>
              <w:szCs w:val="24"/>
            </w:rPr>
          </w:pPr>
          <w:hyperlink w:anchor="_Toc523925923" w:history="1">
            <w:r w:rsidR="00EF0BE5" w:rsidRPr="00734C66">
              <w:rPr>
                <w:rStyle w:val="Hyperlink"/>
                <w:rFonts w:cs="Arial"/>
              </w:rPr>
              <w:t>7.0</w:t>
            </w:r>
            <w:r w:rsidR="00EF0BE5">
              <w:rPr>
                <w:rFonts w:asciiTheme="minorHAnsi" w:eastAsiaTheme="minorEastAsia" w:hAnsiTheme="minorHAnsi" w:cstheme="minorBidi"/>
                <w:sz w:val="24"/>
                <w:szCs w:val="24"/>
              </w:rPr>
              <w:tab/>
            </w:r>
            <w:r w:rsidR="00EF0BE5" w:rsidRPr="00734C66">
              <w:rPr>
                <w:rStyle w:val="Hyperlink"/>
              </w:rPr>
              <w:t>Reporting Bugs</w:t>
            </w:r>
            <w:r w:rsidR="00EF0BE5">
              <w:rPr>
                <w:webHidden/>
              </w:rPr>
              <w:tab/>
            </w:r>
            <w:r w:rsidR="00EF0BE5">
              <w:rPr>
                <w:webHidden/>
              </w:rPr>
              <w:fldChar w:fldCharType="begin"/>
            </w:r>
            <w:r w:rsidR="00EF0BE5">
              <w:rPr>
                <w:webHidden/>
              </w:rPr>
              <w:instrText xml:space="preserve"> PAGEREF _Toc523925923 \h </w:instrText>
            </w:r>
            <w:r w:rsidR="00EF0BE5">
              <w:rPr>
                <w:webHidden/>
              </w:rPr>
            </w:r>
            <w:r w:rsidR="00EF0BE5">
              <w:rPr>
                <w:webHidden/>
              </w:rPr>
              <w:fldChar w:fldCharType="separate"/>
            </w:r>
            <w:r w:rsidR="00EF0BE5">
              <w:rPr>
                <w:webHidden/>
              </w:rPr>
              <w:t>7.1</w:t>
            </w:r>
            <w:r w:rsidR="00EF0BE5">
              <w:rPr>
                <w:webHidden/>
              </w:rPr>
              <w:fldChar w:fldCharType="end"/>
            </w:r>
          </w:hyperlink>
        </w:p>
        <w:p w14:paraId="67CE8392" w14:textId="6E594292" w:rsidR="00EF0BE5" w:rsidRDefault="00BB3D0B">
          <w:pPr>
            <w:pStyle w:val="TOC1"/>
            <w:rPr>
              <w:rFonts w:asciiTheme="minorHAnsi" w:eastAsiaTheme="minorEastAsia" w:hAnsiTheme="minorHAnsi" w:cstheme="minorBidi"/>
              <w:sz w:val="24"/>
              <w:szCs w:val="24"/>
            </w:rPr>
          </w:pPr>
          <w:hyperlink w:anchor="_Toc523925924" w:history="1">
            <w:r w:rsidR="00EF0BE5" w:rsidRPr="00734C66">
              <w:rPr>
                <w:rStyle w:val="Hyperlink"/>
                <w:rFonts w:cs="Arial"/>
              </w:rPr>
              <w:t>8.0</w:t>
            </w:r>
            <w:r w:rsidR="00EF0BE5">
              <w:rPr>
                <w:rFonts w:asciiTheme="minorHAnsi" w:eastAsiaTheme="minorEastAsia" w:hAnsiTheme="minorHAnsi" w:cstheme="minorBidi"/>
                <w:sz w:val="24"/>
                <w:szCs w:val="24"/>
              </w:rPr>
              <w:tab/>
            </w:r>
            <w:r w:rsidR="00EF0BE5" w:rsidRPr="00734C66">
              <w:rPr>
                <w:rStyle w:val="Hyperlink"/>
              </w:rPr>
              <w:t>Ideas for Managing FLOWER Data</w:t>
            </w:r>
            <w:r w:rsidR="00EF0BE5">
              <w:rPr>
                <w:webHidden/>
              </w:rPr>
              <w:tab/>
            </w:r>
            <w:r w:rsidR="00EF0BE5">
              <w:rPr>
                <w:webHidden/>
              </w:rPr>
              <w:fldChar w:fldCharType="begin"/>
            </w:r>
            <w:r w:rsidR="00EF0BE5">
              <w:rPr>
                <w:webHidden/>
              </w:rPr>
              <w:instrText xml:space="preserve"> PAGEREF _Toc523925924 \h </w:instrText>
            </w:r>
            <w:r w:rsidR="00EF0BE5">
              <w:rPr>
                <w:webHidden/>
              </w:rPr>
            </w:r>
            <w:r w:rsidR="00EF0BE5">
              <w:rPr>
                <w:webHidden/>
              </w:rPr>
              <w:fldChar w:fldCharType="separate"/>
            </w:r>
            <w:r w:rsidR="00EF0BE5">
              <w:rPr>
                <w:webHidden/>
              </w:rPr>
              <w:t>8.2</w:t>
            </w:r>
            <w:r w:rsidR="00EF0BE5">
              <w:rPr>
                <w:webHidden/>
              </w:rPr>
              <w:fldChar w:fldCharType="end"/>
            </w:r>
          </w:hyperlink>
        </w:p>
        <w:p w14:paraId="789A5BD7" w14:textId="2020DF72" w:rsidR="00EF0BE5" w:rsidRDefault="00BB3D0B">
          <w:pPr>
            <w:pStyle w:val="TOC2"/>
            <w:rPr>
              <w:rFonts w:asciiTheme="minorHAnsi" w:eastAsiaTheme="minorEastAsia" w:hAnsiTheme="minorHAnsi" w:cstheme="minorBidi"/>
              <w:sz w:val="24"/>
              <w:szCs w:val="24"/>
            </w:rPr>
          </w:pPr>
          <w:hyperlink w:anchor="_Toc523925925" w:history="1">
            <w:r w:rsidR="00EF0BE5" w:rsidRPr="00734C66">
              <w:rPr>
                <w:rStyle w:val="Hyperlink"/>
                <w:rFonts w:cs="Arial"/>
              </w:rPr>
              <w:t>8.1</w:t>
            </w:r>
            <w:r w:rsidR="00EF0BE5">
              <w:rPr>
                <w:rFonts w:asciiTheme="minorHAnsi" w:eastAsiaTheme="minorEastAsia" w:hAnsiTheme="minorHAnsi" w:cstheme="minorBidi"/>
                <w:sz w:val="24"/>
                <w:szCs w:val="24"/>
              </w:rPr>
              <w:tab/>
            </w:r>
            <w:r w:rsidR="00EF0BE5" w:rsidRPr="00734C66">
              <w:rPr>
                <w:rStyle w:val="Hyperlink"/>
              </w:rPr>
              <w:t>Use the FLOWER Data Guide</w:t>
            </w:r>
            <w:r w:rsidR="00EF0BE5">
              <w:rPr>
                <w:webHidden/>
              </w:rPr>
              <w:tab/>
            </w:r>
            <w:r w:rsidR="00EF0BE5">
              <w:rPr>
                <w:webHidden/>
              </w:rPr>
              <w:fldChar w:fldCharType="begin"/>
            </w:r>
            <w:r w:rsidR="00EF0BE5">
              <w:rPr>
                <w:webHidden/>
              </w:rPr>
              <w:instrText xml:space="preserve"> PAGEREF _Toc523925925 \h </w:instrText>
            </w:r>
            <w:r w:rsidR="00EF0BE5">
              <w:rPr>
                <w:webHidden/>
              </w:rPr>
            </w:r>
            <w:r w:rsidR="00EF0BE5">
              <w:rPr>
                <w:webHidden/>
              </w:rPr>
              <w:fldChar w:fldCharType="separate"/>
            </w:r>
            <w:r w:rsidR="00EF0BE5">
              <w:rPr>
                <w:webHidden/>
              </w:rPr>
              <w:t>8.2</w:t>
            </w:r>
            <w:r w:rsidR="00EF0BE5">
              <w:rPr>
                <w:webHidden/>
              </w:rPr>
              <w:fldChar w:fldCharType="end"/>
            </w:r>
          </w:hyperlink>
        </w:p>
        <w:p w14:paraId="54C24535" w14:textId="795BFB75" w:rsidR="00EF0BE5" w:rsidRDefault="00BB3D0B">
          <w:pPr>
            <w:pStyle w:val="TOC2"/>
            <w:rPr>
              <w:rFonts w:asciiTheme="minorHAnsi" w:eastAsiaTheme="minorEastAsia" w:hAnsiTheme="minorHAnsi" w:cstheme="minorBidi"/>
              <w:sz w:val="24"/>
              <w:szCs w:val="24"/>
            </w:rPr>
          </w:pPr>
          <w:hyperlink w:anchor="_Toc523925926" w:history="1">
            <w:r w:rsidR="00EF0BE5" w:rsidRPr="00734C66">
              <w:rPr>
                <w:rStyle w:val="Hyperlink"/>
                <w:rFonts w:cs="Arial"/>
              </w:rPr>
              <w:t>8.2</w:t>
            </w:r>
            <w:r w:rsidR="00EF0BE5">
              <w:rPr>
                <w:rFonts w:asciiTheme="minorHAnsi" w:eastAsiaTheme="minorEastAsia" w:hAnsiTheme="minorHAnsi" w:cstheme="minorBidi"/>
                <w:sz w:val="24"/>
                <w:szCs w:val="24"/>
              </w:rPr>
              <w:tab/>
            </w:r>
            <w:r w:rsidR="00EF0BE5" w:rsidRPr="00734C66">
              <w:rPr>
                <w:rStyle w:val="Hyperlink"/>
              </w:rPr>
              <w:t>Aggregate FLOWER Data</w:t>
            </w:r>
            <w:r w:rsidR="00EF0BE5">
              <w:rPr>
                <w:webHidden/>
              </w:rPr>
              <w:tab/>
            </w:r>
            <w:r w:rsidR="00EF0BE5">
              <w:rPr>
                <w:webHidden/>
              </w:rPr>
              <w:fldChar w:fldCharType="begin"/>
            </w:r>
            <w:r w:rsidR="00EF0BE5">
              <w:rPr>
                <w:webHidden/>
              </w:rPr>
              <w:instrText xml:space="preserve"> PAGEREF _Toc523925926 \h </w:instrText>
            </w:r>
            <w:r w:rsidR="00EF0BE5">
              <w:rPr>
                <w:webHidden/>
              </w:rPr>
            </w:r>
            <w:r w:rsidR="00EF0BE5">
              <w:rPr>
                <w:webHidden/>
              </w:rPr>
              <w:fldChar w:fldCharType="separate"/>
            </w:r>
            <w:r w:rsidR="00EF0BE5">
              <w:rPr>
                <w:webHidden/>
              </w:rPr>
              <w:t>8.2</w:t>
            </w:r>
            <w:r w:rsidR="00EF0BE5">
              <w:rPr>
                <w:webHidden/>
              </w:rPr>
              <w:fldChar w:fldCharType="end"/>
            </w:r>
          </w:hyperlink>
        </w:p>
        <w:p w14:paraId="3BE5F711" w14:textId="4EFADAF9" w:rsidR="00EF0BE5" w:rsidRDefault="00BB3D0B">
          <w:pPr>
            <w:pStyle w:val="TOC2"/>
            <w:rPr>
              <w:rFonts w:asciiTheme="minorHAnsi" w:eastAsiaTheme="minorEastAsia" w:hAnsiTheme="minorHAnsi" w:cstheme="minorBidi"/>
              <w:sz w:val="24"/>
              <w:szCs w:val="24"/>
            </w:rPr>
          </w:pPr>
          <w:hyperlink w:anchor="_Toc523925927" w:history="1">
            <w:r w:rsidR="00EF0BE5" w:rsidRPr="00734C66">
              <w:rPr>
                <w:rStyle w:val="Hyperlink"/>
                <w:rFonts w:cs="Arial"/>
              </w:rPr>
              <w:t>8.3</w:t>
            </w:r>
            <w:r w:rsidR="00EF0BE5">
              <w:rPr>
                <w:rFonts w:asciiTheme="minorHAnsi" w:eastAsiaTheme="minorEastAsia" w:hAnsiTheme="minorHAnsi" w:cstheme="minorBidi"/>
                <w:sz w:val="24"/>
                <w:szCs w:val="24"/>
              </w:rPr>
              <w:tab/>
            </w:r>
            <w:r w:rsidR="00EF0BE5" w:rsidRPr="00734C66">
              <w:rPr>
                <w:rStyle w:val="Hyperlink"/>
              </w:rPr>
              <w:t>Integrate FLOWER Data into Splunk</w:t>
            </w:r>
            <w:r w:rsidR="00EF0BE5">
              <w:rPr>
                <w:webHidden/>
              </w:rPr>
              <w:tab/>
            </w:r>
            <w:r w:rsidR="00EF0BE5">
              <w:rPr>
                <w:webHidden/>
              </w:rPr>
              <w:fldChar w:fldCharType="begin"/>
            </w:r>
            <w:r w:rsidR="00EF0BE5">
              <w:rPr>
                <w:webHidden/>
              </w:rPr>
              <w:instrText xml:space="preserve"> PAGEREF _Toc523925927 \h </w:instrText>
            </w:r>
            <w:r w:rsidR="00EF0BE5">
              <w:rPr>
                <w:webHidden/>
              </w:rPr>
            </w:r>
            <w:r w:rsidR="00EF0BE5">
              <w:rPr>
                <w:webHidden/>
              </w:rPr>
              <w:fldChar w:fldCharType="separate"/>
            </w:r>
            <w:r w:rsidR="00EF0BE5">
              <w:rPr>
                <w:webHidden/>
              </w:rPr>
              <w:t>8.2</w:t>
            </w:r>
            <w:r w:rsidR="00EF0BE5">
              <w:rPr>
                <w:webHidden/>
              </w:rPr>
              <w:fldChar w:fldCharType="end"/>
            </w:r>
          </w:hyperlink>
        </w:p>
        <w:p w14:paraId="004427D6" w14:textId="3669669C" w:rsidR="00EF0BE5" w:rsidRDefault="00BB3D0B">
          <w:pPr>
            <w:pStyle w:val="TOC3"/>
            <w:rPr>
              <w:rFonts w:asciiTheme="minorHAnsi" w:eastAsiaTheme="minorEastAsia" w:hAnsiTheme="minorHAnsi" w:cstheme="minorBidi"/>
              <w:sz w:val="24"/>
              <w:szCs w:val="24"/>
            </w:rPr>
          </w:pPr>
          <w:hyperlink w:anchor="_Toc523925928" w:history="1">
            <w:r w:rsidR="00EF0BE5" w:rsidRPr="00734C66">
              <w:rPr>
                <w:rStyle w:val="Hyperlink"/>
                <w:rFonts w:cs="Arial"/>
              </w:rPr>
              <w:t>8.3.1</w:t>
            </w:r>
            <w:r w:rsidR="00EF0BE5">
              <w:rPr>
                <w:rFonts w:asciiTheme="minorHAnsi" w:eastAsiaTheme="minorEastAsia" w:hAnsiTheme="minorHAnsi" w:cstheme="minorBidi"/>
                <w:sz w:val="24"/>
                <w:szCs w:val="24"/>
              </w:rPr>
              <w:tab/>
            </w:r>
            <w:r w:rsidR="00EF0BE5" w:rsidRPr="00734C66">
              <w:rPr>
                <w:rStyle w:val="Hyperlink"/>
              </w:rPr>
              <w:t>Configure Splunk Enterprise 6.X to Index FLOWER Data</w:t>
            </w:r>
            <w:r w:rsidR="00EF0BE5">
              <w:rPr>
                <w:webHidden/>
              </w:rPr>
              <w:tab/>
            </w:r>
            <w:r w:rsidR="00EF0BE5">
              <w:rPr>
                <w:webHidden/>
              </w:rPr>
              <w:fldChar w:fldCharType="begin"/>
            </w:r>
            <w:r w:rsidR="00EF0BE5">
              <w:rPr>
                <w:webHidden/>
              </w:rPr>
              <w:instrText xml:space="preserve"> PAGEREF _Toc523925928 \h </w:instrText>
            </w:r>
            <w:r w:rsidR="00EF0BE5">
              <w:rPr>
                <w:webHidden/>
              </w:rPr>
            </w:r>
            <w:r w:rsidR="00EF0BE5">
              <w:rPr>
                <w:webHidden/>
              </w:rPr>
              <w:fldChar w:fldCharType="separate"/>
            </w:r>
            <w:r w:rsidR="00EF0BE5">
              <w:rPr>
                <w:webHidden/>
              </w:rPr>
              <w:t>8.2</w:t>
            </w:r>
            <w:r w:rsidR="00EF0BE5">
              <w:rPr>
                <w:webHidden/>
              </w:rPr>
              <w:fldChar w:fldCharType="end"/>
            </w:r>
          </w:hyperlink>
        </w:p>
        <w:p w14:paraId="51B8FC5B" w14:textId="226E12CF" w:rsidR="00EF0BE5" w:rsidRDefault="00BB3D0B">
          <w:pPr>
            <w:pStyle w:val="TOC3"/>
            <w:rPr>
              <w:rFonts w:asciiTheme="minorHAnsi" w:eastAsiaTheme="minorEastAsia" w:hAnsiTheme="minorHAnsi" w:cstheme="minorBidi"/>
              <w:sz w:val="24"/>
              <w:szCs w:val="24"/>
            </w:rPr>
          </w:pPr>
          <w:hyperlink w:anchor="_Toc523925929" w:history="1">
            <w:r w:rsidR="00EF0BE5" w:rsidRPr="00734C66">
              <w:rPr>
                <w:rStyle w:val="Hyperlink"/>
                <w:rFonts w:cs="Arial"/>
              </w:rPr>
              <w:t>8.3.2</w:t>
            </w:r>
            <w:r w:rsidR="00EF0BE5">
              <w:rPr>
                <w:rFonts w:asciiTheme="minorHAnsi" w:eastAsiaTheme="minorEastAsia" w:hAnsiTheme="minorHAnsi" w:cstheme="minorBidi"/>
                <w:sz w:val="24"/>
                <w:szCs w:val="24"/>
              </w:rPr>
              <w:tab/>
            </w:r>
            <w:r w:rsidR="00EF0BE5" w:rsidRPr="00734C66">
              <w:rPr>
                <w:rStyle w:val="Hyperlink"/>
              </w:rPr>
              <w:t>Configure Splunk Enterprise 6.X to automatically index FLOWER Data</w:t>
            </w:r>
            <w:r w:rsidR="00EF0BE5">
              <w:rPr>
                <w:webHidden/>
              </w:rPr>
              <w:tab/>
            </w:r>
            <w:r w:rsidR="00EF0BE5">
              <w:rPr>
                <w:webHidden/>
              </w:rPr>
              <w:fldChar w:fldCharType="begin"/>
            </w:r>
            <w:r w:rsidR="00EF0BE5">
              <w:rPr>
                <w:webHidden/>
              </w:rPr>
              <w:instrText xml:space="preserve"> PAGEREF _Toc523925929 \h </w:instrText>
            </w:r>
            <w:r w:rsidR="00EF0BE5">
              <w:rPr>
                <w:webHidden/>
              </w:rPr>
            </w:r>
            <w:r w:rsidR="00EF0BE5">
              <w:rPr>
                <w:webHidden/>
              </w:rPr>
              <w:fldChar w:fldCharType="separate"/>
            </w:r>
            <w:r w:rsidR="00EF0BE5">
              <w:rPr>
                <w:webHidden/>
              </w:rPr>
              <w:t>8.3</w:t>
            </w:r>
            <w:r w:rsidR="00EF0BE5">
              <w:rPr>
                <w:webHidden/>
              </w:rPr>
              <w:fldChar w:fldCharType="end"/>
            </w:r>
          </w:hyperlink>
        </w:p>
        <w:p w14:paraId="40B61111" w14:textId="6AA16D9F" w:rsidR="00EF0BE5" w:rsidRDefault="00BB3D0B">
          <w:pPr>
            <w:pStyle w:val="TOC3"/>
            <w:rPr>
              <w:rFonts w:asciiTheme="minorHAnsi" w:eastAsiaTheme="minorEastAsia" w:hAnsiTheme="minorHAnsi" w:cstheme="minorBidi"/>
              <w:sz w:val="24"/>
              <w:szCs w:val="24"/>
            </w:rPr>
          </w:pPr>
          <w:hyperlink w:anchor="_Toc523925930" w:history="1">
            <w:r w:rsidR="00EF0BE5" w:rsidRPr="00734C66">
              <w:rPr>
                <w:rStyle w:val="Hyperlink"/>
                <w:rFonts w:cs="Arial"/>
              </w:rPr>
              <w:t>8.3.3</w:t>
            </w:r>
            <w:r w:rsidR="00EF0BE5">
              <w:rPr>
                <w:rFonts w:asciiTheme="minorHAnsi" w:eastAsiaTheme="minorEastAsia" w:hAnsiTheme="minorHAnsi" w:cstheme="minorBidi"/>
                <w:sz w:val="24"/>
                <w:szCs w:val="24"/>
              </w:rPr>
              <w:tab/>
            </w:r>
            <w:r w:rsidR="00EF0BE5" w:rsidRPr="00734C66">
              <w:rPr>
                <w:rStyle w:val="Hyperlink"/>
              </w:rPr>
              <w:t>Example Splunk Enterprise 6.X Dashboard Panels to view FLOWER Data</w:t>
            </w:r>
            <w:r w:rsidR="00EF0BE5">
              <w:rPr>
                <w:webHidden/>
              </w:rPr>
              <w:tab/>
            </w:r>
            <w:r w:rsidR="00EF0BE5">
              <w:rPr>
                <w:webHidden/>
              </w:rPr>
              <w:fldChar w:fldCharType="begin"/>
            </w:r>
            <w:r w:rsidR="00EF0BE5">
              <w:rPr>
                <w:webHidden/>
              </w:rPr>
              <w:instrText xml:space="preserve"> PAGEREF _Toc523925930 \h </w:instrText>
            </w:r>
            <w:r w:rsidR="00EF0BE5">
              <w:rPr>
                <w:webHidden/>
              </w:rPr>
            </w:r>
            <w:r w:rsidR="00EF0BE5">
              <w:rPr>
                <w:webHidden/>
              </w:rPr>
              <w:fldChar w:fldCharType="separate"/>
            </w:r>
            <w:r w:rsidR="00EF0BE5">
              <w:rPr>
                <w:webHidden/>
              </w:rPr>
              <w:t>8.4</w:t>
            </w:r>
            <w:r w:rsidR="00EF0BE5">
              <w:rPr>
                <w:webHidden/>
              </w:rPr>
              <w:fldChar w:fldCharType="end"/>
            </w:r>
          </w:hyperlink>
        </w:p>
        <w:p w14:paraId="23B99185" w14:textId="533DAFE9" w:rsidR="00EF0BE5" w:rsidRDefault="00BB3D0B">
          <w:pPr>
            <w:pStyle w:val="TOC2"/>
            <w:rPr>
              <w:rFonts w:asciiTheme="minorHAnsi" w:eastAsiaTheme="minorEastAsia" w:hAnsiTheme="minorHAnsi" w:cstheme="minorBidi"/>
              <w:sz w:val="24"/>
              <w:szCs w:val="24"/>
            </w:rPr>
          </w:pPr>
          <w:hyperlink w:anchor="_Toc523925931" w:history="1">
            <w:r w:rsidR="00EF0BE5" w:rsidRPr="00734C66">
              <w:rPr>
                <w:rStyle w:val="Hyperlink"/>
                <w:rFonts w:cs="Arial"/>
              </w:rPr>
              <w:t>8.4</w:t>
            </w:r>
            <w:r w:rsidR="00EF0BE5">
              <w:rPr>
                <w:rFonts w:asciiTheme="minorHAnsi" w:eastAsiaTheme="minorEastAsia" w:hAnsiTheme="minorHAnsi" w:cstheme="minorBidi"/>
                <w:sz w:val="24"/>
                <w:szCs w:val="24"/>
              </w:rPr>
              <w:tab/>
            </w:r>
            <w:r w:rsidR="00EF0BE5" w:rsidRPr="00734C66">
              <w:rPr>
                <w:rStyle w:val="Hyperlink"/>
              </w:rPr>
              <w:t>Integrate FLOWER Data into an RDBMS</w:t>
            </w:r>
            <w:r w:rsidR="00EF0BE5">
              <w:rPr>
                <w:webHidden/>
              </w:rPr>
              <w:tab/>
            </w:r>
            <w:r w:rsidR="00EF0BE5">
              <w:rPr>
                <w:webHidden/>
              </w:rPr>
              <w:fldChar w:fldCharType="begin"/>
            </w:r>
            <w:r w:rsidR="00EF0BE5">
              <w:rPr>
                <w:webHidden/>
              </w:rPr>
              <w:instrText xml:space="preserve"> PAGEREF _Toc523925931 \h </w:instrText>
            </w:r>
            <w:r w:rsidR="00EF0BE5">
              <w:rPr>
                <w:webHidden/>
              </w:rPr>
            </w:r>
            <w:r w:rsidR="00EF0BE5">
              <w:rPr>
                <w:webHidden/>
              </w:rPr>
              <w:fldChar w:fldCharType="separate"/>
            </w:r>
            <w:r w:rsidR="00EF0BE5">
              <w:rPr>
                <w:webHidden/>
              </w:rPr>
              <w:t>8.11</w:t>
            </w:r>
            <w:r w:rsidR="00EF0BE5">
              <w:rPr>
                <w:webHidden/>
              </w:rPr>
              <w:fldChar w:fldCharType="end"/>
            </w:r>
          </w:hyperlink>
        </w:p>
        <w:p w14:paraId="211054B7" w14:textId="71C214E6" w:rsidR="00EF0BE5" w:rsidRDefault="00BB3D0B">
          <w:pPr>
            <w:pStyle w:val="TOC3"/>
            <w:rPr>
              <w:rFonts w:asciiTheme="minorHAnsi" w:eastAsiaTheme="minorEastAsia" w:hAnsiTheme="minorHAnsi" w:cstheme="minorBidi"/>
              <w:sz w:val="24"/>
              <w:szCs w:val="24"/>
            </w:rPr>
          </w:pPr>
          <w:hyperlink w:anchor="_Toc523925932" w:history="1">
            <w:r w:rsidR="00EF0BE5" w:rsidRPr="00734C66">
              <w:rPr>
                <w:rStyle w:val="Hyperlink"/>
                <w:rFonts w:cs="Arial"/>
              </w:rPr>
              <w:t>8.4.1</w:t>
            </w:r>
            <w:r w:rsidR="00EF0BE5">
              <w:rPr>
                <w:rFonts w:asciiTheme="minorHAnsi" w:eastAsiaTheme="minorEastAsia" w:hAnsiTheme="minorHAnsi" w:cstheme="minorBidi"/>
                <w:sz w:val="24"/>
                <w:szCs w:val="24"/>
              </w:rPr>
              <w:tab/>
            </w:r>
            <w:r w:rsidR="00EF0BE5" w:rsidRPr="00734C66">
              <w:rPr>
                <w:rStyle w:val="Hyperlink"/>
              </w:rPr>
              <w:t>Create an RDBMS table for Holding FLOWER Data</w:t>
            </w:r>
            <w:r w:rsidR="00EF0BE5">
              <w:rPr>
                <w:webHidden/>
              </w:rPr>
              <w:tab/>
            </w:r>
            <w:r w:rsidR="00EF0BE5">
              <w:rPr>
                <w:webHidden/>
              </w:rPr>
              <w:fldChar w:fldCharType="begin"/>
            </w:r>
            <w:r w:rsidR="00EF0BE5">
              <w:rPr>
                <w:webHidden/>
              </w:rPr>
              <w:instrText xml:space="preserve"> PAGEREF _Toc523925932 \h </w:instrText>
            </w:r>
            <w:r w:rsidR="00EF0BE5">
              <w:rPr>
                <w:webHidden/>
              </w:rPr>
            </w:r>
            <w:r w:rsidR="00EF0BE5">
              <w:rPr>
                <w:webHidden/>
              </w:rPr>
              <w:fldChar w:fldCharType="separate"/>
            </w:r>
            <w:r w:rsidR="00EF0BE5">
              <w:rPr>
                <w:webHidden/>
              </w:rPr>
              <w:t>8.11</w:t>
            </w:r>
            <w:r w:rsidR="00EF0BE5">
              <w:rPr>
                <w:webHidden/>
              </w:rPr>
              <w:fldChar w:fldCharType="end"/>
            </w:r>
          </w:hyperlink>
        </w:p>
        <w:p w14:paraId="5603F786" w14:textId="416CC556" w:rsidR="000E2E38" w:rsidRDefault="00FC19A7">
          <w:r>
            <w:rPr>
              <w:noProof/>
            </w:rPr>
            <w:fldChar w:fldCharType="end"/>
          </w:r>
        </w:p>
      </w:sdtContent>
    </w:sdt>
    <w:p w14:paraId="713BB475" w14:textId="77777777" w:rsidR="00E12AF4" w:rsidRDefault="00E12AF4" w:rsidP="00E12AF4">
      <w:pPr>
        <w:pStyle w:val="TOC1"/>
      </w:pPr>
    </w:p>
    <w:p w14:paraId="1A86D21C" w14:textId="77777777" w:rsidR="00172322" w:rsidRDefault="00172322" w:rsidP="00F81DF5">
      <w:pPr>
        <w:pStyle w:val="BodyText"/>
      </w:pPr>
    </w:p>
    <w:p w14:paraId="41373B56" w14:textId="77777777" w:rsidR="00172322" w:rsidRDefault="00172322" w:rsidP="00F81DF5">
      <w:pPr>
        <w:pStyle w:val="BodyText"/>
      </w:pPr>
    </w:p>
    <w:p w14:paraId="7EEC30CC" w14:textId="77777777" w:rsidR="00172322" w:rsidRDefault="00172322" w:rsidP="00F81DF5">
      <w:pPr>
        <w:pStyle w:val="BodyText"/>
        <w:sectPr w:rsidR="00172322" w:rsidSect="00172322">
          <w:footerReference w:type="default" r:id="rId27"/>
          <w:footnotePr>
            <w:numRestart w:val="eachSect"/>
          </w:footnotePr>
          <w:type w:val="oddPage"/>
          <w:pgSz w:w="12240" w:h="15840" w:code="1"/>
          <w:pgMar w:top="1440" w:right="1440" w:bottom="1440" w:left="1440" w:header="720" w:footer="720" w:gutter="0"/>
          <w:pgNumType w:fmt="lowerRoman" w:chapSep="period"/>
          <w:cols w:space="720"/>
        </w:sectPr>
      </w:pPr>
    </w:p>
    <w:p w14:paraId="46190B27" w14:textId="77777777" w:rsidR="00E12AF4" w:rsidRDefault="00552227" w:rsidP="0048274B">
      <w:pPr>
        <w:pStyle w:val="Heading1"/>
      </w:pPr>
      <w:bookmarkStart w:id="4" w:name="_Toc523925906"/>
      <w:r>
        <w:lastRenderedPageBreak/>
        <w:t>Introduction</w:t>
      </w:r>
      <w:bookmarkEnd w:id="4"/>
    </w:p>
    <w:p w14:paraId="49CDB98C" w14:textId="77777777" w:rsidR="007A6D33" w:rsidRDefault="007A6D33" w:rsidP="002F0475">
      <w:pPr>
        <w:pStyle w:val="BodyText"/>
      </w:pPr>
      <w:r w:rsidRPr="007A6D33">
        <w:t xml:space="preserve">The FLOWER </w:t>
      </w:r>
      <w:r w:rsidR="00F300DF">
        <w:t xml:space="preserve">(FLOW </w:t>
      </w:r>
      <w:proofErr w:type="spellStart"/>
      <w:r w:rsidR="00F300DF">
        <w:t>analyzER</w:t>
      </w:r>
      <w:proofErr w:type="spellEnd"/>
      <w:r w:rsidR="00F300DF">
        <w:t xml:space="preserve">) </w:t>
      </w:r>
      <w:r w:rsidRPr="007A6D33">
        <w:t>application is designed to start at boot time from RedHat or CentOS 7.x systemd as a daemon process to summarize network flows.  FLOWER can also be used to read packets from a network interface or from packet capture (</w:t>
      </w:r>
      <w:proofErr w:type="spellStart"/>
      <w:r w:rsidRPr="007A6D33">
        <w:t>pcap</w:t>
      </w:r>
      <w:proofErr w:type="spellEnd"/>
      <w:r w:rsidRPr="007A6D33">
        <w:t xml:space="preserve">) files that can be processed with the </w:t>
      </w:r>
      <w:proofErr w:type="spellStart"/>
      <w:r w:rsidRPr="007A6D33">
        <w:t>libpcap</w:t>
      </w:r>
      <w:proofErr w:type="spellEnd"/>
      <w:r w:rsidRPr="007A6D33">
        <w:t xml:space="preserve"> system library.</w:t>
      </w:r>
    </w:p>
    <w:p w14:paraId="74541CA7" w14:textId="77777777" w:rsidR="007A6D33" w:rsidRDefault="007A6D33" w:rsidP="002F0475">
      <w:pPr>
        <w:pStyle w:val="BodyText"/>
      </w:pPr>
    </w:p>
    <w:p w14:paraId="59DC28FA" w14:textId="77777777" w:rsidR="002F0475" w:rsidRDefault="002F0475" w:rsidP="00BD3C16">
      <w:pPr>
        <w:pStyle w:val="BodyText"/>
      </w:pPr>
    </w:p>
    <w:p w14:paraId="6E1CF7D4" w14:textId="77777777" w:rsidR="00172322" w:rsidRDefault="00172322" w:rsidP="00BD3C16">
      <w:pPr>
        <w:pStyle w:val="BodyText"/>
      </w:pPr>
    </w:p>
    <w:p w14:paraId="685C6744" w14:textId="77777777" w:rsidR="008F5D19" w:rsidRDefault="008F5D19" w:rsidP="00BD3C16">
      <w:pPr>
        <w:pStyle w:val="BodyText"/>
        <w:sectPr w:rsidR="008F5D19" w:rsidSect="00172322">
          <w:footerReference w:type="default" r:id="rId28"/>
          <w:footnotePr>
            <w:numRestart w:val="eachSect"/>
          </w:footnotePr>
          <w:pgSz w:w="12240" w:h="15840" w:code="1"/>
          <w:pgMar w:top="1440" w:right="1440" w:bottom="1440" w:left="1440" w:header="720" w:footer="720" w:gutter="0"/>
          <w:pgNumType w:start="1" w:chapStyle="1" w:chapSep="period"/>
          <w:cols w:space="720"/>
        </w:sectPr>
      </w:pPr>
    </w:p>
    <w:p w14:paraId="3BF2813B" w14:textId="77777777" w:rsidR="002F0475" w:rsidRDefault="00710885" w:rsidP="002F0475">
      <w:pPr>
        <w:pStyle w:val="Heading1"/>
      </w:pPr>
      <w:bookmarkStart w:id="5" w:name="_Toc523925907"/>
      <w:r>
        <w:lastRenderedPageBreak/>
        <w:t>Runtime Options</w:t>
      </w:r>
      <w:bookmarkEnd w:id="5"/>
    </w:p>
    <w:p w14:paraId="615492FE" w14:textId="77777777" w:rsidR="006A3EB7" w:rsidRDefault="00710885" w:rsidP="006A3EB7">
      <w:pPr>
        <w:pStyle w:val="Heading2"/>
      </w:pPr>
      <w:bookmarkStart w:id="6" w:name="_Toc523925908"/>
      <w:r>
        <w:t>Command Line Options</w:t>
      </w:r>
      <w:bookmarkEnd w:id="6"/>
    </w:p>
    <w:p w14:paraId="0497FCF5" w14:textId="77777777" w:rsidR="00710885" w:rsidRPr="00856E76" w:rsidRDefault="00710885" w:rsidP="00710885">
      <w:pPr>
        <w:pStyle w:val="BodyText"/>
        <w:rPr>
          <w:lang w:val="en"/>
        </w:rPr>
      </w:pPr>
      <w:r>
        <w:rPr>
          <w:lang w:val="en"/>
        </w:rPr>
        <w:t>These options are only allowed on the command line and cannot be used in the configuration file.  The format of each option below is short/terse command line option OR (</w:t>
      </w:r>
      <w:r w:rsidRPr="00E57298">
        <w:rPr>
          <w:rStyle w:val="ComputerCodeChar"/>
        </w:rPr>
        <w:t>||</w:t>
      </w:r>
      <w:r>
        <w:rPr>
          <w:lang w:val="en"/>
        </w:rPr>
        <w:t xml:space="preserve">) long/verbose command line option. For example, you can enter </w:t>
      </w:r>
      <w:r w:rsidRPr="0084226F">
        <w:rPr>
          <w:rStyle w:val="ComputerCodeChar"/>
          <w:sz w:val="20"/>
          <w:szCs w:val="20"/>
        </w:rPr>
        <w:t xml:space="preserve">flower –h </w:t>
      </w:r>
      <w:r w:rsidRPr="0061272F">
        <w:t>or</w:t>
      </w:r>
      <w:r w:rsidRPr="0084226F">
        <w:rPr>
          <w:rStyle w:val="ComputerCodeChar"/>
          <w:sz w:val="20"/>
          <w:szCs w:val="20"/>
        </w:rPr>
        <w:t xml:space="preserve"> flower –-help</w:t>
      </w:r>
      <w:r w:rsidRPr="0084226F">
        <w:t xml:space="preserve"> to dis</w:t>
      </w:r>
      <w:r>
        <w:rPr>
          <w:lang w:val="en"/>
        </w:rPr>
        <w:t>play the help information.</w:t>
      </w:r>
    </w:p>
    <w:p w14:paraId="55CFFEF2" w14:textId="77777777" w:rsidR="00710885" w:rsidRDefault="00710885" w:rsidP="00710885">
      <w:pPr>
        <w:pStyle w:val="Dictionary"/>
        <w:spacing w:before="240"/>
      </w:pPr>
      <w:r w:rsidRPr="0084226F">
        <w:rPr>
          <w:rStyle w:val="ComputerCodeChar"/>
          <w:sz w:val="20"/>
        </w:rPr>
        <w:t xml:space="preserve">  -h || --help            </w:t>
      </w:r>
      <w:r>
        <w:br/>
        <w:t>Print a help message on how to use FLOWER and exits.</w:t>
      </w:r>
    </w:p>
    <w:p w14:paraId="27746FBE" w14:textId="77777777" w:rsidR="00710885" w:rsidRDefault="00710885" w:rsidP="00710885">
      <w:pPr>
        <w:pStyle w:val="Dictionary"/>
        <w:spacing w:before="240"/>
      </w:pPr>
      <w:r w:rsidRPr="0084226F">
        <w:rPr>
          <w:rStyle w:val="ComputerCodeChar"/>
          <w:sz w:val="20"/>
        </w:rPr>
        <w:t xml:space="preserve">  -v || --version          </w:t>
      </w:r>
      <w:r>
        <w:br/>
        <w:t xml:space="preserve">Print a version string including the Subversion revision number when the executable was produced, the name and version of the compiler used, the compiler optimization settings, whether debug symbols are in the executable or not, the version of the Boost.org C++ libraries used, the version of the </w:t>
      </w:r>
      <w:proofErr w:type="spellStart"/>
      <w:r>
        <w:t>libpcap</w:t>
      </w:r>
      <w:proofErr w:type="spellEnd"/>
      <w:r>
        <w:t xml:space="preserve"> library used, the date and time the executable was created, and the version of the </w:t>
      </w:r>
      <w:r>
        <w:rPr>
          <w:i/>
        </w:rPr>
        <w:t>FLOWER</w:t>
      </w:r>
      <w:r w:rsidRPr="007945C6">
        <w:rPr>
          <w:i/>
        </w:rPr>
        <w:t xml:space="preserve"> Data Guide</w:t>
      </w:r>
      <w:r>
        <w:t xml:space="preserve"> showing what data this executable will produce.  After printing this information, the program exits.</w:t>
      </w:r>
    </w:p>
    <w:p w14:paraId="38EFA018" w14:textId="77777777" w:rsidR="00710885" w:rsidRDefault="00710885" w:rsidP="00710885">
      <w:pPr>
        <w:pStyle w:val="Dictionary"/>
        <w:spacing w:before="240"/>
      </w:pPr>
      <w:r w:rsidRPr="0084226F">
        <w:rPr>
          <w:rStyle w:val="ComputerCodeChar"/>
          <w:sz w:val="20"/>
        </w:rPr>
        <w:t xml:space="preserve">  -I || --interactive     </w:t>
      </w:r>
      <w:r w:rsidRPr="0084226F">
        <w:rPr>
          <w:rStyle w:val="ComputerCodeChar"/>
          <w:sz w:val="20"/>
        </w:rPr>
        <w:br/>
      </w:r>
      <w:r>
        <w:t>Force FLOWER</w:t>
      </w:r>
      <w:r w:rsidRPr="005C7E8D">
        <w:t xml:space="preserve"> </w:t>
      </w:r>
      <w:r>
        <w:t xml:space="preserve">to run </w:t>
      </w:r>
      <w:r w:rsidRPr="005C7E8D">
        <w:t>in the foreground</w:t>
      </w:r>
      <w:r>
        <w:t xml:space="preserve"> when running as the user </w:t>
      </w:r>
      <w:r w:rsidRPr="007945C6">
        <w:rPr>
          <w:rStyle w:val="ComputerCodeChar"/>
          <w:sz w:val="20"/>
        </w:rPr>
        <w:t>root</w:t>
      </w:r>
      <w:r>
        <w:t>.  The d</w:t>
      </w:r>
      <w:r w:rsidRPr="005C7E8D">
        <w:t xml:space="preserve">efault is to run </w:t>
      </w:r>
      <w:r>
        <w:t>FLOWER</w:t>
      </w:r>
      <w:r w:rsidRPr="005C7E8D">
        <w:t xml:space="preserve"> as </w:t>
      </w:r>
      <w:r>
        <w:t xml:space="preserve">a </w:t>
      </w:r>
      <w:r w:rsidRPr="005C7E8D">
        <w:t>daemon</w:t>
      </w:r>
      <w:r>
        <w:t xml:space="preserve"> and log all output to syslog</w:t>
      </w:r>
      <w:r w:rsidRPr="005C7E8D">
        <w:t>.</w:t>
      </w:r>
    </w:p>
    <w:p w14:paraId="5BDD8AEA" w14:textId="77777777" w:rsidR="00710885" w:rsidRDefault="00710885" w:rsidP="00710885">
      <w:pPr>
        <w:pStyle w:val="Dictionary"/>
        <w:spacing w:before="240"/>
      </w:pPr>
      <w:r w:rsidRPr="0084226F">
        <w:rPr>
          <w:rStyle w:val="ComputerCodeChar"/>
          <w:sz w:val="20"/>
        </w:rPr>
        <w:t xml:space="preserve">  -c &lt;file&gt; || --config-file=&lt;file&gt; </w:t>
      </w:r>
      <w:r w:rsidRPr="0084226F">
        <w:rPr>
          <w:rStyle w:val="ComputerCodeChar"/>
          <w:sz w:val="20"/>
        </w:rPr>
        <w:br/>
      </w:r>
      <w:r>
        <w:t>Specify the configuration file to use when running FLOWER.</w:t>
      </w:r>
    </w:p>
    <w:p w14:paraId="5D2716D0" w14:textId="77777777" w:rsidR="00710885" w:rsidRDefault="00710885" w:rsidP="00710885">
      <w:pPr>
        <w:pStyle w:val="Dictionary"/>
        <w:spacing w:before="240"/>
      </w:pPr>
      <w:r w:rsidRPr="0084226F">
        <w:rPr>
          <w:rStyle w:val="ComputerCodeChar"/>
          <w:sz w:val="20"/>
        </w:rPr>
        <w:t xml:space="preserve">  -</w:t>
      </w:r>
      <w:proofErr w:type="spellStart"/>
      <w:r w:rsidRPr="0084226F">
        <w:rPr>
          <w:rStyle w:val="ComputerCodeChar"/>
          <w:sz w:val="20"/>
        </w:rPr>
        <w:t>i</w:t>
      </w:r>
      <w:proofErr w:type="spellEnd"/>
      <w:r w:rsidRPr="0084226F">
        <w:rPr>
          <w:rStyle w:val="ComputerCodeChar"/>
          <w:sz w:val="20"/>
        </w:rPr>
        <w:t xml:space="preserve"> &lt;device&gt; || --device=&lt;device&gt;       </w:t>
      </w:r>
      <w:r w:rsidRPr="0084226F">
        <w:rPr>
          <w:rStyle w:val="ComputerCodeChar"/>
          <w:sz w:val="20"/>
        </w:rPr>
        <w:br/>
      </w:r>
      <w:r>
        <w:t>Specify the network interface device to use when running FLOWER.  The i</w:t>
      </w:r>
      <w:r w:rsidRPr="00783244">
        <w:t>nterface will be se</w:t>
      </w:r>
      <w:r>
        <w:t>t to promiscuous mode</w:t>
      </w:r>
      <w:r w:rsidRPr="00783244">
        <w:t>.</w:t>
      </w:r>
    </w:p>
    <w:p w14:paraId="3FA3014E" w14:textId="77777777" w:rsidR="00710885" w:rsidRDefault="00710885" w:rsidP="00710885">
      <w:pPr>
        <w:pStyle w:val="Dictionary"/>
        <w:spacing w:before="240"/>
      </w:pPr>
      <w:r w:rsidRPr="0084226F">
        <w:rPr>
          <w:rStyle w:val="ComputerCodeChar"/>
          <w:sz w:val="20"/>
        </w:rPr>
        <w:t xml:space="preserve">  -f &lt;file&gt; || --input-file=&lt;file&gt;   </w:t>
      </w:r>
      <w:r w:rsidRPr="0084226F">
        <w:rPr>
          <w:rStyle w:val="ComputerCodeChar"/>
          <w:sz w:val="20"/>
        </w:rPr>
        <w:br/>
      </w:r>
      <w:r w:rsidRPr="00C26787">
        <w:t xml:space="preserve">Specify the </w:t>
      </w:r>
      <w:r>
        <w:t xml:space="preserve">input file to read </w:t>
      </w:r>
      <w:proofErr w:type="spellStart"/>
      <w:r>
        <w:t>pcap</w:t>
      </w:r>
      <w:proofErr w:type="spellEnd"/>
      <w:r>
        <w:t xml:space="preserve"> data from </w:t>
      </w:r>
      <w:r w:rsidRPr="00C26787">
        <w:t xml:space="preserve">when running </w:t>
      </w:r>
      <w:r>
        <w:t>FLOWER.</w:t>
      </w:r>
    </w:p>
    <w:p w14:paraId="6B75DBB5" w14:textId="77777777" w:rsidR="00710885" w:rsidRPr="007B04B2" w:rsidRDefault="00710885" w:rsidP="00710885">
      <w:pPr>
        <w:pStyle w:val="Dictionary"/>
        <w:spacing w:before="240"/>
        <w:rPr>
          <w:szCs w:val="22"/>
        </w:rPr>
      </w:pPr>
      <w:r w:rsidRPr="0084226F">
        <w:rPr>
          <w:rStyle w:val="ComputerCodeChar"/>
          <w:sz w:val="20"/>
        </w:rPr>
        <w:t xml:space="preserve">  -p &lt;count&gt; || --packets=&lt;count&gt;</w:t>
      </w:r>
      <w:r w:rsidRPr="0084226F">
        <w:rPr>
          <w:rStyle w:val="ComputerCodeChar"/>
          <w:sz w:val="20"/>
        </w:rPr>
        <w:br/>
      </w:r>
      <w:r>
        <w:t xml:space="preserve">Exits after receiving </w:t>
      </w:r>
      <w:r w:rsidRPr="007945C6">
        <w:rPr>
          <w:rStyle w:val="ComputerCodeChar"/>
          <w:sz w:val="20"/>
        </w:rPr>
        <w:t>&lt;count&gt;</w:t>
      </w:r>
      <w:r>
        <w:t xml:space="preserve"> packets.  Any pending records in the flow cache will be written to the output file and marked accordingly.  </w:t>
      </w:r>
      <w:r w:rsidRPr="007945C6">
        <w:rPr>
          <w:b/>
        </w:rPr>
        <w:t>Note:</w:t>
      </w:r>
      <w:r>
        <w:t xml:space="preserve">  If count is </w:t>
      </w:r>
      <w:r w:rsidRPr="007945C6">
        <w:rPr>
          <w:rStyle w:val="ComputerCodeChar"/>
          <w:sz w:val="20"/>
        </w:rPr>
        <w:t>0</w:t>
      </w:r>
      <w:r>
        <w:t>, FLOWER will read all the packets.</w:t>
      </w:r>
    </w:p>
    <w:p w14:paraId="237AAECF" w14:textId="77777777" w:rsidR="006A3EB7" w:rsidRDefault="00710885" w:rsidP="006A3EB7">
      <w:pPr>
        <w:pStyle w:val="Heading2"/>
      </w:pPr>
      <w:bookmarkStart w:id="7" w:name="_Toc523925909"/>
      <w:r>
        <w:t>Command Line and Configuration File Options</w:t>
      </w:r>
      <w:bookmarkEnd w:id="7"/>
    </w:p>
    <w:p w14:paraId="3490FF03" w14:textId="77777777" w:rsidR="00710885" w:rsidRDefault="00710885" w:rsidP="00710885">
      <w:pPr>
        <w:pStyle w:val="BodyText"/>
        <w:keepNext/>
        <w:keepLines/>
        <w:rPr>
          <w:lang w:val="en"/>
        </w:rPr>
      </w:pPr>
      <w:r>
        <w:rPr>
          <w:lang w:val="en"/>
        </w:rPr>
        <w:t>These options can be used on the command line and in the configuration file.  If used in both, the command line option will override the value specified in the configuration file.  The format of each option below is short/terse command line option OR (||) long/verbose command line option OR (||) the format to use in the configuration file.</w:t>
      </w:r>
    </w:p>
    <w:p w14:paraId="3993D854" w14:textId="77777777" w:rsidR="00710885" w:rsidRPr="007945C6" w:rsidRDefault="00710885" w:rsidP="00710885">
      <w:pPr>
        <w:pStyle w:val="Dictionary"/>
        <w:spacing w:before="240"/>
        <w:rPr>
          <w:rStyle w:val="BodyTextChar"/>
        </w:rPr>
      </w:pPr>
      <w:r>
        <w:rPr>
          <w:rStyle w:val="ComputerCode-smallChar"/>
          <w:lang w:val="en"/>
        </w:rPr>
        <w:t xml:space="preserve">  -b &lt;switch&gt; || --buffer-packets=&lt;switch&gt; ||</w:t>
      </w:r>
      <w:r w:rsidRPr="00510968">
        <w:rPr>
          <w:rStyle w:val="ComputerCode-smallChar"/>
          <w:lang w:val="en"/>
        </w:rPr>
        <w:t xml:space="preserve"> buffer-packets</w:t>
      </w:r>
      <w:r>
        <w:rPr>
          <w:rStyle w:val="ComputerCode-smallChar"/>
          <w:lang w:val="en"/>
        </w:rPr>
        <w:t>=&lt;switch&gt;</w:t>
      </w:r>
      <w:r>
        <w:rPr>
          <w:rStyle w:val="ComputerCode-smallChar"/>
          <w:lang w:val="en"/>
        </w:rPr>
        <w:br/>
      </w:r>
      <w:r w:rsidRPr="00E57C6D">
        <w:rPr>
          <w:lang w:val="en"/>
        </w:rPr>
        <w:t xml:space="preserve">Capture packets </w:t>
      </w:r>
      <w:r>
        <w:rPr>
          <w:lang w:val="en"/>
        </w:rPr>
        <w:t xml:space="preserve">in the packet buffer </w:t>
      </w:r>
      <w:r w:rsidRPr="00E57C6D">
        <w:rPr>
          <w:lang w:val="en"/>
        </w:rPr>
        <w:t xml:space="preserve">in case of </w:t>
      </w:r>
      <w:r>
        <w:rPr>
          <w:lang w:val="en"/>
        </w:rPr>
        <w:t xml:space="preserve">unexpected termination: The default value of the switch is </w:t>
      </w:r>
      <w:r w:rsidRPr="007945C6">
        <w:rPr>
          <w:rStyle w:val="ComputerCodeChar"/>
          <w:sz w:val="20"/>
        </w:rPr>
        <w:t>0</w:t>
      </w:r>
      <w:r>
        <w:rPr>
          <w:lang w:val="en"/>
        </w:rPr>
        <w:t xml:space="preserve">.  Set the switch to </w:t>
      </w:r>
      <w:r w:rsidRPr="007945C6">
        <w:rPr>
          <w:rStyle w:val="ComputerCodeChar"/>
          <w:sz w:val="20"/>
        </w:rPr>
        <w:t>1</w:t>
      </w:r>
      <w:r>
        <w:rPr>
          <w:lang w:val="en"/>
        </w:rPr>
        <w:t xml:space="preserve"> to capture packets.  </w:t>
      </w:r>
      <w:r w:rsidRPr="007945C6">
        <w:rPr>
          <w:b/>
          <w:lang w:val="en"/>
        </w:rPr>
        <w:t>Note:</w:t>
      </w:r>
      <w:r>
        <w:rPr>
          <w:lang w:val="en"/>
        </w:rPr>
        <w:t xml:space="preserve">  Only works with the </w:t>
      </w:r>
      <w:r w:rsidRPr="007945C6">
        <w:rPr>
          <w:rStyle w:val="ComputerCodeChar"/>
          <w:sz w:val="20"/>
        </w:rPr>
        <w:t>--use-ring</w:t>
      </w:r>
      <w:r w:rsidRPr="00E57C6D">
        <w:rPr>
          <w:lang w:val="en"/>
        </w:rPr>
        <w:t xml:space="preserve"> option</w:t>
      </w:r>
      <w:r>
        <w:rPr>
          <w:lang w:val="en"/>
        </w:rPr>
        <w:t>.</w:t>
      </w:r>
    </w:p>
    <w:p w14:paraId="77DED7DE" w14:textId="77777777" w:rsidR="00710885" w:rsidRPr="00281252" w:rsidRDefault="00710885" w:rsidP="00710885">
      <w:pPr>
        <w:pStyle w:val="Dictionary"/>
        <w:spacing w:before="240"/>
      </w:pPr>
      <w:r>
        <w:rPr>
          <w:rStyle w:val="ComputerCode-smallChar"/>
          <w:lang w:val="en"/>
        </w:rPr>
        <w:lastRenderedPageBreak/>
        <w:t xml:space="preserve">  </w:t>
      </w:r>
      <w:r w:rsidRPr="00405081">
        <w:rPr>
          <w:rStyle w:val="ComputerCode-smallChar"/>
          <w:lang w:val="en"/>
        </w:rPr>
        <w:t xml:space="preserve">-m </w:t>
      </w:r>
      <w:r>
        <w:rPr>
          <w:rStyle w:val="ComputerCode-smallChar"/>
          <w:lang w:val="en"/>
        </w:rPr>
        <w:t xml:space="preserve">&lt;count&gt; || </w:t>
      </w:r>
      <w:r w:rsidRPr="00405081">
        <w:rPr>
          <w:rStyle w:val="ComputerCode-smallChar"/>
          <w:lang w:val="en"/>
        </w:rPr>
        <w:t>--max-</w:t>
      </w:r>
      <w:proofErr w:type="spellStart"/>
      <w:r w:rsidRPr="00405081">
        <w:rPr>
          <w:rStyle w:val="ComputerCode-smallChar"/>
          <w:lang w:val="en"/>
        </w:rPr>
        <w:t>packetbuffer</w:t>
      </w:r>
      <w:proofErr w:type="spellEnd"/>
      <w:r w:rsidRPr="00405081">
        <w:rPr>
          <w:rStyle w:val="ComputerCode-smallChar"/>
          <w:lang w:val="en"/>
        </w:rPr>
        <w:t>-size</w:t>
      </w:r>
      <w:r>
        <w:rPr>
          <w:rStyle w:val="ComputerCode-smallChar"/>
          <w:lang w:val="en"/>
        </w:rPr>
        <w:t>=&lt;count&gt; || max-</w:t>
      </w:r>
      <w:proofErr w:type="spellStart"/>
      <w:r>
        <w:rPr>
          <w:rStyle w:val="ComputerCode-smallChar"/>
          <w:lang w:val="en"/>
        </w:rPr>
        <w:t>packetbuffer</w:t>
      </w:r>
      <w:proofErr w:type="spellEnd"/>
      <w:r>
        <w:rPr>
          <w:rStyle w:val="ComputerCode-smallChar"/>
          <w:lang w:val="en"/>
        </w:rPr>
        <w:t xml:space="preserve">-size=&lt;count&gt; </w:t>
      </w:r>
      <w:r>
        <w:rPr>
          <w:rStyle w:val="ComputerCode-smallChar"/>
          <w:lang w:val="en"/>
        </w:rPr>
        <w:br/>
      </w:r>
      <w:r w:rsidRPr="00281252">
        <w:t xml:space="preserve">Maximum number of packets to keep in the packet buffer. </w:t>
      </w:r>
      <w:r>
        <w:t xml:space="preserve"> </w:t>
      </w:r>
      <w:r w:rsidRPr="00281252">
        <w:t xml:space="preserve">The default value is </w:t>
      </w:r>
      <w:r w:rsidRPr="007945C6">
        <w:rPr>
          <w:rStyle w:val="ComputerCodeChar"/>
          <w:sz w:val="20"/>
        </w:rPr>
        <w:t>10000</w:t>
      </w:r>
      <w:r w:rsidRPr="00281252">
        <w:t>.</w:t>
      </w:r>
      <w:r>
        <w:t xml:space="preserve"> </w:t>
      </w:r>
      <w:r w:rsidRPr="00281252">
        <w:t xml:space="preserve"> The value of count cannot be larger than 30000.</w:t>
      </w:r>
    </w:p>
    <w:p w14:paraId="3B0C592F" w14:textId="77777777" w:rsidR="00710885" w:rsidRDefault="00710885" w:rsidP="00710885">
      <w:pPr>
        <w:pStyle w:val="Dictionary"/>
        <w:spacing w:before="240"/>
      </w:pPr>
      <w:r w:rsidRPr="008B7976">
        <w:rPr>
          <w:rStyle w:val="ComputerCode-smallChar"/>
        </w:rPr>
        <w:t xml:space="preserve">  -T &lt;seconds&gt; || --cache-timeout=&lt;seconds&gt; || cache-timeout=&lt;seconds&gt;</w:t>
      </w:r>
      <w:r>
        <w:br/>
        <w:t xml:space="preserve">Set the Session Inactivity Timeout (SIT) value (in seconds) to keep flows in the cache.  The default value is </w:t>
      </w:r>
      <w:r w:rsidRPr="00281252">
        <w:rPr>
          <w:rStyle w:val="ComputerCodeChar"/>
          <w:sz w:val="20"/>
        </w:rPr>
        <w:t>120 seconds</w:t>
      </w:r>
      <w:r>
        <w:t>.</w:t>
      </w:r>
    </w:p>
    <w:p w14:paraId="63C62B86" w14:textId="77777777" w:rsidR="00710885" w:rsidRDefault="00710885" w:rsidP="00710885">
      <w:pPr>
        <w:pStyle w:val="Dictionary"/>
        <w:spacing w:before="240"/>
      </w:pPr>
      <w:r w:rsidRPr="008B7976">
        <w:rPr>
          <w:rStyle w:val="ComputerCode-smallChar"/>
        </w:rPr>
        <w:t xml:space="preserve">  -C &lt;seconds&gt; || --cache-</w:t>
      </w:r>
      <w:proofErr w:type="spellStart"/>
      <w:r w:rsidRPr="008B7976">
        <w:rPr>
          <w:rStyle w:val="ComputerCode-smallChar"/>
        </w:rPr>
        <w:t>forceout</w:t>
      </w:r>
      <w:proofErr w:type="spellEnd"/>
      <w:r w:rsidRPr="008B7976">
        <w:rPr>
          <w:rStyle w:val="ComputerCode-smallChar"/>
        </w:rPr>
        <w:t>=&lt;seconds&gt; || cache-</w:t>
      </w:r>
      <w:proofErr w:type="spellStart"/>
      <w:r w:rsidRPr="008B7976">
        <w:rPr>
          <w:rStyle w:val="ComputerCode-smallChar"/>
        </w:rPr>
        <w:t>forceout</w:t>
      </w:r>
      <w:proofErr w:type="spellEnd"/>
      <w:r w:rsidRPr="008B7976">
        <w:rPr>
          <w:rStyle w:val="ComputerCode-smallChar"/>
        </w:rPr>
        <w:t>=&lt;seconds&gt;</w:t>
      </w:r>
      <w:r>
        <w:br/>
        <w:t xml:space="preserve">Set the Session Force Out (SFO) value (in seconds) to force long running flows in the cache to be written to the data store.  The default value is </w:t>
      </w:r>
      <w:r w:rsidRPr="00281252">
        <w:rPr>
          <w:rStyle w:val="ComputerCodeChar"/>
          <w:sz w:val="20"/>
        </w:rPr>
        <w:t>900 seconds</w:t>
      </w:r>
      <w:r>
        <w:t>.</w:t>
      </w:r>
    </w:p>
    <w:p w14:paraId="4480B083" w14:textId="77777777" w:rsidR="00710885" w:rsidRDefault="00710885" w:rsidP="00710885">
      <w:pPr>
        <w:pStyle w:val="Dictionary"/>
        <w:spacing w:before="240"/>
      </w:pPr>
      <w:r w:rsidRPr="008B7976">
        <w:rPr>
          <w:rStyle w:val="ComputerCode-smallChar"/>
        </w:rPr>
        <w:t xml:space="preserve">  -S &lt;seconds&gt; || --summary-</w:t>
      </w:r>
      <w:proofErr w:type="spellStart"/>
      <w:r w:rsidRPr="008B7976">
        <w:rPr>
          <w:rStyle w:val="ComputerCode-smallChar"/>
        </w:rPr>
        <w:t>forceout</w:t>
      </w:r>
      <w:proofErr w:type="spellEnd"/>
      <w:r w:rsidRPr="008B7976">
        <w:rPr>
          <w:rStyle w:val="ComputerCode-smallChar"/>
        </w:rPr>
        <w:t>=&lt;seconds&gt; || summary-</w:t>
      </w:r>
      <w:proofErr w:type="spellStart"/>
      <w:r w:rsidRPr="008B7976">
        <w:rPr>
          <w:rStyle w:val="ComputerCode-smallChar"/>
        </w:rPr>
        <w:t>forceout</w:t>
      </w:r>
      <w:proofErr w:type="spellEnd"/>
      <w:r w:rsidRPr="008B7976">
        <w:rPr>
          <w:rStyle w:val="ComputerCode-smallChar"/>
        </w:rPr>
        <w:t>=&lt;seconds&gt;</w:t>
      </w:r>
      <w:r>
        <w:br/>
        <w:t xml:space="preserve">Set the data file rotation value (in seconds) to force existing data files to be closed and new data files to be created.  The default value is </w:t>
      </w:r>
      <w:r w:rsidRPr="00281252">
        <w:rPr>
          <w:rStyle w:val="ComputerCodeChar"/>
          <w:sz w:val="20"/>
        </w:rPr>
        <w:t>900 seconds</w:t>
      </w:r>
      <w:r>
        <w:t>.</w:t>
      </w:r>
    </w:p>
    <w:p w14:paraId="54D57FE3" w14:textId="2E0C6D5A" w:rsidR="00BB3D0B" w:rsidRDefault="00BB3D0B" w:rsidP="00BB3D0B">
      <w:pPr>
        <w:pStyle w:val="Dictionary"/>
        <w:spacing w:before="240"/>
        <w:rPr>
          <w:rStyle w:val="ComputerCode-smallChar"/>
        </w:rPr>
      </w:pPr>
      <w:r>
        <w:rPr>
          <w:rStyle w:val="ComputerCode-smallChar"/>
        </w:rPr>
        <w:t xml:space="preserve">  </w:t>
      </w:r>
      <w:r w:rsidRPr="008B7976">
        <w:rPr>
          <w:rStyle w:val="ComputerCode-smallChar"/>
        </w:rPr>
        <w:t>-d &lt;directory&gt; || --output-data-</w:t>
      </w:r>
      <w:proofErr w:type="spellStart"/>
      <w:r w:rsidRPr="008B7976">
        <w:rPr>
          <w:rStyle w:val="ComputerCode-smallChar"/>
        </w:rPr>
        <w:t>dir</w:t>
      </w:r>
      <w:proofErr w:type="spellEnd"/>
      <w:r w:rsidRPr="008B7976">
        <w:rPr>
          <w:rStyle w:val="ComputerCode-smallChar"/>
        </w:rPr>
        <w:t>=&lt;directory&gt; || output-data-</w:t>
      </w:r>
      <w:proofErr w:type="spellStart"/>
      <w:r w:rsidRPr="008B7976">
        <w:rPr>
          <w:rStyle w:val="ComputerCode-smallChar"/>
        </w:rPr>
        <w:t>dir</w:t>
      </w:r>
      <w:proofErr w:type="spellEnd"/>
      <w:r w:rsidRPr="008B7976">
        <w:rPr>
          <w:rStyle w:val="ComputerCode-smallChar"/>
        </w:rPr>
        <w:t xml:space="preserve">=&lt;directory&gt;       </w:t>
      </w:r>
      <w:r>
        <w:br/>
        <w:t xml:space="preserve">Specifies a </w:t>
      </w:r>
      <w:r w:rsidRPr="00D25E71">
        <w:t>data directory</w:t>
      </w:r>
      <w:r>
        <w:t xml:space="preserve"> to write all output data files.  The default value is </w:t>
      </w:r>
      <w:r w:rsidRPr="00281252">
        <w:rPr>
          <w:rStyle w:val="ComputerCodeChar"/>
          <w:sz w:val="20"/>
        </w:rPr>
        <w:t>/data/flower</w:t>
      </w:r>
      <w:r w:rsidRPr="00D25E71">
        <w:t>.</w:t>
      </w:r>
    </w:p>
    <w:p w14:paraId="18005C99" w14:textId="39681E6C" w:rsidR="00710885" w:rsidRPr="00BB3D0B" w:rsidRDefault="00BB3D0B" w:rsidP="00BB3D0B">
      <w:pPr>
        <w:pStyle w:val="Dictionary"/>
        <w:spacing w:before="240"/>
        <w:rPr>
          <w:rFonts w:ascii="Courier New" w:hAnsi="Courier New"/>
          <w:sz w:val="18"/>
        </w:rPr>
      </w:pPr>
      <w:r>
        <w:rPr>
          <w:rStyle w:val="ComputerCode-smallChar"/>
        </w:rPr>
        <w:t xml:space="preserve">  </w:t>
      </w:r>
      <w:r w:rsidRPr="008B7976">
        <w:rPr>
          <w:rStyle w:val="ComputerCode-smallChar"/>
        </w:rPr>
        <w:t>-</w:t>
      </w:r>
      <w:r>
        <w:rPr>
          <w:rStyle w:val="ComputerCode-smallChar"/>
        </w:rPr>
        <w:t>H</w:t>
      </w:r>
      <w:r w:rsidRPr="008B7976">
        <w:rPr>
          <w:rStyle w:val="ComputerCode-smallChar"/>
        </w:rPr>
        <w:t xml:space="preserve"> &lt;</w:t>
      </w:r>
      <w:r>
        <w:rPr>
          <w:rStyle w:val="ComputerCode-smallChar"/>
        </w:rPr>
        <w:t>switch</w:t>
      </w:r>
      <w:r w:rsidRPr="008B7976">
        <w:rPr>
          <w:rStyle w:val="ComputerCode-smallChar"/>
        </w:rPr>
        <w:t>&gt; || --</w:t>
      </w:r>
      <w:r>
        <w:rPr>
          <w:rStyle w:val="ComputerCode-smallChar"/>
        </w:rPr>
        <w:t>header</w:t>
      </w:r>
      <w:r w:rsidRPr="008B7976">
        <w:rPr>
          <w:rStyle w:val="ComputerCode-smallChar"/>
        </w:rPr>
        <w:t>=&lt;</w:t>
      </w:r>
      <w:r>
        <w:rPr>
          <w:rStyle w:val="ComputerCode-smallChar"/>
        </w:rPr>
        <w:t>switch</w:t>
      </w:r>
      <w:r w:rsidRPr="008B7976">
        <w:rPr>
          <w:rStyle w:val="ComputerCode-smallChar"/>
        </w:rPr>
        <w:t xml:space="preserve">&gt; || </w:t>
      </w:r>
      <w:r>
        <w:rPr>
          <w:rStyle w:val="ComputerCode-smallChar"/>
        </w:rPr>
        <w:t>header</w:t>
      </w:r>
      <w:r w:rsidRPr="008B7976">
        <w:rPr>
          <w:rStyle w:val="ComputerCode-smallChar"/>
        </w:rPr>
        <w:t>=&lt;</w:t>
      </w:r>
      <w:r>
        <w:rPr>
          <w:rStyle w:val="ComputerCode-smallChar"/>
        </w:rPr>
        <w:t>switch</w:t>
      </w:r>
      <w:r w:rsidRPr="008B7976">
        <w:rPr>
          <w:rStyle w:val="ComputerCode-smallChar"/>
        </w:rPr>
        <w:t xml:space="preserve">&gt;       </w:t>
      </w:r>
      <w:r>
        <w:br/>
        <w:t xml:space="preserve">If the value of </w:t>
      </w:r>
      <w:r>
        <w:rPr>
          <w:rFonts w:ascii="Courier New" w:hAnsi="Courier New" w:cs="Courier New"/>
          <w:sz w:val="18"/>
          <w:szCs w:val="18"/>
        </w:rPr>
        <w:t xml:space="preserve">switch </w:t>
      </w:r>
      <w:r>
        <w:t xml:space="preserve">is </w:t>
      </w:r>
      <w:r w:rsidRPr="00BB3D0B">
        <w:rPr>
          <w:rFonts w:ascii="Courier New" w:hAnsi="Courier New" w:cs="Courier New"/>
          <w:sz w:val="18"/>
          <w:szCs w:val="18"/>
        </w:rPr>
        <w:t>1</w:t>
      </w:r>
      <w:r>
        <w:t xml:space="preserve">, every output file will start with a CSV header row.  The default value is </w:t>
      </w:r>
      <w:r>
        <w:rPr>
          <w:rStyle w:val="ComputerCodeChar"/>
          <w:sz w:val="20"/>
        </w:rPr>
        <w:t>0</w:t>
      </w:r>
      <w:r w:rsidRPr="00D25E71">
        <w:t>.</w:t>
      </w:r>
      <w:r>
        <w:t xml:space="preserve"> The value can only be </w:t>
      </w:r>
      <w:r>
        <w:rPr>
          <w:rFonts w:ascii="Courier New" w:hAnsi="Courier New" w:cs="Courier New"/>
          <w:sz w:val="18"/>
          <w:szCs w:val="18"/>
        </w:rPr>
        <w:t>0</w:t>
      </w:r>
      <w:r>
        <w:t xml:space="preserve"> or </w:t>
      </w:r>
      <w:r w:rsidRPr="00BB3D0B">
        <w:rPr>
          <w:rFonts w:ascii="Courier New" w:hAnsi="Courier New" w:cs="Courier New"/>
          <w:sz w:val="18"/>
          <w:szCs w:val="18"/>
        </w:rPr>
        <w:t>1</w:t>
      </w:r>
      <w:r>
        <w:t>.</w:t>
      </w:r>
    </w:p>
    <w:p w14:paraId="60ED063D" w14:textId="77777777" w:rsidR="00710885" w:rsidRDefault="00710885" w:rsidP="00710885">
      <w:pPr>
        <w:pStyle w:val="Dictionary"/>
        <w:spacing w:before="240"/>
      </w:pPr>
      <w:r w:rsidRPr="008B7976">
        <w:rPr>
          <w:rStyle w:val="ComputerCode-smallChar"/>
        </w:rPr>
        <w:t xml:space="preserve">  -e &lt;</w:t>
      </w:r>
      <w:proofErr w:type="spellStart"/>
      <w:r w:rsidRPr="008B7976">
        <w:rPr>
          <w:rStyle w:val="ComputerCode-smallChar"/>
        </w:rPr>
        <w:t>ext</w:t>
      </w:r>
      <w:proofErr w:type="spellEnd"/>
      <w:r w:rsidRPr="008B7976">
        <w:rPr>
          <w:rStyle w:val="ComputerCode-smallChar"/>
        </w:rPr>
        <w:t>&gt; || --output-file-</w:t>
      </w:r>
      <w:proofErr w:type="spellStart"/>
      <w:r w:rsidRPr="008B7976">
        <w:rPr>
          <w:rStyle w:val="ComputerCode-smallChar"/>
        </w:rPr>
        <w:t>ext</w:t>
      </w:r>
      <w:proofErr w:type="spellEnd"/>
      <w:r w:rsidRPr="008B7976">
        <w:rPr>
          <w:rStyle w:val="ComputerCode-smallChar"/>
        </w:rPr>
        <w:t>=&lt;</w:t>
      </w:r>
      <w:proofErr w:type="spellStart"/>
      <w:r w:rsidRPr="008B7976">
        <w:rPr>
          <w:rStyle w:val="ComputerCode-smallChar"/>
        </w:rPr>
        <w:t>ext</w:t>
      </w:r>
      <w:proofErr w:type="spellEnd"/>
      <w:r w:rsidRPr="008B7976">
        <w:rPr>
          <w:rStyle w:val="ComputerCode-smallChar"/>
        </w:rPr>
        <w:t>&gt; || output-</w:t>
      </w:r>
      <w:r w:rsidRPr="00281252">
        <w:rPr>
          <w:rStyle w:val="ComputerCodeChar"/>
          <w:sz w:val="20"/>
        </w:rPr>
        <w:t>file</w:t>
      </w:r>
      <w:r w:rsidRPr="008B7976">
        <w:rPr>
          <w:rStyle w:val="ComputerCode-smallChar"/>
        </w:rPr>
        <w:t>-</w:t>
      </w:r>
      <w:proofErr w:type="spellStart"/>
      <w:r w:rsidRPr="008B7976">
        <w:rPr>
          <w:rStyle w:val="ComputerCode-smallChar"/>
        </w:rPr>
        <w:t>ext</w:t>
      </w:r>
      <w:proofErr w:type="spellEnd"/>
      <w:r w:rsidRPr="008B7976">
        <w:rPr>
          <w:rStyle w:val="ComputerCode-smallChar"/>
        </w:rPr>
        <w:t>=&lt;</w:t>
      </w:r>
      <w:proofErr w:type="spellStart"/>
      <w:r w:rsidRPr="008B7976">
        <w:rPr>
          <w:rStyle w:val="ComputerCode-smallChar"/>
        </w:rPr>
        <w:t>ext</w:t>
      </w:r>
      <w:proofErr w:type="spellEnd"/>
      <w:r w:rsidRPr="008B7976">
        <w:rPr>
          <w:rStyle w:val="ComputerCode-smallChar"/>
        </w:rPr>
        <w:t>&gt;</w:t>
      </w:r>
      <w:r>
        <w:br/>
        <w:t xml:space="preserve">Specifies the output file extension to be used on all output data files.  The default value is </w:t>
      </w:r>
      <w:r w:rsidRPr="00281252">
        <w:rPr>
          <w:rStyle w:val="ComputerCodeChar"/>
          <w:sz w:val="20"/>
        </w:rPr>
        <w:t>dat</w:t>
      </w:r>
      <w:r>
        <w:t>.</w:t>
      </w:r>
    </w:p>
    <w:p w14:paraId="001535E5" w14:textId="77777777" w:rsidR="00710885" w:rsidRDefault="00710885" w:rsidP="00710885">
      <w:pPr>
        <w:pStyle w:val="Dictionary"/>
        <w:spacing w:before="240"/>
      </w:pPr>
      <w:r w:rsidRPr="008B7976">
        <w:rPr>
          <w:rStyle w:val="ComputerCode-smallChar"/>
        </w:rPr>
        <w:t xml:space="preserve">  -s &lt;name&gt; || --site-name=&lt;name&gt; || site-name=&lt;name&gt;               </w:t>
      </w:r>
      <w:r>
        <w:br/>
        <w:t>Specified the site name to be used in the flow records and the output data files.  There is no default value for the site name.  It must be in the configuration file or specified on the command line.</w:t>
      </w:r>
    </w:p>
    <w:p w14:paraId="48C13C9A" w14:textId="77777777" w:rsidR="00710885" w:rsidRDefault="00710885" w:rsidP="00710885">
      <w:pPr>
        <w:pStyle w:val="Dictionary"/>
        <w:spacing w:before="240"/>
      </w:pPr>
      <w:r>
        <w:rPr>
          <w:rStyle w:val="ComputerCodeChar"/>
          <w:sz w:val="18"/>
          <w:szCs w:val="18"/>
        </w:rPr>
        <w:t xml:space="preserve">  --</w:t>
      </w:r>
      <w:r w:rsidRPr="00370E6C">
        <w:rPr>
          <w:rStyle w:val="ComputerCodeChar"/>
          <w:sz w:val="18"/>
          <w:szCs w:val="18"/>
        </w:rPr>
        <w:t>max-</w:t>
      </w:r>
      <w:proofErr w:type="spellStart"/>
      <w:r w:rsidRPr="00370E6C">
        <w:rPr>
          <w:rStyle w:val="ComputerCodeChar"/>
          <w:sz w:val="18"/>
          <w:szCs w:val="18"/>
        </w:rPr>
        <w:t>flowcache</w:t>
      </w:r>
      <w:proofErr w:type="spellEnd"/>
      <w:r w:rsidRPr="00370E6C">
        <w:rPr>
          <w:rStyle w:val="ComputerCodeChar"/>
          <w:sz w:val="18"/>
          <w:szCs w:val="18"/>
        </w:rPr>
        <w:t>-size=&lt;number&gt;</w:t>
      </w:r>
      <w:r w:rsidRPr="0084226F">
        <w:rPr>
          <w:rStyle w:val="ComputerCodeChar"/>
          <w:sz w:val="20"/>
        </w:rPr>
        <w:t xml:space="preserve">           </w:t>
      </w:r>
      <w:r w:rsidRPr="0084226F">
        <w:rPr>
          <w:rStyle w:val="ComputerCodeChar"/>
          <w:sz w:val="20"/>
        </w:rPr>
        <w:br/>
      </w:r>
      <w:r>
        <w:t>The maximum number of simultaneous flows that can be held at the same time.  This value also determines the amount of memory that is used by FLOWER when running</w:t>
      </w:r>
      <w:r w:rsidRPr="007A212F">
        <w:t>.</w:t>
      </w:r>
      <w:r>
        <w:t xml:space="preserve">  The value should be around 200,000 for moderately busy networks or running on a machine with limited memory resources.  The value can be larger for busy networks as long as the system has sufficient memory resources.</w:t>
      </w:r>
    </w:p>
    <w:p w14:paraId="383EB272" w14:textId="77777777" w:rsidR="00710885" w:rsidRDefault="00710885" w:rsidP="00710885">
      <w:pPr>
        <w:pStyle w:val="Dictionary"/>
        <w:spacing w:before="240"/>
      </w:pPr>
      <w:r>
        <w:rPr>
          <w:rStyle w:val="ComputerCode-smallChar"/>
        </w:rPr>
        <w:t xml:space="preserve">  -r</w:t>
      </w:r>
      <w:r w:rsidRPr="008B7976">
        <w:rPr>
          <w:rStyle w:val="ComputerCode-smallChar"/>
        </w:rPr>
        <w:t xml:space="preserve"> &lt;</w:t>
      </w:r>
      <w:r>
        <w:rPr>
          <w:rStyle w:val="ComputerCode-smallChar"/>
        </w:rPr>
        <w:t>switch</w:t>
      </w:r>
      <w:r w:rsidRPr="008B7976">
        <w:rPr>
          <w:rStyle w:val="ComputerCode-smallChar"/>
        </w:rPr>
        <w:t>&gt; || --</w:t>
      </w:r>
      <w:r>
        <w:rPr>
          <w:rStyle w:val="ComputerCode-smallChar"/>
        </w:rPr>
        <w:t>use</w:t>
      </w:r>
      <w:r w:rsidRPr="008B7976">
        <w:rPr>
          <w:rStyle w:val="ComputerCode-smallChar"/>
        </w:rPr>
        <w:t>-</w:t>
      </w:r>
      <w:r>
        <w:rPr>
          <w:rStyle w:val="ComputerCode-smallChar"/>
        </w:rPr>
        <w:t>ring</w:t>
      </w:r>
      <w:r w:rsidRPr="008B7976">
        <w:rPr>
          <w:rStyle w:val="ComputerCode-smallChar"/>
        </w:rPr>
        <w:t>=&lt;</w:t>
      </w:r>
      <w:r>
        <w:rPr>
          <w:rStyle w:val="ComputerCode-smallChar"/>
        </w:rPr>
        <w:t>switch</w:t>
      </w:r>
      <w:r w:rsidRPr="008B7976">
        <w:rPr>
          <w:rStyle w:val="ComputerCode-smallChar"/>
        </w:rPr>
        <w:t xml:space="preserve">&gt; || </w:t>
      </w:r>
      <w:r>
        <w:rPr>
          <w:rStyle w:val="ComputerCode-smallChar"/>
        </w:rPr>
        <w:t>use</w:t>
      </w:r>
      <w:r w:rsidRPr="008B7976">
        <w:rPr>
          <w:rStyle w:val="ComputerCode-smallChar"/>
        </w:rPr>
        <w:t>-</w:t>
      </w:r>
      <w:r>
        <w:rPr>
          <w:rStyle w:val="ComputerCode-smallChar"/>
        </w:rPr>
        <w:t>ring</w:t>
      </w:r>
      <w:r w:rsidRPr="008B7976">
        <w:rPr>
          <w:rStyle w:val="ComputerCode-smallChar"/>
        </w:rPr>
        <w:t>=&lt;</w:t>
      </w:r>
      <w:r>
        <w:rPr>
          <w:rStyle w:val="ComputerCode-smallChar"/>
        </w:rPr>
        <w:t>switch</w:t>
      </w:r>
      <w:r w:rsidRPr="008B7976">
        <w:rPr>
          <w:rStyle w:val="ComputerCode-smallChar"/>
        </w:rPr>
        <w:t>&gt;</w:t>
      </w:r>
      <w:r>
        <w:br/>
        <w:t xml:space="preserve">Use the Linux kernel </w:t>
      </w:r>
      <w:r w:rsidRPr="00281252">
        <w:rPr>
          <w:rStyle w:val="ComputerCodeChar"/>
          <w:sz w:val="20"/>
        </w:rPr>
        <w:t xml:space="preserve">PF_PACKET </w:t>
      </w:r>
      <w:proofErr w:type="spellStart"/>
      <w:r w:rsidRPr="00281252">
        <w:rPr>
          <w:rStyle w:val="ComputerCodeChar"/>
          <w:sz w:val="20"/>
        </w:rPr>
        <w:t>mmap</w:t>
      </w:r>
      <w:proofErr w:type="spellEnd"/>
      <w:r>
        <w:t xml:space="preserve"> API rather than the </w:t>
      </w:r>
      <w:proofErr w:type="spellStart"/>
      <w:r>
        <w:t>libpcap</w:t>
      </w:r>
      <w:proofErr w:type="spellEnd"/>
      <w:r>
        <w:t xml:space="preserve"> API.  </w:t>
      </w:r>
      <w:r>
        <w:rPr>
          <w:lang w:val="en"/>
        </w:rPr>
        <w:t xml:space="preserve">The default value of the switch is </w:t>
      </w:r>
      <w:r w:rsidRPr="00281252">
        <w:rPr>
          <w:rStyle w:val="ComputerCodeChar"/>
          <w:sz w:val="20"/>
        </w:rPr>
        <w:t>0</w:t>
      </w:r>
      <w:r>
        <w:rPr>
          <w:lang w:val="en"/>
        </w:rPr>
        <w:t xml:space="preserve">.  Set the switch to </w:t>
      </w:r>
      <w:r w:rsidRPr="00281252">
        <w:rPr>
          <w:rStyle w:val="ComputerCodeChar"/>
          <w:sz w:val="20"/>
        </w:rPr>
        <w:t>1</w:t>
      </w:r>
      <w:r>
        <w:rPr>
          <w:lang w:val="en"/>
        </w:rPr>
        <w:t xml:space="preserve"> to use the </w:t>
      </w:r>
      <w:r w:rsidRPr="00281252">
        <w:rPr>
          <w:rStyle w:val="ComputerCodeChar"/>
          <w:sz w:val="20"/>
        </w:rPr>
        <w:t xml:space="preserve">PF_PACKET </w:t>
      </w:r>
      <w:proofErr w:type="spellStart"/>
      <w:r w:rsidRPr="00281252">
        <w:rPr>
          <w:rStyle w:val="ComputerCodeChar"/>
          <w:sz w:val="20"/>
        </w:rPr>
        <w:t>mmap</w:t>
      </w:r>
      <w:proofErr w:type="spellEnd"/>
      <w:r>
        <w:rPr>
          <w:lang w:val="en"/>
        </w:rPr>
        <w:t xml:space="preserve"> API</w:t>
      </w:r>
      <w:r>
        <w:t>.</w:t>
      </w:r>
    </w:p>
    <w:p w14:paraId="58508000" w14:textId="77777777" w:rsidR="006A3EB7" w:rsidRDefault="00710885" w:rsidP="006A3EB7">
      <w:pPr>
        <w:pStyle w:val="Heading2"/>
      </w:pPr>
      <w:bookmarkStart w:id="8" w:name="_Toc523925910"/>
      <w:r>
        <w:t>Configuration File Options</w:t>
      </w:r>
      <w:bookmarkEnd w:id="8"/>
    </w:p>
    <w:p w14:paraId="234B6FDF" w14:textId="77777777" w:rsidR="00710885" w:rsidRDefault="00710885" w:rsidP="00710885">
      <w:pPr>
        <w:pStyle w:val="BodyText"/>
        <w:rPr>
          <w:lang w:val="en"/>
        </w:rPr>
      </w:pPr>
      <w:r>
        <w:rPr>
          <w:lang w:val="en"/>
        </w:rPr>
        <w:t xml:space="preserve">These options can only be used in the configuration file.  The format of each option below is the format to use in the configuration file.  Spaces can optionally be placed before and/or after the </w:t>
      </w:r>
      <w:r w:rsidRPr="00204D3E">
        <w:rPr>
          <w:rStyle w:val="ComputerCodeCourierNewCharChar"/>
        </w:rPr>
        <w:t>=</w:t>
      </w:r>
      <w:r>
        <w:rPr>
          <w:lang w:val="en"/>
        </w:rPr>
        <w:t xml:space="preserve"> to make the configuration file more readable.</w:t>
      </w:r>
    </w:p>
    <w:p w14:paraId="200F78C2" w14:textId="77777777" w:rsidR="00710885" w:rsidRDefault="00710885" w:rsidP="00710885">
      <w:pPr>
        <w:pStyle w:val="Dictionary"/>
        <w:spacing w:before="240"/>
      </w:pPr>
      <w:r w:rsidRPr="0084226F">
        <w:rPr>
          <w:rStyle w:val="ComputerCodeChar"/>
          <w:sz w:val="20"/>
        </w:rPr>
        <w:t xml:space="preserve"> </w:t>
      </w:r>
      <w:r>
        <w:rPr>
          <w:rStyle w:val="ComputerCodeChar"/>
          <w:sz w:val="20"/>
        </w:rPr>
        <w:t xml:space="preserve"> </w:t>
      </w:r>
      <w:proofErr w:type="spellStart"/>
      <w:r w:rsidRPr="00370E6C">
        <w:rPr>
          <w:rStyle w:val="ComputerCodeChar"/>
          <w:sz w:val="18"/>
          <w:szCs w:val="18"/>
        </w:rPr>
        <w:t>snaplen</w:t>
      </w:r>
      <w:proofErr w:type="spellEnd"/>
      <w:r w:rsidRPr="00370E6C">
        <w:rPr>
          <w:rStyle w:val="ComputerCodeChar"/>
          <w:sz w:val="18"/>
          <w:szCs w:val="18"/>
        </w:rPr>
        <w:t>=&lt;bytes&gt;</w:t>
      </w:r>
      <w:r w:rsidRPr="0084226F">
        <w:rPr>
          <w:rStyle w:val="ComputerCodeChar"/>
          <w:sz w:val="20"/>
        </w:rPr>
        <w:t xml:space="preserve">           </w:t>
      </w:r>
      <w:r>
        <w:br/>
      </w:r>
      <w:r w:rsidRPr="007A212F">
        <w:t xml:space="preserve">Limits the number of bytes placed into the kernel buffer to a maximum of </w:t>
      </w:r>
      <w:r w:rsidRPr="00281252">
        <w:rPr>
          <w:rStyle w:val="ComputerCodeChar"/>
          <w:sz w:val="20"/>
        </w:rPr>
        <w:t>&lt;length&gt;</w:t>
      </w:r>
      <w:r w:rsidRPr="007A212F">
        <w:t xml:space="preserve"> bytes rather than the default of </w:t>
      </w:r>
      <w:r w:rsidRPr="00281252">
        <w:rPr>
          <w:rStyle w:val="ComputerCodeChar"/>
          <w:sz w:val="20"/>
        </w:rPr>
        <w:t>all bytes</w:t>
      </w:r>
      <w:r w:rsidRPr="007A212F">
        <w:t>.</w:t>
      </w:r>
      <w:r>
        <w:t xml:space="preserve">  The default value is </w:t>
      </w:r>
      <w:r w:rsidRPr="00281252">
        <w:rPr>
          <w:rStyle w:val="ComputerCodeChar"/>
          <w:sz w:val="20"/>
        </w:rPr>
        <w:t>65535</w:t>
      </w:r>
      <w:r>
        <w:t>.</w:t>
      </w:r>
    </w:p>
    <w:p w14:paraId="0C986D8A" w14:textId="77777777" w:rsidR="00710885" w:rsidRDefault="00710885" w:rsidP="00710885">
      <w:pPr>
        <w:pStyle w:val="Dictionary"/>
        <w:spacing w:before="240"/>
      </w:pPr>
      <w:r w:rsidRPr="0084226F">
        <w:rPr>
          <w:rStyle w:val="ComputerCodeChar"/>
          <w:sz w:val="20"/>
        </w:rPr>
        <w:lastRenderedPageBreak/>
        <w:t xml:space="preserve">  </w:t>
      </w:r>
      <w:r>
        <w:rPr>
          <w:rStyle w:val="ComputerCodeChar"/>
          <w:sz w:val="18"/>
          <w:szCs w:val="18"/>
        </w:rPr>
        <w:t>skip-ipv4-packets=&lt;switch</w:t>
      </w:r>
      <w:r w:rsidRPr="00370E6C">
        <w:rPr>
          <w:rStyle w:val="ComputerCodeChar"/>
          <w:sz w:val="18"/>
          <w:szCs w:val="18"/>
        </w:rPr>
        <w:t>&gt;</w:t>
      </w:r>
      <w:r w:rsidRPr="0084226F">
        <w:rPr>
          <w:rStyle w:val="ComputerCodeChar"/>
          <w:sz w:val="20"/>
        </w:rPr>
        <w:t xml:space="preserve">           </w:t>
      </w:r>
      <w:r>
        <w:br/>
      </w:r>
      <w:r w:rsidRPr="00E4116C">
        <w:t>S</w:t>
      </w:r>
      <w:r>
        <w:t>kip IPv4 packets during processing</w:t>
      </w:r>
      <w:r w:rsidRPr="00E4116C">
        <w:t xml:space="preserve">.  </w:t>
      </w:r>
      <w:r>
        <w:t xml:space="preserve">Note that IPv4 packets with a tunnel in them will not be skipped. All packets with tunnel information (IPv4 or IPv6) are always captured. </w:t>
      </w:r>
      <w:r w:rsidRPr="00E4116C">
        <w:t xml:space="preserve">The default value of the switch is </w:t>
      </w:r>
      <w:r w:rsidRPr="00281252">
        <w:rPr>
          <w:rStyle w:val="ComputerCodeChar"/>
          <w:sz w:val="20"/>
        </w:rPr>
        <w:t>0</w:t>
      </w:r>
      <w:r w:rsidRPr="007A212F">
        <w:t>.</w:t>
      </w:r>
    </w:p>
    <w:p w14:paraId="4EAF106A" w14:textId="77777777" w:rsidR="00710885" w:rsidRDefault="00710885" w:rsidP="00710885">
      <w:pPr>
        <w:pStyle w:val="Dictionary"/>
        <w:spacing w:before="240"/>
      </w:pPr>
      <w:r w:rsidRPr="0084226F">
        <w:rPr>
          <w:rStyle w:val="ComputerCodeChar"/>
          <w:sz w:val="20"/>
        </w:rPr>
        <w:t xml:space="preserve">  </w:t>
      </w:r>
      <w:r w:rsidRPr="00370E6C">
        <w:rPr>
          <w:rStyle w:val="ComputerCodeChar"/>
          <w:sz w:val="18"/>
          <w:szCs w:val="18"/>
        </w:rPr>
        <w:t>output-file-group=&lt;name&gt;</w:t>
      </w:r>
      <w:r w:rsidRPr="0084226F">
        <w:rPr>
          <w:rStyle w:val="ComputerCodeChar"/>
          <w:sz w:val="20"/>
        </w:rPr>
        <w:t xml:space="preserve">           </w:t>
      </w:r>
      <w:r>
        <w:br/>
        <w:t>The group name (fro</w:t>
      </w:r>
      <w:r w:rsidRPr="00281252">
        <w:rPr>
          <w:rStyle w:val="BodyTextChar"/>
        </w:rPr>
        <w:t xml:space="preserve">m </w:t>
      </w:r>
      <w:r w:rsidRPr="00281252">
        <w:rPr>
          <w:rStyle w:val="ComputerCodeChar"/>
          <w:sz w:val="20"/>
        </w:rPr>
        <w:t>/</w:t>
      </w:r>
      <w:proofErr w:type="spellStart"/>
      <w:r w:rsidRPr="00281252">
        <w:rPr>
          <w:rStyle w:val="ComputerCodeChar"/>
          <w:sz w:val="20"/>
        </w:rPr>
        <w:t>etc</w:t>
      </w:r>
      <w:proofErr w:type="spellEnd"/>
      <w:r w:rsidRPr="00281252">
        <w:rPr>
          <w:rStyle w:val="ComputerCodeChar"/>
          <w:sz w:val="20"/>
        </w:rPr>
        <w:t>/group</w:t>
      </w:r>
      <w:r w:rsidRPr="00281252">
        <w:rPr>
          <w:rStyle w:val="BodyTextChar"/>
        </w:rPr>
        <w:t xml:space="preserve">) </w:t>
      </w:r>
      <w:r>
        <w:t>to assign as the group owner of the output data files</w:t>
      </w:r>
      <w:r w:rsidRPr="007A212F">
        <w:t>.</w:t>
      </w:r>
    </w:p>
    <w:p w14:paraId="2D157EB6" w14:textId="77777777" w:rsidR="0013143E" w:rsidRDefault="00710885" w:rsidP="00710885">
      <w:pPr>
        <w:pStyle w:val="BodyText"/>
      </w:pPr>
      <w:r w:rsidRPr="0084226F">
        <w:rPr>
          <w:rStyle w:val="ComputerCodeChar"/>
          <w:sz w:val="20"/>
        </w:rPr>
        <w:t xml:space="preserve">  </w:t>
      </w:r>
      <w:r w:rsidRPr="00370E6C">
        <w:rPr>
          <w:rStyle w:val="ComputerCodeChar"/>
          <w:sz w:val="18"/>
          <w:szCs w:val="18"/>
        </w:rPr>
        <w:t>suppress-ipv4-output=&lt;switch&gt;</w:t>
      </w:r>
      <w:r w:rsidRPr="0084226F">
        <w:rPr>
          <w:rStyle w:val="ComputerCodeChar"/>
          <w:sz w:val="20"/>
        </w:rPr>
        <w:t xml:space="preserve">           </w:t>
      </w:r>
      <w:r w:rsidRPr="00E4116C">
        <w:br/>
        <w:t xml:space="preserve">Suppress IPv4 output records.  Note that all traffic is always processed, but if this switch is set to </w:t>
      </w:r>
      <w:r w:rsidRPr="00281252">
        <w:rPr>
          <w:rStyle w:val="ComputerCodeChar"/>
          <w:sz w:val="20"/>
        </w:rPr>
        <w:t>1</w:t>
      </w:r>
      <w:r>
        <w:t>,</w:t>
      </w:r>
      <w:r w:rsidRPr="00E4116C">
        <w:t xml:space="preserve"> the IPv4 records are simply not written to the output file.  The default value of the switch is </w:t>
      </w:r>
      <w:r w:rsidRPr="00281252">
        <w:rPr>
          <w:rStyle w:val="ComputerCodeChar"/>
          <w:sz w:val="20"/>
        </w:rPr>
        <w:t>0</w:t>
      </w:r>
      <w:r w:rsidRPr="00E4116C">
        <w:t>.</w:t>
      </w:r>
    </w:p>
    <w:p w14:paraId="2CAADB8B" w14:textId="77777777" w:rsidR="008B5CB8" w:rsidRDefault="008B5CB8" w:rsidP="0013143E">
      <w:pPr>
        <w:pStyle w:val="BodyText"/>
      </w:pPr>
    </w:p>
    <w:p w14:paraId="31B52BA7" w14:textId="77777777" w:rsidR="001A043D" w:rsidRDefault="001A043D" w:rsidP="001A043D">
      <w:pPr>
        <w:pStyle w:val="Heading2"/>
      </w:pPr>
      <w:bookmarkStart w:id="9" w:name="_Toc523925911"/>
      <w:r>
        <w:t>Examples</w:t>
      </w:r>
      <w:bookmarkEnd w:id="9"/>
    </w:p>
    <w:p w14:paraId="0E587C70" w14:textId="77777777" w:rsidR="001A043D" w:rsidRDefault="001A043D" w:rsidP="001A043D">
      <w:pPr>
        <w:pStyle w:val="BodyText"/>
      </w:pPr>
      <w:r>
        <w:t>To create network flows from the</w:t>
      </w:r>
      <w:r w:rsidRPr="00F63494">
        <w:t xml:space="preserve"> </w:t>
      </w:r>
      <w:r w:rsidRPr="0084226F">
        <w:rPr>
          <w:rStyle w:val="ComputerCodeChar"/>
          <w:sz w:val="20"/>
        </w:rPr>
        <w:t>eth0</w:t>
      </w:r>
      <w:r>
        <w:t xml:space="preserve"> network interface:</w:t>
      </w:r>
    </w:p>
    <w:p w14:paraId="73AA9533" w14:textId="77777777" w:rsidR="001A043D" w:rsidRPr="0071767F" w:rsidRDefault="001A043D" w:rsidP="0071767F">
      <w:pPr>
        <w:pStyle w:val="ComputerCode"/>
        <w:ind w:left="360"/>
      </w:pPr>
      <w:r w:rsidRPr="0071767F">
        <w:t>flower --config-file=/</w:t>
      </w:r>
      <w:proofErr w:type="spellStart"/>
      <w:r w:rsidRPr="0071767F">
        <w:t>etc</w:t>
      </w:r>
      <w:proofErr w:type="spellEnd"/>
      <w:r w:rsidRPr="0071767F">
        <w:t>/</w:t>
      </w:r>
      <w:proofErr w:type="spellStart"/>
      <w:r w:rsidRPr="0071767F">
        <w:t>flower.conf</w:t>
      </w:r>
      <w:proofErr w:type="spellEnd"/>
      <w:r w:rsidRPr="0071767F">
        <w:t xml:space="preserve"> --device=eth0</w:t>
      </w:r>
    </w:p>
    <w:p w14:paraId="722AAE6D" w14:textId="77777777" w:rsidR="001A043D" w:rsidRDefault="001A043D" w:rsidP="001A043D">
      <w:pPr>
        <w:pStyle w:val="BodyText"/>
      </w:pPr>
      <w:r>
        <w:t xml:space="preserve">To create network flows from all the </w:t>
      </w:r>
      <w:proofErr w:type="spellStart"/>
      <w:r>
        <w:t>pcap</w:t>
      </w:r>
      <w:proofErr w:type="spellEnd"/>
      <w:r>
        <w:t xml:space="preserve"> files in the </w:t>
      </w:r>
      <w:r w:rsidRPr="0084226F">
        <w:rPr>
          <w:rStyle w:val="ComputerCodeChar"/>
          <w:sz w:val="20"/>
        </w:rPr>
        <w:t>/data/input</w:t>
      </w:r>
      <w:r>
        <w:t xml:space="preserve"> directory:</w:t>
      </w:r>
    </w:p>
    <w:p w14:paraId="6A7270D3" w14:textId="77777777" w:rsidR="001A043D" w:rsidRPr="0071767F" w:rsidRDefault="001A043D" w:rsidP="0071767F">
      <w:pPr>
        <w:pStyle w:val="ComputerCode"/>
        <w:ind w:left="360"/>
      </w:pPr>
      <w:r w:rsidRPr="0071767F">
        <w:t>flower --config-file=/</w:t>
      </w:r>
      <w:proofErr w:type="spellStart"/>
      <w:r w:rsidRPr="0071767F">
        <w:t>etc</w:t>
      </w:r>
      <w:proofErr w:type="spellEnd"/>
      <w:r w:rsidRPr="0071767F">
        <w:t>/</w:t>
      </w:r>
      <w:proofErr w:type="spellStart"/>
      <w:r w:rsidRPr="0071767F">
        <w:t>flower.conf</w:t>
      </w:r>
      <w:proofErr w:type="spellEnd"/>
      <w:r w:rsidRPr="0071767F">
        <w:t xml:space="preserve"> /data/input/*.</w:t>
      </w:r>
      <w:proofErr w:type="spellStart"/>
      <w:r w:rsidRPr="0071767F">
        <w:t>pcap</w:t>
      </w:r>
      <w:proofErr w:type="spellEnd"/>
    </w:p>
    <w:p w14:paraId="435F37C7" w14:textId="77777777" w:rsidR="001A043D" w:rsidRPr="00F63494" w:rsidRDefault="001A043D" w:rsidP="001A043D">
      <w:pPr>
        <w:pStyle w:val="BodyText"/>
      </w:pPr>
      <w:r>
        <w:t xml:space="preserve">To create network flows from the eth0 network interface and create output files in </w:t>
      </w:r>
      <w:r w:rsidRPr="0084226F">
        <w:rPr>
          <w:rStyle w:val="ComputerCodeChar"/>
          <w:sz w:val="20"/>
        </w:rPr>
        <w:t>/data/flower</w:t>
      </w:r>
      <w:r w:rsidRPr="00F63494">
        <w:t>:</w:t>
      </w:r>
    </w:p>
    <w:p w14:paraId="36EBA110" w14:textId="77777777" w:rsidR="001A043D" w:rsidRPr="0071767F" w:rsidRDefault="001A043D" w:rsidP="0071767F">
      <w:pPr>
        <w:pStyle w:val="ComputerCode"/>
        <w:ind w:left="360"/>
      </w:pPr>
      <w:r w:rsidRPr="0071767F">
        <w:t>flower --device=eth0 --output-data-</w:t>
      </w:r>
      <w:proofErr w:type="spellStart"/>
      <w:r w:rsidRPr="0071767F">
        <w:t>dir</w:t>
      </w:r>
      <w:proofErr w:type="spellEnd"/>
      <w:r w:rsidRPr="0071767F">
        <w:t>=/data/flower</w:t>
      </w:r>
    </w:p>
    <w:p w14:paraId="088EBF81" w14:textId="77777777" w:rsidR="001A043D" w:rsidRPr="00370E6C" w:rsidRDefault="001A043D" w:rsidP="001A043D">
      <w:pPr>
        <w:pStyle w:val="BodyText"/>
        <w:rPr>
          <w:rStyle w:val="ComputerCodeChar"/>
          <w:sz w:val="18"/>
          <w:szCs w:val="18"/>
        </w:rPr>
      </w:pPr>
    </w:p>
    <w:p w14:paraId="67555F6C" w14:textId="77777777" w:rsidR="001A043D" w:rsidRDefault="001A043D" w:rsidP="0013143E">
      <w:pPr>
        <w:pStyle w:val="BodyText"/>
      </w:pPr>
    </w:p>
    <w:p w14:paraId="513AAED7" w14:textId="77777777" w:rsidR="00710885" w:rsidRDefault="00710885" w:rsidP="0013143E">
      <w:pPr>
        <w:pStyle w:val="BodyText"/>
      </w:pPr>
    </w:p>
    <w:p w14:paraId="53524A91" w14:textId="77777777" w:rsidR="00B3576E" w:rsidRDefault="00B3576E" w:rsidP="0013143E">
      <w:pPr>
        <w:pStyle w:val="BodyText"/>
        <w:sectPr w:rsidR="00B3576E" w:rsidSect="002F0475">
          <w:footnotePr>
            <w:numRestart w:val="eachSect"/>
          </w:footnotePr>
          <w:pgSz w:w="12240" w:h="15840" w:code="1"/>
          <w:pgMar w:top="1440" w:right="1440" w:bottom="1440" w:left="1440" w:header="720" w:footer="720" w:gutter="0"/>
          <w:pgNumType w:start="1" w:chapStyle="1" w:chapSep="period"/>
          <w:cols w:space="720"/>
        </w:sectPr>
      </w:pPr>
    </w:p>
    <w:p w14:paraId="17037C10" w14:textId="77777777" w:rsidR="00B3576E" w:rsidRDefault="005D67E5" w:rsidP="00B3576E">
      <w:pPr>
        <w:pStyle w:val="Heading1"/>
      </w:pPr>
      <w:bookmarkStart w:id="10" w:name="_Toc523925912"/>
      <w:r>
        <w:lastRenderedPageBreak/>
        <w:t>Runtime Environment</w:t>
      </w:r>
      <w:bookmarkEnd w:id="10"/>
    </w:p>
    <w:p w14:paraId="7BBB2E0D" w14:textId="77777777" w:rsidR="005D67E5" w:rsidRDefault="005D67E5" w:rsidP="005D67E5">
      <w:pPr>
        <w:pStyle w:val="Heading2"/>
        <w:numPr>
          <w:ilvl w:val="1"/>
          <w:numId w:val="2"/>
        </w:numPr>
      </w:pPr>
      <w:bookmarkStart w:id="11" w:name="_Toc251665248"/>
      <w:bookmarkStart w:id="12" w:name="_Toc523925913"/>
      <w:r>
        <w:t>Device Lock Files</w:t>
      </w:r>
      <w:bookmarkEnd w:id="11"/>
      <w:bookmarkEnd w:id="12"/>
    </w:p>
    <w:p w14:paraId="56E2AA6C" w14:textId="77777777" w:rsidR="005D67E5" w:rsidRDefault="005D67E5" w:rsidP="005D67E5">
      <w:pPr>
        <w:pStyle w:val="BodyText"/>
      </w:pPr>
      <w:r w:rsidRPr="005E06DB">
        <w:t xml:space="preserve">When </w:t>
      </w:r>
      <w:r>
        <w:t>FLOWER</w:t>
      </w:r>
      <w:r w:rsidRPr="005E06DB">
        <w:t xml:space="preserve"> is start</w:t>
      </w:r>
      <w:r>
        <w:t xml:space="preserve">ed to monitor a network interface, it creates a lock file in </w:t>
      </w:r>
      <w:r w:rsidRPr="0084226F">
        <w:rPr>
          <w:rStyle w:val="ComputerCodeChar"/>
          <w:sz w:val="20"/>
          <w:szCs w:val="20"/>
        </w:rPr>
        <w:t>/</w:t>
      </w:r>
      <w:proofErr w:type="spellStart"/>
      <w:r w:rsidRPr="0084226F">
        <w:rPr>
          <w:rStyle w:val="ComputerCodeChar"/>
          <w:sz w:val="20"/>
          <w:szCs w:val="20"/>
        </w:rPr>
        <w:t>tmp</w:t>
      </w:r>
      <w:proofErr w:type="spellEnd"/>
      <w:r w:rsidRPr="005E06DB">
        <w:t xml:space="preserve">. </w:t>
      </w:r>
      <w:r>
        <w:t xml:space="preserve"> </w:t>
      </w:r>
      <w:r w:rsidRPr="005E06DB">
        <w:t xml:space="preserve">The name of the lock file is </w:t>
      </w:r>
      <w:proofErr w:type="gramStart"/>
      <w:r w:rsidRPr="0084226F">
        <w:rPr>
          <w:rStyle w:val="ComputerCodeChar"/>
          <w:sz w:val="20"/>
          <w:szCs w:val="20"/>
        </w:rPr>
        <w:t>flower.&lt;</w:t>
      </w:r>
      <w:proofErr w:type="gramEnd"/>
      <w:r w:rsidRPr="0084226F">
        <w:rPr>
          <w:rStyle w:val="ComputerCodeChar"/>
          <w:sz w:val="20"/>
          <w:szCs w:val="20"/>
        </w:rPr>
        <w:t>interface&gt;.lock</w:t>
      </w:r>
      <w:r>
        <w:t xml:space="preserve"> where &lt;interface&gt; is the name of the network interface that was specified on the command line or the configuration file.  For example, if you run </w:t>
      </w:r>
      <w:r w:rsidRPr="00E20385">
        <w:rPr>
          <w:rStyle w:val="ComputerCodeChar"/>
          <w:sz w:val="20"/>
          <w:szCs w:val="20"/>
        </w:rPr>
        <w:t>flower –</w:t>
      </w:r>
      <w:proofErr w:type="spellStart"/>
      <w:r w:rsidRPr="00E20385">
        <w:rPr>
          <w:rStyle w:val="ComputerCodeChar"/>
          <w:sz w:val="20"/>
          <w:szCs w:val="20"/>
        </w:rPr>
        <w:t>i</w:t>
      </w:r>
      <w:proofErr w:type="spellEnd"/>
      <w:r w:rsidRPr="00E20385">
        <w:rPr>
          <w:rStyle w:val="ComputerCodeChar"/>
          <w:sz w:val="20"/>
          <w:szCs w:val="20"/>
        </w:rPr>
        <w:t xml:space="preserve"> eth0</w:t>
      </w:r>
      <w:r>
        <w:t xml:space="preserve">, then there will be a lock file named </w:t>
      </w:r>
      <w:r w:rsidRPr="00E20385">
        <w:rPr>
          <w:rStyle w:val="ComputerCodeChar"/>
          <w:sz w:val="20"/>
          <w:szCs w:val="20"/>
        </w:rPr>
        <w:t>/</w:t>
      </w:r>
      <w:proofErr w:type="spellStart"/>
      <w:r w:rsidRPr="00E20385">
        <w:rPr>
          <w:rStyle w:val="ComputerCodeChar"/>
          <w:sz w:val="20"/>
          <w:szCs w:val="20"/>
        </w:rPr>
        <w:t>tmp</w:t>
      </w:r>
      <w:proofErr w:type="spellEnd"/>
      <w:r w:rsidRPr="00E20385">
        <w:rPr>
          <w:rStyle w:val="ComputerCodeChar"/>
          <w:sz w:val="20"/>
          <w:szCs w:val="20"/>
        </w:rPr>
        <w:t>/flower.eth0.loc</w:t>
      </w:r>
      <w:r w:rsidRPr="00377CE8">
        <w:rPr>
          <w:rStyle w:val="ComputerCodeChar"/>
        </w:rPr>
        <w:t>k</w:t>
      </w:r>
      <w:r>
        <w:t>.  You can only run one instance of FLOWER on an interface.  You can run multiple instances of FLOWER as long as each instance is monitoring a different interface.</w:t>
      </w:r>
    </w:p>
    <w:p w14:paraId="50B0DB42" w14:textId="77777777" w:rsidR="005D67E5" w:rsidRDefault="005D67E5" w:rsidP="005D67E5">
      <w:pPr>
        <w:pStyle w:val="BodyText"/>
      </w:pPr>
      <w:r>
        <w:t xml:space="preserve">The FLOWER application uses </w:t>
      </w:r>
      <w:proofErr w:type="spellStart"/>
      <w:r w:rsidRPr="00E20385">
        <w:rPr>
          <w:rStyle w:val="ComputerCodeChar"/>
          <w:sz w:val="20"/>
          <w:szCs w:val="20"/>
        </w:rPr>
        <w:t>fcntl</w:t>
      </w:r>
      <w:proofErr w:type="spellEnd"/>
      <w:r>
        <w:t xml:space="preserve"> and advisory locks so that the lock files should be unlocked when the process dies.  FLOWER makes every attempt possible to clean up and remove lock files when it exits.  There are cases, like a power outage or forced reboot, that create a condition where the lock file does not get removed.  If your system is configured so that </w:t>
      </w:r>
      <w:r w:rsidRPr="00E20385">
        <w:rPr>
          <w:rStyle w:val="ComputerCodeChar"/>
          <w:sz w:val="20"/>
          <w:szCs w:val="20"/>
        </w:rPr>
        <w:t>/</w:t>
      </w:r>
      <w:proofErr w:type="spellStart"/>
      <w:r w:rsidRPr="00E20385">
        <w:rPr>
          <w:rStyle w:val="ComputerCodeChar"/>
          <w:sz w:val="20"/>
          <w:szCs w:val="20"/>
        </w:rPr>
        <w:t>tmp</w:t>
      </w:r>
      <w:proofErr w:type="spellEnd"/>
      <w:r>
        <w:t xml:space="preserve"> is a </w:t>
      </w:r>
      <w:proofErr w:type="spellStart"/>
      <w:r w:rsidRPr="00E20385">
        <w:rPr>
          <w:rStyle w:val="ComputerCodeChar"/>
          <w:sz w:val="20"/>
          <w:szCs w:val="20"/>
        </w:rPr>
        <w:t>tmpfs</w:t>
      </w:r>
      <w:proofErr w:type="spellEnd"/>
      <w:r w:rsidRPr="00F63494">
        <w:t xml:space="preserve"> </w:t>
      </w:r>
      <w:r>
        <w:t xml:space="preserve">(memory), then the lock file will get removed on a reboot.  If your </w:t>
      </w:r>
      <w:r w:rsidRPr="00E20385">
        <w:rPr>
          <w:rStyle w:val="ComputerCodeChar"/>
          <w:sz w:val="20"/>
          <w:szCs w:val="20"/>
        </w:rPr>
        <w:t>/</w:t>
      </w:r>
      <w:proofErr w:type="spellStart"/>
      <w:r w:rsidRPr="00E20385">
        <w:rPr>
          <w:rStyle w:val="ComputerCodeChar"/>
          <w:sz w:val="20"/>
          <w:szCs w:val="20"/>
        </w:rPr>
        <w:t>tmp</w:t>
      </w:r>
      <w:proofErr w:type="spellEnd"/>
      <w:r>
        <w:t xml:space="preserve"> is a real filesystem, you must take other measures to clean out </w:t>
      </w:r>
      <w:r w:rsidRPr="00E20385">
        <w:rPr>
          <w:rStyle w:val="ComputerCodeChar"/>
          <w:sz w:val="20"/>
          <w:szCs w:val="20"/>
        </w:rPr>
        <w:t>/</w:t>
      </w:r>
      <w:proofErr w:type="spellStart"/>
      <w:r w:rsidRPr="00E20385">
        <w:rPr>
          <w:rStyle w:val="ComputerCodeChar"/>
          <w:sz w:val="20"/>
          <w:szCs w:val="20"/>
        </w:rPr>
        <w:t>tmp</w:t>
      </w:r>
      <w:proofErr w:type="spellEnd"/>
      <w:r>
        <w:t xml:space="preserve"> on a reboot.</w:t>
      </w:r>
    </w:p>
    <w:p w14:paraId="2BD84DA4" w14:textId="77777777" w:rsidR="005D67E5" w:rsidRPr="005E06DB" w:rsidRDefault="005D67E5" w:rsidP="005D67E5">
      <w:pPr>
        <w:pStyle w:val="BodyText"/>
      </w:pPr>
      <w:r>
        <w:t>If you start FLOWER, and it exits with the message, “</w:t>
      </w:r>
      <w:r w:rsidRPr="00A02344">
        <w:t>Shutting down: another instance of flower already has a lock on interface</w:t>
      </w:r>
      <w:r>
        <w:t xml:space="preserve"> &lt;interface&gt;”, you will have to remove the lock file manually.</w:t>
      </w:r>
    </w:p>
    <w:p w14:paraId="24275E2D" w14:textId="77777777" w:rsidR="005D67E5" w:rsidRDefault="005D67E5" w:rsidP="005D67E5">
      <w:pPr>
        <w:pStyle w:val="Heading2"/>
        <w:numPr>
          <w:ilvl w:val="1"/>
          <w:numId w:val="2"/>
        </w:numPr>
      </w:pPr>
      <w:bookmarkStart w:id="13" w:name="_Toc251665249"/>
      <w:bookmarkStart w:id="14" w:name="_Toc523925914"/>
      <w:r>
        <w:t>Data Lock Files</w:t>
      </w:r>
      <w:bookmarkEnd w:id="13"/>
      <w:bookmarkEnd w:id="14"/>
    </w:p>
    <w:p w14:paraId="1554B6C6" w14:textId="77777777" w:rsidR="005D67E5" w:rsidRPr="006A23B7" w:rsidRDefault="005D67E5" w:rsidP="005D67E5">
      <w:pPr>
        <w:pStyle w:val="BodyText"/>
        <w:rPr>
          <w:lang w:val="en"/>
        </w:rPr>
      </w:pPr>
      <w:r>
        <w:rPr>
          <w:lang w:val="en"/>
        </w:rPr>
        <w:t xml:space="preserve">All data files are created in the directory specified by the </w:t>
      </w:r>
      <w:r w:rsidRPr="00E20385">
        <w:rPr>
          <w:rStyle w:val="ComputerCodeChar"/>
          <w:sz w:val="20"/>
          <w:szCs w:val="20"/>
        </w:rPr>
        <w:t>output-data-</w:t>
      </w:r>
      <w:proofErr w:type="spellStart"/>
      <w:r w:rsidRPr="00E20385">
        <w:rPr>
          <w:rStyle w:val="ComputerCodeChar"/>
          <w:sz w:val="20"/>
          <w:szCs w:val="20"/>
        </w:rPr>
        <w:t>dir</w:t>
      </w:r>
      <w:proofErr w:type="spellEnd"/>
      <w:r>
        <w:rPr>
          <w:lang w:val="en"/>
        </w:rPr>
        <w:t xml:space="preserve"> option on the command line or in the configuration file.  The data file is created with a temporary filename that begins with a “</w:t>
      </w:r>
      <w:r w:rsidRPr="00E20385">
        <w:rPr>
          <w:rStyle w:val="ComputerCodeChar"/>
          <w:sz w:val="20"/>
          <w:szCs w:val="20"/>
        </w:rPr>
        <w:t>.</w:t>
      </w:r>
      <w:r>
        <w:rPr>
          <w:lang w:val="en"/>
        </w:rPr>
        <w:t xml:space="preserve">” character.  When the file is closed by FLOWER, it is renamed to its final filename.  Please refer to the </w:t>
      </w:r>
      <w:r>
        <w:rPr>
          <w:i/>
          <w:lang w:val="en"/>
        </w:rPr>
        <w:t>FLOWER</w:t>
      </w:r>
      <w:r w:rsidRPr="00377CE8">
        <w:rPr>
          <w:i/>
          <w:lang w:val="en"/>
        </w:rPr>
        <w:t xml:space="preserve"> Data Guide</w:t>
      </w:r>
      <w:r>
        <w:rPr>
          <w:lang w:val="en"/>
        </w:rPr>
        <w:t xml:space="preserve"> for the actual filename conventions.  For example, the temporary filename is </w:t>
      </w:r>
      <w:r w:rsidRPr="00E20385">
        <w:rPr>
          <w:rStyle w:val="ComputerCodeChar"/>
          <w:sz w:val="20"/>
          <w:szCs w:val="20"/>
        </w:rPr>
        <w:t>.20080924172430-pnnldev-flr</w:t>
      </w:r>
      <w:r w:rsidRPr="00E20385">
        <w:rPr>
          <w:rStyle w:val="ComputerCodeChar"/>
          <w:sz w:val="20"/>
          <w:szCs w:val="20"/>
        </w:rPr>
        <w:fldChar w:fldCharType="begin"/>
      </w:r>
      <w:r w:rsidRPr="00E20385">
        <w:rPr>
          <w:rStyle w:val="ComputerCodeChar"/>
          <w:sz w:val="20"/>
          <w:szCs w:val="20"/>
        </w:rPr>
        <w:instrText xml:space="preserve"> DOCPROPERTY  DataGuideVersion  \* MERGEFORMAT </w:instrText>
      </w:r>
      <w:r w:rsidRPr="00E20385">
        <w:rPr>
          <w:rStyle w:val="ComputerCodeChar"/>
          <w:sz w:val="20"/>
          <w:szCs w:val="20"/>
        </w:rPr>
        <w:fldChar w:fldCharType="separate"/>
      </w:r>
      <w:r>
        <w:rPr>
          <w:rStyle w:val="ComputerCodeChar"/>
          <w:sz w:val="20"/>
          <w:szCs w:val="20"/>
        </w:rPr>
        <w:t>06</w:t>
      </w:r>
      <w:r w:rsidRPr="00E20385">
        <w:rPr>
          <w:rStyle w:val="ComputerCodeChar"/>
          <w:sz w:val="20"/>
          <w:szCs w:val="20"/>
        </w:rPr>
        <w:fldChar w:fldCharType="end"/>
      </w:r>
      <w:r w:rsidRPr="00E20385">
        <w:rPr>
          <w:rStyle w:val="ComputerCodeChar"/>
          <w:sz w:val="20"/>
          <w:szCs w:val="20"/>
        </w:rPr>
        <w:t>.dat</w:t>
      </w:r>
      <w:r>
        <w:t>, a</w:t>
      </w:r>
      <w:r w:rsidRPr="002D5932">
        <w:t>nd the final filename will be</w:t>
      </w:r>
      <w:r w:rsidRPr="00943DC2">
        <w:t xml:space="preserve"> </w:t>
      </w:r>
      <w:r w:rsidRPr="00E20385">
        <w:rPr>
          <w:rStyle w:val="ComputerCodeChar"/>
          <w:sz w:val="20"/>
          <w:szCs w:val="20"/>
        </w:rPr>
        <w:t>20080924172430-pnnldev-flr</w:t>
      </w:r>
      <w:r w:rsidRPr="00E20385">
        <w:rPr>
          <w:rStyle w:val="ComputerCodeChar"/>
          <w:sz w:val="20"/>
          <w:szCs w:val="20"/>
        </w:rPr>
        <w:fldChar w:fldCharType="begin"/>
      </w:r>
      <w:r w:rsidRPr="00E20385">
        <w:rPr>
          <w:rStyle w:val="ComputerCodeChar"/>
          <w:sz w:val="20"/>
          <w:szCs w:val="20"/>
        </w:rPr>
        <w:instrText xml:space="preserve"> DOCPROPERTY  DataGuideVersion  \* MERGEFORMAT </w:instrText>
      </w:r>
      <w:r w:rsidRPr="00E20385">
        <w:rPr>
          <w:rStyle w:val="ComputerCodeChar"/>
          <w:sz w:val="20"/>
          <w:szCs w:val="20"/>
        </w:rPr>
        <w:fldChar w:fldCharType="separate"/>
      </w:r>
      <w:r>
        <w:rPr>
          <w:rStyle w:val="ComputerCodeChar"/>
          <w:sz w:val="20"/>
          <w:szCs w:val="20"/>
        </w:rPr>
        <w:t>06</w:t>
      </w:r>
      <w:r w:rsidRPr="00E20385">
        <w:rPr>
          <w:rStyle w:val="ComputerCodeChar"/>
          <w:sz w:val="20"/>
          <w:szCs w:val="20"/>
        </w:rPr>
        <w:fldChar w:fldCharType="end"/>
      </w:r>
      <w:r w:rsidRPr="00E20385">
        <w:rPr>
          <w:rStyle w:val="ComputerCodeChar"/>
          <w:sz w:val="20"/>
          <w:szCs w:val="20"/>
        </w:rPr>
        <w:t>.dat</w:t>
      </w:r>
      <w:r w:rsidRPr="00E20385">
        <w:t>.</w:t>
      </w:r>
    </w:p>
    <w:p w14:paraId="6DF475E9" w14:textId="77777777" w:rsidR="005D67E5" w:rsidRDefault="005D67E5" w:rsidP="005D67E5">
      <w:pPr>
        <w:pStyle w:val="Heading2"/>
        <w:numPr>
          <w:ilvl w:val="1"/>
          <w:numId w:val="2"/>
        </w:numPr>
      </w:pPr>
      <w:bookmarkStart w:id="15" w:name="_Toc251665250"/>
      <w:bookmarkStart w:id="16" w:name="_Toc523925915"/>
      <w:r>
        <w:t>Data File Management</w:t>
      </w:r>
      <w:bookmarkEnd w:id="15"/>
      <w:bookmarkEnd w:id="16"/>
    </w:p>
    <w:p w14:paraId="565C5D62" w14:textId="2B72AACE" w:rsidR="005D67E5" w:rsidRPr="00FE3D30" w:rsidRDefault="005D67E5" w:rsidP="005D67E5">
      <w:pPr>
        <w:pStyle w:val="BodyText"/>
        <w:rPr>
          <w:lang w:val="en"/>
        </w:rPr>
      </w:pPr>
      <w:r>
        <w:rPr>
          <w:lang w:val="en"/>
        </w:rPr>
        <w:t xml:space="preserve">Since all the output files are written to the same output directory, you need to have a way to keep the output directory from accumulating too many files.  This document assumes that software such as </w:t>
      </w:r>
      <w:proofErr w:type="spellStart"/>
      <w:r w:rsidR="004906F4">
        <w:rPr>
          <w:lang w:val="en"/>
        </w:rPr>
        <w:t>rsync</w:t>
      </w:r>
      <w:proofErr w:type="spellEnd"/>
      <w:r w:rsidR="004906F4">
        <w:rPr>
          <w:lang w:val="en"/>
        </w:rPr>
        <w:t xml:space="preserve"> </w:t>
      </w:r>
      <w:r>
        <w:rPr>
          <w:lang w:val="en"/>
        </w:rPr>
        <w:t xml:space="preserve">is being used to </w:t>
      </w:r>
      <w:r w:rsidR="004906F4">
        <w:rPr>
          <w:lang w:val="en"/>
        </w:rPr>
        <w:t xml:space="preserve">perform </w:t>
      </w:r>
      <w:r>
        <w:rPr>
          <w:lang w:val="en"/>
        </w:rPr>
        <w:t>data file management.</w:t>
      </w:r>
    </w:p>
    <w:p w14:paraId="30776E9D" w14:textId="77777777" w:rsidR="005D67E5" w:rsidRDefault="005D67E5" w:rsidP="005D67E5">
      <w:pPr>
        <w:pStyle w:val="Heading2"/>
        <w:numPr>
          <w:ilvl w:val="1"/>
          <w:numId w:val="2"/>
        </w:numPr>
      </w:pPr>
      <w:bookmarkStart w:id="17" w:name="_Toc251665251"/>
      <w:bookmarkStart w:id="18" w:name="_Toc523925916"/>
      <w:r>
        <w:t>Logging/Output</w:t>
      </w:r>
      <w:bookmarkEnd w:id="17"/>
      <w:bookmarkEnd w:id="18"/>
    </w:p>
    <w:p w14:paraId="70DB5A18" w14:textId="77777777" w:rsidR="005D67E5" w:rsidRDefault="005D67E5" w:rsidP="005D67E5">
      <w:pPr>
        <w:pStyle w:val="BodyText"/>
        <w:rPr>
          <w:lang w:val="en"/>
        </w:rPr>
      </w:pPr>
      <w:r>
        <w:rPr>
          <w:lang w:val="en"/>
        </w:rPr>
        <w:t>If you run FLOWER as root, all output will go to syslog with a facility of daemon (</w:t>
      </w:r>
      <w:r w:rsidRPr="00E20385">
        <w:rPr>
          <w:rStyle w:val="ComputerCodeChar"/>
          <w:sz w:val="20"/>
          <w:szCs w:val="20"/>
        </w:rPr>
        <w:t>LOG_DAEMON</w:t>
      </w:r>
      <w:r>
        <w:rPr>
          <w:lang w:val="en"/>
        </w:rPr>
        <w:t>) and a priority of error (</w:t>
      </w:r>
      <w:r w:rsidRPr="00E20385">
        <w:rPr>
          <w:rStyle w:val="ComputerCodeChar"/>
          <w:sz w:val="20"/>
          <w:szCs w:val="20"/>
        </w:rPr>
        <w:t>LOG_ERR</w:t>
      </w:r>
      <w:r>
        <w:rPr>
          <w:lang w:val="en"/>
        </w:rPr>
        <w:t>).  Please refer to the man pages for</w:t>
      </w:r>
      <w:r w:rsidRPr="00ED35DB">
        <w:t xml:space="preserve"> </w:t>
      </w:r>
      <w:proofErr w:type="spellStart"/>
      <w:proofErr w:type="gramStart"/>
      <w:r w:rsidRPr="00ED35DB">
        <w:t>openlog</w:t>
      </w:r>
      <w:proofErr w:type="spellEnd"/>
      <w:r w:rsidRPr="00ED35DB">
        <w:t>(</w:t>
      </w:r>
      <w:proofErr w:type="gramEnd"/>
      <w:r w:rsidRPr="00ED35DB">
        <w:t xml:space="preserve">3) and </w:t>
      </w:r>
      <w:proofErr w:type="spellStart"/>
      <w:r w:rsidRPr="00ED35DB">
        <w:t>syslog.conf</w:t>
      </w:r>
      <w:proofErr w:type="spellEnd"/>
      <w:r w:rsidRPr="00ED35DB">
        <w:t>(5) f</w:t>
      </w:r>
      <w:r>
        <w:rPr>
          <w:lang w:val="en"/>
        </w:rPr>
        <w:t>or more information.  Using</w:t>
      </w:r>
      <w:r w:rsidRPr="00ED35DB">
        <w:t xml:space="preserve"> syslog </w:t>
      </w:r>
      <w:r>
        <w:rPr>
          <w:lang w:val="en"/>
        </w:rPr>
        <w:t xml:space="preserve">allows the system administrator to create an entry in </w:t>
      </w:r>
      <w:proofErr w:type="spellStart"/>
      <w:r w:rsidRPr="00E20385">
        <w:rPr>
          <w:rStyle w:val="ComputerCodeChar"/>
          <w:sz w:val="20"/>
          <w:szCs w:val="20"/>
        </w:rPr>
        <w:t>syslog.conf</w:t>
      </w:r>
      <w:proofErr w:type="spellEnd"/>
      <w:r>
        <w:rPr>
          <w:lang w:val="en"/>
        </w:rPr>
        <w:t xml:space="preserve"> to direct the output of </w:t>
      </w:r>
      <w:proofErr w:type="spellStart"/>
      <w:r w:rsidRPr="00ED35DB">
        <w:rPr>
          <w:rStyle w:val="ComputerCodeChar"/>
          <w:sz w:val="20"/>
          <w:szCs w:val="20"/>
        </w:rPr>
        <w:t>daemon.err</w:t>
      </w:r>
      <w:proofErr w:type="spellEnd"/>
      <w:r>
        <w:rPr>
          <w:lang w:val="en"/>
        </w:rPr>
        <w:t xml:space="preserve"> to any desired location or use the default value.  If you run FLOWER as a non-root user or interactively as root, all messages will go to the terminal.</w:t>
      </w:r>
    </w:p>
    <w:p w14:paraId="2A1C3B7D" w14:textId="77777777" w:rsidR="005D67E5" w:rsidRDefault="005D67E5" w:rsidP="005D67E5">
      <w:pPr>
        <w:pStyle w:val="BodyText"/>
        <w:rPr>
          <w:lang w:val="en"/>
        </w:rPr>
      </w:pPr>
      <w:r>
        <w:rPr>
          <w:lang w:val="en"/>
        </w:rPr>
        <w:lastRenderedPageBreak/>
        <w:t>After creating an output file, FLOWER prints out the statistics for the packets that were processed.  The information includes the total number of packets read, the length of time of the processing, the number of packets processed per second (averaged over the time period), and the maximum number of simultaneous flows during the time period.</w:t>
      </w:r>
    </w:p>
    <w:p w14:paraId="1822EC20" w14:textId="77777777" w:rsidR="00B3576E" w:rsidRDefault="00B3576E" w:rsidP="00B3576E">
      <w:pPr>
        <w:pStyle w:val="BodyText"/>
      </w:pPr>
    </w:p>
    <w:p w14:paraId="0EC94691" w14:textId="77777777" w:rsidR="00906BEE" w:rsidRDefault="00906BEE" w:rsidP="00B3576E">
      <w:pPr>
        <w:pStyle w:val="BodyText"/>
        <w:sectPr w:rsidR="00906BEE" w:rsidSect="002F0475">
          <w:footnotePr>
            <w:numRestart w:val="eachSect"/>
          </w:footnotePr>
          <w:pgSz w:w="12240" w:h="15840" w:code="1"/>
          <w:pgMar w:top="1440" w:right="1440" w:bottom="1440" w:left="1440" w:header="720" w:footer="720" w:gutter="0"/>
          <w:pgNumType w:start="1" w:chapStyle="1" w:chapSep="period"/>
          <w:cols w:space="720"/>
        </w:sectPr>
      </w:pPr>
    </w:p>
    <w:p w14:paraId="5AA4F254" w14:textId="77777777" w:rsidR="00B3576E" w:rsidRDefault="003630D3" w:rsidP="00B3576E">
      <w:pPr>
        <w:pStyle w:val="Heading1"/>
      </w:pPr>
      <w:bookmarkStart w:id="19" w:name="_Toc523925917"/>
      <w:r>
        <w:lastRenderedPageBreak/>
        <w:t>System Resources</w:t>
      </w:r>
      <w:bookmarkEnd w:id="19"/>
    </w:p>
    <w:p w14:paraId="04F16F90" w14:textId="77777777" w:rsidR="003630D3" w:rsidRDefault="003630D3" w:rsidP="003630D3">
      <w:pPr>
        <w:pStyle w:val="BodyText"/>
        <w:rPr>
          <w:lang w:val="en"/>
        </w:rPr>
      </w:pPr>
      <w:r>
        <w:rPr>
          <w:lang w:val="en"/>
        </w:rPr>
        <w:t xml:space="preserve">The default parameters for FLOWER allows you to buffer up to 30,000 packets and handle 300,000 simultaneous flows while using less than 800 MB of RAM.  Increasing the </w:t>
      </w:r>
      <w:r w:rsidRPr="00D22C68">
        <w:rPr>
          <w:rStyle w:val="ComputerCodeChar"/>
        </w:rPr>
        <w:t>max-</w:t>
      </w:r>
      <w:proofErr w:type="spellStart"/>
      <w:r w:rsidRPr="00D22C68">
        <w:rPr>
          <w:rStyle w:val="ComputerCodeChar"/>
        </w:rPr>
        <w:t>flowcache</w:t>
      </w:r>
      <w:proofErr w:type="spellEnd"/>
      <w:r w:rsidRPr="00D22C68">
        <w:rPr>
          <w:rStyle w:val="ComputerCodeChar"/>
        </w:rPr>
        <w:t>-size</w:t>
      </w:r>
      <w:r>
        <w:rPr>
          <w:lang w:val="en"/>
        </w:rPr>
        <w:t xml:space="preserve"> in the flower configuration file or command line option will also increase the memory required to run FLOWER.</w:t>
      </w:r>
    </w:p>
    <w:p w14:paraId="3D51A222" w14:textId="77777777" w:rsidR="003630D3" w:rsidRDefault="003630D3" w:rsidP="003630D3">
      <w:pPr>
        <w:pStyle w:val="BodyText"/>
        <w:rPr>
          <w:lang w:val="en"/>
        </w:rPr>
      </w:pPr>
      <w:r>
        <w:rPr>
          <w:lang w:val="en"/>
        </w:rPr>
        <w:t xml:space="preserve">When processing a data file, the output file(s) created are typically about 10% of the size of the </w:t>
      </w:r>
      <w:proofErr w:type="spellStart"/>
      <w:r>
        <w:rPr>
          <w:lang w:val="en"/>
        </w:rPr>
        <w:t>pcap</w:t>
      </w:r>
      <w:proofErr w:type="spellEnd"/>
      <w:r>
        <w:rPr>
          <w:lang w:val="en"/>
        </w:rPr>
        <w:t xml:space="preserve"> input file.</w:t>
      </w:r>
    </w:p>
    <w:p w14:paraId="7FC5BC61" w14:textId="77777777" w:rsidR="003630D3" w:rsidRDefault="003630D3" w:rsidP="00B3576E">
      <w:pPr>
        <w:pStyle w:val="BodyText"/>
      </w:pPr>
    </w:p>
    <w:p w14:paraId="5FD8C0C2" w14:textId="77777777" w:rsidR="00084E80" w:rsidRDefault="00084E80" w:rsidP="00B3576E">
      <w:pPr>
        <w:pStyle w:val="BodyText"/>
        <w:sectPr w:rsidR="00084E80" w:rsidSect="002F0475">
          <w:footnotePr>
            <w:numRestart w:val="eachSect"/>
          </w:footnotePr>
          <w:pgSz w:w="12240" w:h="15840" w:code="1"/>
          <w:pgMar w:top="1440" w:right="1440" w:bottom="1440" w:left="1440" w:header="720" w:footer="720" w:gutter="0"/>
          <w:pgNumType w:start="1" w:chapStyle="1" w:chapSep="period"/>
          <w:cols w:space="720"/>
        </w:sectPr>
      </w:pPr>
    </w:p>
    <w:p w14:paraId="1967C57F" w14:textId="77777777" w:rsidR="00B3576E" w:rsidRDefault="00404201" w:rsidP="00084E80">
      <w:pPr>
        <w:pStyle w:val="Heading1"/>
      </w:pPr>
      <w:r>
        <w:lastRenderedPageBreak/>
        <w:t xml:space="preserve"> </w:t>
      </w:r>
      <w:bookmarkStart w:id="20" w:name="_Toc523925918"/>
      <w:r w:rsidR="003630D3">
        <w:t>Output Messages</w:t>
      </w:r>
      <w:bookmarkEnd w:id="20"/>
    </w:p>
    <w:p w14:paraId="3D1045A5" w14:textId="77777777" w:rsidR="003630D3" w:rsidRDefault="003630D3" w:rsidP="003630D3">
      <w:pPr>
        <w:pStyle w:val="BodyText"/>
        <w:keepNext/>
        <w:keepLines/>
        <w:rPr>
          <w:lang w:val="en"/>
        </w:rPr>
      </w:pPr>
      <w:r>
        <w:rPr>
          <w:lang w:val="en"/>
        </w:rPr>
        <w:t>All messages consist of a caution, error, or fatal condition.  All messages have the following format:</w:t>
      </w:r>
    </w:p>
    <w:p w14:paraId="344CA0BC" w14:textId="77777777" w:rsidR="003630D3" w:rsidRDefault="003630D3" w:rsidP="003630D3">
      <w:pPr>
        <w:keepNext/>
        <w:keepLines/>
        <w:rPr>
          <w:lang w:val="en"/>
        </w:rPr>
      </w:pPr>
    </w:p>
    <w:p w14:paraId="7ABF254F" w14:textId="77777777" w:rsidR="003630D3" w:rsidRPr="00CF5441" w:rsidRDefault="003630D3" w:rsidP="003630D3">
      <w:pPr>
        <w:pStyle w:val="ComputerCode-small"/>
        <w:keepNext/>
        <w:keepLines/>
        <w:rPr>
          <w:rStyle w:val="ComputerCodeChar"/>
          <w:szCs w:val="18"/>
        </w:rPr>
      </w:pPr>
      <w:r w:rsidRPr="00ED35DB">
        <w:rPr>
          <w:rStyle w:val="ComputerCodeChar"/>
          <w:sz w:val="20"/>
        </w:rPr>
        <w:t xml:space="preserve">         </w:t>
      </w:r>
      <w:r w:rsidRPr="00CF5441">
        <w:rPr>
          <w:rStyle w:val="ComputerCodeChar"/>
          <w:szCs w:val="18"/>
        </w:rPr>
        <w:t>+++++++++++++++++++++++++++++++++++++++++++++++++++++++++++++++++++</w:t>
      </w:r>
      <w:r w:rsidRPr="00CF5441">
        <w:rPr>
          <w:rStyle w:val="ComputerCodeChar"/>
          <w:szCs w:val="18"/>
        </w:rPr>
        <w:br/>
        <w:t xml:space="preserve">   LEVEL</w:t>
      </w:r>
      <w:r w:rsidRPr="00CF5441">
        <w:rPr>
          <w:rStyle w:val="ComputerCodeChar"/>
          <w:szCs w:val="18"/>
        </w:rPr>
        <w:br/>
        <w:t xml:space="preserve">     File:      FILENAME.EXT (line:###)</w:t>
      </w:r>
      <w:r w:rsidRPr="00CF5441">
        <w:rPr>
          <w:rStyle w:val="ComputerCodeChar"/>
          <w:szCs w:val="18"/>
        </w:rPr>
        <w:br/>
        <w:t xml:space="preserve">     Function:  FUNCTION</w:t>
      </w:r>
      <w:r w:rsidRPr="00CF5441">
        <w:rPr>
          <w:rStyle w:val="ComputerCodeChar"/>
          <w:szCs w:val="18"/>
        </w:rPr>
        <w:br/>
        <w:t xml:space="preserve">     Message:   Error Code=CODE</w:t>
      </w:r>
      <w:r w:rsidRPr="00CF5441">
        <w:rPr>
          <w:rStyle w:val="ComputerCodeChar"/>
          <w:szCs w:val="18"/>
        </w:rPr>
        <w:br/>
        <w:t xml:space="preserve">     CONTEXT:  CONTEXT</w:t>
      </w:r>
      <w:r w:rsidRPr="00CF5441">
        <w:rPr>
          <w:rStyle w:val="ComputerCodeChar"/>
          <w:szCs w:val="18"/>
        </w:rPr>
        <w:br/>
        <w:t xml:space="preserve">        MESSAGE.</w:t>
      </w:r>
      <w:r w:rsidRPr="00CF5441">
        <w:rPr>
          <w:rStyle w:val="ComputerCodeChar"/>
          <w:szCs w:val="18"/>
        </w:rPr>
        <w:br/>
        <w:t xml:space="preserve">   +++++++++++++++++++++++++++++++++++++++++++++++++++++++++++++++++++</w:t>
      </w:r>
    </w:p>
    <w:p w14:paraId="12073FD0" w14:textId="77777777" w:rsidR="003630D3" w:rsidRDefault="003630D3" w:rsidP="003630D3">
      <w:pPr>
        <w:pStyle w:val="BodyText"/>
      </w:pPr>
      <w:r>
        <w:t>Where:</w:t>
      </w:r>
    </w:p>
    <w:p w14:paraId="3B27C8A2" w14:textId="77777777" w:rsidR="003630D3" w:rsidRDefault="003630D3" w:rsidP="003630D3">
      <w:pPr>
        <w:pStyle w:val="BodyText"/>
        <w:tabs>
          <w:tab w:val="clear" w:pos="360"/>
          <w:tab w:val="clear" w:pos="720"/>
        </w:tabs>
        <w:ind w:left="600"/>
      </w:pPr>
      <w:r w:rsidRPr="00ED35DB">
        <w:rPr>
          <w:rStyle w:val="ComputerCodeChar"/>
          <w:sz w:val="20"/>
          <w:szCs w:val="20"/>
        </w:rPr>
        <w:t>LEVEL</w:t>
      </w:r>
      <w:r>
        <w:t xml:space="preserve"> is </w:t>
      </w:r>
      <w:r w:rsidRPr="00866BCE">
        <w:rPr>
          <w:rStyle w:val="ComputerCodeChar"/>
          <w:sz w:val="20"/>
          <w:szCs w:val="20"/>
        </w:rPr>
        <w:t>CAUTION</w:t>
      </w:r>
      <w:r>
        <w:t xml:space="preserve">, </w:t>
      </w:r>
      <w:r w:rsidRPr="00866BCE">
        <w:rPr>
          <w:rStyle w:val="ComputerCodeChar"/>
          <w:sz w:val="20"/>
          <w:szCs w:val="20"/>
        </w:rPr>
        <w:t>ERROR</w:t>
      </w:r>
      <w:r>
        <w:t xml:space="preserve">, or </w:t>
      </w:r>
      <w:r w:rsidRPr="00866BCE">
        <w:rPr>
          <w:rStyle w:val="ComputerCodeChar"/>
          <w:sz w:val="20"/>
          <w:szCs w:val="20"/>
        </w:rPr>
        <w:t>FATAL</w:t>
      </w:r>
      <w:r w:rsidRPr="00866BCE">
        <w:t>.</w:t>
      </w:r>
    </w:p>
    <w:p w14:paraId="0048BFEE" w14:textId="77777777" w:rsidR="003630D3" w:rsidRDefault="003630D3" w:rsidP="003630D3">
      <w:pPr>
        <w:pStyle w:val="BodyText"/>
        <w:tabs>
          <w:tab w:val="clear" w:pos="360"/>
          <w:tab w:val="clear" w:pos="720"/>
        </w:tabs>
        <w:ind w:left="600"/>
      </w:pPr>
      <w:r w:rsidRPr="00ED35DB">
        <w:rPr>
          <w:rStyle w:val="ComputerCodeChar"/>
          <w:sz w:val="20"/>
          <w:szCs w:val="20"/>
        </w:rPr>
        <w:t>FILENAME.EXT</w:t>
      </w:r>
      <w:r>
        <w:t xml:space="preserve"> is the name of the source code file where the message originated.</w:t>
      </w:r>
    </w:p>
    <w:p w14:paraId="01F7AF1C" w14:textId="77777777" w:rsidR="003630D3" w:rsidRDefault="003630D3" w:rsidP="003630D3">
      <w:pPr>
        <w:pStyle w:val="BodyText"/>
        <w:tabs>
          <w:tab w:val="clear" w:pos="360"/>
          <w:tab w:val="clear" w:pos="720"/>
        </w:tabs>
        <w:ind w:left="600"/>
      </w:pPr>
      <w:r w:rsidRPr="00ED35DB">
        <w:rPr>
          <w:rStyle w:val="ComputerCodeChar"/>
          <w:sz w:val="20"/>
          <w:szCs w:val="20"/>
        </w:rPr>
        <w:t>###</w:t>
      </w:r>
      <w:r>
        <w:t xml:space="preserve"> is the line number in the </w:t>
      </w:r>
      <w:r w:rsidRPr="00ED35DB">
        <w:rPr>
          <w:rStyle w:val="ComputerCodeChar"/>
          <w:sz w:val="20"/>
          <w:szCs w:val="20"/>
        </w:rPr>
        <w:t>FILENAME.EXT</w:t>
      </w:r>
      <w:r>
        <w:t xml:space="preserve"> where the message originated.</w:t>
      </w:r>
    </w:p>
    <w:p w14:paraId="160567A5" w14:textId="77777777" w:rsidR="003630D3" w:rsidRDefault="003630D3" w:rsidP="003630D3">
      <w:pPr>
        <w:pStyle w:val="BodyText"/>
        <w:tabs>
          <w:tab w:val="clear" w:pos="360"/>
          <w:tab w:val="clear" w:pos="720"/>
        </w:tabs>
        <w:ind w:left="600"/>
      </w:pPr>
      <w:r w:rsidRPr="00866BCE">
        <w:rPr>
          <w:rStyle w:val="ComputerCodeChar"/>
          <w:sz w:val="20"/>
          <w:szCs w:val="20"/>
        </w:rPr>
        <w:t>F</w:t>
      </w:r>
      <w:r w:rsidRPr="00ED35DB">
        <w:rPr>
          <w:rStyle w:val="ComputerCodeChar"/>
          <w:sz w:val="20"/>
          <w:szCs w:val="20"/>
        </w:rPr>
        <w:t>UNCTION</w:t>
      </w:r>
      <w:r>
        <w:t xml:space="preserve"> is the name of the function where the message originated.</w:t>
      </w:r>
    </w:p>
    <w:p w14:paraId="6865D5B5" w14:textId="77777777" w:rsidR="003630D3" w:rsidRDefault="003630D3" w:rsidP="003630D3">
      <w:pPr>
        <w:pStyle w:val="BodyText"/>
        <w:tabs>
          <w:tab w:val="clear" w:pos="360"/>
          <w:tab w:val="clear" w:pos="720"/>
        </w:tabs>
        <w:ind w:left="600"/>
      </w:pPr>
      <w:r w:rsidRPr="00ED35DB">
        <w:rPr>
          <w:rStyle w:val="ComputerCodeChar"/>
          <w:sz w:val="20"/>
          <w:szCs w:val="20"/>
        </w:rPr>
        <w:t>CODE</w:t>
      </w:r>
      <w:r>
        <w:t xml:space="preserve"> is the condition associated with the message.  For instance, the </w:t>
      </w:r>
      <w:r w:rsidRPr="00866BCE">
        <w:rPr>
          <w:rStyle w:val="ComputerCodeChar"/>
          <w:sz w:val="20"/>
          <w:szCs w:val="20"/>
        </w:rPr>
        <w:t>CODE</w:t>
      </w:r>
      <w:r>
        <w:t xml:space="preserve"> can be </w:t>
      </w:r>
      <w:proofErr w:type="spellStart"/>
      <w:r w:rsidRPr="00866BCE">
        <w:rPr>
          <w:rStyle w:val="ComputerCodeChar"/>
          <w:sz w:val="20"/>
          <w:szCs w:val="20"/>
        </w:rPr>
        <w:t>RangeError</w:t>
      </w:r>
      <w:proofErr w:type="spellEnd"/>
      <w:r>
        <w:t xml:space="preserve"> if a value is outside of the expected range of values.</w:t>
      </w:r>
    </w:p>
    <w:p w14:paraId="25C46439" w14:textId="77777777" w:rsidR="003630D3" w:rsidRDefault="003630D3" w:rsidP="003630D3">
      <w:pPr>
        <w:pStyle w:val="BodyText"/>
        <w:tabs>
          <w:tab w:val="clear" w:pos="360"/>
          <w:tab w:val="clear" w:pos="720"/>
        </w:tabs>
        <w:ind w:left="600"/>
      </w:pPr>
      <w:r w:rsidRPr="00ED35DB">
        <w:rPr>
          <w:rStyle w:val="ComputerCodeChar"/>
          <w:sz w:val="20"/>
          <w:szCs w:val="20"/>
        </w:rPr>
        <w:t>CONTEXT</w:t>
      </w:r>
      <w:r>
        <w:t xml:space="preserve"> explains what the code was trying to do.  For example, a context for creating a lock file would be “</w:t>
      </w:r>
      <w:r w:rsidRPr="00D22C68">
        <w:rPr>
          <w:rStyle w:val="ComputerCodeChar"/>
        </w:rPr>
        <w:t>Trying to create a lock file, /</w:t>
      </w:r>
      <w:proofErr w:type="spellStart"/>
      <w:r w:rsidRPr="00D22C68">
        <w:rPr>
          <w:rStyle w:val="ComputerCodeChar"/>
        </w:rPr>
        <w:t>tmp</w:t>
      </w:r>
      <w:proofErr w:type="spellEnd"/>
      <w:r w:rsidRPr="00D22C68">
        <w:rPr>
          <w:rStyle w:val="ComputerCodeChar"/>
        </w:rPr>
        <w:t>/flower.eth0.lock</w:t>
      </w:r>
      <w:r>
        <w:t>”.</w:t>
      </w:r>
    </w:p>
    <w:p w14:paraId="7A45AA3B" w14:textId="77777777" w:rsidR="003630D3" w:rsidRPr="005A0C7E" w:rsidRDefault="003630D3" w:rsidP="003630D3">
      <w:pPr>
        <w:pStyle w:val="BodyText"/>
        <w:tabs>
          <w:tab w:val="clear" w:pos="360"/>
          <w:tab w:val="clear" w:pos="720"/>
        </w:tabs>
        <w:ind w:left="600"/>
      </w:pPr>
      <w:r w:rsidRPr="00ED35DB">
        <w:rPr>
          <w:rStyle w:val="ComputerCodeChar"/>
          <w:sz w:val="20"/>
          <w:szCs w:val="20"/>
        </w:rPr>
        <w:t>MESSAGE</w:t>
      </w:r>
      <w:r>
        <w:t xml:space="preserve"> explains the condition.  For example, “</w:t>
      </w:r>
      <w:r w:rsidRPr="00D22C68">
        <w:rPr>
          <w:rStyle w:val="ComputerCodeChar"/>
        </w:rPr>
        <w:t>Permission denied</w:t>
      </w:r>
      <w:r>
        <w:t>”.</w:t>
      </w:r>
    </w:p>
    <w:p w14:paraId="5DA09D3B" w14:textId="77777777" w:rsidR="003630D3" w:rsidRDefault="003630D3" w:rsidP="003630D3">
      <w:pPr>
        <w:pStyle w:val="Heading2"/>
        <w:numPr>
          <w:ilvl w:val="1"/>
          <w:numId w:val="2"/>
        </w:numPr>
      </w:pPr>
      <w:bookmarkStart w:id="21" w:name="_Toc251665254"/>
      <w:bookmarkStart w:id="22" w:name="_Toc523925919"/>
      <w:r>
        <w:t>CAUTION Messages</w:t>
      </w:r>
      <w:bookmarkEnd w:id="21"/>
      <w:bookmarkEnd w:id="22"/>
    </w:p>
    <w:p w14:paraId="75BCCDC0" w14:textId="77777777" w:rsidR="003630D3" w:rsidRDefault="003630D3" w:rsidP="003630D3">
      <w:pPr>
        <w:pStyle w:val="BodyText"/>
        <w:rPr>
          <w:lang w:val="en"/>
        </w:rPr>
      </w:pPr>
      <w:r>
        <w:rPr>
          <w:lang w:val="en"/>
        </w:rPr>
        <w:t xml:space="preserve">Caution messages are printed when FLOWER can still recover from an unexpected event.  For example, a caution message is printed when an input file is </w:t>
      </w:r>
      <w:proofErr w:type="gramStart"/>
      <w:r>
        <w:rPr>
          <w:lang w:val="en"/>
        </w:rPr>
        <w:t>missing</w:t>
      </w:r>
      <w:proofErr w:type="gramEnd"/>
      <w:r>
        <w:rPr>
          <w:lang w:val="en"/>
        </w:rPr>
        <w:t xml:space="preserve"> or an input parameter is valid but outside the recommended range of values.  Caution messages are typically related to parsing command line and configuration parameters.  An example Caution message looks like the following:</w:t>
      </w:r>
    </w:p>
    <w:p w14:paraId="672E3F7A" w14:textId="77777777" w:rsidR="003630D3" w:rsidRDefault="003630D3" w:rsidP="003630D3">
      <w:pPr>
        <w:rPr>
          <w:lang w:val="en"/>
        </w:rPr>
      </w:pPr>
    </w:p>
    <w:p w14:paraId="7446078E" w14:textId="77777777" w:rsidR="003630D3" w:rsidRPr="00CF5441" w:rsidRDefault="003630D3" w:rsidP="003630D3">
      <w:pPr>
        <w:pStyle w:val="ComputerCode-small"/>
        <w:rPr>
          <w:rStyle w:val="ComputerCodeChar"/>
          <w:szCs w:val="18"/>
        </w:rPr>
      </w:pPr>
      <w:r w:rsidRPr="00866BCE">
        <w:rPr>
          <w:rStyle w:val="ComputerCodeChar"/>
          <w:sz w:val="20"/>
        </w:rPr>
        <w:t xml:space="preserve">         </w:t>
      </w:r>
      <w:r w:rsidRPr="00CF5441">
        <w:rPr>
          <w:rStyle w:val="ComputerCodeChar"/>
          <w:szCs w:val="18"/>
        </w:rPr>
        <w:t>+++++++++++++++++++++++++++++++++++++++++++++++++++++++++++++++++++</w:t>
      </w:r>
      <w:r w:rsidRPr="00CF5441">
        <w:rPr>
          <w:rStyle w:val="ComputerCodeChar"/>
          <w:szCs w:val="18"/>
        </w:rPr>
        <w:br/>
        <w:t xml:space="preserve">   CAUTION</w:t>
      </w:r>
      <w:r w:rsidRPr="00CF5441">
        <w:rPr>
          <w:rStyle w:val="ComputerCodeChar"/>
          <w:szCs w:val="18"/>
        </w:rPr>
        <w:br/>
        <w:t xml:space="preserve">     File:      ProgramOptions.cpp (line:640)</w:t>
      </w:r>
      <w:r w:rsidRPr="00CF5441">
        <w:rPr>
          <w:rStyle w:val="ComputerCodeChar"/>
          <w:szCs w:val="18"/>
        </w:rPr>
        <w:br/>
        <w:t xml:space="preserve">     Function:  </w:t>
      </w:r>
      <w:proofErr w:type="spellStart"/>
      <w:r w:rsidRPr="00CF5441">
        <w:rPr>
          <w:rStyle w:val="ComputerCodeChar"/>
          <w:szCs w:val="18"/>
        </w:rPr>
        <w:t>checkRange</w:t>
      </w:r>
      <w:proofErr w:type="spellEnd"/>
      <w:r w:rsidRPr="00CF5441">
        <w:rPr>
          <w:rStyle w:val="ComputerCodeChar"/>
          <w:szCs w:val="18"/>
        </w:rPr>
        <w:br/>
        <w:t xml:space="preserve">     Message:   Error Code=</w:t>
      </w:r>
      <w:proofErr w:type="spellStart"/>
      <w:r w:rsidRPr="00CF5441">
        <w:rPr>
          <w:rStyle w:val="ComputerCodeChar"/>
          <w:szCs w:val="18"/>
        </w:rPr>
        <w:t>RangeError</w:t>
      </w:r>
      <w:proofErr w:type="spellEnd"/>
      <w:r w:rsidRPr="00CF5441">
        <w:rPr>
          <w:rStyle w:val="ComputerCodeChar"/>
          <w:szCs w:val="18"/>
        </w:rPr>
        <w:br/>
        <w:t xml:space="preserve">     Out of range error:  Exception</w:t>
      </w:r>
      <w:r w:rsidRPr="00CF5441">
        <w:rPr>
          <w:rStyle w:val="ComputerCodeChar"/>
          <w:szCs w:val="18"/>
        </w:rPr>
        <w:br/>
        <w:t xml:space="preserve">        The value of summary-</w:t>
      </w:r>
      <w:proofErr w:type="spellStart"/>
      <w:r w:rsidRPr="00CF5441">
        <w:rPr>
          <w:rStyle w:val="ComputerCodeChar"/>
          <w:szCs w:val="18"/>
        </w:rPr>
        <w:t>forceout</w:t>
      </w:r>
      <w:proofErr w:type="spellEnd"/>
      <w:r w:rsidRPr="00CF5441">
        <w:rPr>
          <w:rStyle w:val="ComputerCodeChar"/>
          <w:szCs w:val="18"/>
        </w:rPr>
        <w:t xml:space="preserve">, 1000000, should be less than </w:t>
      </w:r>
      <w:r w:rsidRPr="00CF5441">
        <w:rPr>
          <w:rStyle w:val="ComputerCodeChar"/>
          <w:szCs w:val="18"/>
        </w:rPr>
        <w:br/>
        <w:t xml:space="preserve">        2500.</w:t>
      </w:r>
      <w:r w:rsidRPr="00CF5441">
        <w:rPr>
          <w:rStyle w:val="ComputerCodeChar"/>
          <w:szCs w:val="18"/>
        </w:rPr>
        <w:br/>
        <w:t xml:space="preserve">   +++++++++++++++++++++++++++++++++++++++++++++++++++++++++++++++++++</w:t>
      </w:r>
    </w:p>
    <w:p w14:paraId="3D9CC36E" w14:textId="77777777" w:rsidR="003630D3" w:rsidRDefault="003630D3" w:rsidP="003630D3">
      <w:pPr>
        <w:pStyle w:val="Heading2"/>
        <w:numPr>
          <w:ilvl w:val="1"/>
          <w:numId w:val="2"/>
        </w:numPr>
      </w:pPr>
      <w:bookmarkStart w:id="23" w:name="_Toc251665255"/>
      <w:bookmarkStart w:id="24" w:name="_Toc523925920"/>
      <w:r>
        <w:lastRenderedPageBreak/>
        <w:t>ERROR Messages</w:t>
      </w:r>
      <w:bookmarkEnd w:id="23"/>
      <w:bookmarkEnd w:id="24"/>
    </w:p>
    <w:p w14:paraId="42021BB7" w14:textId="77777777" w:rsidR="003630D3" w:rsidRDefault="003630D3" w:rsidP="003630D3">
      <w:pPr>
        <w:pStyle w:val="BodyText"/>
        <w:rPr>
          <w:lang w:val="en"/>
        </w:rPr>
      </w:pPr>
      <w:r>
        <w:rPr>
          <w:lang w:val="en"/>
        </w:rPr>
        <w:t>Error messages are printed when FLOWER can still recover from an unexpected event but are more serious than a Caution message.  For example, an Error message is printed when a lock file cannot be created.  Error messages are typically related to parsing the data, creating data, or dealing with files.  An example Error message looks like the following:</w:t>
      </w:r>
    </w:p>
    <w:p w14:paraId="65EE23A1" w14:textId="77777777" w:rsidR="003630D3" w:rsidRDefault="003630D3" w:rsidP="003630D3">
      <w:pPr>
        <w:rPr>
          <w:lang w:val="en"/>
        </w:rPr>
      </w:pPr>
    </w:p>
    <w:p w14:paraId="7BD9C3C2" w14:textId="77777777" w:rsidR="003630D3" w:rsidRDefault="003630D3" w:rsidP="003630D3">
      <w:pPr>
        <w:pStyle w:val="ComputerCode-small"/>
        <w:rPr>
          <w:lang w:val="en"/>
        </w:rPr>
      </w:pPr>
      <w:r>
        <w:rPr>
          <w:lang w:val="en"/>
        </w:rPr>
        <w:t xml:space="preserve">         </w:t>
      </w:r>
      <w:r w:rsidRPr="00501B7D">
        <w:rPr>
          <w:lang w:val="en"/>
        </w:rPr>
        <w:t>+++++++++++++++++++++++++++++++++++++++++++++++++++++++++++++++++++</w:t>
      </w:r>
      <w:r>
        <w:rPr>
          <w:lang w:val="en"/>
        </w:rPr>
        <w:br/>
        <w:t xml:space="preserve">  </w:t>
      </w:r>
      <w:r w:rsidRPr="00501B7D">
        <w:rPr>
          <w:lang w:val="en"/>
        </w:rPr>
        <w:t xml:space="preserve"> ERROR</w:t>
      </w:r>
      <w:r>
        <w:rPr>
          <w:lang w:val="en"/>
        </w:rPr>
        <w:br/>
        <w:t xml:space="preserve">     </w:t>
      </w:r>
      <w:r w:rsidRPr="00501B7D">
        <w:rPr>
          <w:lang w:val="en"/>
        </w:rPr>
        <w:t>File:      OutputHelper.cpp (line:247)</w:t>
      </w:r>
      <w:r>
        <w:rPr>
          <w:lang w:val="en"/>
        </w:rPr>
        <w:br/>
        <w:t xml:space="preserve">     </w:t>
      </w:r>
      <w:r w:rsidRPr="00501B7D">
        <w:rPr>
          <w:lang w:val="en"/>
        </w:rPr>
        <w:t xml:space="preserve">Function:  </w:t>
      </w:r>
      <w:proofErr w:type="spellStart"/>
      <w:r w:rsidRPr="00501B7D">
        <w:rPr>
          <w:lang w:val="en"/>
        </w:rPr>
        <w:t>openLocked</w:t>
      </w:r>
      <w:proofErr w:type="spellEnd"/>
      <w:r>
        <w:rPr>
          <w:lang w:val="en"/>
        </w:rPr>
        <w:br/>
        <w:t xml:space="preserve">     </w:t>
      </w:r>
      <w:r w:rsidRPr="00501B7D">
        <w:rPr>
          <w:lang w:val="en"/>
        </w:rPr>
        <w:t>Message:   Error Code=</w:t>
      </w:r>
      <w:proofErr w:type="spellStart"/>
      <w:r w:rsidRPr="00501B7D">
        <w:rPr>
          <w:lang w:val="en"/>
        </w:rPr>
        <w:t>FileIO</w:t>
      </w:r>
      <w:proofErr w:type="spellEnd"/>
      <w:r>
        <w:rPr>
          <w:lang w:val="en"/>
        </w:rPr>
        <w:br/>
        <w:t xml:space="preserve">       </w:t>
      </w:r>
      <w:r w:rsidRPr="00501B7D">
        <w:rPr>
          <w:lang w:val="en"/>
        </w:rPr>
        <w:t>File IO error:  Can't lock existing file</w:t>
      </w:r>
      <w:r>
        <w:rPr>
          <w:lang w:val="en"/>
        </w:rPr>
        <w:br/>
        <w:t xml:space="preserve">       </w:t>
      </w:r>
      <w:r w:rsidRPr="00501B7D">
        <w:rPr>
          <w:lang w:val="en"/>
        </w:rPr>
        <w:t xml:space="preserve">  Trying to open and lock file, /</w:t>
      </w:r>
      <w:proofErr w:type="spellStart"/>
      <w:r w:rsidRPr="00501B7D">
        <w:rPr>
          <w:lang w:val="en"/>
        </w:rPr>
        <w:t>tmp</w:t>
      </w:r>
      <w:proofErr w:type="spellEnd"/>
      <w:r w:rsidRPr="00501B7D">
        <w:rPr>
          <w:lang w:val="en"/>
        </w:rPr>
        <w:t xml:space="preserve">/flower.eth1.lock (File </w:t>
      </w:r>
      <w:r>
        <w:rPr>
          <w:lang w:val="en"/>
        </w:rPr>
        <w:br/>
        <w:t xml:space="preserve">         </w:t>
      </w:r>
      <w:r w:rsidRPr="00501B7D">
        <w:rPr>
          <w:lang w:val="en"/>
        </w:rPr>
        <w:t>exists)</w:t>
      </w:r>
      <w:r>
        <w:rPr>
          <w:lang w:val="en"/>
        </w:rPr>
        <w:br/>
        <w:t xml:space="preserve">   </w:t>
      </w:r>
      <w:r w:rsidRPr="00501B7D">
        <w:rPr>
          <w:lang w:val="en"/>
        </w:rPr>
        <w:t>+++++++++++++++++++++++++++++++++++++++++++++++++++++++++++++++++++</w:t>
      </w:r>
    </w:p>
    <w:p w14:paraId="6C37D55F" w14:textId="77777777" w:rsidR="003630D3" w:rsidRDefault="003630D3" w:rsidP="003630D3">
      <w:pPr>
        <w:pStyle w:val="Heading2"/>
        <w:numPr>
          <w:ilvl w:val="1"/>
          <w:numId w:val="2"/>
        </w:numPr>
      </w:pPr>
      <w:bookmarkStart w:id="25" w:name="_Toc251665256"/>
      <w:bookmarkStart w:id="26" w:name="_Toc523925921"/>
      <w:r>
        <w:t>FATAL Messages</w:t>
      </w:r>
      <w:bookmarkEnd w:id="25"/>
      <w:bookmarkEnd w:id="26"/>
    </w:p>
    <w:p w14:paraId="35018CEE" w14:textId="77777777" w:rsidR="003630D3" w:rsidRDefault="003630D3" w:rsidP="003630D3">
      <w:pPr>
        <w:pStyle w:val="BodyText"/>
        <w:rPr>
          <w:lang w:val="en"/>
        </w:rPr>
      </w:pPr>
      <w:r>
        <w:rPr>
          <w:lang w:val="en"/>
        </w:rPr>
        <w:t xml:space="preserve">Fatal messages are printed when FLOWER cannot recover from an unexpected event.  For example, a </w:t>
      </w:r>
      <w:r w:rsidR="00572D87">
        <w:rPr>
          <w:lang w:val="en"/>
        </w:rPr>
        <w:t xml:space="preserve">fatal </w:t>
      </w:r>
      <w:r>
        <w:rPr>
          <w:lang w:val="en"/>
        </w:rPr>
        <w:t>message is printed when a system interrupt signal (</w:t>
      </w:r>
      <w:r w:rsidRPr="00D22C68">
        <w:rPr>
          <w:rStyle w:val="ComputerCodeChar"/>
        </w:rPr>
        <w:t>SIGINT</w:t>
      </w:r>
      <w:r>
        <w:rPr>
          <w:lang w:val="en"/>
        </w:rPr>
        <w:t xml:space="preserve">) is caught.  Fatal messages are typically related to a missing resource like the configuration file or invalid command line or configuration file parameters.  An example </w:t>
      </w:r>
      <w:r w:rsidR="00572D87">
        <w:rPr>
          <w:lang w:val="en"/>
        </w:rPr>
        <w:t>f</w:t>
      </w:r>
      <w:r>
        <w:rPr>
          <w:lang w:val="en"/>
        </w:rPr>
        <w:t>atal message looks like the following:</w:t>
      </w:r>
    </w:p>
    <w:p w14:paraId="17886433" w14:textId="77777777" w:rsidR="003630D3" w:rsidRDefault="003630D3" w:rsidP="003630D3">
      <w:pPr>
        <w:rPr>
          <w:lang w:val="en"/>
        </w:rPr>
      </w:pPr>
    </w:p>
    <w:p w14:paraId="6678B4EB" w14:textId="77777777" w:rsidR="003630D3" w:rsidRDefault="003630D3" w:rsidP="003630D3">
      <w:pPr>
        <w:pStyle w:val="ComputerCode-small"/>
        <w:rPr>
          <w:lang w:val="en"/>
        </w:rPr>
      </w:pPr>
      <w:r>
        <w:rPr>
          <w:lang w:val="en"/>
        </w:rPr>
        <w:t xml:space="preserve">         </w:t>
      </w:r>
      <w:r w:rsidRPr="006554BC">
        <w:rPr>
          <w:lang w:val="en"/>
        </w:rPr>
        <w:t>+++++++++++++++++++++++++++++++++++++++++++++++++++++++++++++++++++</w:t>
      </w:r>
      <w:r>
        <w:rPr>
          <w:lang w:val="en"/>
        </w:rPr>
        <w:br/>
        <w:t xml:space="preserve">   </w:t>
      </w:r>
      <w:r w:rsidRPr="006554BC">
        <w:rPr>
          <w:lang w:val="en"/>
        </w:rPr>
        <w:t>FATAL</w:t>
      </w:r>
      <w:r>
        <w:rPr>
          <w:lang w:val="en"/>
        </w:rPr>
        <w:br/>
        <w:t xml:space="preserve">     </w:t>
      </w:r>
      <w:r w:rsidRPr="006554BC">
        <w:rPr>
          <w:lang w:val="en"/>
        </w:rPr>
        <w:t>File:      ExceptionHandler.cpp (line:119)</w:t>
      </w:r>
      <w:r>
        <w:rPr>
          <w:lang w:val="en"/>
        </w:rPr>
        <w:br/>
        <w:t xml:space="preserve">     </w:t>
      </w:r>
      <w:r w:rsidRPr="006554BC">
        <w:rPr>
          <w:lang w:val="en"/>
        </w:rPr>
        <w:t>Function:  Handler</w:t>
      </w:r>
      <w:r>
        <w:rPr>
          <w:lang w:val="en"/>
        </w:rPr>
        <w:br/>
        <w:t xml:space="preserve">     </w:t>
      </w:r>
      <w:r w:rsidRPr="006554BC">
        <w:rPr>
          <w:lang w:val="en"/>
        </w:rPr>
        <w:t>Message:   Error Code=Signal</w:t>
      </w:r>
      <w:r>
        <w:rPr>
          <w:lang w:val="en"/>
        </w:rPr>
        <w:br/>
        <w:t xml:space="preserve">     </w:t>
      </w:r>
      <w:r w:rsidRPr="006554BC">
        <w:rPr>
          <w:lang w:val="en"/>
        </w:rPr>
        <w:t xml:space="preserve">  </w:t>
      </w:r>
      <w:proofErr w:type="spellStart"/>
      <w:r w:rsidRPr="006554BC">
        <w:rPr>
          <w:lang w:val="en"/>
        </w:rPr>
        <w:t>Signal</w:t>
      </w:r>
      <w:proofErr w:type="spellEnd"/>
      <w:r w:rsidRPr="006554BC">
        <w:rPr>
          <w:lang w:val="en"/>
        </w:rPr>
        <w:t xml:space="preserve"> encountered:  Control-C or SIGINT</w:t>
      </w:r>
      <w:r>
        <w:rPr>
          <w:lang w:val="en"/>
        </w:rPr>
        <w:br/>
        <w:t xml:space="preserve"> </w:t>
      </w:r>
      <w:r w:rsidRPr="006554BC">
        <w:rPr>
          <w:lang w:val="en"/>
        </w:rPr>
        <w:t xml:space="preserve">    Shutting down</w:t>
      </w:r>
      <w:r>
        <w:rPr>
          <w:lang w:val="en"/>
        </w:rPr>
        <w:br/>
        <w:t xml:space="preserve">   </w:t>
      </w:r>
      <w:r w:rsidRPr="006554BC">
        <w:rPr>
          <w:lang w:val="en"/>
        </w:rPr>
        <w:t>+++++++++++++++++++++++++++++++++++++++++++++++++++++++++++++++++++</w:t>
      </w:r>
    </w:p>
    <w:p w14:paraId="3FC184A5" w14:textId="77777777" w:rsidR="00801486" w:rsidRDefault="00801486" w:rsidP="003630D3">
      <w:pPr>
        <w:pStyle w:val="BodyText"/>
      </w:pPr>
    </w:p>
    <w:p w14:paraId="7E0A8FA5" w14:textId="77777777" w:rsidR="003630D3" w:rsidRDefault="003630D3" w:rsidP="003630D3">
      <w:pPr>
        <w:pStyle w:val="BodyText"/>
        <w:sectPr w:rsidR="003630D3" w:rsidSect="00882B0F">
          <w:footerReference w:type="default" r:id="rId29"/>
          <w:footnotePr>
            <w:numRestart w:val="eachPage"/>
          </w:footnotePr>
          <w:type w:val="oddPage"/>
          <w:pgSz w:w="12240" w:h="15840" w:code="1"/>
          <w:pgMar w:top="1440" w:right="1440" w:bottom="1440" w:left="1440" w:header="720" w:footer="720" w:gutter="0"/>
          <w:pgNumType w:start="1" w:chapStyle="1" w:chapSep="period"/>
          <w:cols w:space="720"/>
        </w:sectPr>
      </w:pPr>
    </w:p>
    <w:p w14:paraId="7635A7BF" w14:textId="77777777" w:rsidR="003630D3" w:rsidRDefault="003630D3" w:rsidP="003630D3">
      <w:pPr>
        <w:pStyle w:val="Heading1"/>
      </w:pPr>
      <w:bookmarkStart w:id="27" w:name="_Toc523925922"/>
      <w:r>
        <w:lastRenderedPageBreak/>
        <w:t>Troubleshooting</w:t>
      </w:r>
      <w:bookmarkEnd w:id="27"/>
    </w:p>
    <w:p w14:paraId="03713F81" w14:textId="77777777" w:rsidR="003362FA" w:rsidRDefault="003362FA" w:rsidP="003362FA">
      <w:pPr>
        <w:pStyle w:val="BodyText"/>
      </w:pPr>
      <w:r>
        <w:t>If the flower process is not producing files but is still running, there are a few things you can do to find out what might be wrong. If the --</w:t>
      </w:r>
      <w:r w:rsidRPr="00FB0C7F">
        <w:rPr>
          <w:rStyle w:val="ComputerCodeCourierNewCharChar"/>
        </w:rPr>
        <w:t>use-rin</w:t>
      </w:r>
      <w:r>
        <w:rPr>
          <w:rStyle w:val="ComputerCodeCourierNewCharChar"/>
        </w:rPr>
        <w:t>g=1</w:t>
      </w:r>
      <w:r>
        <w:t xml:space="preserve"> command line or configuration file option is being </w:t>
      </w:r>
      <w:proofErr w:type="gramStart"/>
      <w:r>
        <w:t>used</w:t>
      </w:r>
      <w:proofErr w:type="gramEnd"/>
      <w:r>
        <w:t xml:space="preserve"> then files should always be produced even if there are no packets on the wire and the </w:t>
      </w:r>
      <w:r w:rsidRPr="00FE6DE0">
        <w:rPr>
          <w:rStyle w:val="ComputerCodeCourierNewCharChar"/>
        </w:rPr>
        <w:t>suppress-ipv4-output=1</w:t>
      </w:r>
      <w:r>
        <w:t xml:space="preserve"> configuration file option is turned on. </w:t>
      </w:r>
    </w:p>
    <w:p w14:paraId="2A9DE7BE" w14:textId="77777777" w:rsidR="003362FA" w:rsidRDefault="003362FA" w:rsidP="003362FA">
      <w:pPr>
        <w:pStyle w:val="BodyText"/>
      </w:pPr>
      <w:r>
        <w:t xml:space="preserve">Find out how many system resources </w:t>
      </w:r>
      <w:r w:rsidRPr="007D00C0">
        <w:rPr>
          <w:rStyle w:val="ComputerCodeCourierNewCharChar"/>
        </w:rPr>
        <w:t>flower</w:t>
      </w:r>
      <w:r>
        <w:t xml:space="preserve"> is being used with the following commands:</w:t>
      </w:r>
    </w:p>
    <w:p w14:paraId="06D0407D" w14:textId="77777777" w:rsidR="003362FA" w:rsidRDefault="003362FA" w:rsidP="003362FA">
      <w:pPr>
        <w:pStyle w:val="ComputerCodeCourierNew"/>
      </w:pPr>
      <w:r>
        <w:t xml:space="preserve">     </w:t>
      </w:r>
      <w:proofErr w:type="spellStart"/>
      <w:r w:rsidRPr="00CF5441">
        <w:t>ps</w:t>
      </w:r>
      <w:proofErr w:type="spellEnd"/>
      <w:r w:rsidRPr="00CF5441">
        <w:t xml:space="preserve"> --no-heading -C </w:t>
      </w:r>
      <w:r>
        <w:t>flower</w:t>
      </w:r>
    </w:p>
    <w:p w14:paraId="7E46B46D" w14:textId="0E053D03" w:rsidR="003362FA" w:rsidRPr="00CF5441" w:rsidRDefault="003362FA" w:rsidP="003362FA">
      <w:pPr>
        <w:pStyle w:val="ComputerCodeCourierNew"/>
      </w:pPr>
      <w:r>
        <w:t xml:space="preserve">     </w:t>
      </w:r>
      <w:proofErr w:type="spellStart"/>
      <w:r w:rsidRPr="00CF5441">
        <w:t>lsof</w:t>
      </w:r>
      <w:proofErr w:type="spellEnd"/>
      <w:r w:rsidRPr="00CF5441">
        <w:t xml:space="preserve"> -p `</w:t>
      </w:r>
      <w:proofErr w:type="spellStart"/>
      <w:r w:rsidRPr="00CF5441">
        <w:t>ps</w:t>
      </w:r>
      <w:proofErr w:type="spellEnd"/>
      <w:r w:rsidRPr="00CF5441">
        <w:t xml:space="preserve"> --no-heading -C </w:t>
      </w:r>
      <w:r>
        <w:t>flower</w:t>
      </w:r>
      <w:r w:rsidR="00E13A69">
        <w:t xml:space="preserve"> | awk '{</w:t>
      </w:r>
      <w:r w:rsidRPr="00CF5441">
        <w:t>pr</w:t>
      </w:r>
      <w:r w:rsidR="00E13A69">
        <w:t>int $1</w:t>
      </w:r>
      <w:r w:rsidRPr="00CF5441">
        <w:t>}'`</w:t>
      </w:r>
    </w:p>
    <w:p w14:paraId="7984C290" w14:textId="77777777" w:rsidR="003362FA" w:rsidRDefault="003362FA" w:rsidP="003362FA">
      <w:pPr>
        <w:pStyle w:val="ComputerCodeCourierNew"/>
      </w:pPr>
      <w:r>
        <w:t xml:space="preserve">     free –</w:t>
      </w:r>
      <w:proofErr w:type="spellStart"/>
      <w:r>
        <w:t>m</w:t>
      </w:r>
      <w:r w:rsidRPr="00CF5441">
        <w:t>t</w:t>
      </w:r>
      <w:proofErr w:type="spellEnd"/>
    </w:p>
    <w:p w14:paraId="75291003" w14:textId="77777777" w:rsidR="003362FA" w:rsidRDefault="003362FA" w:rsidP="003362FA">
      <w:pPr>
        <w:pStyle w:val="ComputerCodeCourierNew"/>
      </w:pPr>
      <w:r>
        <w:t xml:space="preserve">     grep flower /</w:t>
      </w:r>
      <w:proofErr w:type="spellStart"/>
      <w:r>
        <w:t>var</w:t>
      </w:r>
      <w:proofErr w:type="spellEnd"/>
      <w:r>
        <w:t>/log/messages*</w:t>
      </w:r>
    </w:p>
    <w:p w14:paraId="43582D1D" w14:textId="77777777" w:rsidR="003362FA" w:rsidRPr="00411E12" w:rsidRDefault="003362FA" w:rsidP="003362FA">
      <w:pPr>
        <w:pStyle w:val="BodyText"/>
      </w:pPr>
      <w:r>
        <w:t xml:space="preserve">Find the raw packets that might have caused the problem by creating a </w:t>
      </w:r>
      <w:proofErr w:type="spellStart"/>
      <w:r>
        <w:t>pcap</w:t>
      </w:r>
      <w:proofErr w:type="spellEnd"/>
      <w:r>
        <w:t xml:space="preserve"> file in the output directory using the command:</w:t>
      </w:r>
    </w:p>
    <w:p w14:paraId="28C78C46" w14:textId="455D033A" w:rsidR="003362FA" w:rsidRPr="00411E12" w:rsidRDefault="003362FA" w:rsidP="003362FA">
      <w:pPr>
        <w:pStyle w:val="ComputerCodeCourierNew"/>
      </w:pPr>
      <w:r>
        <w:t xml:space="preserve">     </w:t>
      </w:r>
      <w:r w:rsidRPr="00CF5441">
        <w:t>kill -SIGSEGV $(</w:t>
      </w:r>
      <w:proofErr w:type="spellStart"/>
      <w:r w:rsidRPr="00CF5441">
        <w:t>ps</w:t>
      </w:r>
      <w:proofErr w:type="spellEnd"/>
      <w:r w:rsidRPr="00CF5441">
        <w:t xml:space="preserve"> </w:t>
      </w:r>
      <w:r w:rsidR="00E13A69">
        <w:t>--no-heading -C flower | awk '{print $1</w:t>
      </w:r>
      <w:r w:rsidRPr="00CF5441">
        <w:t>}</w:t>
      </w:r>
      <w:r>
        <w:t>')</w:t>
      </w:r>
    </w:p>
    <w:p w14:paraId="0A5D3200" w14:textId="77777777" w:rsidR="003630D3" w:rsidRDefault="003630D3" w:rsidP="003630D3">
      <w:pPr>
        <w:pStyle w:val="BodyText"/>
      </w:pPr>
    </w:p>
    <w:p w14:paraId="3453D1F0" w14:textId="77777777" w:rsidR="003362FA" w:rsidRDefault="003362FA" w:rsidP="003630D3">
      <w:pPr>
        <w:pStyle w:val="BodyText"/>
        <w:sectPr w:rsidR="003362FA" w:rsidSect="003630D3">
          <w:footerReference w:type="default" r:id="rId30"/>
          <w:footnotePr>
            <w:numRestart w:val="eachPage"/>
          </w:footnotePr>
          <w:pgSz w:w="12240" w:h="15840" w:code="1"/>
          <w:pgMar w:top="1440" w:right="1440" w:bottom="1440" w:left="1440" w:header="720" w:footer="720" w:gutter="0"/>
          <w:pgNumType w:start="1" w:chapStyle="1" w:chapSep="period"/>
          <w:cols w:space="720"/>
        </w:sectPr>
      </w:pPr>
    </w:p>
    <w:p w14:paraId="0EA9B6E9" w14:textId="77777777" w:rsidR="003630D3" w:rsidRDefault="003362FA" w:rsidP="003362FA">
      <w:pPr>
        <w:pStyle w:val="Heading1"/>
      </w:pPr>
      <w:bookmarkStart w:id="28" w:name="_Toc523925923"/>
      <w:r>
        <w:lastRenderedPageBreak/>
        <w:t>Reporting Bugs</w:t>
      </w:r>
      <w:bookmarkEnd w:id="28"/>
    </w:p>
    <w:p w14:paraId="1FDAD081" w14:textId="77777777" w:rsidR="003362FA" w:rsidRDefault="003362FA" w:rsidP="003362FA">
      <w:pPr>
        <w:pStyle w:val="BodyText"/>
        <w:rPr>
          <w:lang w:val="en"/>
        </w:rPr>
      </w:pPr>
      <w:r w:rsidRPr="00D10607">
        <w:t>Please submit bug reports to</w:t>
      </w:r>
      <w:r>
        <w:rPr>
          <w:lang w:val="en"/>
        </w:rPr>
        <w:t xml:space="preserve"> </w:t>
      </w:r>
      <w:r w:rsidRPr="0040452B">
        <w:rPr>
          <w:rStyle w:val="ComputerCodeChar"/>
        </w:rPr>
        <w:t>flower-support@pnnl.gov</w:t>
      </w:r>
      <w:r>
        <w:rPr>
          <w:lang w:val="en"/>
        </w:rPr>
        <w:t xml:space="preserve"> and include as much information as possible to describe the problem.</w:t>
      </w:r>
    </w:p>
    <w:p w14:paraId="287D9FC2" w14:textId="77777777" w:rsidR="003362FA" w:rsidRDefault="003362FA" w:rsidP="003362FA">
      <w:pPr>
        <w:pStyle w:val="BodyText"/>
      </w:pPr>
      <w:r w:rsidRPr="00D10607">
        <w:t xml:space="preserve">Please include the output from </w:t>
      </w:r>
      <w:r>
        <w:t xml:space="preserve">the commands in the “Troubleshooting” section and the output from </w:t>
      </w:r>
      <w:r w:rsidRPr="004D0A4D">
        <w:rPr>
          <w:rStyle w:val="ComputerCodeChar"/>
          <w:sz w:val="20"/>
          <w:lang w:val="en"/>
        </w:rPr>
        <w:t>flower –v</w:t>
      </w:r>
      <w:r w:rsidRPr="00D10607">
        <w:t xml:space="preserve"> up to the copyright message. </w:t>
      </w:r>
      <w:r>
        <w:t xml:space="preserve"> </w:t>
      </w:r>
      <w:r w:rsidRPr="00D10607">
        <w:t>For example:</w:t>
      </w:r>
    </w:p>
    <w:p w14:paraId="7666A679" w14:textId="77777777" w:rsidR="003362FA" w:rsidRPr="00D10607" w:rsidRDefault="003362FA" w:rsidP="003362FA"/>
    <w:p w14:paraId="658E7E63" w14:textId="77777777" w:rsidR="00BB3D0B" w:rsidRPr="00BB3D0B" w:rsidRDefault="00BB3D0B" w:rsidP="00BB3D0B">
      <w:pPr>
        <w:rPr>
          <w:rFonts w:ascii="Courier New" w:hAnsi="Courier New"/>
          <w:sz w:val="20"/>
          <w:szCs w:val="22"/>
          <w:lang w:val="en"/>
        </w:rPr>
      </w:pPr>
      <w:r w:rsidRPr="00BB3D0B">
        <w:rPr>
          <w:rFonts w:ascii="Courier New" w:hAnsi="Courier New"/>
          <w:sz w:val="20"/>
          <w:szCs w:val="22"/>
          <w:lang w:val="en"/>
        </w:rPr>
        <w:t xml:space="preserve">   network packet FLOW </w:t>
      </w:r>
      <w:proofErr w:type="spellStart"/>
      <w:r w:rsidRPr="00BB3D0B">
        <w:rPr>
          <w:rFonts w:ascii="Courier New" w:hAnsi="Courier New"/>
          <w:sz w:val="20"/>
          <w:szCs w:val="22"/>
          <w:lang w:val="en"/>
        </w:rPr>
        <w:t>analizER</w:t>
      </w:r>
      <w:proofErr w:type="spellEnd"/>
      <w:r w:rsidRPr="00BB3D0B">
        <w:rPr>
          <w:rFonts w:ascii="Courier New" w:hAnsi="Courier New"/>
          <w:sz w:val="20"/>
          <w:szCs w:val="22"/>
          <w:lang w:val="en"/>
        </w:rPr>
        <w:t xml:space="preserve"> (flower)</w:t>
      </w:r>
    </w:p>
    <w:p w14:paraId="269381B8" w14:textId="77777777" w:rsidR="00BB3D0B" w:rsidRPr="00BB3D0B" w:rsidRDefault="00BB3D0B" w:rsidP="00BB3D0B">
      <w:pPr>
        <w:rPr>
          <w:rFonts w:ascii="Courier New" w:hAnsi="Courier New"/>
          <w:sz w:val="20"/>
          <w:szCs w:val="22"/>
          <w:lang w:val="en"/>
        </w:rPr>
      </w:pPr>
    </w:p>
    <w:p w14:paraId="03E43CF3" w14:textId="77777777" w:rsidR="00BB3D0B" w:rsidRPr="00BB3D0B" w:rsidRDefault="00BB3D0B" w:rsidP="00BB3D0B">
      <w:pPr>
        <w:rPr>
          <w:rFonts w:ascii="Courier New" w:hAnsi="Courier New"/>
          <w:sz w:val="20"/>
          <w:szCs w:val="22"/>
          <w:lang w:val="en"/>
        </w:rPr>
      </w:pPr>
      <w:r w:rsidRPr="00BB3D0B">
        <w:rPr>
          <w:rFonts w:ascii="Courier New" w:hAnsi="Courier New"/>
          <w:sz w:val="20"/>
          <w:szCs w:val="22"/>
          <w:lang w:val="en"/>
        </w:rPr>
        <w:t xml:space="preserve">   flower version:           6.2.0</w:t>
      </w:r>
    </w:p>
    <w:p w14:paraId="6602E63B" w14:textId="77777777" w:rsidR="00BB3D0B" w:rsidRPr="00BB3D0B" w:rsidRDefault="00BB3D0B" w:rsidP="00BB3D0B">
      <w:pPr>
        <w:rPr>
          <w:rFonts w:ascii="Courier New" w:hAnsi="Courier New"/>
          <w:sz w:val="20"/>
          <w:szCs w:val="22"/>
          <w:lang w:val="en"/>
        </w:rPr>
      </w:pPr>
      <w:r w:rsidRPr="00BB3D0B">
        <w:rPr>
          <w:rFonts w:ascii="Courier New" w:hAnsi="Courier New"/>
          <w:sz w:val="20"/>
          <w:szCs w:val="22"/>
          <w:lang w:val="en"/>
        </w:rPr>
        <w:t xml:space="preserve">   Compiled on:              Feb </w:t>
      </w:r>
      <w:proofErr w:type="gramStart"/>
      <w:r w:rsidRPr="00BB3D0B">
        <w:rPr>
          <w:rFonts w:ascii="Courier New" w:hAnsi="Courier New"/>
          <w:sz w:val="20"/>
          <w:szCs w:val="22"/>
          <w:lang w:val="en"/>
        </w:rPr>
        <w:t>15</w:t>
      </w:r>
      <w:proofErr w:type="gramEnd"/>
      <w:r w:rsidRPr="00BB3D0B">
        <w:rPr>
          <w:rFonts w:ascii="Courier New" w:hAnsi="Courier New"/>
          <w:sz w:val="20"/>
          <w:szCs w:val="22"/>
          <w:lang w:val="en"/>
        </w:rPr>
        <w:t xml:space="preserve"> 2019, 16:27:29 (2019-02-15T16:27:12)</w:t>
      </w:r>
    </w:p>
    <w:p w14:paraId="184748DE" w14:textId="77777777" w:rsidR="00BB3D0B" w:rsidRPr="00BB3D0B" w:rsidRDefault="00BB3D0B" w:rsidP="00BB3D0B">
      <w:pPr>
        <w:rPr>
          <w:rFonts w:ascii="Courier New" w:hAnsi="Courier New"/>
          <w:sz w:val="20"/>
          <w:szCs w:val="22"/>
          <w:lang w:val="en"/>
        </w:rPr>
      </w:pPr>
      <w:r w:rsidRPr="00BB3D0B">
        <w:rPr>
          <w:rFonts w:ascii="Courier New" w:hAnsi="Courier New"/>
          <w:sz w:val="20"/>
          <w:szCs w:val="22"/>
          <w:lang w:val="en"/>
        </w:rPr>
        <w:t xml:space="preserve">   Compiled with:            g++-8</w:t>
      </w:r>
    </w:p>
    <w:p w14:paraId="01C3218D" w14:textId="77777777" w:rsidR="00BB3D0B" w:rsidRPr="00BB3D0B" w:rsidRDefault="00BB3D0B" w:rsidP="00BB3D0B">
      <w:pPr>
        <w:rPr>
          <w:rFonts w:ascii="Courier New" w:hAnsi="Courier New"/>
          <w:sz w:val="20"/>
          <w:szCs w:val="22"/>
          <w:lang w:val="en"/>
        </w:rPr>
      </w:pPr>
      <w:r w:rsidRPr="00BB3D0B">
        <w:rPr>
          <w:rFonts w:ascii="Courier New" w:hAnsi="Courier New"/>
          <w:sz w:val="20"/>
          <w:szCs w:val="22"/>
          <w:lang w:val="en"/>
        </w:rPr>
        <w:t xml:space="preserve">     Version:                8.2.0</w:t>
      </w:r>
    </w:p>
    <w:p w14:paraId="35EADAD7" w14:textId="420AA0D4" w:rsidR="00BB3D0B" w:rsidRPr="00BB3D0B" w:rsidRDefault="00BB3D0B" w:rsidP="00BB3D0B">
      <w:pPr>
        <w:rPr>
          <w:rFonts w:ascii="Courier New" w:hAnsi="Courier New"/>
          <w:sz w:val="20"/>
          <w:szCs w:val="22"/>
          <w:lang w:val="en"/>
        </w:rPr>
      </w:pPr>
      <w:r w:rsidRPr="00BB3D0B">
        <w:rPr>
          <w:rFonts w:ascii="Courier New" w:hAnsi="Courier New"/>
          <w:sz w:val="20"/>
          <w:szCs w:val="22"/>
          <w:lang w:val="en"/>
        </w:rPr>
        <w:t xml:space="preserve">     Optimize Level:         -O</w:t>
      </w:r>
      <w:r>
        <w:rPr>
          <w:rFonts w:ascii="Courier New" w:hAnsi="Courier New"/>
          <w:sz w:val="20"/>
          <w:szCs w:val="22"/>
          <w:lang w:val="en"/>
        </w:rPr>
        <w:t>2</w:t>
      </w:r>
      <w:bookmarkStart w:id="29" w:name="_GoBack"/>
      <w:bookmarkEnd w:id="29"/>
    </w:p>
    <w:p w14:paraId="0DDA41ED" w14:textId="77777777" w:rsidR="00BB3D0B" w:rsidRPr="00BB3D0B" w:rsidRDefault="00BB3D0B" w:rsidP="00BB3D0B">
      <w:pPr>
        <w:rPr>
          <w:rFonts w:ascii="Courier New" w:hAnsi="Courier New"/>
          <w:sz w:val="20"/>
          <w:szCs w:val="22"/>
          <w:lang w:val="en"/>
        </w:rPr>
      </w:pPr>
      <w:r w:rsidRPr="00BB3D0B">
        <w:rPr>
          <w:rFonts w:ascii="Courier New" w:hAnsi="Courier New"/>
          <w:sz w:val="20"/>
          <w:szCs w:val="22"/>
          <w:lang w:val="en"/>
        </w:rPr>
        <w:t xml:space="preserve">     Type:                   Release</w:t>
      </w:r>
    </w:p>
    <w:p w14:paraId="091FE716" w14:textId="77777777" w:rsidR="00BB3D0B" w:rsidRPr="00BB3D0B" w:rsidRDefault="00BB3D0B" w:rsidP="00BB3D0B">
      <w:pPr>
        <w:rPr>
          <w:rFonts w:ascii="Courier New" w:hAnsi="Courier New"/>
          <w:sz w:val="20"/>
          <w:szCs w:val="22"/>
          <w:lang w:val="en"/>
        </w:rPr>
      </w:pPr>
      <w:r w:rsidRPr="00BB3D0B">
        <w:rPr>
          <w:rFonts w:ascii="Courier New" w:hAnsi="Courier New"/>
          <w:sz w:val="20"/>
          <w:szCs w:val="22"/>
          <w:lang w:val="en"/>
        </w:rPr>
        <w:t xml:space="preserve">     Boost library version:  106800</w:t>
      </w:r>
    </w:p>
    <w:p w14:paraId="27F0DD22" w14:textId="77777777" w:rsidR="00BB3D0B" w:rsidRPr="00BB3D0B" w:rsidRDefault="00BB3D0B" w:rsidP="00BB3D0B">
      <w:pPr>
        <w:rPr>
          <w:rFonts w:ascii="Courier New" w:hAnsi="Courier New"/>
          <w:sz w:val="20"/>
          <w:szCs w:val="22"/>
          <w:lang w:val="en"/>
        </w:rPr>
      </w:pPr>
      <w:r w:rsidRPr="00BB3D0B">
        <w:rPr>
          <w:rFonts w:ascii="Courier New" w:hAnsi="Courier New"/>
          <w:sz w:val="20"/>
          <w:szCs w:val="22"/>
          <w:lang w:val="en"/>
        </w:rPr>
        <w:t xml:space="preserve">     </w:t>
      </w:r>
      <w:proofErr w:type="spellStart"/>
      <w:proofErr w:type="gramStart"/>
      <w:r w:rsidRPr="00BB3D0B">
        <w:rPr>
          <w:rFonts w:ascii="Courier New" w:hAnsi="Courier New"/>
          <w:sz w:val="20"/>
          <w:szCs w:val="22"/>
          <w:lang w:val="en"/>
        </w:rPr>
        <w:t>pcap</w:t>
      </w:r>
      <w:proofErr w:type="spellEnd"/>
      <w:r w:rsidRPr="00BB3D0B">
        <w:rPr>
          <w:rFonts w:ascii="Courier New" w:hAnsi="Courier New"/>
          <w:sz w:val="20"/>
          <w:szCs w:val="22"/>
          <w:lang w:val="en"/>
        </w:rPr>
        <w:t xml:space="preserve">  library</w:t>
      </w:r>
      <w:proofErr w:type="gramEnd"/>
      <w:r w:rsidRPr="00BB3D0B">
        <w:rPr>
          <w:rFonts w:ascii="Courier New" w:hAnsi="Courier New"/>
          <w:sz w:val="20"/>
          <w:szCs w:val="22"/>
          <w:lang w:val="en"/>
        </w:rPr>
        <w:t xml:space="preserve"> version:  </w:t>
      </w:r>
      <w:proofErr w:type="spellStart"/>
      <w:r w:rsidRPr="00BB3D0B">
        <w:rPr>
          <w:rFonts w:ascii="Courier New" w:hAnsi="Courier New"/>
          <w:sz w:val="20"/>
          <w:szCs w:val="22"/>
          <w:lang w:val="en"/>
        </w:rPr>
        <w:t>libpcap</w:t>
      </w:r>
      <w:proofErr w:type="spellEnd"/>
      <w:r w:rsidRPr="00BB3D0B">
        <w:rPr>
          <w:rFonts w:ascii="Courier New" w:hAnsi="Courier New"/>
          <w:sz w:val="20"/>
          <w:szCs w:val="22"/>
          <w:lang w:val="en"/>
        </w:rPr>
        <w:t xml:space="preserve"> version 1.8.1 -- Apple version 79.20.1</w:t>
      </w:r>
    </w:p>
    <w:p w14:paraId="5E602649" w14:textId="77777777" w:rsidR="00BB3D0B" w:rsidRPr="00BB3D0B" w:rsidRDefault="00BB3D0B" w:rsidP="00BB3D0B">
      <w:pPr>
        <w:rPr>
          <w:rFonts w:ascii="Courier New" w:hAnsi="Courier New"/>
          <w:sz w:val="20"/>
          <w:szCs w:val="22"/>
          <w:lang w:val="en"/>
        </w:rPr>
      </w:pPr>
      <w:r w:rsidRPr="00BB3D0B">
        <w:rPr>
          <w:rFonts w:ascii="Courier New" w:hAnsi="Courier New"/>
          <w:sz w:val="20"/>
          <w:szCs w:val="22"/>
          <w:lang w:val="en"/>
        </w:rPr>
        <w:t xml:space="preserve">   Data Guide version:       flr06</w:t>
      </w:r>
    </w:p>
    <w:p w14:paraId="29A99C8E" w14:textId="77777777" w:rsidR="00BB3D0B" w:rsidRPr="00BB3D0B" w:rsidRDefault="00BB3D0B" w:rsidP="00BB3D0B">
      <w:pPr>
        <w:rPr>
          <w:rFonts w:ascii="Courier New" w:hAnsi="Courier New"/>
          <w:sz w:val="20"/>
          <w:szCs w:val="22"/>
          <w:lang w:val="en"/>
        </w:rPr>
      </w:pPr>
    </w:p>
    <w:p w14:paraId="457DC49E" w14:textId="6AE7CBD9" w:rsidR="004906F4" w:rsidRDefault="00BB3D0B" w:rsidP="00BB3D0B">
      <w:pPr>
        <w:rPr>
          <w:rFonts w:ascii="Arial" w:hAnsi="Arial"/>
          <w:b/>
          <w:kern w:val="28"/>
          <w:sz w:val="32"/>
        </w:rPr>
      </w:pPr>
      <w:r w:rsidRPr="00BB3D0B">
        <w:rPr>
          <w:rFonts w:ascii="Courier New" w:hAnsi="Courier New"/>
          <w:sz w:val="20"/>
          <w:szCs w:val="22"/>
          <w:lang w:val="en"/>
        </w:rPr>
        <w:t xml:space="preserve">   Copyright (C) (2011-2021) Battelle Memorial Institute. All Rights Reserved.</w:t>
      </w:r>
      <w:r w:rsidR="004906F4">
        <w:br w:type="page"/>
      </w:r>
    </w:p>
    <w:p w14:paraId="7C075A32" w14:textId="2538D97B" w:rsidR="00E13A69" w:rsidRDefault="007E53C0" w:rsidP="00E13A69">
      <w:pPr>
        <w:pStyle w:val="Heading1"/>
      </w:pPr>
      <w:bookmarkStart w:id="30" w:name="_Toc523925924"/>
      <w:r>
        <w:lastRenderedPageBreak/>
        <w:t xml:space="preserve">Ideas for </w:t>
      </w:r>
      <w:r w:rsidR="004906F4">
        <w:t>Managing FLOWER Data</w:t>
      </w:r>
      <w:bookmarkEnd w:id="30"/>
    </w:p>
    <w:p w14:paraId="165ABC62" w14:textId="06A8DAC4" w:rsidR="00E13A69" w:rsidRDefault="007E53C0" w:rsidP="00E13A69">
      <w:pPr>
        <w:pStyle w:val="Heading2"/>
      </w:pPr>
      <w:bookmarkStart w:id="31" w:name="_Toc523925925"/>
      <w:r>
        <w:t xml:space="preserve">Use the </w:t>
      </w:r>
      <w:r w:rsidR="00A45A23">
        <w:t>FLOWER D</w:t>
      </w:r>
      <w:r w:rsidR="00E13A69">
        <w:t xml:space="preserve">ata </w:t>
      </w:r>
      <w:r>
        <w:t>Guide</w:t>
      </w:r>
      <w:bookmarkEnd w:id="31"/>
    </w:p>
    <w:p w14:paraId="4CCA443E" w14:textId="4575496E" w:rsidR="007E53C0" w:rsidRDefault="007E53C0" w:rsidP="007E53C0">
      <w:pPr>
        <w:pStyle w:val="BodyText"/>
      </w:pPr>
      <w:r>
        <w:t>The FLOWER_Data_Guide_FLR06 document is very comprehensive and was used in the process of creating the sections that follow on how to work with FLOWER data. Please refer to the FLOWER_Data_Guide_FLR06 document to understand what the FLOWER data represents and how you want to manage FLOWER data as part of your overall data collection and management strategy.</w:t>
      </w:r>
    </w:p>
    <w:p w14:paraId="4A25C363" w14:textId="086DD704" w:rsidR="00003785" w:rsidRDefault="00003785" w:rsidP="007E53C0">
      <w:pPr>
        <w:pStyle w:val="BodyText"/>
      </w:pPr>
      <w:r>
        <w:t xml:space="preserve">The following sections are ideas on how to aggregate data and integrate it into Splunk or RDBMS. Please refer to </w:t>
      </w:r>
      <w:r w:rsidR="00B26195">
        <w:t xml:space="preserve">the documentation for </w:t>
      </w:r>
      <w:r>
        <w:t>your</w:t>
      </w:r>
      <w:r w:rsidR="00B26195">
        <w:t xml:space="preserve"> specific</w:t>
      </w:r>
      <w:r>
        <w:t xml:space="preserve"> version of Splunk or RDBMS </w:t>
      </w:r>
      <w:r w:rsidR="00B26195">
        <w:t>to tailor these ideas to work in your environment.</w:t>
      </w:r>
    </w:p>
    <w:p w14:paraId="2094C038" w14:textId="4510702A" w:rsidR="00B26195" w:rsidRPr="007E53C0" w:rsidRDefault="00B448BF" w:rsidP="007E53C0">
      <w:pPr>
        <w:pStyle w:val="BodyText"/>
      </w:pPr>
      <w:r>
        <w:t>WARNING</w:t>
      </w:r>
      <w:r w:rsidR="00B26195">
        <w:t xml:space="preserve">: Be careful when using copy/paste operations from this document into your files. Some copy/paste operations between editors, operating systems, and terminal windows can mistakenly change a dash character </w:t>
      </w:r>
      <w:r w:rsidRPr="00B448BF">
        <w:t>(Unicode 2013)</w:t>
      </w:r>
      <w:r w:rsidR="00B26195">
        <w:t xml:space="preserve"> into a hyphen </w:t>
      </w:r>
      <w:r>
        <w:t>(Unicode 2014) which can be very difficult to troubleshoot. Similar problems can happen with quote, double-quote, and tick characters. When in doubt type the characters rather than depend on copy/paste operations.</w:t>
      </w:r>
    </w:p>
    <w:p w14:paraId="7E46641E" w14:textId="614AD37A" w:rsidR="007E53C0" w:rsidRPr="007E53C0" w:rsidRDefault="00C17D0A" w:rsidP="007E53C0">
      <w:pPr>
        <w:pStyle w:val="Heading2"/>
      </w:pPr>
      <w:bookmarkStart w:id="32" w:name="_Toc523925926"/>
      <w:r>
        <w:t xml:space="preserve">Aggregate </w:t>
      </w:r>
      <w:r w:rsidR="007E53C0">
        <w:t>FLOWER</w:t>
      </w:r>
      <w:r>
        <w:t xml:space="preserve"> Data</w:t>
      </w:r>
      <w:bookmarkEnd w:id="32"/>
    </w:p>
    <w:p w14:paraId="3FF50AD1" w14:textId="03CA83A6" w:rsidR="00C22CB5" w:rsidRDefault="00C22CB5" w:rsidP="007B30B9">
      <w:pPr>
        <w:pStyle w:val="BodyText"/>
      </w:pPr>
      <w:r>
        <w:t xml:space="preserve">The easiest way to aggregate files from FLOWER sensors is to have them all push the data files they produce to a central server for further processing. If you do not remove files from the FLOWER sensor systems, the data files will eventually fill up the disk drives on the FLOWER sensor causing the system to fail. The command, </w:t>
      </w:r>
      <w:proofErr w:type="spellStart"/>
      <w:r w:rsidRPr="00C22CB5">
        <w:rPr>
          <w:rStyle w:val="ComputerCodeChar"/>
        </w:rPr>
        <w:t>rsync</w:t>
      </w:r>
      <w:proofErr w:type="spellEnd"/>
      <w:r>
        <w:t xml:space="preserve">, is a good utility to automate the pushing of files to a central server and removing old files on each FLOWER sensor. </w:t>
      </w:r>
      <w:r w:rsidR="006A56AA">
        <w:t xml:space="preserve">To use </w:t>
      </w:r>
      <w:proofErr w:type="spellStart"/>
      <w:r w:rsidR="006A56AA">
        <w:t>rsync</w:t>
      </w:r>
      <w:proofErr w:type="spellEnd"/>
      <w:r w:rsidR="006A56AA">
        <w:t xml:space="preserve">, you will need to create a pair of </w:t>
      </w:r>
      <w:proofErr w:type="spellStart"/>
      <w:r w:rsidR="006A56AA">
        <w:t>ssh</w:t>
      </w:r>
      <w:proofErr w:type="spellEnd"/>
      <w:r w:rsidR="006A56AA">
        <w:t xml:space="preserve"> keys and configure the FLOWER sensor to be able to connect to the central server using the </w:t>
      </w:r>
      <w:proofErr w:type="spellStart"/>
      <w:r w:rsidR="006A56AA">
        <w:t>ssh</w:t>
      </w:r>
      <w:proofErr w:type="spellEnd"/>
      <w:r w:rsidR="006A56AA">
        <w:t xml:space="preserve"> key.</w:t>
      </w:r>
    </w:p>
    <w:p w14:paraId="739FB061" w14:textId="484BD04F" w:rsidR="00C22CB5" w:rsidRDefault="00BB0987" w:rsidP="007B30B9">
      <w:pPr>
        <w:pStyle w:val="BodyText"/>
      </w:pPr>
      <w:r>
        <w:t xml:space="preserve">The following is an example script to move files from a FLOWER sensor to a central server. </w:t>
      </w:r>
    </w:p>
    <w:p w14:paraId="606CD7BF" w14:textId="082A2A7F" w:rsidR="00C22CB5" w:rsidRDefault="00C22CB5" w:rsidP="00BB0987">
      <w:pPr>
        <w:pStyle w:val="ComputerCode"/>
        <w:rPr>
          <w:sz w:val="18"/>
          <w:szCs w:val="20"/>
        </w:rPr>
      </w:pPr>
      <w:r>
        <w:t>-------------------------------------------</w:t>
      </w:r>
      <w:r w:rsidR="00BB0987">
        <w:t>---------------------------</w:t>
      </w:r>
    </w:p>
    <w:p w14:paraId="1E64699E" w14:textId="6B316140" w:rsidR="00C22CB5" w:rsidRDefault="00C22CB5" w:rsidP="00C22CB5">
      <w:pPr>
        <w:pStyle w:val="ComputerCode-small"/>
      </w:pPr>
      <w:proofErr w:type="gramStart"/>
      <w:r>
        <w:t>#!/</w:t>
      </w:r>
      <w:proofErr w:type="gramEnd"/>
      <w:r>
        <w:t>bin/bash</w:t>
      </w:r>
    </w:p>
    <w:p w14:paraId="73427E6C" w14:textId="77777777" w:rsidR="00C22CB5" w:rsidRDefault="00C22CB5" w:rsidP="00C22CB5">
      <w:pPr>
        <w:pStyle w:val="ComputerCode-small"/>
      </w:pPr>
    </w:p>
    <w:p w14:paraId="377300D6" w14:textId="43AA524F" w:rsidR="00C22CB5" w:rsidRDefault="00C22CB5" w:rsidP="00C22CB5">
      <w:pPr>
        <w:pStyle w:val="ComputerCode-small"/>
      </w:pPr>
      <w:r>
        <w:t>SSH_OPTIONS=’</w:t>
      </w:r>
      <w:proofErr w:type="spellStart"/>
      <w:r w:rsidRPr="007B30B9">
        <w:t>ssh</w:t>
      </w:r>
      <w:proofErr w:type="spellEnd"/>
      <w:r w:rsidRPr="007B30B9">
        <w:t xml:space="preserve"> -</w:t>
      </w:r>
      <w:proofErr w:type="spellStart"/>
      <w:r w:rsidRPr="007B30B9">
        <w:t>i</w:t>
      </w:r>
      <w:proofErr w:type="spellEnd"/>
      <w:r w:rsidRPr="007B30B9">
        <w:t xml:space="preserve"> /</w:t>
      </w:r>
      <w:r>
        <w:t>path</w:t>
      </w:r>
      <w:r w:rsidRPr="007B30B9">
        <w:t>/</w:t>
      </w:r>
      <w:r>
        <w:t>to/</w:t>
      </w:r>
      <w:proofErr w:type="spellStart"/>
      <w:r>
        <w:t>ssh_public_key_file</w:t>
      </w:r>
      <w:proofErr w:type="spellEnd"/>
      <w:r w:rsidRPr="007B30B9">
        <w:t xml:space="preserve"> -T -o Com</w:t>
      </w:r>
      <w:r>
        <w:t>pression=no –x’</w:t>
      </w:r>
    </w:p>
    <w:p w14:paraId="294FFF63" w14:textId="58BAA2E7" w:rsidR="00C22CB5" w:rsidRDefault="00C22CB5" w:rsidP="00C22CB5">
      <w:pPr>
        <w:pStyle w:val="ComputerCode-small"/>
      </w:pPr>
      <w:r>
        <w:t>SRC_PATH=’/path/where/flower/files/are/generated’</w:t>
      </w:r>
    </w:p>
    <w:p w14:paraId="0B08525C" w14:textId="3AAE9972" w:rsidR="00C22CB5" w:rsidRDefault="00C22CB5" w:rsidP="00C22CB5">
      <w:pPr>
        <w:pStyle w:val="ComputerCode-small"/>
      </w:pPr>
      <w:r>
        <w:t>DST_PATH=’/path/to/put/flower/files’</w:t>
      </w:r>
    </w:p>
    <w:p w14:paraId="58F8D8D0" w14:textId="77777777" w:rsidR="00C22CB5" w:rsidRDefault="00C22CB5" w:rsidP="00C22CB5">
      <w:pPr>
        <w:pStyle w:val="ComputerCode-small"/>
      </w:pPr>
    </w:p>
    <w:p w14:paraId="46B0B7CD" w14:textId="77777777" w:rsidR="00C22CB5" w:rsidRDefault="007B30B9" w:rsidP="00C22CB5">
      <w:pPr>
        <w:pStyle w:val="ComputerCode-small"/>
      </w:pPr>
      <w:proofErr w:type="spellStart"/>
      <w:r w:rsidRPr="007B30B9">
        <w:t>rsync</w:t>
      </w:r>
      <w:proofErr w:type="spellEnd"/>
      <w:r w:rsidRPr="007B30B9">
        <w:t xml:space="preserve"> --remove-source-files -</w:t>
      </w:r>
      <w:proofErr w:type="spellStart"/>
      <w:r w:rsidRPr="007B30B9">
        <w:t>aHx</w:t>
      </w:r>
      <w:proofErr w:type="spellEnd"/>
      <w:r w:rsidRPr="007B30B9">
        <w:t xml:space="preserve"> --no-p --no-g --</w:t>
      </w:r>
      <w:proofErr w:type="spellStart"/>
      <w:r w:rsidRPr="007B30B9">
        <w:t>chmod</w:t>
      </w:r>
      <w:proofErr w:type="spellEnd"/>
      <w:r w:rsidRPr="007B30B9">
        <w:t>=</w:t>
      </w:r>
      <w:proofErr w:type="spellStart"/>
      <w:r w:rsidRPr="007B30B9">
        <w:t>ug+rw</w:t>
      </w:r>
      <w:proofErr w:type="spellEnd"/>
      <w:r w:rsidRPr="007B30B9">
        <w:t xml:space="preserve"> -e "</w:t>
      </w:r>
      <w:r w:rsidR="00C22CB5">
        <w:t>$SSH_OPTIONS</w:t>
      </w:r>
      <w:r>
        <w:t xml:space="preserve">" </w:t>
      </w:r>
      <w:r w:rsidR="00C22CB5">
        <w:t>\</w:t>
      </w:r>
    </w:p>
    <w:p w14:paraId="5C889232" w14:textId="15D2852D" w:rsidR="007B30B9" w:rsidRDefault="007B30B9" w:rsidP="00C22CB5">
      <w:pPr>
        <w:pStyle w:val="ComputerCode-small"/>
      </w:pPr>
      <w:r>
        <w:t xml:space="preserve">--numeric-ids </w:t>
      </w:r>
      <w:r w:rsidR="00C22CB5">
        <w:t>$SRC_PATH</w:t>
      </w:r>
      <w:r w:rsidRPr="007B30B9">
        <w:t xml:space="preserve"> </w:t>
      </w:r>
      <w:proofErr w:type="spellStart"/>
      <w:r>
        <w:t>username</w:t>
      </w:r>
      <w:r w:rsidRPr="007B30B9">
        <w:t>@</w:t>
      </w:r>
      <w:r w:rsidR="00BB0987">
        <w:t>central_</w:t>
      </w:r>
      <w:proofErr w:type="gramStart"/>
      <w:r w:rsidR="00BB0987">
        <w:t>server</w:t>
      </w:r>
      <w:proofErr w:type="spellEnd"/>
      <w:r w:rsidR="00C22CB5">
        <w:t>:$</w:t>
      </w:r>
      <w:proofErr w:type="gramEnd"/>
      <w:r w:rsidR="00C22CB5">
        <w:t>DST_PATH</w:t>
      </w:r>
    </w:p>
    <w:p w14:paraId="5DA28CD6" w14:textId="77777777" w:rsidR="00C22CB5" w:rsidRDefault="00C22CB5" w:rsidP="00C22CB5">
      <w:pPr>
        <w:pStyle w:val="ComputerCode-small"/>
      </w:pPr>
    </w:p>
    <w:p w14:paraId="4001CF73" w14:textId="20804339" w:rsidR="00C22CB5" w:rsidRDefault="00C22CB5" w:rsidP="00C22CB5">
      <w:pPr>
        <w:pStyle w:val="ComputerCode-small"/>
      </w:pPr>
      <w:r>
        <w:t>exit $?</w:t>
      </w:r>
    </w:p>
    <w:p w14:paraId="08FC1F6F" w14:textId="1F4BF90A" w:rsidR="00BB0987" w:rsidRPr="00BB0987" w:rsidRDefault="00BB0987" w:rsidP="00BB0987">
      <w:pPr>
        <w:pStyle w:val="ComputerCode"/>
        <w:rPr>
          <w:sz w:val="18"/>
          <w:szCs w:val="20"/>
        </w:rPr>
      </w:pPr>
      <w:r>
        <w:t>----------------------------------------------------------------------</w:t>
      </w:r>
    </w:p>
    <w:p w14:paraId="156C37FD" w14:textId="6342EA2C" w:rsidR="00A45A23" w:rsidRDefault="007E53C0" w:rsidP="00A45A23">
      <w:pPr>
        <w:pStyle w:val="Heading2"/>
      </w:pPr>
      <w:bookmarkStart w:id="33" w:name="_Toc523925927"/>
      <w:r>
        <w:t>Integrate</w:t>
      </w:r>
      <w:r w:rsidR="00A45A23">
        <w:t xml:space="preserve"> FLOWER Data into Splunk</w:t>
      </w:r>
      <w:bookmarkEnd w:id="33"/>
    </w:p>
    <w:p w14:paraId="4FF8AC5D" w14:textId="2221E61C" w:rsidR="00124943" w:rsidRDefault="00124943" w:rsidP="001F2882">
      <w:pPr>
        <w:pStyle w:val="Heading3"/>
      </w:pPr>
      <w:bookmarkStart w:id="34" w:name="_Toc523925928"/>
      <w:r>
        <w:t>Configure Splunk Enterprise 6.X to Index FLOWER Data</w:t>
      </w:r>
      <w:bookmarkEnd w:id="34"/>
    </w:p>
    <w:p w14:paraId="7F636CA5" w14:textId="51B01484" w:rsidR="00ED6A5B" w:rsidRDefault="00795282" w:rsidP="00ED6A5B">
      <w:pPr>
        <w:pStyle w:val="BodyText"/>
      </w:pPr>
      <w:r>
        <w:t xml:space="preserve">Splunk needs to know that format of the data that it is going to index. </w:t>
      </w:r>
      <w:r w:rsidR="00ED6A5B">
        <w:t xml:space="preserve">Add the following section to your </w:t>
      </w:r>
      <w:r w:rsidR="00ED6A5B" w:rsidRPr="00ED6A5B">
        <w:rPr>
          <w:rStyle w:val="ComputerCodeChar"/>
        </w:rPr>
        <w:t>$SPLUNK_HOME/</w:t>
      </w:r>
      <w:proofErr w:type="spellStart"/>
      <w:r w:rsidR="00ED6A5B" w:rsidRPr="00ED6A5B">
        <w:rPr>
          <w:rStyle w:val="ComputerCodeChar"/>
        </w:rPr>
        <w:t>etc</w:t>
      </w:r>
      <w:proofErr w:type="spellEnd"/>
      <w:r w:rsidR="00ED6A5B" w:rsidRPr="00ED6A5B">
        <w:rPr>
          <w:rStyle w:val="ComputerCodeChar"/>
        </w:rPr>
        <w:t>/system/local/</w:t>
      </w:r>
      <w:proofErr w:type="spellStart"/>
      <w:r w:rsidR="00ED6A5B" w:rsidRPr="00ED6A5B">
        <w:rPr>
          <w:rStyle w:val="ComputerCodeChar"/>
        </w:rPr>
        <w:t>props.conf</w:t>
      </w:r>
      <w:proofErr w:type="spellEnd"/>
      <w:r w:rsidR="00ED6A5B">
        <w:t xml:space="preserve"> file:</w:t>
      </w:r>
    </w:p>
    <w:p w14:paraId="07710168" w14:textId="7969B0F3" w:rsidR="00ED6A5B" w:rsidRPr="00ED6A5B" w:rsidRDefault="00ED6A5B" w:rsidP="00ED6A5B">
      <w:pPr>
        <w:pStyle w:val="ComputerCode"/>
        <w:rPr>
          <w:sz w:val="18"/>
          <w:szCs w:val="20"/>
        </w:rPr>
      </w:pPr>
      <w:r>
        <w:lastRenderedPageBreak/>
        <w:t>----------------------------------------------------------------------</w:t>
      </w:r>
    </w:p>
    <w:p w14:paraId="6982DF61" w14:textId="62927F8F" w:rsidR="00ED6A5B" w:rsidRDefault="00ED6A5B" w:rsidP="00ED6A5B">
      <w:pPr>
        <w:pStyle w:val="ComputerCode"/>
      </w:pPr>
      <w:r>
        <w:t>[</w:t>
      </w:r>
      <w:r w:rsidR="00F44E0C">
        <w:t>flower</w:t>
      </w:r>
      <w:r>
        <w:t>]</w:t>
      </w:r>
    </w:p>
    <w:p w14:paraId="5CC078A8" w14:textId="77777777" w:rsidR="00ED6A5B" w:rsidRDefault="00ED6A5B" w:rsidP="00ED6A5B">
      <w:pPr>
        <w:pStyle w:val="ComputerCode"/>
      </w:pPr>
      <w:r>
        <w:t>DATETIME_CONFIG =</w:t>
      </w:r>
    </w:p>
    <w:p w14:paraId="5EE1BEDD" w14:textId="77777777" w:rsidR="00ED6A5B" w:rsidRDefault="00ED6A5B" w:rsidP="00ED6A5B">
      <w:pPr>
        <w:pStyle w:val="ComputerCode"/>
      </w:pPr>
      <w:r>
        <w:t>FIELD_NAMES = SOURCE,SITE,TIMET,DURATION,VLAN_ID,PROTO,FSSADDR_V4,FSDADDR_V4,FSSADDR_V6,FSDADDR_V6,SRC_PAYLOAD,DST_PAYLOAD,SRC_BYTES,DST_BYTES,SRC_PACKETS,DST_PACKETS,SRC_IP_OPTS,DST_IP_OPTS,SPORT,DPORT,SRC_ICMP_FLAGS,DST_ICMP_FLAGS,ICMP_EARLY_LATE_FLG,SRC_TCP_OPTS,DST_TCP_OPTS,SRC_TCP_FLAGS,DST_TCP_FLAGS,TCP_EARLY_LATE_FLG,SRC_FIRST_TCP_TS,SRC_FIRST_TCP_SEQ,DST_FIRST_TCP_TS,DST_FIRST_TCP_SEQ,SRC_LAST_TCP_TS,SRC_LAST_TCP_SEQ,DST_LAST_TCP_TS,DST_LAST_TCP_SEQ,SRC_TCP_RETRANS,DST_TCP_RETRANS,TUNNEL_DEPTH,TUNNEL_SADDR_V4,TUNNEL_DADDR_V4,TUNNEL_SADDR_V6,TUNNEL_DADDR_V6,TUNNEL_PROTO,TUNNEL_SPORT,TUNNEL_DPORT,FRAGMENT_TYPE,IP_FRAG,ANOMALY</w:t>
      </w:r>
    </w:p>
    <w:p w14:paraId="15640B77" w14:textId="77777777" w:rsidR="00ED6A5B" w:rsidRDefault="00ED6A5B" w:rsidP="00ED6A5B">
      <w:pPr>
        <w:pStyle w:val="ComputerCode"/>
      </w:pPr>
      <w:r>
        <w:t>INDEXED_EXTRACTIONS = csv</w:t>
      </w:r>
    </w:p>
    <w:p w14:paraId="3A188C47" w14:textId="77777777" w:rsidR="00ED6A5B" w:rsidRDefault="00ED6A5B" w:rsidP="00ED6A5B">
      <w:pPr>
        <w:pStyle w:val="ComputerCode"/>
      </w:pPr>
      <w:r>
        <w:t>KV_MODE = none</w:t>
      </w:r>
    </w:p>
    <w:p w14:paraId="5ACA5489" w14:textId="77777777" w:rsidR="00ED6A5B" w:rsidRDefault="00ED6A5B" w:rsidP="00ED6A5B">
      <w:pPr>
        <w:pStyle w:val="ComputerCode"/>
      </w:pPr>
      <w:r>
        <w:t>MAX_DAYS_AGO = 10500</w:t>
      </w:r>
    </w:p>
    <w:p w14:paraId="1F19F652" w14:textId="77777777" w:rsidR="00ED6A5B" w:rsidRDefault="00ED6A5B" w:rsidP="00ED6A5B">
      <w:pPr>
        <w:pStyle w:val="ComputerCode"/>
      </w:pPr>
      <w:r>
        <w:t>NO_BINARY_CHECK = true</w:t>
      </w:r>
    </w:p>
    <w:p w14:paraId="420B6681" w14:textId="77777777" w:rsidR="00ED6A5B" w:rsidRDefault="00ED6A5B" w:rsidP="00ED6A5B">
      <w:pPr>
        <w:pStyle w:val="ComputerCode"/>
      </w:pPr>
      <w:r>
        <w:t>SHOULD_LINEMERGE = false</w:t>
      </w:r>
    </w:p>
    <w:p w14:paraId="4A683DFA" w14:textId="77777777" w:rsidR="00ED6A5B" w:rsidRDefault="00ED6A5B" w:rsidP="00ED6A5B">
      <w:pPr>
        <w:pStyle w:val="ComputerCode"/>
      </w:pPr>
      <w:r>
        <w:t>TIMESTAMP_FIELDS = TIMET</w:t>
      </w:r>
    </w:p>
    <w:p w14:paraId="1C1E74DE" w14:textId="77777777" w:rsidR="00ED6A5B" w:rsidRDefault="00ED6A5B" w:rsidP="00ED6A5B">
      <w:pPr>
        <w:pStyle w:val="ComputerCode"/>
      </w:pPr>
      <w:r>
        <w:t>TIME_FORMAT = %s.%6N</w:t>
      </w:r>
    </w:p>
    <w:p w14:paraId="57762258" w14:textId="77777777" w:rsidR="00ED6A5B" w:rsidRDefault="00ED6A5B" w:rsidP="00ED6A5B">
      <w:pPr>
        <w:pStyle w:val="ComputerCode"/>
      </w:pPr>
      <w:r>
        <w:t>category = Structured</w:t>
      </w:r>
    </w:p>
    <w:p w14:paraId="6A105E90" w14:textId="31901431" w:rsidR="00ED6A5B" w:rsidRDefault="00ED6A5B" w:rsidP="00ED6A5B">
      <w:pPr>
        <w:pStyle w:val="ComputerCode"/>
      </w:pPr>
      <w:r>
        <w:t>description = FLOWER DATA FORMAT</w:t>
      </w:r>
    </w:p>
    <w:p w14:paraId="110896ED" w14:textId="77777777" w:rsidR="00ED6A5B" w:rsidRDefault="00ED6A5B" w:rsidP="00ED6A5B">
      <w:pPr>
        <w:pStyle w:val="ComputerCode"/>
      </w:pPr>
      <w:r>
        <w:t>disabled = false</w:t>
      </w:r>
    </w:p>
    <w:p w14:paraId="67E6B3B8" w14:textId="1192C90F" w:rsidR="00ED6A5B" w:rsidRDefault="00ED6A5B" w:rsidP="00ED6A5B">
      <w:pPr>
        <w:pStyle w:val="ComputerCode"/>
      </w:pPr>
      <w:proofErr w:type="spellStart"/>
      <w:r>
        <w:t>pulldown_type</w:t>
      </w:r>
      <w:proofErr w:type="spellEnd"/>
      <w:r>
        <w:t xml:space="preserve"> = true</w:t>
      </w:r>
    </w:p>
    <w:p w14:paraId="66B65F7F" w14:textId="7C33F841" w:rsidR="00ED6A5B" w:rsidRDefault="00ED6A5B" w:rsidP="008D125B">
      <w:pPr>
        <w:pStyle w:val="ComputerCode"/>
      </w:pPr>
      <w:r>
        <w:t>----------------------------------------------------------------------</w:t>
      </w:r>
    </w:p>
    <w:p w14:paraId="45347B94" w14:textId="4BC34D4C" w:rsidR="003A2D08" w:rsidRDefault="003A2D08" w:rsidP="003A2D08">
      <w:pPr>
        <w:pStyle w:val="Heading3"/>
      </w:pPr>
      <w:bookmarkStart w:id="35" w:name="_Toc523925929"/>
      <w:r>
        <w:t xml:space="preserve">Configure Splunk Enterprise 6.X to </w:t>
      </w:r>
      <w:r w:rsidR="00FE3433">
        <w:t>automatically index</w:t>
      </w:r>
      <w:r>
        <w:t xml:space="preserve"> FLOWER Data</w:t>
      </w:r>
      <w:bookmarkEnd w:id="35"/>
    </w:p>
    <w:p w14:paraId="76403504" w14:textId="552695F3" w:rsidR="00FE3433" w:rsidRDefault="00FE3433" w:rsidP="00FE3433">
      <w:pPr>
        <w:pStyle w:val="BodyText"/>
      </w:pPr>
      <w:r>
        <w:t xml:space="preserve">Add the following section to your </w:t>
      </w:r>
      <w:r w:rsidRPr="00ED6A5B">
        <w:rPr>
          <w:rStyle w:val="ComputerCodeChar"/>
        </w:rPr>
        <w:t>$SPLUNK_HOME/</w:t>
      </w:r>
      <w:proofErr w:type="spellStart"/>
      <w:r w:rsidRPr="00ED6A5B">
        <w:rPr>
          <w:rStyle w:val="ComputerCodeChar"/>
        </w:rPr>
        <w:t>etc</w:t>
      </w:r>
      <w:proofErr w:type="spellEnd"/>
      <w:r w:rsidRPr="00ED6A5B">
        <w:rPr>
          <w:rStyle w:val="ComputerCodeChar"/>
        </w:rPr>
        <w:t>/system/local/</w:t>
      </w:r>
      <w:proofErr w:type="spellStart"/>
      <w:r>
        <w:rPr>
          <w:rStyle w:val="ComputerCodeChar"/>
        </w:rPr>
        <w:t>inputs</w:t>
      </w:r>
      <w:r w:rsidRPr="00ED6A5B">
        <w:rPr>
          <w:rStyle w:val="ComputerCodeChar"/>
        </w:rPr>
        <w:t>.conf</w:t>
      </w:r>
      <w:proofErr w:type="spellEnd"/>
      <w:r>
        <w:t xml:space="preserve"> file:</w:t>
      </w:r>
    </w:p>
    <w:p w14:paraId="183EDC88" w14:textId="77777777" w:rsidR="00FE3433" w:rsidRPr="00ED6A5B" w:rsidRDefault="00FE3433" w:rsidP="00FE3433">
      <w:pPr>
        <w:pStyle w:val="ComputerCode"/>
        <w:rPr>
          <w:sz w:val="18"/>
          <w:szCs w:val="20"/>
        </w:rPr>
      </w:pPr>
      <w:r>
        <w:t>----------------------------------------------------------------------</w:t>
      </w:r>
    </w:p>
    <w:p w14:paraId="50662877" w14:textId="1C60DD1E" w:rsidR="00FE3433" w:rsidRPr="00FE3433" w:rsidRDefault="00FE3433" w:rsidP="00FE3433">
      <w:pPr>
        <w:pStyle w:val="ComputerCode"/>
        <w:rPr>
          <w:b/>
        </w:rPr>
      </w:pPr>
      <w:r>
        <w:t>[monitor://</w:t>
      </w:r>
      <w:r w:rsidRPr="00FE3433">
        <w:rPr>
          <w:b/>
        </w:rPr>
        <w:t>/path/to/flower/data_files</w:t>
      </w:r>
    </w:p>
    <w:p w14:paraId="12A3437D" w14:textId="2C89BD36" w:rsidR="00FE3433" w:rsidRDefault="00FE3433" w:rsidP="00FE3433">
      <w:pPr>
        <w:pStyle w:val="ComputerCode"/>
      </w:pPr>
      <w:r>
        <w:t>disabled = false</w:t>
      </w:r>
    </w:p>
    <w:p w14:paraId="4B0F7F0C" w14:textId="3798FE69" w:rsidR="00FE3433" w:rsidRDefault="00FE3433" w:rsidP="00FE3433">
      <w:pPr>
        <w:pStyle w:val="ComputerCode"/>
      </w:pPr>
      <w:r>
        <w:t xml:space="preserve">host = </w:t>
      </w:r>
      <w:r w:rsidRPr="00FE3433">
        <w:rPr>
          <w:b/>
        </w:rPr>
        <w:t>hostname</w:t>
      </w:r>
    </w:p>
    <w:p w14:paraId="3B2C8FE4" w14:textId="501E7B4B" w:rsidR="00FE3433" w:rsidRDefault="00FE3433" w:rsidP="00FE3433">
      <w:pPr>
        <w:pStyle w:val="ComputerCode"/>
      </w:pPr>
      <w:r>
        <w:t>index = flower</w:t>
      </w:r>
    </w:p>
    <w:p w14:paraId="0364E128" w14:textId="3C6CDC31" w:rsidR="00FE3433" w:rsidRPr="00FE3433" w:rsidRDefault="00FE3433" w:rsidP="00FE3433">
      <w:pPr>
        <w:pStyle w:val="ComputerCode"/>
      </w:pPr>
      <w:proofErr w:type="spellStart"/>
      <w:r>
        <w:t>sourcetype</w:t>
      </w:r>
      <w:proofErr w:type="spellEnd"/>
      <w:r>
        <w:t xml:space="preserve"> = flower</w:t>
      </w:r>
    </w:p>
    <w:p w14:paraId="53CEF25B" w14:textId="6AB8137F" w:rsidR="003A2D08" w:rsidRDefault="00FE3433" w:rsidP="00FE3433">
      <w:pPr>
        <w:pStyle w:val="ComputerCode"/>
      </w:pPr>
      <w:r>
        <w:t>----------------------------------------------------------------------</w:t>
      </w:r>
    </w:p>
    <w:p w14:paraId="656D4E8B" w14:textId="77777777" w:rsidR="00FE3433" w:rsidRDefault="00FE3433" w:rsidP="00FE3433">
      <w:pPr>
        <w:pStyle w:val="BodyText"/>
      </w:pPr>
      <w:r>
        <w:t xml:space="preserve">You will need to change the value, </w:t>
      </w:r>
      <w:r w:rsidRPr="00FE3433">
        <w:rPr>
          <w:rStyle w:val="ComputerCodeChar"/>
        </w:rPr>
        <w:t>/path/to/flower/</w:t>
      </w:r>
      <w:proofErr w:type="spellStart"/>
      <w:r w:rsidRPr="00FE3433">
        <w:rPr>
          <w:rStyle w:val="ComputerCodeChar"/>
        </w:rPr>
        <w:t>data_files</w:t>
      </w:r>
      <w:proofErr w:type="spellEnd"/>
      <w:r w:rsidRPr="00FE3433">
        <w:t xml:space="preserve">, in the </w:t>
      </w:r>
      <w:proofErr w:type="spellStart"/>
      <w:r w:rsidRPr="00FE3433">
        <w:rPr>
          <w:rStyle w:val="ComputerCodeChar"/>
        </w:rPr>
        <w:t>inputs.conf</w:t>
      </w:r>
      <w:proofErr w:type="spellEnd"/>
      <w:r>
        <w:t xml:space="preserve"> </w:t>
      </w:r>
      <w:r w:rsidRPr="00FE3433">
        <w:t>file to the directory where you are storing files created by FLOWER</w:t>
      </w:r>
      <w:r>
        <w:t>. This directory would be where you are aggregating FLOWER data from all your sensors.</w:t>
      </w:r>
    </w:p>
    <w:p w14:paraId="565298C5" w14:textId="7E2D61ED" w:rsidR="00FE3433" w:rsidRDefault="00FE3433" w:rsidP="00FE3433">
      <w:pPr>
        <w:pStyle w:val="BodyText"/>
      </w:pPr>
      <w:r>
        <w:t xml:space="preserve">You will also need to change the value, </w:t>
      </w:r>
      <w:r w:rsidRPr="00FE3433">
        <w:rPr>
          <w:rStyle w:val="ComputerCodeChar"/>
        </w:rPr>
        <w:t>hostname</w:t>
      </w:r>
      <w:r>
        <w:t xml:space="preserve">, in the </w:t>
      </w:r>
      <w:proofErr w:type="spellStart"/>
      <w:r w:rsidRPr="00FE3433">
        <w:rPr>
          <w:rStyle w:val="ComputerCodeChar"/>
        </w:rPr>
        <w:t>inputs.conf</w:t>
      </w:r>
      <w:proofErr w:type="spellEnd"/>
      <w:r>
        <w:t xml:space="preserve"> file to be the hostname of the system running Splunk. </w:t>
      </w:r>
    </w:p>
    <w:p w14:paraId="77F36BA7" w14:textId="46A9F69D" w:rsidR="00AD34C0" w:rsidRDefault="00AD34C0" w:rsidP="00AD34C0">
      <w:pPr>
        <w:pStyle w:val="Heading3"/>
      </w:pPr>
      <w:bookmarkStart w:id="36" w:name="_Toc523925930"/>
      <w:r>
        <w:lastRenderedPageBreak/>
        <w:t>Example Splunk Enterprise 6.X Dashboard Panels to view FLOWER Data</w:t>
      </w:r>
      <w:bookmarkEnd w:id="36"/>
    </w:p>
    <w:p w14:paraId="57BC9029" w14:textId="6CAD8C69" w:rsidR="00AD34C0" w:rsidRDefault="00795282" w:rsidP="00FE3433">
      <w:pPr>
        <w:pStyle w:val="BodyText"/>
      </w:pPr>
      <w:r>
        <w:t>Assuming you have created a Splunk dashboard named FLOWER, it will create a file named, $SPLUNK_HOME/</w:t>
      </w:r>
      <w:r w:rsidRPr="00795282">
        <w:t>etc/users/admin/se</w:t>
      </w:r>
      <w:r>
        <w:t>arch/local/data/ui/views/FLOWER</w:t>
      </w:r>
      <w:r w:rsidRPr="00795282">
        <w:t>.xml</w:t>
      </w:r>
      <w:r>
        <w:t>. You can replace the contents of the FLOWER.xml with the following to get a simple FLOWER dashboard that will show you a variety of information about your data:</w:t>
      </w:r>
    </w:p>
    <w:p w14:paraId="52BC8F17" w14:textId="77777777" w:rsidR="00795282" w:rsidRDefault="00795282" w:rsidP="00795282">
      <w:pPr>
        <w:pStyle w:val="ComputerCode"/>
      </w:pPr>
      <w:r>
        <w:t>----------------------------------------------------------------------</w:t>
      </w:r>
    </w:p>
    <w:p w14:paraId="07307AF8" w14:textId="77777777" w:rsidR="000311E7" w:rsidRDefault="000311E7" w:rsidP="00C17D0A">
      <w:pPr>
        <w:pStyle w:val="ComputerCode"/>
      </w:pPr>
      <w:r>
        <w:t>&lt;form&gt;</w:t>
      </w:r>
    </w:p>
    <w:p w14:paraId="69EA24B4" w14:textId="7383C11F" w:rsidR="000311E7" w:rsidRDefault="000311E7" w:rsidP="00C17D0A">
      <w:pPr>
        <w:pStyle w:val="ComputerCode"/>
      </w:pPr>
      <w:r>
        <w:t xml:space="preserve">  &lt;label&gt;</w:t>
      </w:r>
      <w:r w:rsidR="00B26195">
        <w:t>FLOWER</w:t>
      </w:r>
      <w:r>
        <w:t>&lt;/label&gt;</w:t>
      </w:r>
    </w:p>
    <w:p w14:paraId="568EF876" w14:textId="77777777" w:rsidR="000311E7" w:rsidRDefault="000311E7" w:rsidP="00C17D0A">
      <w:pPr>
        <w:pStyle w:val="ComputerCode"/>
      </w:pPr>
      <w:r>
        <w:t xml:space="preserve">  &lt;</w:t>
      </w:r>
      <w:proofErr w:type="spellStart"/>
      <w:r>
        <w:t>fieldset</w:t>
      </w:r>
      <w:proofErr w:type="spellEnd"/>
      <w:r>
        <w:t xml:space="preserve"> </w:t>
      </w:r>
      <w:proofErr w:type="spellStart"/>
      <w:r>
        <w:t>submitButton</w:t>
      </w:r>
      <w:proofErr w:type="spellEnd"/>
      <w:r>
        <w:t>="false"&gt;</w:t>
      </w:r>
    </w:p>
    <w:p w14:paraId="45DEB65C" w14:textId="77777777" w:rsidR="000311E7" w:rsidRDefault="000311E7" w:rsidP="00C17D0A">
      <w:pPr>
        <w:pStyle w:val="ComputerCode"/>
      </w:pPr>
      <w:r>
        <w:t xml:space="preserve">    &lt;input type="time" token="field1"&gt;</w:t>
      </w:r>
    </w:p>
    <w:p w14:paraId="0C06CC0E" w14:textId="77777777" w:rsidR="000311E7" w:rsidRDefault="000311E7" w:rsidP="00C17D0A">
      <w:pPr>
        <w:pStyle w:val="ComputerCode"/>
      </w:pPr>
      <w:r>
        <w:t xml:space="preserve">      &lt;label&gt;&lt;/label&gt;</w:t>
      </w:r>
    </w:p>
    <w:p w14:paraId="7BCEE663" w14:textId="77777777" w:rsidR="000311E7" w:rsidRDefault="000311E7" w:rsidP="00C17D0A">
      <w:pPr>
        <w:pStyle w:val="ComputerCode"/>
      </w:pPr>
      <w:r>
        <w:t xml:space="preserve">    &lt;/input&gt;</w:t>
      </w:r>
    </w:p>
    <w:p w14:paraId="4B6951BC" w14:textId="77777777" w:rsidR="000311E7" w:rsidRDefault="000311E7" w:rsidP="00C17D0A">
      <w:pPr>
        <w:pStyle w:val="ComputerCode"/>
      </w:pPr>
      <w:r>
        <w:t xml:space="preserve">  &lt;/</w:t>
      </w:r>
      <w:proofErr w:type="spellStart"/>
      <w:r>
        <w:t>fieldset</w:t>
      </w:r>
      <w:proofErr w:type="spellEnd"/>
      <w:r>
        <w:t>&gt;</w:t>
      </w:r>
    </w:p>
    <w:p w14:paraId="2271772F" w14:textId="77777777" w:rsidR="000311E7" w:rsidRDefault="000311E7" w:rsidP="00C17D0A">
      <w:pPr>
        <w:pStyle w:val="ComputerCode"/>
      </w:pPr>
      <w:r>
        <w:t xml:space="preserve">  &lt;row&gt;</w:t>
      </w:r>
    </w:p>
    <w:p w14:paraId="75F61066" w14:textId="77777777" w:rsidR="000311E7" w:rsidRDefault="000311E7" w:rsidP="00C17D0A">
      <w:pPr>
        <w:pStyle w:val="ComputerCode"/>
      </w:pPr>
      <w:r>
        <w:t xml:space="preserve">    &lt;panel&gt;</w:t>
      </w:r>
    </w:p>
    <w:p w14:paraId="7BE02072" w14:textId="77777777" w:rsidR="000311E7" w:rsidRDefault="000311E7" w:rsidP="00C17D0A">
      <w:pPr>
        <w:pStyle w:val="ComputerCode"/>
      </w:pPr>
      <w:r>
        <w:t xml:space="preserve">      &lt;title&gt;Traffic Volume over Time&lt;/title&gt;</w:t>
      </w:r>
    </w:p>
    <w:p w14:paraId="6049BE4E" w14:textId="77777777" w:rsidR="000311E7" w:rsidRDefault="000311E7" w:rsidP="00C17D0A">
      <w:pPr>
        <w:pStyle w:val="ComputerCode"/>
      </w:pPr>
      <w:r>
        <w:t xml:space="preserve">      &lt;chart&gt;</w:t>
      </w:r>
    </w:p>
    <w:p w14:paraId="0816B126" w14:textId="77777777" w:rsidR="000311E7" w:rsidRDefault="000311E7" w:rsidP="00C17D0A">
      <w:pPr>
        <w:pStyle w:val="ComputerCode"/>
      </w:pPr>
      <w:r>
        <w:t xml:space="preserve">        &lt;search&gt;</w:t>
      </w:r>
    </w:p>
    <w:p w14:paraId="6996A71D" w14:textId="77777777" w:rsidR="000311E7" w:rsidRDefault="000311E7" w:rsidP="00C17D0A">
      <w:pPr>
        <w:pStyle w:val="ComputerCode"/>
      </w:pPr>
      <w:r>
        <w:t xml:space="preserve">          &lt;query&gt;index=flower </w:t>
      </w:r>
      <w:proofErr w:type="spellStart"/>
      <w:r>
        <w:t>extracted_SOURCE</w:t>
      </w:r>
      <w:proofErr w:type="spellEnd"/>
      <w:r>
        <w:t>=0</w:t>
      </w:r>
    </w:p>
    <w:p w14:paraId="5395F919" w14:textId="77777777" w:rsidR="000311E7" w:rsidRDefault="000311E7" w:rsidP="00C17D0A">
      <w:pPr>
        <w:pStyle w:val="ComputerCode"/>
      </w:pPr>
      <w:r>
        <w:t xml:space="preserve">| </w:t>
      </w:r>
      <w:proofErr w:type="spellStart"/>
      <w:proofErr w:type="gramStart"/>
      <w:r>
        <w:t>timechart</w:t>
      </w:r>
      <w:proofErr w:type="spellEnd"/>
      <w:r>
        <w:t xml:space="preserve">  count</w:t>
      </w:r>
      <w:proofErr w:type="gramEnd"/>
      <w:r>
        <w:t>&lt;/query&gt;</w:t>
      </w:r>
    </w:p>
    <w:p w14:paraId="3B820DB2" w14:textId="77777777" w:rsidR="000311E7" w:rsidRDefault="000311E7" w:rsidP="00C17D0A">
      <w:pPr>
        <w:pStyle w:val="ComputerCode"/>
      </w:pPr>
      <w:r>
        <w:t xml:space="preserve">          &lt;earliest&gt;$field1.earliest$&lt;/earliest&gt;</w:t>
      </w:r>
    </w:p>
    <w:p w14:paraId="075448CC" w14:textId="77777777" w:rsidR="000311E7" w:rsidRDefault="000311E7" w:rsidP="00C17D0A">
      <w:pPr>
        <w:pStyle w:val="ComputerCode"/>
      </w:pPr>
      <w:r>
        <w:t xml:space="preserve">          &lt;latest&gt;$field1.latest$&lt;/latest&gt;</w:t>
      </w:r>
    </w:p>
    <w:p w14:paraId="47797980" w14:textId="77777777" w:rsidR="000311E7" w:rsidRDefault="000311E7" w:rsidP="00C17D0A">
      <w:pPr>
        <w:pStyle w:val="ComputerCode"/>
      </w:pPr>
      <w:r>
        <w:t xml:space="preserve">          &lt;</w:t>
      </w:r>
      <w:proofErr w:type="spellStart"/>
      <w:r>
        <w:t>sampleRatio</w:t>
      </w:r>
      <w:proofErr w:type="spellEnd"/>
      <w:r>
        <w:t>&gt;1&lt;/</w:t>
      </w:r>
      <w:proofErr w:type="spellStart"/>
      <w:r>
        <w:t>sampleRatio</w:t>
      </w:r>
      <w:proofErr w:type="spellEnd"/>
      <w:r>
        <w:t>&gt;</w:t>
      </w:r>
    </w:p>
    <w:p w14:paraId="1A36F09B" w14:textId="77777777" w:rsidR="000311E7" w:rsidRDefault="000311E7" w:rsidP="00C17D0A">
      <w:pPr>
        <w:pStyle w:val="ComputerCode"/>
      </w:pPr>
      <w:r>
        <w:t xml:space="preserve">        &lt;/search&gt;</w:t>
      </w:r>
    </w:p>
    <w:p w14:paraId="48B91A43" w14:textId="77777777" w:rsidR="000311E7" w:rsidRDefault="000311E7" w:rsidP="00C17D0A">
      <w:pPr>
        <w:pStyle w:val="ComputerCode"/>
      </w:pPr>
      <w:r>
        <w:t xml:space="preserve">        &lt;option name="</w:t>
      </w:r>
      <w:proofErr w:type="gramStart"/>
      <w:r>
        <w:t>charting.axisLabelsX.majorLabelStyle</w:t>
      </w:r>
      <w:proofErr w:type="gramEnd"/>
      <w:r>
        <w:t>.overflowMode"&gt;ellipsisNone&lt;/option&gt;</w:t>
      </w:r>
    </w:p>
    <w:p w14:paraId="00315FC6" w14:textId="77777777" w:rsidR="000311E7" w:rsidRDefault="000311E7" w:rsidP="00C17D0A">
      <w:pPr>
        <w:pStyle w:val="ComputerCode"/>
      </w:pPr>
      <w:r>
        <w:t xml:space="preserve">        &lt;option name="</w:t>
      </w:r>
      <w:proofErr w:type="spellStart"/>
      <w:proofErr w:type="gramStart"/>
      <w:r>
        <w:t>charting.axisLabelsX.majorLabelStyle</w:t>
      </w:r>
      <w:proofErr w:type="gramEnd"/>
      <w:r>
        <w:t>.rotation</w:t>
      </w:r>
      <w:proofErr w:type="spellEnd"/>
      <w:r>
        <w:t>"&gt;0&lt;/option&gt;</w:t>
      </w:r>
    </w:p>
    <w:p w14:paraId="0133E3D5" w14:textId="77777777" w:rsidR="000311E7" w:rsidRDefault="000311E7" w:rsidP="00C17D0A">
      <w:pPr>
        <w:pStyle w:val="ComputerCode"/>
      </w:pPr>
      <w:r>
        <w:t xml:space="preserve">        &lt;option name="</w:t>
      </w:r>
      <w:proofErr w:type="spellStart"/>
      <w:proofErr w:type="gramStart"/>
      <w:r>
        <w:t>charting.axisTitleX.visibility</w:t>
      </w:r>
      <w:proofErr w:type="spellEnd"/>
      <w:proofErr w:type="gramEnd"/>
      <w:r>
        <w:t>"&gt;visible&lt;/option&gt;</w:t>
      </w:r>
    </w:p>
    <w:p w14:paraId="3EB81EFF" w14:textId="77777777" w:rsidR="000311E7" w:rsidRDefault="000311E7" w:rsidP="00C17D0A">
      <w:pPr>
        <w:pStyle w:val="ComputerCode"/>
      </w:pPr>
      <w:r>
        <w:t xml:space="preserve">        &lt;option name="</w:t>
      </w:r>
      <w:proofErr w:type="spellStart"/>
      <w:proofErr w:type="gramStart"/>
      <w:r>
        <w:t>charting.axisTitleY.visibility</w:t>
      </w:r>
      <w:proofErr w:type="spellEnd"/>
      <w:proofErr w:type="gramEnd"/>
      <w:r>
        <w:t>"&gt;visible&lt;/option&gt;</w:t>
      </w:r>
    </w:p>
    <w:p w14:paraId="388A02D4" w14:textId="77777777" w:rsidR="000311E7" w:rsidRDefault="000311E7" w:rsidP="00C17D0A">
      <w:pPr>
        <w:pStyle w:val="ComputerCode"/>
      </w:pPr>
      <w:r>
        <w:t xml:space="preserve">        &lt;option name="</w:t>
      </w:r>
      <w:proofErr w:type="gramStart"/>
      <w:r>
        <w:t>charting.axisTitleY2.visibility</w:t>
      </w:r>
      <w:proofErr w:type="gramEnd"/>
      <w:r>
        <w:t>"&gt;visible&lt;/option&gt;</w:t>
      </w:r>
    </w:p>
    <w:p w14:paraId="219B442D" w14:textId="77777777" w:rsidR="000311E7" w:rsidRDefault="000311E7" w:rsidP="00C17D0A">
      <w:pPr>
        <w:pStyle w:val="ComputerCode"/>
      </w:pPr>
      <w:r>
        <w:t xml:space="preserve">        &lt;option name="</w:t>
      </w:r>
      <w:proofErr w:type="spellStart"/>
      <w:proofErr w:type="gramStart"/>
      <w:r>
        <w:t>charting.axisX.scale</w:t>
      </w:r>
      <w:proofErr w:type="spellEnd"/>
      <w:proofErr w:type="gramEnd"/>
      <w:r>
        <w:t>"&gt;linear&lt;/option&gt;</w:t>
      </w:r>
    </w:p>
    <w:p w14:paraId="5C933EEC" w14:textId="77777777" w:rsidR="000311E7" w:rsidRDefault="000311E7" w:rsidP="00C17D0A">
      <w:pPr>
        <w:pStyle w:val="ComputerCode"/>
      </w:pPr>
      <w:r>
        <w:t xml:space="preserve">        &lt;option name="</w:t>
      </w:r>
      <w:proofErr w:type="spellStart"/>
      <w:proofErr w:type="gramStart"/>
      <w:r>
        <w:t>charting.axisY.scale</w:t>
      </w:r>
      <w:proofErr w:type="spellEnd"/>
      <w:proofErr w:type="gramEnd"/>
      <w:r>
        <w:t>"&gt;linear&lt;/option&gt;</w:t>
      </w:r>
    </w:p>
    <w:p w14:paraId="17E1D601" w14:textId="77777777" w:rsidR="000311E7" w:rsidRDefault="000311E7" w:rsidP="00C17D0A">
      <w:pPr>
        <w:pStyle w:val="ComputerCode"/>
      </w:pPr>
      <w:r>
        <w:t xml:space="preserve">        &lt;option name="</w:t>
      </w:r>
      <w:proofErr w:type="gramStart"/>
      <w:r>
        <w:t>charting.axisY2.enabled</w:t>
      </w:r>
      <w:proofErr w:type="gramEnd"/>
      <w:r>
        <w:t>"&gt;0&lt;/option&gt;</w:t>
      </w:r>
    </w:p>
    <w:p w14:paraId="4DDB97EA" w14:textId="77777777" w:rsidR="000311E7" w:rsidRDefault="000311E7" w:rsidP="00C17D0A">
      <w:pPr>
        <w:pStyle w:val="ComputerCode"/>
      </w:pPr>
      <w:r>
        <w:t xml:space="preserve">        &lt;option name="</w:t>
      </w:r>
      <w:proofErr w:type="gramStart"/>
      <w:r>
        <w:t>charting.axisY2.scale</w:t>
      </w:r>
      <w:proofErr w:type="gramEnd"/>
      <w:r>
        <w:t>"&gt;inherit&lt;/option&gt;</w:t>
      </w:r>
    </w:p>
    <w:p w14:paraId="7C5FC4A5" w14:textId="77777777" w:rsidR="000311E7" w:rsidRDefault="000311E7" w:rsidP="00C17D0A">
      <w:pPr>
        <w:pStyle w:val="ComputerCode"/>
      </w:pPr>
      <w:r>
        <w:t xml:space="preserve">        &lt;option name="</w:t>
      </w:r>
      <w:proofErr w:type="spellStart"/>
      <w:proofErr w:type="gramStart"/>
      <w:r>
        <w:t>charting.chart</w:t>
      </w:r>
      <w:proofErr w:type="spellEnd"/>
      <w:proofErr w:type="gramEnd"/>
      <w:r>
        <w:t>"&gt;line&lt;/option&gt;</w:t>
      </w:r>
    </w:p>
    <w:p w14:paraId="0107E994" w14:textId="77777777" w:rsidR="000311E7" w:rsidRDefault="000311E7" w:rsidP="00C17D0A">
      <w:pPr>
        <w:pStyle w:val="ComputerCode"/>
      </w:pPr>
      <w:r>
        <w:t xml:space="preserve">        &lt;option name="</w:t>
      </w:r>
      <w:proofErr w:type="spellStart"/>
      <w:proofErr w:type="gramStart"/>
      <w:r>
        <w:t>charting.chart</w:t>
      </w:r>
      <w:proofErr w:type="gramEnd"/>
      <w:r>
        <w:t>.bubbleMaximumSize</w:t>
      </w:r>
      <w:proofErr w:type="spellEnd"/>
      <w:r>
        <w:t>"&gt;50&lt;/option&gt;</w:t>
      </w:r>
    </w:p>
    <w:p w14:paraId="27987B27" w14:textId="77777777" w:rsidR="000311E7" w:rsidRDefault="000311E7" w:rsidP="00C17D0A">
      <w:pPr>
        <w:pStyle w:val="ComputerCode"/>
      </w:pPr>
      <w:r>
        <w:t xml:space="preserve">        &lt;option name="</w:t>
      </w:r>
      <w:proofErr w:type="spellStart"/>
      <w:proofErr w:type="gramStart"/>
      <w:r>
        <w:t>charting.chart</w:t>
      </w:r>
      <w:proofErr w:type="gramEnd"/>
      <w:r>
        <w:t>.bubbleMinimumSize</w:t>
      </w:r>
      <w:proofErr w:type="spellEnd"/>
      <w:r>
        <w:t>"&gt;10&lt;/option&gt;</w:t>
      </w:r>
    </w:p>
    <w:p w14:paraId="1FB95D57" w14:textId="77777777" w:rsidR="000311E7" w:rsidRDefault="000311E7" w:rsidP="00C17D0A">
      <w:pPr>
        <w:pStyle w:val="ComputerCode"/>
      </w:pPr>
      <w:r>
        <w:t xml:space="preserve">        &lt;option name="</w:t>
      </w:r>
      <w:proofErr w:type="spellStart"/>
      <w:proofErr w:type="gramStart"/>
      <w:r>
        <w:t>charting.chart</w:t>
      </w:r>
      <w:proofErr w:type="gramEnd"/>
      <w:r>
        <w:t>.bubbleSizeBy</w:t>
      </w:r>
      <w:proofErr w:type="spellEnd"/>
      <w:r>
        <w:t>"&gt;area&lt;/option&gt;</w:t>
      </w:r>
    </w:p>
    <w:p w14:paraId="253E8D3D" w14:textId="77777777" w:rsidR="000311E7" w:rsidRDefault="000311E7" w:rsidP="00C17D0A">
      <w:pPr>
        <w:pStyle w:val="ComputerCode"/>
      </w:pPr>
      <w:r>
        <w:t xml:space="preserve">        &lt;option name="</w:t>
      </w:r>
      <w:proofErr w:type="spellStart"/>
      <w:proofErr w:type="gramStart"/>
      <w:r>
        <w:t>charting.chart</w:t>
      </w:r>
      <w:proofErr w:type="gramEnd"/>
      <w:r>
        <w:t>.nullValueMode</w:t>
      </w:r>
      <w:proofErr w:type="spellEnd"/>
      <w:r>
        <w:t>"&gt;gaps&lt;/option&gt;</w:t>
      </w:r>
    </w:p>
    <w:p w14:paraId="6BBD28F3" w14:textId="77777777" w:rsidR="000311E7" w:rsidRDefault="000311E7" w:rsidP="00C17D0A">
      <w:pPr>
        <w:pStyle w:val="ComputerCode"/>
      </w:pPr>
      <w:r>
        <w:t xml:space="preserve">        &lt;option name="</w:t>
      </w:r>
      <w:proofErr w:type="spellStart"/>
      <w:proofErr w:type="gramStart"/>
      <w:r>
        <w:t>charting.chart</w:t>
      </w:r>
      <w:proofErr w:type="gramEnd"/>
      <w:r>
        <w:t>.showDataLabels</w:t>
      </w:r>
      <w:proofErr w:type="spellEnd"/>
      <w:r>
        <w:t>"&gt;none&lt;/option&gt;</w:t>
      </w:r>
    </w:p>
    <w:p w14:paraId="52D8D4EB" w14:textId="77777777" w:rsidR="000311E7" w:rsidRDefault="000311E7" w:rsidP="00C17D0A">
      <w:pPr>
        <w:pStyle w:val="ComputerCode"/>
      </w:pPr>
      <w:r>
        <w:t xml:space="preserve">        &lt;option name="</w:t>
      </w:r>
      <w:proofErr w:type="spellStart"/>
      <w:proofErr w:type="gramStart"/>
      <w:r>
        <w:t>charting.chart</w:t>
      </w:r>
      <w:proofErr w:type="gramEnd"/>
      <w:r>
        <w:t>.sliceCollapsingThreshold</w:t>
      </w:r>
      <w:proofErr w:type="spellEnd"/>
      <w:r>
        <w:t>"&gt;0.01&lt;/option&gt;</w:t>
      </w:r>
    </w:p>
    <w:p w14:paraId="636D2D7C" w14:textId="77777777" w:rsidR="000311E7" w:rsidRDefault="000311E7" w:rsidP="00C17D0A">
      <w:pPr>
        <w:pStyle w:val="ComputerCode"/>
      </w:pPr>
      <w:r>
        <w:t xml:space="preserve">        &lt;option name="</w:t>
      </w:r>
      <w:proofErr w:type="spellStart"/>
      <w:proofErr w:type="gramStart"/>
      <w:r>
        <w:t>charting.chart</w:t>
      </w:r>
      <w:proofErr w:type="gramEnd"/>
      <w:r>
        <w:t>.stackMode</w:t>
      </w:r>
      <w:proofErr w:type="spellEnd"/>
      <w:r>
        <w:t>"&gt;default&lt;/option&gt;</w:t>
      </w:r>
    </w:p>
    <w:p w14:paraId="6E76E063" w14:textId="77777777" w:rsidR="000311E7" w:rsidRDefault="000311E7" w:rsidP="00C17D0A">
      <w:pPr>
        <w:pStyle w:val="ComputerCode"/>
      </w:pPr>
      <w:r>
        <w:lastRenderedPageBreak/>
        <w:t xml:space="preserve">        &lt;option name="</w:t>
      </w:r>
      <w:proofErr w:type="spellStart"/>
      <w:proofErr w:type="gramStart"/>
      <w:r>
        <w:t>charting.chart</w:t>
      </w:r>
      <w:proofErr w:type="gramEnd"/>
      <w:r>
        <w:t>.style</w:t>
      </w:r>
      <w:proofErr w:type="spellEnd"/>
      <w:r>
        <w:t>"&gt;shiny&lt;/option&gt;</w:t>
      </w:r>
    </w:p>
    <w:p w14:paraId="6C25D4D6" w14:textId="618B16D8" w:rsidR="000311E7" w:rsidRDefault="000311E7" w:rsidP="00C17D0A">
      <w:pPr>
        <w:pStyle w:val="ComputerCode"/>
      </w:pPr>
      <w:r>
        <w:t xml:space="preserve">        &lt;option name="</w:t>
      </w:r>
      <w:proofErr w:type="spellStart"/>
      <w:proofErr w:type="gramStart"/>
      <w:r>
        <w:t>charting.drilldown</w:t>
      </w:r>
      <w:proofErr w:type="spellEnd"/>
      <w:proofErr w:type="gramEnd"/>
      <w:r>
        <w:t>"&gt;all&lt;/option&gt;</w:t>
      </w:r>
    </w:p>
    <w:p w14:paraId="4C8B204C" w14:textId="77777777" w:rsidR="00C17D0A" w:rsidRDefault="00C17D0A" w:rsidP="00C17D0A">
      <w:pPr>
        <w:pStyle w:val="ComputerCode"/>
      </w:pPr>
      <w:r>
        <w:t xml:space="preserve">        &lt;option name="</w:t>
      </w:r>
      <w:proofErr w:type="spellStart"/>
      <w:proofErr w:type="gramStart"/>
      <w:r>
        <w:t>charting.layout</w:t>
      </w:r>
      <w:proofErr w:type="gramEnd"/>
      <w:r>
        <w:t>.splitSeries</w:t>
      </w:r>
      <w:proofErr w:type="spellEnd"/>
      <w:r>
        <w:t>"&gt;0&lt;/option&gt;</w:t>
      </w:r>
    </w:p>
    <w:p w14:paraId="1062E17F" w14:textId="77777777" w:rsidR="00C17D0A" w:rsidRDefault="00C17D0A" w:rsidP="00C17D0A">
      <w:pPr>
        <w:pStyle w:val="ComputerCode"/>
      </w:pPr>
      <w:r>
        <w:t xml:space="preserve">        &lt;option name="</w:t>
      </w:r>
      <w:proofErr w:type="gramStart"/>
      <w:r>
        <w:t>charting.layout</w:t>
      </w:r>
      <w:proofErr w:type="gramEnd"/>
      <w:r>
        <w:t>.splitSeries.allowIndependentYRanges"&gt;0&lt;/option&gt;</w:t>
      </w:r>
    </w:p>
    <w:p w14:paraId="3C718F77" w14:textId="77777777" w:rsidR="00C17D0A" w:rsidRDefault="00C17D0A" w:rsidP="00C17D0A">
      <w:pPr>
        <w:pStyle w:val="ComputerCode"/>
      </w:pPr>
      <w:r>
        <w:t xml:space="preserve">        &lt;option name="</w:t>
      </w:r>
      <w:proofErr w:type="gramStart"/>
      <w:r>
        <w:t>charting.legend</w:t>
      </w:r>
      <w:proofErr w:type="gramEnd"/>
      <w:r>
        <w:t>.labelStyle.overflowMode"&gt;ellipsisMiddle&lt;/option&gt;</w:t>
      </w:r>
    </w:p>
    <w:p w14:paraId="6B99A943" w14:textId="77777777" w:rsidR="00C17D0A" w:rsidRDefault="00C17D0A" w:rsidP="00C17D0A">
      <w:pPr>
        <w:pStyle w:val="ComputerCode"/>
      </w:pPr>
      <w:r>
        <w:t xml:space="preserve">        &lt;option name="</w:t>
      </w:r>
      <w:proofErr w:type="spellStart"/>
      <w:proofErr w:type="gramStart"/>
      <w:r>
        <w:t>charting.legend</w:t>
      </w:r>
      <w:proofErr w:type="gramEnd"/>
      <w:r>
        <w:t>.placement</w:t>
      </w:r>
      <w:proofErr w:type="spellEnd"/>
      <w:r>
        <w:t>"&gt;right&lt;/option&gt;</w:t>
      </w:r>
    </w:p>
    <w:p w14:paraId="00FF51CD" w14:textId="77777777" w:rsidR="00C17D0A" w:rsidRDefault="00C17D0A" w:rsidP="00C17D0A">
      <w:pPr>
        <w:pStyle w:val="ComputerCode"/>
      </w:pPr>
      <w:r>
        <w:t xml:space="preserve">      &lt;/chart&gt;</w:t>
      </w:r>
    </w:p>
    <w:p w14:paraId="5DF1CCA9" w14:textId="77777777" w:rsidR="00C17D0A" w:rsidRDefault="00C17D0A" w:rsidP="00C17D0A">
      <w:pPr>
        <w:pStyle w:val="ComputerCode"/>
      </w:pPr>
      <w:r>
        <w:t xml:space="preserve">    &lt;/panel&gt;</w:t>
      </w:r>
    </w:p>
    <w:p w14:paraId="20454929" w14:textId="77777777" w:rsidR="00C17D0A" w:rsidRDefault="00C17D0A" w:rsidP="00C17D0A">
      <w:pPr>
        <w:pStyle w:val="ComputerCode"/>
      </w:pPr>
      <w:r>
        <w:t xml:space="preserve">  &lt;/row&gt;</w:t>
      </w:r>
    </w:p>
    <w:p w14:paraId="1D148011" w14:textId="77777777" w:rsidR="00C17D0A" w:rsidRDefault="00C17D0A" w:rsidP="00C17D0A">
      <w:pPr>
        <w:pStyle w:val="ComputerCode"/>
      </w:pPr>
      <w:r>
        <w:t xml:space="preserve">  &lt;row&gt;</w:t>
      </w:r>
    </w:p>
    <w:p w14:paraId="3681BB4E" w14:textId="77777777" w:rsidR="00C17D0A" w:rsidRDefault="00C17D0A" w:rsidP="00C17D0A">
      <w:pPr>
        <w:pStyle w:val="ComputerCode"/>
      </w:pPr>
      <w:r>
        <w:t xml:space="preserve">    &lt;panel&gt;</w:t>
      </w:r>
    </w:p>
    <w:p w14:paraId="29FB82D8" w14:textId="77777777" w:rsidR="00C17D0A" w:rsidRDefault="00C17D0A" w:rsidP="00C17D0A">
      <w:pPr>
        <w:pStyle w:val="ComputerCode"/>
      </w:pPr>
      <w:r>
        <w:t xml:space="preserve">      &lt;title&gt;Unique Source IPs&lt;/title&gt;</w:t>
      </w:r>
    </w:p>
    <w:p w14:paraId="30D75456" w14:textId="77777777" w:rsidR="00C17D0A" w:rsidRDefault="00C17D0A" w:rsidP="00C17D0A">
      <w:pPr>
        <w:pStyle w:val="ComputerCode"/>
      </w:pPr>
      <w:r>
        <w:t xml:space="preserve">      &lt;single&gt;</w:t>
      </w:r>
    </w:p>
    <w:p w14:paraId="4FCB461A" w14:textId="77777777" w:rsidR="00C17D0A" w:rsidRDefault="00C17D0A" w:rsidP="00C17D0A">
      <w:pPr>
        <w:pStyle w:val="ComputerCode"/>
      </w:pPr>
      <w:r>
        <w:t xml:space="preserve">        &lt;search&gt;</w:t>
      </w:r>
    </w:p>
    <w:p w14:paraId="444D2BA3" w14:textId="77777777" w:rsidR="00C17D0A" w:rsidRDefault="00C17D0A" w:rsidP="00C17D0A">
      <w:pPr>
        <w:pStyle w:val="ComputerCode"/>
      </w:pPr>
      <w:r>
        <w:t xml:space="preserve">          &lt;query&gt;index=flower </w:t>
      </w:r>
      <w:proofErr w:type="spellStart"/>
      <w:r>
        <w:t>extracted_SOURCE</w:t>
      </w:r>
      <w:proofErr w:type="spellEnd"/>
      <w:r>
        <w:t>=0</w:t>
      </w:r>
    </w:p>
    <w:p w14:paraId="5F8FDE09" w14:textId="77777777" w:rsidR="00C17D0A" w:rsidRDefault="00C17D0A" w:rsidP="00C17D0A">
      <w:pPr>
        <w:pStyle w:val="ComputerCode"/>
      </w:pPr>
      <w:r>
        <w:t xml:space="preserve">| stats </w:t>
      </w:r>
      <w:proofErr w:type="gramStart"/>
      <w:r>
        <w:t>dc(</w:t>
      </w:r>
      <w:proofErr w:type="gramEnd"/>
      <w:r>
        <w:t>FSSADDR_V4) as "Unique Source IPs"&lt;/query&gt;</w:t>
      </w:r>
    </w:p>
    <w:p w14:paraId="2D45E699" w14:textId="77777777" w:rsidR="00C17D0A" w:rsidRDefault="00C17D0A" w:rsidP="00C17D0A">
      <w:pPr>
        <w:pStyle w:val="ComputerCode"/>
      </w:pPr>
      <w:r>
        <w:t xml:space="preserve">          &lt;earliest&gt;$field1.earliest$&lt;/earliest&gt;</w:t>
      </w:r>
    </w:p>
    <w:p w14:paraId="6DAC4190" w14:textId="77777777" w:rsidR="00C17D0A" w:rsidRDefault="00C17D0A" w:rsidP="00C17D0A">
      <w:pPr>
        <w:pStyle w:val="ComputerCode"/>
      </w:pPr>
      <w:r>
        <w:t xml:space="preserve">          &lt;latest&gt;$field1.latest$&lt;/latest&gt;</w:t>
      </w:r>
    </w:p>
    <w:p w14:paraId="045C242E"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5DE4BDB8" w14:textId="77777777" w:rsidR="00C17D0A" w:rsidRDefault="00C17D0A" w:rsidP="00C17D0A">
      <w:pPr>
        <w:pStyle w:val="ComputerCode"/>
      </w:pPr>
      <w:r>
        <w:t xml:space="preserve">        &lt;/search&gt;</w:t>
      </w:r>
    </w:p>
    <w:p w14:paraId="2B4F20D9" w14:textId="77777777" w:rsidR="00C17D0A" w:rsidRDefault="00C17D0A" w:rsidP="00C17D0A">
      <w:pPr>
        <w:pStyle w:val="ComputerCode"/>
      </w:pPr>
      <w:r>
        <w:t xml:space="preserve">      &lt;/single&gt;</w:t>
      </w:r>
    </w:p>
    <w:p w14:paraId="15ABF8FB" w14:textId="77777777" w:rsidR="00C17D0A" w:rsidRDefault="00C17D0A" w:rsidP="00C17D0A">
      <w:pPr>
        <w:pStyle w:val="ComputerCode"/>
      </w:pPr>
      <w:r>
        <w:t xml:space="preserve">    &lt;/panel&gt;</w:t>
      </w:r>
    </w:p>
    <w:p w14:paraId="017B67FD" w14:textId="77777777" w:rsidR="00C17D0A" w:rsidRDefault="00C17D0A" w:rsidP="00C17D0A">
      <w:pPr>
        <w:pStyle w:val="ComputerCode"/>
      </w:pPr>
      <w:r>
        <w:t xml:space="preserve">    &lt;panel&gt;</w:t>
      </w:r>
    </w:p>
    <w:p w14:paraId="76510E3A" w14:textId="77777777" w:rsidR="00C17D0A" w:rsidRDefault="00C17D0A" w:rsidP="00C17D0A">
      <w:pPr>
        <w:pStyle w:val="ComputerCode"/>
      </w:pPr>
      <w:r>
        <w:t xml:space="preserve">      &lt;title&gt;Unique </w:t>
      </w:r>
      <w:proofErr w:type="spellStart"/>
      <w:r>
        <w:t>Dest</w:t>
      </w:r>
      <w:proofErr w:type="spellEnd"/>
      <w:r>
        <w:t xml:space="preserve"> IPs&lt;/title&gt;</w:t>
      </w:r>
    </w:p>
    <w:p w14:paraId="1E9BC58E" w14:textId="77777777" w:rsidR="00C17D0A" w:rsidRDefault="00C17D0A" w:rsidP="00C17D0A">
      <w:pPr>
        <w:pStyle w:val="ComputerCode"/>
      </w:pPr>
      <w:r>
        <w:t xml:space="preserve">      &lt;single&gt;</w:t>
      </w:r>
    </w:p>
    <w:p w14:paraId="58F6889D" w14:textId="77777777" w:rsidR="00C17D0A" w:rsidRDefault="00C17D0A" w:rsidP="00C17D0A">
      <w:pPr>
        <w:pStyle w:val="ComputerCode"/>
      </w:pPr>
      <w:r>
        <w:t xml:space="preserve">        &lt;search&gt;</w:t>
      </w:r>
    </w:p>
    <w:p w14:paraId="04E3D970" w14:textId="77777777" w:rsidR="00C17D0A" w:rsidRDefault="00C17D0A" w:rsidP="00C17D0A">
      <w:pPr>
        <w:pStyle w:val="ComputerCode"/>
      </w:pPr>
      <w:r>
        <w:t xml:space="preserve">          &lt;query&gt;index=flower </w:t>
      </w:r>
      <w:proofErr w:type="spellStart"/>
      <w:r>
        <w:t>extracted_SOURCE</w:t>
      </w:r>
      <w:proofErr w:type="spellEnd"/>
      <w:r>
        <w:t>=0</w:t>
      </w:r>
    </w:p>
    <w:p w14:paraId="34194E78" w14:textId="77777777" w:rsidR="00C17D0A" w:rsidRDefault="00C17D0A" w:rsidP="00C17D0A">
      <w:pPr>
        <w:pStyle w:val="ComputerCode"/>
      </w:pPr>
      <w:r>
        <w:t xml:space="preserve">| stats </w:t>
      </w:r>
      <w:proofErr w:type="gramStart"/>
      <w:r>
        <w:t>dc(</w:t>
      </w:r>
      <w:proofErr w:type="gramEnd"/>
      <w:r>
        <w:t xml:space="preserve">FSDADDR_V4) as "Unique </w:t>
      </w:r>
      <w:proofErr w:type="spellStart"/>
      <w:r>
        <w:t>Dest</w:t>
      </w:r>
      <w:proofErr w:type="spellEnd"/>
      <w:r>
        <w:t xml:space="preserve"> IPs"&lt;/query&gt;</w:t>
      </w:r>
    </w:p>
    <w:p w14:paraId="49E40E96" w14:textId="77777777" w:rsidR="00C17D0A" w:rsidRDefault="00C17D0A" w:rsidP="00C17D0A">
      <w:pPr>
        <w:pStyle w:val="ComputerCode"/>
      </w:pPr>
      <w:r>
        <w:t xml:space="preserve">          &lt;earliest&gt;$field1.earliest$&lt;/earliest&gt;</w:t>
      </w:r>
    </w:p>
    <w:p w14:paraId="4D1064C9" w14:textId="77777777" w:rsidR="00C17D0A" w:rsidRDefault="00C17D0A" w:rsidP="00C17D0A">
      <w:pPr>
        <w:pStyle w:val="ComputerCode"/>
      </w:pPr>
      <w:r>
        <w:t xml:space="preserve">          &lt;latest&gt;$field1.latest$&lt;/latest&gt;</w:t>
      </w:r>
    </w:p>
    <w:p w14:paraId="08F75A20"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14492EB5" w14:textId="77777777" w:rsidR="00C17D0A" w:rsidRDefault="00C17D0A" w:rsidP="00C17D0A">
      <w:pPr>
        <w:pStyle w:val="ComputerCode"/>
      </w:pPr>
      <w:r>
        <w:t xml:space="preserve">        &lt;/search&gt;</w:t>
      </w:r>
    </w:p>
    <w:p w14:paraId="56918841" w14:textId="77777777" w:rsidR="00C17D0A" w:rsidRDefault="00C17D0A" w:rsidP="00C17D0A">
      <w:pPr>
        <w:pStyle w:val="ComputerCode"/>
      </w:pPr>
      <w:r>
        <w:t xml:space="preserve">      &lt;/single&gt;</w:t>
      </w:r>
    </w:p>
    <w:p w14:paraId="2FF8576D" w14:textId="28250FCA" w:rsidR="000311E7" w:rsidRDefault="00C17D0A" w:rsidP="00C17D0A">
      <w:pPr>
        <w:pStyle w:val="ComputerCode"/>
      </w:pPr>
      <w:r>
        <w:t xml:space="preserve">    &lt;/panel&gt;</w:t>
      </w:r>
    </w:p>
    <w:p w14:paraId="28C526B7" w14:textId="77777777" w:rsidR="00C17D0A" w:rsidRDefault="00C17D0A" w:rsidP="00C17D0A">
      <w:pPr>
        <w:pStyle w:val="ComputerCode"/>
      </w:pPr>
      <w:r>
        <w:t xml:space="preserve">    &lt;panel&gt;</w:t>
      </w:r>
    </w:p>
    <w:p w14:paraId="2E6AFB25" w14:textId="77777777" w:rsidR="00C17D0A" w:rsidRDefault="00C17D0A" w:rsidP="00C17D0A">
      <w:pPr>
        <w:pStyle w:val="ComputerCode"/>
      </w:pPr>
      <w:r>
        <w:t xml:space="preserve">      &lt;title&gt;Top 10 </w:t>
      </w:r>
      <w:proofErr w:type="spellStart"/>
      <w:r>
        <w:t>Dest</w:t>
      </w:r>
      <w:proofErr w:type="spellEnd"/>
      <w:r>
        <w:t xml:space="preserve"> Ports&lt;/title&gt;</w:t>
      </w:r>
    </w:p>
    <w:p w14:paraId="59318AEA" w14:textId="77777777" w:rsidR="00C17D0A" w:rsidRDefault="00C17D0A" w:rsidP="00C17D0A">
      <w:pPr>
        <w:pStyle w:val="ComputerCode"/>
      </w:pPr>
      <w:r>
        <w:t xml:space="preserve">      &lt;chart&gt;</w:t>
      </w:r>
    </w:p>
    <w:p w14:paraId="5CAB0FFE" w14:textId="77777777" w:rsidR="00C17D0A" w:rsidRDefault="00C17D0A" w:rsidP="00C17D0A">
      <w:pPr>
        <w:pStyle w:val="ComputerCode"/>
      </w:pPr>
      <w:r>
        <w:t xml:space="preserve">        &lt;search&gt;</w:t>
      </w:r>
    </w:p>
    <w:p w14:paraId="29916D13" w14:textId="77777777" w:rsidR="00C17D0A" w:rsidRDefault="00C17D0A" w:rsidP="00C17D0A">
      <w:pPr>
        <w:pStyle w:val="ComputerCode"/>
      </w:pPr>
      <w:r>
        <w:t xml:space="preserve">          &lt;query&gt;index=flower </w:t>
      </w:r>
      <w:proofErr w:type="spellStart"/>
      <w:r>
        <w:t>extracted_SOURCE</w:t>
      </w:r>
      <w:proofErr w:type="spellEnd"/>
      <w:r>
        <w:t>=0</w:t>
      </w:r>
    </w:p>
    <w:p w14:paraId="4B1237A9" w14:textId="77777777" w:rsidR="00C17D0A" w:rsidRDefault="00C17D0A" w:rsidP="00C17D0A">
      <w:pPr>
        <w:pStyle w:val="ComputerCode"/>
      </w:pPr>
      <w:r>
        <w:t>| top DPORT&lt;/query&gt;</w:t>
      </w:r>
    </w:p>
    <w:p w14:paraId="14EE2C5C" w14:textId="77777777" w:rsidR="00C17D0A" w:rsidRDefault="00C17D0A" w:rsidP="00C17D0A">
      <w:pPr>
        <w:pStyle w:val="ComputerCode"/>
      </w:pPr>
      <w:r>
        <w:t xml:space="preserve">          &lt;earliest&gt;$field1.earliest$&lt;/earliest&gt;</w:t>
      </w:r>
    </w:p>
    <w:p w14:paraId="1028705C" w14:textId="77777777" w:rsidR="00C17D0A" w:rsidRDefault="00C17D0A" w:rsidP="00C17D0A">
      <w:pPr>
        <w:pStyle w:val="ComputerCode"/>
      </w:pPr>
      <w:r>
        <w:t xml:space="preserve">          &lt;latest&gt;$field1.latest$&lt;/latest&gt;</w:t>
      </w:r>
    </w:p>
    <w:p w14:paraId="7A6B2FF7"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7D1C1FEC" w14:textId="77777777" w:rsidR="00C17D0A" w:rsidRDefault="00C17D0A" w:rsidP="00C17D0A">
      <w:pPr>
        <w:pStyle w:val="ComputerCode"/>
      </w:pPr>
      <w:r>
        <w:t xml:space="preserve">        &lt;/search&gt;</w:t>
      </w:r>
    </w:p>
    <w:p w14:paraId="3B01910D" w14:textId="77777777" w:rsidR="00C17D0A" w:rsidRDefault="00C17D0A" w:rsidP="00C17D0A">
      <w:pPr>
        <w:pStyle w:val="ComputerCode"/>
      </w:pPr>
      <w:r>
        <w:t xml:space="preserve">        &lt;option name="</w:t>
      </w:r>
      <w:proofErr w:type="spellStart"/>
      <w:proofErr w:type="gramStart"/>
      <w:r>
        <w:t>charting.chart</w:t>
      </w:r>
      <w:proofErr w:type="spellEnd"/>
      <w:proofErr w:type="gramEnd"/>
      <w:r>
        <w:t>"&gt;pie&lt;/option&gt;</w:t>
      </w:r>
    </w:p>
    <w:p w14:paraId="4626845A" w14:textId="77777777" w:rsidR="00C17D0A" w:rsidRDefault="00C17D0A" w:rsidP="00C17D0A">
      <w:pPr>
        <w:pStyle w:val="ComputerCode"/>
      </w:pPr>
      <w:r>
        <w:lastRenderedPageBreak/>
        <w:t xml:space="preserve">      &lt;/chart&gt;</w:t>
      </w:r>
    </w:p>
    <w:p w14:paraId="4EB0485C" w14:textId="77777777" w:rsidR="00C17D0A" w:rsidRDefault="00C17D0A" w:rsidP="00C17D0A">
      <w:pPr>
        <w:pStyle w:val="ComputerCode"/>
      </w:pPr>
      <w:r>
        <w:t xml:space="preserve">    &lt;/panel&gt;</w:t>
      </w:r>
    </w:p>
    <w:p w14:paraId="5BD4DF31" w14:textId="77777777" w:rsidR="00C17D0A" w:rsidRDefault="00C17D0A" w:rsidP="00C17D0A">
      <w:pPr>
        <w:pStyle w:val="ComputerCode"/>
      </w:pPr>
      <w:r>
        <w:t xml:space="preserve">    &lt;panel&gt;</w:t>
      </w:r>
    </w:p>
    <w:p w14:paraId="1083389D" w14:textId="77777777" w:rsidR="00C17D0A" w:rsidRDefault="00C17D0A" w:rsidP="00C17D0A">
      <w:pPr>
        <w:pStyle w:val="ComputerCode"/>
      </w:pPr>
      <w:r>
        <w:t xml:space="preserve">      &lt;title&gt;Top 10 Source Port&lt;/title&gt;</w:t>
      </w:r>
    </w:p>
    <w:p w14:paraId="151FA266" w14:textId="77777777" w:rsidR="00C17D0A" w:rsidRDefault="00C17D0A" w:rsidP="00C17D0A">
      <w:pPr>
        <w:pStyle w:val="ComputerCode"/>
      </w:pPr>
      <w:r>
        <w:t xml:space="preserve">      &lt;chart&gt;</w:t>
      </w:r>
    </w:p>
    <w:p w14:paraId="79A5E1D7" w14:textId="77777777" w:rsidR="00C17D0A" w:rsidRDefault="00C17D0A" w:rsidP="00C17D0A">
      <w:pPr>
        <w:pStyle w:val="ComputerCode"/>
      </w:pPr>
      <w:r>
        <w:t xml:space="preserve">        &lt;search&gt;</w:t>
      </w:r>
    </w:p>
    <w:p w14:paraId="6BD5FD8C" w14:textId="77777777" w:rsidR="00C17D0A" w:rsidRDefault="00C17D0A" w:rsidP="00C17D0A">
      <w:pPr>
        <w:pStyle w:val="ComputerCode"/>
      </w:pPr>
      <w:r>
        <w:t xml:space="preserve">          &lt;query&gt;index=flower </w:t>
      </w:r>
      <w:proofErr w:type="spellStart"/>
      <w:r>
        <w:t>extracted_SOURCE</w:t>
      </w:r>
      <w:proofErr w:type="spellEnd"/>
      <w:r>
        <w:t>=0</w:t>
      </w:r>
    </w:p>
    <w:p w14:paraId="0B6CDB39" w14:textId="77777777" w:rsidR="00C17D0A" w:rsidRDefault="00C17D0A" w:rsidP="00C17D0A">
      <w:pPr>
        <w:pStyle w:val="ComputerCode"/>
      </w:pPr>
      <w:r>
        <w:t>| top SPORT&lt;/query&gt;</w:t>
      </w:r>
    </w:p>
    <w:p w14:paraId="6A22DAD1" w14:textId="77777777" w:rsidR="00C17D0A" w:rsidRDefault="00C17D0A" w:rsidP="00C17D0A">
      <w:pPr>
        <w:pStyle w:val="ComputerCode"/>
      </w:pPr>
      <w:r>
        <w:t xml:space="preserve">          &lt;earliest&gt;$field1.earliest$&lt;/earliest&gt;</w:t>
      </w:r>
    </w:p>
    <w:p w14:paraId="56317E35" w14:textId="77777777" w:rsidR="00C17D0A" w:rsidRDefault="00C17D0A" w:rsidP="00C17D0A">
      <w:pPr>
        <w:pStyle w:val="ComputerCode"/>
      </w:pPr>
      <w:r>
        <w:t xml:space="preserve">          &lt;latest&gt;$field1.latest$&lt;/latest&gt;</w:t>
      </w:r>
    </w:p>
    <w:p w14:paraId="43C3A1E1"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4325FA6C" w14:textId="77777777" w:rsidR="00C17D0A" w:rsidRDefault="00C17D0A" w:rsidP="00C17D0A">
      <w:pPr>
        <w:pStyle w:val="ComputerCode"/>
      </w:pPr>
      <w:r>
        <w:t xml:space="preserve">        &lt;/search&gt;</w:t>
      </w:r>
    </w:p>
    <w:p w14:paraId="2304D83A" w14:textId="77777777" w:rsidR="00C17D0A" w:rsidRDefault="00C17D0A" w:rsidP="00C17D0A">
      <w:pPr>
        <w:pStyle w:val="ComputerCode"/>
      </w:pPr>
      <w:r>
        <w:t xml:space="preserve">        &lt;option name="</w:t>
      </w:r>
      <w:proofErr w:type="spellStart"/>
      <w:proofErr w:type="gramStart"/>
      <w:r>
        <w:t>charting.chart</w:t>
      </w:r>
      <w:proofErr w:type="spellEnd"/>
      <w:proofErr w:type="gramEnd"/>
      <w:r>
        <w:t>"&gt;pie&lt;/option&gt;</w:t>
      </w:r>
    </w:p>
    <w:p w14:paraId="0BE7FE7E" w14:textId="77777777" w:rsidR="00C17D0A" w:rsidRDefault="00C17D0A" w:rsidP="00C17D0A">
      <w:pPr>
        <w:pStyle w:val="ComputerCode"/>
      </w:pPr>
      <w:r>
        <w:t xml:space="preserve">      &lt;/chart&gt;</w:t>
      </w:r>
    </w:p>
    <w:p w14:paraId="5E1ADDF2" w14:textId="77777777" w:rsidR="00C17D0A" w:rsidRDefault="00C17D0A" w:rsidP="00C17D0A">
      <w:pPr>
        <w:pStyle w:val="ComputerCode"/>
      </w:pPr>
      <w:r>
        <w:t xml:space="preserve">    &lt;/panel&gt;</w:t>
      </w:r>
    </w:p>
    <w:p w14:paraId="30DB7A9F" w14:textId="47C17344" w:rsidR="00C17D0A" w:rsidRDefault="00C17D0A" w:rsidP="00C17D0A">
      <w:pPr>
        <w:pStyle w:val="ComputerCode"/>
      </w:pPr>
      <w:r>
        <w:t xml:space="preserve">  &lt;/row&gt;</w:t>
      </w:r>
    </w:p>
    <w:p w14:paraId="3CA6A9B8" w14:textId="77777777" w:rsidR="00C17D0A" w:rsidRDefault="00C17D0A" w:rsidP="00C17D0A">
      <w:pPr>
        <w:pStyle w:val="ComputerCode"/>
      </w:pPr>
      <w:r>
        <w:t xml:space="preserve">  &lt;row&gt;</w:t>
      </w:r>
    </w:p>
    <w:p w14:paraId="60C9D3C7" w14:textId="77777777" w:rsidR="00C17D0A" w:rsidRDefault="00C17D0A" w:rsidP="00C17D0A">
      <w:pPr>
        <w:pStyle w:val="ComputerCode"/>
      </w:pPr>
      <w:r>
        <w:t xml:space="preserve">    &lt;panel&gt;</w:t>
      </w:r>
    </w:p>
    <w:p w14:paraId="39CE74A0" w14:textId="77777777" w:rsidR="00C17D0A" w:rsidRDefault="00C17D0A" w:rsidP="00C17D0A">
      <w:pPr>
        <w:pStyle w:val="ComputerCode"/>
      </w:pPr>
      <w:r>
        <w:t xml:space="preserve">      &lt;title&gt;Average Duration by Protocol&lt;/title&gt;</w:t>
      </w:r>
    </w:p>
    <w:p w14:paraId="405CF737" w14:textId="77777777" w:rsidR="00C17D0A" w:rsidRDefault="00C17D0A" w:rsidP="00C17D0A">
      <w:pPr>
        <w:pStyle w:val="ComputerCode"/>
      </w:pPr>
      <w:r>
        <w:t xml:space="preserve">      &lt;chart&gt;</w:t>
      </w:r>
    </w:p>
    <w:p w14:paraId="4984D1B2" w14:textId="77777777" w:rsidR="00C17D0A" w:rsidRDefault="00C17D0A" w:rsidP="00C17D0A">
      <w:pPr>
        <w:pStyle w:val="ComputerCode"/>
      </w:pPr>
      <w:r>
        <w:t xml:space="preserve">        &lt;search&gt;</w:t>
      </w:r>
    </w:p>
    <w:p w14:paraId="076D75E8" w14:textId="77777777" w:rsidR="00C17D0A" w:rsidRDefault="00C17D0A" w:rsidP="00C17D0A">
      <w:pPr>
        <w:pStyle w:val="ComputerCode"/>
      </w:pPr>
      <w:r>
        <w:t xml:space="preserve">          &lt;query&gt;index=flower </w:t>
      </w:r>
      <w:proofErr w:type="spellStart"/>
      <w:r>
        <w:t>extracted_SOURCE</w:t>
      </w:r>
      <w:proofErr w:type="spellEnd"/>
      <w:r>
        <w:t>=0</w:t>
      </w:r>
    </w:p>
    <w:p w14:paraId="0D50E966" w14:textId="77777777" w:rsidR="00C17D0A" w:rsidRDefault="00C17D0A" w:rsidP="00C17D0A">
      <w:pPr>
        <w:pStyle w:val="ComputerCode"/>
      </w:pPr>
      <w:r>
        <w:t xml:space="preserve">| stats </w:t>
      </w:r>
      <w:proofErr w:type="spellStart"/>
      <w:proofErr w:type="gramStart"/>
      <w:r>
        <w:t>avg</w:t>
      </w:r>
      <w:proofErr w:type="spellEnd"/>
      <w:r>
        <w:t>(</w:t>
      </w:r>
      <w:proofErr w:type="gramEnd"/>
      <w:r>
        <w:t>DURATION) by PROTO&lt;/query&gt;</w:t>
      </w:r>
    </w:p>
    <w:p w14:paraId="7416B6A8" w14:textId="77777777" w:rsidR="00C17D0A" w:rsidRDefault="00C17D0A" w:rsidP="00C17D0A">
      <w:pPr>
        <w:pStyle w:val="ComputerCode"/>
      </w:pPr>
      <w:r>
        <w:t xml:space="preserve">          &lt;earliest&gt;$field1.earliest$&lt;/earliest&gt;</w:t>
      </w:r>
    </w:p>
    <w:p w14:paraId="266A4B9C" w14:textId="77777777" w:rsidR="00C17D0A" w:rsidRDefault="00C17D0A" w:rsidP="00C17D0A">
      <w:pPr>
        <w:pStyle w:val="ComputerCode"/>
      </w:pPr>
      <w:r>
        <w:t xml:space="preserve">          &lt;latest&gt;$field1.latest$&lt;/latest&gt;</w:t>
      </w:r>
    </w:p>
    <w:p w14:paraId="56E36DD2"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6DF8FC6F" w14:textId="77777777" w:rsidR="00C17D0A" w:rsidRDefault="00C17D0A" w:rsidP="00C17D0A">
      <w:pPr>
        <w:pStyle w:val="ComputerCode"/>
      </w:pPr>
      <w:r>
        <w:t xml:space="preserve">        &lt;/search&gt;</w:t>
      </w:r>
    </w:p>
    <w:p w14:paraId="03F924CA" w14:textId="77777777" w:rsidR="00C17D0A" w:rsidRDefault="00C17D0A" w:rsidP="00C17D0A">
      <w:pPr>
        <w:pStyle w:val="ComputerCode"/>
      </w:pPr>
      <w:r>
        <w:t xml:space="preserve">        &lt;option name="</w:t>
      </w:r>
      <w:proofErr w:type="gramStart"/>
      <w:r>
        <w:t>charting.axisLabelsX.majorLabelStyle</w:t>
      </w:r>
      <w:proofErr w:type="gramEnd"/>
      <w:r>
        <w:t>.rotation"&gt;-90&lt;/option&gt;</w:t>
      </w:r>
    </w:p>
    <w:p w14:paraId="0805139B" w14:textId="77777777" w:rsidR="00C17D0A" w:rsidRDefault="00C17D0A" w:rsidP="00C17D0A">
      <w:pPr>
        <w:pStyle w:val="ComputerCode"/>
      </w:pPr>
      <w:r>
        <w:t xml:space="preserve">        &lt;option name="</w:t>
      </w:r>
      <w:proofErr w:type="spellStart"/>
      <w:proofErr w:type="gramStart"/>
      <w:r>
        <w:t>charting.chart</w:t>
      </w:r>
      <w:proofErr w:type="spellEnd"/>
      <w:proofErr w:type="gramEnd"/>
      <w:r>
        <w:t>"&gt;column&lt;/option&gt;</w:t>
      </w:r>
    </w:p>
    <w:p w14:paraId="45CDD9F4" w14:textId="77777777" w:rsidR="00C17D0A" w:rsidRDefault="00C17D0A" w:rsidP="00C17D0A">
      <w:pPr>
        <w:pStyle w:val="ComputerCode"/>
      </w:pPr>
      <w:r>
        <w:t xml:space="preserve">        &lt;option name="</w:t>
      </w:r>
      <w:proofErr w:type="spellStart"/>
      <w:proofErr w:type="gramStart"/>
      <w:r>
        <w:t>charting.chart</w:t>
      </w:r>
      <w:proofErr w:type="gramEnd"/>
      <w:r>
        <w:t>.stackMode</w:t>
      </w:r>
      <w:proofErr w:type="spellEnd"/>
      <w:r>
        <w:t>"&gt;stacked&lt;/option&gt;</w:t>
      </w:r>
    </w:p>
    <w:p w14:paraId="052F4BC6" w14:textId="77777777" w:rsidR="00C17D0A" w:rsidRDefault="00C17D0A" w:rsidP="00C17D0A">
      <w:pPr>
        <w:pStyle w:val="ComputerCode"/>
      </w:pPr>
      <w:r>
        <w:t xml:space="preserve">      &lt;/chart&gt;</w:t>
      </w:r>
    </w:p>
    <w:p w14:paraId="027A8E26" w14:textId="77777777" w:rsidR="00C17D0A" w:rsidRDefault="00C17D0A" w:rsidP="00C17D0A">
      <w:pPr>
        <w:pStyle w:val="ComputerCode"/>
      </w:pPr>
      <w:r>
        <w:t xml:space="preserve">    &lt;/panel&gt;</w:t>
      </w:r>
    </w:p>
    <w:p w14:paraId="32AC0985" w14:textId="77777777" w:rsidR="00C17D0A" w:rsidRDefault="00C17D0A" w:rsidP="00C17D0A">
      <w:pPr>
        <w:pStyle w:val="ComputerCode"/>
      </w:pPr>
      <w:r>
        <w:t xml:space="preserve">    &lt;panel&gt;</w:t>
      </w:r>
    </w:p>
    <w:p w14:paraId="0CF5F243" w14:textId="77777777" w:rsidR="00C17D0A" w:rsidRDefault="00C17D0A" w:rsidP="00C17D0A">
      <w:pPr>
        <w:pStyle w:val="ComputerCode"/>
      </w:pPr>
      <w:r>
        <w:t xml:space="preserve">      &lt;title&gt;Byte Ratio (</w:t>
      </w:r>
      <w:proofErr w:type="spellStart"/>
      <w:r>
        <w:t>Dest</w:t>
      </w:r>
      <w:proofErr w:type="spellEnd"/>
      <w:r>
        <w:t xml:space="preserve"> to </w:t>
      </w:r>
      <w:proofErr w:type="gramStart"/>
      <w:r>
        <w:t>Source)&lt;</w:t>
      </w:r>
      <w:proofErr w:type="gramEnd"/>
      <w:r>
        <w:t>/title&gt;</w:t>
      </w:r>
    </w:p>
    <w:p w14:paraId="525BAEA2" w14:textId="77777777" w:rsidR="00C17D0A" w:rsidRDefault="00C17D0A" w:rsidP="00C17D0A">
      <w:pPr>
        <w:pStyle w:val="ComputerCode"/>
      </w:pPr>
      <w:r>
        <w:t xml:space="preserve">      &lt;chart&gt;</w:t>
      </w:r>
    </w:p>
    <w:p w14:paraId="224762D5" w14:textId="77777777" w:rsidR="00C17D0A" w:rsidRDefault="00C17D0A" w:rsidP="00C17D0A">
      <w:pPr>
        <w:pStyle w:val="ComputerCode"/>
      </w:pPr>
      <w:r>
        <w:t xml:space="preserve">        &lt;search&gt;</w:t>
      </w:r>
    </w:p>
    <w:p w14:paraId="27A74106" w14:textId="77777777" w:rsidR="00C17D0A" w:rsidRDefault="00C17D0A" w:rsidP="00C17D0A">
      <w:pPr>
        <w:pStyle w:val="ComputerCode"/>
      </w:pPr>
      <w:r>
        <w:t xml:space="preserve">          &lt;query&gt;index=flower </w:t>
      </w:r>
      <w:proofErr w:type="spellStart"/>
      <w:r>
        <w:t>extracted_SOURCE</w:t>
      </w:r>
      <w:proofErr w:type="spellEnd"/>
      <w:r>
        <w:t>=0</w:t>
      </w:r>
    </w:p>
    <w:p w14:paraId="56764D22" w14:textId="77777777" w:rsidR="00C17D0A" w:rsidRDefault="00C17D0A" w:rsidP="00C17D0A">
      <w:pPr>
        <w:pStyle w:val="ComputerCode"/>
      </w:pPr>
      <w:r>
        <w:t xml:space="preserve">| </w:t>
      </w:r>
      <w:proofErr w:type="spellStart"/>
      <w:r>
        <w:t>eval</w:t>
      </w:r>
      <w:proofErr w:type="spellEnd"/>
      <w:r>
        <w:t xml:space="preserve"> </w:t>
      </w:r>
      <w:proofErr w:type="spellStart"/>
      <w:r>
        <w:t>byte_ratio</w:t>
      </w:r>
      <w:proofErr w:type="spellEnd"/>
      <w:r>
        <w:t xml:space="preserve"> = DST_BYTES/SRC_BYTES</w:t>
      </w:r>
    </w:p>
    <w:p w14:paraId="1379F5E9" w14:textId="77777777" w:rsidR="00C17D0A" w:rsidRDefault="00C17D0A" w:rsidP="00C17D0A">
      <w:pPr>
        <w:pStyle w:val="ComputerCode"/>
      </w:pPr>
      <w:r>
        <w:t xml:space="preserve">| stats </w:t>
      </w:r>
      <w:proofErr w:type="spellStart"/>
      <w:r>
        <w:t>avg</w:t>
      </w:r>
      <w:proofErr w:type="spellEnd"/>
      <w:r>
        <w:t>(</w:t>
      </w:r>
      <w:proofErr w:type="spellStart"/>
      <w:r>
        <w:t>byte_ratio</w:t>
      </w:r>
      <w:proofErr w:type="spellEnd"/>
      <w:r>
        <w:t>) by PROTO&lt;/query&gt;</w:t>
      </w:r>
    </w:p>
    <w:p w14:paraId="48DB95FB" w14:textId="77777777" w:rsidR="00C17D0A" w:rsidRDefault="00C17D0A" w:rsidP="00C17D0A">
      <w:pPr>
        <w:pStyle w:val="ComputerCode"/>
      </w:pPr>
      <w:r>
        <w:t xml:space="preserve">          &lt;earliest&gt;$field1.earliest$&lt;/earliest&gt;</w:t>
      </w:r>
    </w:p>
    <w:p w14:paraId="2B1589B7" w14:textId="77777777" w:rsidR="00C17D0A" w:rsidRDefault="00C17D0A" w:rsidP="00C17D0A">
      <w:pPr>
        <w:pStyle w:val="ComputerCode"/>
      </w:pPr>
      <w:r>
        <w:t xml:space="preserve">          &lt;latest&gt;$field1.latest$&lt;/latest&gt;</w:t>
      </w:r>
    </w:p>
    <w:p w14:paraId="7450E88D"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5EF65677" w14:textId="77777777" w:rsidR="00C17D0A" w:rsidRDefault="00C17D0A" w:rsidP="00C17D0A">
      <w:pPr>
        <w:pStyle w:val="ComputerCode"/>
      </w:pPr>
      <w:r>
        <w:t xml:space="preserve">        &lt;/search&gt;</w:t>
      </w:r>
    </w:p>
    <w:p w14:paraId="2B600D24" w14:textId="77777777" w:rsidR="00C17D0A" w:rsidRDefault="00C17D0A" w:rsidP="00C17D0A">
      <w:pPr>
        <w:pStyle w:val="ComputerCode"/>
      </w:pPr>
      <w:r>
        <w:t xml:space="preserve">        &lt;option name="</w:t>
      </w:r>
      <w:proofErr w:type="spellStart"/>
      <w:proofErr w:type="gramStart"/>
      <w:r>
        <w:t>charting.chart</w:t>
      </w:r>
      <w:proofErr w:type="spellEnd"/>
      <w:proofErr w:type="gramEnd"/>
      <w:r>
        <w:t>"&gt;column&lt;/option&gt;</w:t>
      </w:r>
    </w:p>
    <w:p w14:paraId="1EE4E5DD" w14:textId="77777777" w:rsidR="00C17D0A" w:rsidRDefault="00C17D0A" w:rsidP="00C17D0A">
      <w:pPr>
        <w:pStyle w:val="ComputerCode"/>
      </w:pPr>
      <w:r>
        <w:t xml:space="preserve">      &lt;/chart&gt;</w:t>
      </w:r>
    </w:p>
    <w:p w14:paraId="4E530336" w14:textId="77777777" w:rsidR="00C17D0A" w:rsidRDefault="00C17D0A" w:rsidP="00C17D0A">
      <w:pPr>
        <w:pStyle w:val="ComputerCode"/>
      </w:pPr>
      <w:r>
        <w:t xml:space="preserve">    &lt;/panel&gt;</w:t>
      </w:r>
    </w:p>
    <w:p w14:paraId="636FD630" w14:textId="61AF03BC" w:rsidR="00C17D0A" w:rsidRDefault="00C17D0A" w:rsidP="00C17D0A">
      <w:pPr>
        <w:pStyle w:val="ComputerCode"/>
      </w:pPr>
      <w:r>
        <w:lastRenderedPageBreak/>
        <w:t xml:space="preserve">  &lt;/row&gt;</w:t>
      </w:r>
    </w:p>
    <w:p w14:paraId="0AAB2EA7" w14:textId="77777777" w:rsidR="00C17D0A" w:rsidRDefault="00C17D0A" w:rsidP="00C17D0A">
      <w:pPr>
        <w:pStyle w:val="ComputerCode"/>
      </w:pPr>
      <w:r>
        <w:t xml:space="preserve">  &lt;row&gt;</w:t>
      </w:r>
    </w:p>
    <w:p w14:paraId="6429650D" w14:textId="77777777" w:rsidR="00C17D0A" w:rsidRDefault="00C17D0A" w:rsidP="00C17D0A">
      <w:pPr>
        <w:pStyle w:val="ComputerCode"/>
      </w:pPr>
      <w:r>
        <w:t xml:space="preserve">    &lt;panel&gt;</w:t>
      </w:r>
    </w:p>
    <w:p w14:paraId="2316A041" w14:textId="77777777" w:rsidR="00C17D0A" w:rsidRDefault="00C17D0A" w:rsidP="00C17D0A">
      <w:pPr>
        <w:pStyle w:val="ComputerCode"/>
      </w:pPr>
      <w:r>
        <w:t xml:space="preserve">      &lt;title&gt;Top Source IPs&lt;/title&gt;</w:t>
      </w:r>
    </w:p>
    <w:p w14:paraId="360EB31B" w14:textId="77777777" w:rsidR="00C17D0A" w:rsidRDefault="00C17D0A" w:rsidP="00C17D0A">
      <w:pPr>
        <w:pStyle w:val="ComputerCode"/>
      </w:pPr>
      <w:r>
        <w:t xml:space="preserve">      &lt;chart&gt;</w:t>
      </w:r>
    </w:p>
    <w:p w14:paraId="6CF9F650" w14:textId="77777777" w:rsidR="00C17D0A" w:rsidRDefault="00C17D0A" w:rsidP="00C17D0A">
      <w:pPr>
        <w:pStyle w:val="ComputerCode"/>
      </w:pPr>
      <w:r>
        <w:t xml:space="preserve">        &lt;search&gt;</w:t>
      </w:r>
    </w:p>
    <w:p w14:paraId="4C6B3D4B" w14:textId="77777777" w:rsidR="00C17D0A" w:rsidRDefault="00C17D0A" w:rsidP="00C17D0A">
      <w:pPr>
        <w:pStyle w:val="ComputerCode"/>
      </w:pPr>
      <w:r>
        <w:t xml:space="preserve">          &lt;query&gt;index=flower</w:t>
      </w:r>
    </w:p>
    <w:p w14:paraId="491B452E" w14:textId="77777777" w:rsidR="00C17D0A" w:rsidRDefault="00C17D0A" w:rsidP="00C17D0A">
      <w:pPr>
        <w:pStyle w:val="ComputerCode"/>
      </w:pPr>
      <w:r>
        <w:t>| rex field=FSSADDR_V4 "</w:t>
      </w:r>
      <w:proofErr w:type="gramStart"/>
      <w:r>
        <w:t>(?&amp;</w:t>
      </w:r>
      <w:proofErr w:type="gramEnd"/>
      <w:r>
        <w:t>lt;first&amp;gt;\d{1,3})(?&amp;lt;second&amp;gt;\d{3})(?&amp;lt;third&amp;gt;\d{3})(?&amp;lt;fourth&amp;gt;\d{3})$"</w:t>
      </w:r>
    </w:p>
    <w:p w14:paraId="3639D4DF" w14:textId="77777777" w:rsidR="00C17D0A" w:rsidRDefault="00C17D0A" w:rsidP="00C17D0A">
      <w:pPr>
        <w:pStyle w:val="ComputerCode"/>
      </w:pPr>
      <w:r>
        <w:t xml:space="preserve">| </w:t>
      </w:r>
      <w:proofErr w:type="spellStart"/>
      <w:proofErr w:type="gramStart"/>
      <w:r>
        <w:t>eval</w:t>
      </w:r>
      <w:proofErr w:type="spellEnd"/>
      <w:r>
        <w:t xml:space="preserve">  first</w:t>
      </w:r>
      <w:proofErr w:type="gramEnd"/>
      <w:r>
        <w:t>=</w:t>
      </w:r>
      <w:proofErr w:type="spellStart"/>
      <w:r>
        <w:t>tonumber</w:t>
      </w:r>
      <w:proofErr w:type="spellEnd"/>
      <w:r>
        <w:t>(first), second=</w:t>
      </w:r>
      <w:proofErr w:type="spellStart"/>
      <w:r>
        <w:t>tonumber</w:t>
      </w:r>
      <w:proofErr w:type="spellEnd"/>
      <w:r>
        <w:t>(second), third=</w:t>
      </w:r>
      <w:proofErr w:type="spellStart"/>
      <w:r>
        <w:t>tonumber</w:t>
      </w:r>
      <w:proofErr w:type="spellEnd"/>
      <w:r>
        <w:t>(third), fourth=</w:t>
      </w:r>
      <w:proofErr w:type="spellStart"/>
      <w:r>
        <w:t>tonumber</w:t>
      </w:r>
      <w:proofErr w:type="spellEnd"/>
      <w:r>
        <w:t>(fourth)</w:t>
      </w:r>
    </w:p>
    <w:p w14:paraId="63A83CB6" w14:textId="77777777" w:rsidR="00C17D0A" w:rsidRDefault="00C17D0A" w:rsidP="00C17D0A">
      <w:pPr>
        <w:pStyle w:val="ComputerCode"/>
      </w:pPr>
      <w:r>
        <w:t xml:space="preserve">| </w:t>
      </w:r>
      <w:proofErr w:type="spellStart"/>
      <w:r>
        <w:t>eval</w:t>
      </w:r>
      <w:proofErr w:type="spellEnd"/>
      <w:r>
        <w:t xml:space="preserve"> </w:t>
      </w:r>
      <w:proofErr w:type="spellStart"/>
      <w:r>
        <w:t>src_ip</w:t>
      </w:r>
      <w:proofErr w:type="spellEnd"/>
      <w:r>
        <w:t>=first+"."+second+"."+third+"."+fourth</w:t>
      </w:r>
    </w:p>
    <w:p w14:paraId="482DF9D1" w14:textId="77777777" w:rsidR="00C17D0A" w:rsidRDefault="00C17D0A" w:rsidP="00C17D0A">
      <w:pPr>
        <w:pStyle w:val="ComputerCode"/>
      </w:pPr>
      <w:r>
        <w:t xml:space="preserve">| search </w:t>
      </w:r>
      <w:proofErr w:type="spellStart"/>
      <w:r>
        <w:t>src_</w:t>
      </w:r>
      <w:proofErr w:type="gramStart"/>
      <w:r>
        <w:t>ip</w:t>
      </w:r>
      <w:proofErr w:type="spellEnd"/>
      <w:r>
        <w:t>!=</w:t>
      </w:r>
      <w:proofErr w:type="gramEnd"/>
      <w:r>
        <w:t>192.168.0.0/16</w:t>
      </w:r>
    </w:p>
    <w:p w14:paraId="26D5AFC1" w14:textId="77777777" w:rsidR="00C17D0A" w:rsidRDefault="00C17D0A" w:rsidP="00C17D0A">
      <w:pPr>
        <w:pStyle w:val="ComputerCode"/>
      </w:pPr>
      <w:r>
        <w:t xml:space="preserve">| </w:t>
      </w:r>
      <w:proofErr w:type="spellStart"/>
      <w:r>
        <w:t>timechart</w:t>
      </w:r>
      <w:proofErr w:type="spellEnd"/>
      <w:r>
        <w:t xml:space="preserve"> span=1h count by </w:t>
      </w:r>
      <w:proofErr w:type="spellStart"/>
      <w:r>
        <w:t>src_ip</w:t>
      </w:r>
      <w:proofErr w:type="spellEnd"/>
      <w:r>
        <w:t>&lt;/query&gt;</w:t>
      </w:r>
    </w:p>
    <w:p w14:paraId="6EC43702" w14:textId="77777777" w:rsidR="00C17D0A" w:rsidRDefault="00C17D0A" w:rsidP="00C17D0A">
      <w:pPr>
        <w:pStyle w:val="ComputerCode"/>
      </w:pPr>
      <w:r>
        <w:t xml:space="preserve">          &lt;earliest&gt;$field1.earliest$&lt;/earliest&gt;</w:t>
      </w:r>
    </w:p>
    <w:p w14:paraId="787F34E5" w14:textId="77777777" w:rsidR="00C17D0A" w:rsidRDefault="00C17D0A" w:rsidP="00C17D0A">
      <w:pPr>
        <w:pStyle w:val="ComputerCode"/>
      </w:pPr>
      <w:r>
        <w:t xml:space="preserve">          &lt;latest&gt;$field1.latest$&lt;/latest&gt;</w:t>
      </w:r>
    </w:p>
    <w:p w14:paraId="431D280E"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50968C75" w14:textId="77777777" w:rsidR="00C17D0A" w:rsidRDefault="00C17D0A" w:rsidP="00C17D0A">
      <w:pPr>
        <w:pStyle w:val="ComputerCode"/>
      </w:pPr>
      <w:r>
        <w:t xml:space="preserve">        &lt;/search&gt;</w:t>
      </w:r>
    </w:p>
    <w:p w14:paraId="3A974982" w14:textId="77777777" w:rsidR="00C17D0A" w:rsidRDefault="00C17D0A" w:rsidP="00C17D0A">
      <w:pPr>
        <w:pStyle w:val="ComputerCode"/>
      </w:pPr>
      <w:r>
        <w:t xml:space="preserve">        &lt;option name="</w:t>
      </w:r>
      <w:proofErr w:type="gramStart"/>
      <w:r>
        <w:t>charting.axisLabelsX.majorLabelStyle</w:t>
      </w:r>
      <w:proofErr w:type="gramEnd"/>
      <w:r>
        <w:t>.overflowMode"&gt;ellipsisNone&lt;/option&gt;</w:t>
      </w:r>
    </w:p>
    <w:p w14:paraId="58EBD45F" w14:textId="77777777" w:rsidR="00C17D0A" w:rsidRDefault="00C17D0A" w:rsidP="00C17D0A">
      <w:pPr>
        <w:pStyle w:val="ComputerCode"/>
      </w:pPr>
      <w:r>
        <w:t xml:space="preserve">        &lt;option name="</w:t>
      </w:r>
      <w:proofErr w:type="spellStart"/>
      <w:proofErr w:type="gramStart"/>
      <w:r>
        <w:t>charting.axisLabelsX.majorLabelStyle</w:t>
      </w:r>
      <w:proofErr w:type="gramEnd"/>
      <w:r>
        <w:t>.rotation</w:t>
      </w:r>
      <w:proofErr w:type="spellEnd"/>
      <w:r>
        <w:t>"&gt;0&lt;/option&gt;</w:t>
      </w:r>
    </w:p>
    <w:p w14:paraId="6A3F19AD" w14:textId="77777777" w:rsidR="00C17D0A" w:rsidRDefault="00C17D0A" w:rsidP="00C17D0A">
      <w:pPr>
        <w:pStyle w:val="ComputerCode"/>
      </w:pPr>
      <w:r>
        <w:t xml:space="preserve">        &lt;option name="</w:t>
      </w:r>
      <w:proofErr w:type="spellStart"/>
      <w:proofErr w:type="gramStart"/>
      <w:r>
        <w:t>charting.axisTitleX.visibility</w:t>
      </w:r>
      <w:proofErr w:type="spellEnd"/>
      <w:proofErr w:type="gramEnd"/>
      <w:r>
        <w:t>"&gt;visible&lt;/option&gt;</w:t>
      </w:r>
    </w:p>
    <w:p w14:paraId="11C8E189" w14:textId="77777777" w:rsidR="00C17D0A" w:rsidRDefault="00C17D0A" w:rsidP="00C17D0A">
      <w:pPr>
        <w:pStyle w:val="ComputerCode"/>
      </w:pPr>
      <w:r>
        <w:t xml:space="preserve">        &lt;option name="</w:t>
      </w:r>
      <w:proofErr w:type="spellStart"/>
      <w:proofErr w:type="gramStart"/>
      <w:r>
        <w:t>charting.axisTitleY.visibility</w:t>
      </w:r>
      <w:proofErr w:type="spellEnd"/>
      <w:proofErr w:type="gramEnd"/>
      <w:r>
        <w:t>"&gt;visible&lt;/option&gt;</w:t>
      </w:r>
    </w:p>
    <w:p w14:paraId="6280F685" w14:textId="77777777" w:rsidR="00C17D0A" w:rsidRDefault="00C17D0A" w:rsidP="00C17D0A">
      <w:pPr>
        <w:pStyle w:val="ComputerCode"/>
      </w:pPr>
      <w:r>
        <w:t xml:space="preserve">        &lt;option name="</w:t>
      </w:r>
      <w:proofErr w:type="gramStart"/>
      <w:r>
        <w:t>charting.axisTitleY2.visibility</w:t>
      </w:r>
      <w:proofErr w:type="gramEnd"/>
      <w:r>
        <w:t>"&gt;visible&lt;/option&gt;</w:t>
      </w:r>
    </w:p>
    <w:p w14:paraId="087E3D89" w14:textId="77777777" w:rsidR="00C17D0A" w:rsidRDefault="00C17D0A" w:rsidP="00C17D0A">
      <w:pPr>
        <w:pStyle w:val="ComputerCode"/>
      </w:pPr>
      <w:r>
        <w:t xml:space="preserve">        &lt;option name="</w:t>
      </w:r>
      <w:proofErr w:type="spellStart"/>
      <w:proofErr w:type="gramStart"/>
      <w:r>
        <w:t>charting.axisX.scale</w:t>
      </w:r>
      <w:proofErr w:type="spellEnd"/>
      <w:proofErr w:type="gramEnd"/>
      <w:r>
        <w:t>"&gt;linear&lt;/option&gt;</w:t>
      </w:r>
    </w:p>
    <w:p w14:paraId="6E0B75DA" w14:textId="77777777" w:rsidR="00C17D0A" w:rsidRDefault="00C17D0A" w:rsidP="00C17D0A">
      <w:pPr>
        <w:pStyle w:val="ComputerCode"/>
      </w:pPr>
      <w:r>
        <w:t xml:space="preserve">        &lt;option name="</w:t>
      </w:r>
      <w:proofErr w:type="spellStart"/>
      <w:proofErr w:type="gramStart"/>
      <w:r>
        <w:t>charting.axisY.scale</w:t>
      </w:r>
      <w:proofErr w:type="spellEnd"/>
      <w:proofErr w:type="gramEnd"/>
      <w:r>
        <w:t>"&gt;linear&lt;/option&gt;</w:t>
      </w:r>
    </w:p>
    <w:p w14:paraId="48B5182B" w14:textId="77777777" w:rsidR="00C17D0A" w:rsidRDefault="00C17D0A" w:rsidP="00C17D0A">
      <w:pPr>
        <w:pStyle w:val="ComputerCode"/>
      </w:pPr>
      <w:r>
        <w:t xml:space="preserve">        &lt;option name="</w:t>
      </w:r>
      <w:proofErr w:type="gramStart"/>
      <w:r>
        <w:t>charting.axisY2.enabled</w:t>
      </w:r>
      <w:proofErr w:type="gramEnd"/>
      <w:r>
        <w:t>"&gt;0&lt;/option&gt;</w:t>
      </w:r>
    </w:p>
    <w:p w14:paraId="666CF9B8" w14:textId="77777777" w:rsidR="00C17D0A" w:rsidRDefault="00C17D0A" w:rsidP="00C17D0A">
      <w:pPr>
        <w:pStyle w:val="ComputerCode"/>
      </w:pPr>
      <w:r>
        <w:t xml:space="preserve">        &lt;option name="</w:t>
      </w:r>
      <w:proofErr w:type="gramStart"/>
      <w:r>
        <w:t>charting.axisY2.scale</w:t>
      </w:r>
      <w:proofErr w:type="gramEnd"/>
      <w:r>
        <w:t>"&gt;inherit&lt;/option&gt;</w:t>
      </w:r>
    </w:p>
    <w:p w14:paraId="7DB4E859" w14:textId="77777777" w:rsidR="00C17D0A" w:rsidRDefault="00C17D0A" w:rsidP="00C17D0A">
      <w:pPr>
        <w:pStyle w:val="ComputerCode"/>
      </w:pPr>
      <w:r>
        <w:t xml:space="preserve">        &lt;option name="</w:t>
      </w:r>
      <w:proofErr w:type="spellStart"/>
      <w:proofErr w:type="gramStart"/>
      <w:r>
        <w:t>charting.chart</w:t>
      </w:r>
      <w:proofErr w:type="spellEnd"/>
      <w:proofErr w:type="gramEnd"/>
      <w:r>
        <w:t>"&gt;column&lt;/option&gt;</w:t>
      </w:r>
    </w:p>
    <w:p w14:paraId="20429CBD" w14:textId="77777777" w:rsidR="00C17D0A" w:rsidRDefault="00C17D0A" w:rsidP="00C17D0A">
      <w:pPr>
        <w:pStyle w:val="ComputerCode"/>
      </w:pPr>
      <w:r>
        <w:t xml:space="preserve">        &lt;option name="</w:t>
      </w:r>
      <w:proofErr w:type="spellStart"/>
      <w:proofErr w:type="gramStart"/>
      <w:r>
        <w:t>charting.chart</w:t>
      </w:r>
      <w:proofErr w:type="gramEnd"/>
      <w:r>
        <w:t>.bubbleMaximumSize</w:t>
      </w:r>
      <w:proofErr w:type="spellEnd"/>
      <w:r>
        <w:t>"&gt;50&lt;/option&gt;</w:t>
      </w:r>
    </w:p>
    <w:p w14:paraId="3683C29F" w14:textId="77777777" w:rsidR="00C17D0A" w:rsidRDefault="00C17D0A" w:rsidP="00C17D0A">
      <w:pPr>
        <w:pStyle w:val="ComputerCode"/>
      </w:pPr>
      <w:r>
        <w:t xml:space="preserve">        &lt;option name="</w:t>
      </w:r>
      <w:proofErr w:type="spellStart"/>
      <w:proofErr w:type="gramStart"/>
      <w:r>
        <w:t>charting.chart</w:t>
      </w:r>
      <w:proofErr w:type="gramEnd"/>
      <w:r>
        <w:t>.bubbleMinimumSize</w:t>
      </w:r>
      <w:proofErr w:type="spellEnd"/>
      <w:r>
        <w:t>"&gt;10&lt;/option&gt;</w:t>
      </w:r>
    </w:p>
    <w:p w14:paraId="77CE1DEF" w14:textId="77777777" w:rsidR="00C17D0A" w:rsidRDefault="00C17D0A" w:rsidP="00C17D0A">
      <w:pPr>
        <w:pStyle w:val="ComputerCode"/>
      </w:pPr>
      <w:r>
        <w:t xml:space="preserve">        &lt;option name="</w:t>
      </w:r>
      <w:proofErr w:type="spellStart"/>
      <w:proofErr w:type="gramStart"/>
      <w:r>
        <w:t>charting.chart</w:t>
      </w:r>
      <w:proofErr w:type="gramEnd"/>
      <w:r>
        <w:t>.bubbleSizeBy</w:t>
      </w:r>
      <w:proofErr w:type="spellEnd"/>
      <w:r>
        <w:t>"&gt;area&lt;/option&gt;</w:t>
      </w:r>
    </w:p>
    <w:p w14:paraId="395F414D" w14:textId="77777777" w:rsidR="00C17D0A" w:rsidRDefault="00C17D0A" w:rsidP="00C17D0A">
      <w:pPr>
        <w:pStyle w:val="ComputerCode"/>
      </w:pPr>
      <w:r>
        <w:t xml:space="preserve">        &lt;option name="</w:t>
      </w:r>
      <w:proofErr w:type="spellStart"/>
      <w:proofErr w:type="gramStart"/>
      <w:r>
        <w:t>charting.chart</w:t>
      </w:r>
      <w:proofErr w:type="gramEnd"/>
      <w:r>
        <w:t>.nullValueMode</w:t>
      </w:r>
      <w:proofErr w:type="spellEnd"/>
      <w:r>
        <w:t>"&gt;gaps&lt;/option&gt;</w:t>
      </w:r>
    </w:p>
    <w:p w14:paraId="1658FAF8" w14:textId="77777777" w:rsidR="00C17D0A" w:rsidRDefault="00C17D0A" w:rsidP="00C17D0A">
      <w:pPr>
        <w:pStyle w:val="ComputerCode"/>
      </w:pPr>
      <w:r>
        <w:t xml:space="preserve">        &lt;option name="</w:t>
      </w:r>
      <w:proofErr w:type="spellStart"/>
      <w:proofErr w:type="gramStart"/>
      <w:r>
        <w:t>charting.chart</w:t>
      </w:r>
      <w:proofErr w:type="gramEnd"/>
      <w:r>
        <w:t>.showDataLabels</w:t>
      </w:r>
      <w:proofErr w:type="spellEnd"/>
      <w:r>
        <w:t>"&gt;none&lt;/option&gt;</w:t>
      </w:r>
    </w:p>
    <w:p w14:paraId="6EA0C752" w14:textId="77777777" w:rsidR="00C17D0A" w:rsidRDefault="00C17D0A" w:rsidP="00C17D0A">
      <w:pPr>
        <w:pStyle w:val="ComputerCode"/>
      </w:pPr>
      <w:r>
        <w:t xml:space="preserve">        &lt;option name="</w:t>
      </w:r>
      <w:proofErr w:type="spellStart"/>
      <w:proofErr w:type="gramStart"/>
      <w:r>
        <w:t>charting.chart</w:t>
      </w:r>
      <w:proofErr w:type="gramEnd"/>
      <w:r>
        <w:t>.sliceCollapsingThreshold</w:t>
      </w:r>
      <w:proofErr w:type="spellEnd"/>
      <w:r>
        <w:t>"&gt;0.01&lt;/option&gt;</w:t>
      </w:r>
    </w:p>
    <w:p w14:paraId="290B7CB7" w14:textId="77777777" w:rsidR="00C17D0A" w:rsidRDefault="00C17D0A" w:rsidP="00C17D0A">
      <w:pPr>
        <w:pStyle w:val="ComputerCode"/>
      </w:pPr>
      <w:r>
        <w:t xml:space="preserve">        &lt;option name="</w:t>
      </w:r>
      <w:proofErr w:type="spellStart"/>
      <w:proofErr w:type="gramStart"/>
      <w:r>
        <w:t>charting.chart</w:t>
      </w:r>
      <w:proofErr w:type="gramEnd"/>
      <w:r>
        <w:t>.stackMode</w:t>
      </w:r>
      <w:proofErr w:type="spellEnd"/>
      <w:r>
        <w:t>"&gt;stacked&lt;/option&gt;</w:t>
      </w:r>
    </w:p>
    <w:p w14:paraId="38BC4FEC" w14:textId="77777777" w:rsidR="00C17D0A" w:rsidRDefault="00C17D0A" w:rsidP="00C17D0A">
      <w:pPr>
        <w:pStyle w:val="ComputerCode"/>
      </w:pPr>
      <w:r>
        <w:t xml:space="preserve">        &lt;option name="</w:t>
      </w:r>
      <w:proofErr w:type="spellStart"/>
      <w:proofErr w:type="gramStart"/>
      <w:r>
        <w:t>charting.chart</w:t>
      </w:r>
      <w:proofErr w:type="gramEnd"/>
      <w:r>
        <w:t>.style</w:t>
      </w:r>
      <w:proofErr w:type="spellEnd"/>
      <w:r>
        <w:t>"&gt;shiny&lt;/option&gt;</w:t>
      </w:r>
    </w:p>
    <w:p w14:paraId="2B52E99A" w14:textId="77777777" w:rsidR="00C17D0A" w:rsidRDefault="00C17D0A" w:rsidP="00C17D0A">
      <w:pPr>
        <w:pStyle w:val="ComputerCode"/>
      </w:pPr>
      <w:r>
        <w:t xml:space="preserve">        &lt;option name="</w:t>
      </w:r>
      <w:proofErr w:type="spellStart"/>
      <w:proofErr w:type="gramStart"/>
      <w:r>
        <w:t>charting.drilldown</w:t>
      </w:r>
      <w:proofErr w:type="spellEnd"/>
      <w:proofErr w:type="gramEnd"/>
      <w:r>
        <w:t>"&gt;all&lt;/option&gt;</w:t>
      </w:r>
    </w:p>
    <w:p w14:paraId="26D87CC2" w14:textId="77777777" w:rsidR="00C17D0A" w:rsidRDefault="00C17D0A" w:rsidP="00C17D0A">
      <w:pPr>
        <w:pStyle w:val="ComputerCode"/>
      </w:pPr>
      <w:r>
        <w:t xml:space="preserve">        &lt;option name="</w:t>
      </w:r>
      <w:proofErr w:type="spellStart"/>
      <w:proofErr w:type="gramStart"/>
      <w:r>
        <w:t>charting.layout</w:t>
      </w:r>
      <w:proofErr w:type="gramEnd"/>
      <w:r>
        <w:t>.splitSeries</w:t>
      </w:r>
      <w:proofErr w:type="spellEnd"/>
      <w:r>
        <w:t>"&gt;0&lt;/option&gt;</w:t>
      </w:r>
    </w:p>
    <w:p w14:paraId="5A36E0B6" w14:textId="77777777" w:rsidR="00C17D0A" w:rsidRDefault="00C17D0A" w:rsidP="00C17D0A">
      <w:pPr>
        <w:pStyle w:val="ComputerCode"/>
      </w:pPr>
      <w:r>
        <w:t xml:space="preserve">        &lt;option name="</w:t>
      </w:r>
      <w:proofErr w:type="gramStart"/>
      <w:r>
        <w:t>charting.layout</w:t>
      </w:r>
      <w:proofErr w:type="gramEnd"/>
      <w:r>
        <w:t>.splitSeries.allowIndependentYRanges"&gt;0&lt;/option&gt;</w:t>
      </w:r>
    </w:p>
    <w:p w14:paraId="065795D7" w14:textId="77777777" w:rsidR="00C17D0A" w:rsidRDefault="00C17D0A" w:rsidP="00C17D0A">
      <w:pPr>
        <w:pStyle w:val="ComputerCode"/>
      </w:pPr>
      <w:r>
        <w:lastRenderedPageBreak/>
        <w:t xml:space="preserve">        &lt;option name="</w:t>
      </w:r>
      <w:proofErr w:type="gramStart"/>
      <w:r>
        <w:t>charting.legend</w:t>
      </w:r>
      <w:proofErr w:type="gramEnd"/>
      <w:r>
        <w:t>.labelStyle.overflowMode"&gt;ellipsisMiddle&lt;/option&gt;</w:t>
      </w:r>
    </w:p>
    <w:p w14:paraId="691C05E9" w14:textId="77777777" w:rsidR="00C17D0A" w:rsidRDefault="00C17D0A" w:rsidP="00C17D0A">
      <w:pPr>
        <w:pStyle w:val="ComputerCode"/>
      </w:pPr>
      <w:r>
        <w:t xml:space="preserve">        &lt;option name="</w:t>
      </w:r>
      <w:proofErr w:type="spellStart"/>
      <w:proofErr w:type="gramStart"/>
      <w:r>
        <w:t>charting.legend</w:t>
      </w:r>
      <w:proofErr w:type="gramEnd"/>
      <w:r>
        <w:t>.placement</w:t>
      </w:r>
      <w:proofErr w:type="spellEnd"/>
      <w:r>
        <w:t>"&gt;right&lt;/option&gt;</w:t>
      </w:r>
    </w:p>
    <w:p w14:paraId="122F2A54" w14:textId="731BAD4F" w:rsidR="00C17D0A" w:rsidRDefault="00C17D0A" w:rsidP="00C17D0A">
      <w:pPr>
        <w:pStyle w:val="ComputerCode"/>
      </w:pPr>
      <w:r>
        <w:t xml:space="preserve">      &lt;/chart&gt;</w:t>
      </w:r>
    </w:p>
    <w:p w14:paraId="7A1A5AA1" w14:textId="77777777" w:rsidR="00C17D0A" w:rsidRDefault="00C17D0A" w:rsidP="00C17D0A">
      <w:pPr>
        <w:pStyle w:val="ComputerCode"/>
      </w:pPr>
      <w:r>
        <w:t xml:space="preserve">    &lt;/panel&gt;</w:t>
      </w:r>
    </w:p>
    <w:p w14:paraId="6013C8CC" w14:textId="77777777" w:rsidR="00C17D0A" w:rsidRDefault="00C17D0A" w:rsidP="00C17D0A">
      <w:pPr>
        <w:pStyle w:val="ComputerCode"/>
      </w:pPr>
      <w:r>
        <w:t xml:space="preserve">    &lt;panel&gt;</w:t>
      </w:r>
    </w:p>
    <w:p w14:paraId="720B331E" w14:textId="77777777" w:rsidR="00C17D0A" w:rsidRDefault="00C17D0A" w:rsidP="00C17D0A">
      <w:pPr>
        <w:pStyle w:val="ComputerCode"/>
      </w:pPr>
      <w:r>
        <w:t xml:space="preserve">      &lt;title&gt;Top Destination IPs&lt;/title&gt;</w:t>
      </w:r>
    </w:p>
    <w:p w14:paraId="32B4ED27" w14:textId="77777777" w:rsidR="00C17D0A" w:rsidRDefault="00C17D0A" w:rsidP="00C17D0A">
      <w:pPr>
        <w:pStyle w:val="ComputerCode"/>
      </w:pPr>
      <w:r>
        <w:t xml:space="preserve">      &lt;table&gt;</w:t>
      </w:r>
    </w:p>
    <w:p w14:paraId="61FAB055" w14:textId="77777777" w:rsidR="00C17D0A" w:rsidRDefault="00C17D0A" w:rsidP="00C17D0A">
      <w:pPr>
        <w:pStyle w:val="ComputerCode"/>
      </w:pPr>
      <w:r>
        <w:t xml:space="preserve">        &lt;search&gt;</w:t>
      </w:r>
    </w:p>
    <w:p w14:paraId="694B8B70" w14:textId="77777777" w:rsidR="00C17D0A" w:rsidRDefault="00C17D0A" w:rsidP="00C17D0A">
      <w:pPr>
        <w:pStyle w:val="ComputerCode"/>
      </w:pPr>
      <w:r>
        <w:t xml:space="preserve">          &lt;query&gt;index=flower</w:t>
      </w:r>
    </w:p>
    <w:p w14:paraId="12312A5F" w14:textId="77777777" w:rsidR="00C17D0A" w:rsidRDefault="00C17D0A" w:rsidP="00C17D0A">
      <w:pPr>
        <w:pStyle w:val="ComputerCode"/>
      </w:pPr>
      <w:r>
        <w:t>| rex field=FSDADDR_V4 "</w:t>
      </w:r>
      <w:proofErr w:type="gramStart"/>
      <w:r>
        <w:t>(?&amp;</w:t>
      </w:r>
      <w:proofErr w:type="gramEnd"/>
      <w:r>
        <w:t>lt;first&amp;gt;\d{1,3})(?&amp;lt;second&amp;gt;\d{3})(?&amp;lt;third&amp;gt;\d{3})(?&amp;lt;fourth&amp;gt;\d{3})$"</w:t>
      </w:r>
    </w:p>
    <w:p w14:paraId="03333A75" w14:textId="77777777" w:rsidR="00C17D0A" w:rsidRDefault="00C17D0A" w:rsidP="00C17D0A">
      <w:pPr>
        <w:pStyle w:val="ComputerCode"/>
      </w:pPr>
      <w:r>
        <w:t xml:space="preserve">| </w:t>
      </w:r>
      <w:proofErr w:type="spellStart"/>
      <w:proofErr w:type="gramStart"/>
      <w:r>
        <w:t>eval</w:t>
      </w:r>
      <w:proofErr w:type="spellEnd"/>
      <w:r>
        <w:t xml:space="preserve">  first</w:t>
      </w:r>
      <w:proofErr w:type="gramEnd"/>
      <w:r>
        <w:t>=</w:t>
      </w:r>
      <w:proofErr w:type="spellStart"/>
      <w:r>
        <w:t>tonumber</w:t>
      </w:r>
      <w:proofErr w:type="spellEnd"/>
      <w:r>
        <w:t>(first), second=</w:t>
      </w:r>
      <w:proofErr w:type="spellStart"/>
      <w:r>
        <w:t>tonumber</w:t>
      </w:r>
      <w:proofErr w:type="spellEnd"/>
      <w:r>
        <w:t>(second), third=</w:t>
      </w:r>
      <w:proofErr w:type="spellStart"/>
      <w:r>
        <w:t>tonumber</w:t>
      </w:r>
      <w:proofErr w:type="spellEnd"/>
      <w:r>
        <w:t>(third), fourth=</w:t>
      </w:r>
      <w:proofErr w:type="spellStart"/>
      <w:r>
        <w:t>tonumber</w:t>
      </w:r>
      <w:proofErr w:type="spellEnd"/>
      <w:r>
        <w:t>(fourth)</w:t>
      </w:r>
    </w:p>
    <w:p w14:paraId="5F5659F7" w14:textId="77777777" w:rsidR="00C17D0A" w:rsidRDefault="00C17D0A" w:rsidP="00C17D0A">
      <w:pPr>
        <w:pStyle w:val="ComputerCode"/>
      </w:pPr>
      <w:r>
        <w:t xml:space="preserve">| </w:t>
      </w:r>
      <w:proofErr w:type="spellStart"/>
      <w:r>
        <w:t>eval</w:t>
      </w:r>
      <w:proofErr w:type="spellEnd"/>
      <w:r>
        <w:t xml:space="preserve"> </w:t>
      </w:r>
      <w:proofErr w:type="spellStart"/>
      <w:r>
        <w:t>dest_ip</w:t>
      </w:r>
      <w:proofErr w:type="spellEnd"/>
      <w:r>
        <w:t>=first+"."+second+"."+third+"."+fourth</w:t>
      </w:r>
    </w:p>
    <w:p w14:paraId="0EC6532B" w14:textId="77777777" w:rsidR="00C17D0A" w:rsidRDefault="00C17D0A" w:rsidP="00C17D0A">
      <w:pPr>
        <w:pStyle w:val="ComputerCode"/>
      </w:pPr>
      <w:r>
        <w:t xml:space="preserve">| top </w:t>
      </w:r>
      <w:proofErr w:type="spellStart"/>
      <w:r>
        <w:t>dest_ip</w:t>
      </w:r>
      <w:proofErr w:type="spellEnd"/>
      <w:r>
        <w:t>&lt;/query&gt;</w:t>
      </w:r>
    </w:p>
    <w:p w14:paraId="69715B74" w14:textId="77777777" w:rsidR="00C17D0A" w:rsidRDefault="00C17D0A" w:rsidP="00C17D0A">
      <w:pPr>
        <w:pStyle w:val="ComputerCode"/>
      </w:pPr>
      <w:r>
        <w:t xml:space="preserve">          &lt;earliest&gt;$field1.earliest$&lt;/earliest&gt;</w:t>
      </w:r>
    </w:p>
    <w:p w14:paraId="3CCE723E" w14:textId="77777777" w:rsidR="00C17D0A" w:rsidRDefault="00C17D0A" w:rsidP="00C17D0A">
      <w:pPr>
        <w:pStyle w:val="ComputerCode"/>
      </w:pPr>
      <w:r>
        <w:t xml:space="preserve">          &lt;latest&gt;$field1.latest$&lt;/latest&gt;</w:t>
      </w:r>
    </w:p>
    <w:p w14:paraId="57018D16"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718E79A7" w14:textId="77777777" w:rsidR="00C17D0A" w:rsidRDefault="00C17D0A" w:rsidP="00C17D0A">
      <w:pPr>
        <w:pStyle w:val="ComputerCode"/>
      </w:pPr>
      <w:r>
        <w:t xml:space="preserve">        &lt;/search&gt;</w:t>
      </w:r>
    </w:p>
    <w:p w14:paraId="01DDF4C2" w14:textId="77777777" w:rsidR="00C17D0A" w:rsidRDefault="00C17D0A" w:rsidP="00C17D0A">
      <w:pPr>
        <w:pStyle w:val="ComputerCode"/>
      </w:pPr>
      <w:r>
        <w:t xml:space="preserve">        &lt;option name="count"&gt;20&lt;/option&gt;</w:t>
      </w:r>
    </w:p>
    <w:p w14:paraId="3B0357F8" w14:textId="77777777" w:rsidR="00C17D0A" w:rsidRDefault="00C17D0A" w:rsidP="00C17D0A">
      <w:pPr>
        <w:pStyle w:val="ComputerCode"/>
      </w:pPr>
      <w:r>
        <w:t xml:space="preserve">        &lt;option name="</w:t>
      </w:r>
      <w:proofErr w:type="spellStart"/>
      <w:r>
        <w:t>dataOverlayMode</w:t>
      </w:r>
      <w:proofErr w:type="spellEnd"/>
      <w:r>
        <w:t>"&gt;none&lt;/option&gt;</w:t>
      </w:r>
    </w:p>
    <w:p w14:paraId="0A52A65B" w14:textId="77777777" w:rsidR="00C17D0A" w:rsidRDefault="00C17D0A" w:rsidP="00C17D0A">
      <w:pPr>
        <w:pStyle w:val="ComputerCode"/>
      </w:pPr>
      <w:r>
        <w:t xml:space="preserve">        &lt;option name="drilldown"&gt;cell&lt;/option&gt;</w:t>
      </w:r>
    </w:p>
    <w:p w14:paraId="1FC4B2B3" w14:textId="77777777" w:rsidR="00C17D0A" w:rsidRDefault="00C17D0A" w:rsidP="00C17D0A">
      <w:pPr>
        <w:pStyle w:val="ComputerCode"/>
      </w:pPr>
      <w:r>
        <w:t xml:space="preserve">        &lt;option name="</w:t>
      </w:r>
      <w:proofErr w:type="spellStart"/>
      <w:r>
        <w:t>percentagesRow</w:t>
      </w:r>
      <w:proofErr w:type="spellEnd"/>
      <w:r>
        <w:t>"&gt;false&lt;/option&gt;</w:t>
      </w:r>
    </w:p>
    <w:p w14:paraId="580834FF" w14:textId="77777777" w:rsidR="00C17D0A" w:rsidRDefault="00C17D0A" w:rsidP="00C17D0A">
      <w:pPr>
        <w:pStyle w:val="ComputerCode"/>
      </w:pPr>
      <w:r>
        <w:t xml:space="preserve">        &lt;option name="</w:t>
      </w:r>
      <w:proofErr w:type="spellStart"/>
      <w:r>
        <w:t>rowNumbers</w:t>
      </w:r>
      <w:proofErr w:type="spellEnd"/>
      <w:r>
        <w:t>"&gt;false&lt;/option&gt;</w:t>
      </w:r>
    </w:p>
    <w:p w14:paraId="4DE60EC6" w14:textId="77777777" w:rsidR="00C17D0A" w:rsidRDefault="00C17D0A" w:rsidP="00C17D0A">
      <w:pPr>
        <w:pStyle w:val="ComputerCode"/>
      </w:pPr>
      <w:r>
        <w:t xml:space="preserve">        &lt;option name="</w:t>
      </w:r>
      <w:proofErr w:type="spellStart"/>
      <w:r>
        <w:t>totalsRow</w:t>
      </w:r>
      <w:proofErr w:type="spellEnd"/>
      <w:r>
        <w:t>"&gt;false&lt;/option&gt;</w:t>
      </w:r>
    </w:p>
    <w:p w14:paraId="0DD1B09A" w14:textId="77777777" w:rsidR="00C17D0A" w:rsidRDefault="00C17D0A" w:rsidP="00C17D0A">
      <w:pPr>
        <w:pStyle w:val="ComputerCode"/>
      </w:pPr>
      <w:r>
        <w:t xml:space="preserve">        &lt;option name="wrap"&gt;true&lt;/option&gt;</w:t>
      </w:r>
    </w:p>
    <w:p w14:paraId="4070C249" w14:textId="77777777" w:rsidR="00C17D0A" w:rsidRDefault="00C17D0A" w:rsidP="00C17D0A">
      <w:pPr>
        <w:pStyle w:val="ComputerCode"/>
      </w:pPr>
      <w:r>
        <w:t xml:space="preserve">      &lt;/table&gt;</w:t>
      </w:r>
    </w:p>
    <w:p w14:paraId="40DA4927" w14:textId="77777777" w:rsidR="00C17D0A" w:rsidRDefault="00C17D0A" w:rsidP="00C17D0A">
      <w:pPr>
        <w:pStyle w:val="ComputerCode"/>
      </w:pPr>
      <w:r>
        <w:t xml:space="preserve">    &lt;/panel&gt;</w:t>
      </w:r>
    </w:p>
    <w:p w14:paraId="07D49E99" w14:textId="113546D2" w:rsidR="00C17D0A" w:rsidRDefault="00C17D0A" w:rsidP="00C17D0A">
      <w:pPr>
        <w:pStyle w:val="ComputerCode"/>
      </w:pPr>
      <w:r>
        <w:t xml:space="preserve">  &lt;/row&gt;</w:t>
      </w:r>
    </w:p>
    <w:p w14:paraId="34EAE365" w14:textId="77777777" w:rsidR="00C17D0A" w:rsidRDefault="00C17D0A" w:rsidP="00C17D0A">
      <w:pPr>
        <w:pStyle w:val="ComputerCode"/>
      </w:pPr>
      <w:r>
        <w:t xml:space="preserve">  &lt;row&gt;</w:t>
      </w:r>
    </w:p>
    <w:p w14:paraId="32226392" w14:textId="77777777" w:rsidR="00C17D0A" w:rsidRDefault="00C17D0A" w:rsidP="00C17D0A">
      <w:pPr>
        <w:pStyle w:val="ComputerCode"/>
      </w:pPr>
      <w:r>
        <w:t xml:space="preserve">    &lt;panel&gt;</w:t>
      </w:r>
    </w:p>
    <w:p w14:paraId="6C52B59F" w14:textId="77777777" w:rsidR="00C17D0A" w:rsidRDefault="00C17D0A" w:rsidP="00C17D0A">
      <w:pPr>
        <w:pStyle w:val="ComputerCode"/>
      </w:pPr>
      <w:r>
        <w:t xml:space="preserve">      &lt;title&gt;Top Unique Destination by Source&lt;/title&gt;</w:t>
      </w:r>
    </w:p>
    <w:p w14:paraId="3C0E8FF2" w14:textId="77777777" w:rsidR="00C17D0A" w:rsidRDefault="00C17D0A" w:rsidP="00C17D0A">
      <w:pPr>
        <w:pStyle w:val="ComputerCode"/>
      </w:pPr>
      <w:r>
        <w:t xml:space="preserve">      &lt;chart&gt;</w:t>
      </w:r>
    </w:p>
    <w:p w14:paraId="15B50212" w14:textId="77777777" w:rsidR="00C17D0A" w:rsidRDefault="00C17D0A" w:rsidP="00C17D0A">
      <w:pPr>
        <w:pStyle w:val="ComputerCode"/>
      </w:pPr>
      <w:r>
        <w:t xml:space="preserve">        &lt;search&gt;</w:t>
      </w:r>
    </w:p>
    <w:p w14:paraId="5C1D2722" w14:textId="77777777" w:rsidR="00C17D0A" w:rsidRDefault="00C17D0A" w:rsidP="00C17D0A">
      <w:pPr>
        <w:pStyle w:val="ComputerCode"/>
      </w:pPr>
      <w:r>
        <w:t xml:space="preserve">          &lt;query&gt;index=flower</w:t>
      </w:r>
    </w:p>
    <w:p w14:paraId="65731ED6" w14:textId="77777777" w:rsidR="00C17D0A" w:rsidRDefault="00C17D0A" w:rsidP="00C17D0A">
      <w:pPr>
        <w:pStyle w:val="ComputerCode"/>
      </w:pPr>
      <w:r>
        <w:t>| rex field=FSSADDR_V4 "</w:t>
      </w:r>
      <w:proofErr w:type="gramStart"/>
      <w:r>
        <w:t>(?&amp;</w:t>
      </w:r>
      <w:proofErr w:type="gramEnd"/>
      <w:r>
        <w:t>lt;first&amp;gt;\d{1,3})(?&amp;lt;second&amp;gt;\d{3})(?&amp;lt;third&amp;gt;\d{3})(?&amp;lt;fourth&amp;gt;\d{3})$"</w:t>
      </w:r>
    </w:p>
    <w:p w14:paraId="0C72EFA2" w14:textId="77777777" w:rsidR="00C17D0A" w:rsidRDefault="00C17D0A" w:rsidP="00C17D0A">
      <w:pPr>
        <w:pStyle w:val="ComputerCode"/>
      </w:pPr>
      <w:r>
        <w:t xml:space="preserve">| </w:t>
      </w:r>
      <w:proofErr w:type="spellStart"/>
      <w:proofErr w:type="gramStart"/>
      <w:r>
        <w:t>eval</w:t>
      </w:r>
      <w:proofErr w:type="spellEnd"/>
      <w:r>
        <w:t xml:space="preserve">  first</w:t>
      </w:r>
      <w:proofErr w:type="gramEnd"/>
      <w:r>
        <w:t>=</w:t>
      </w:r>
      <w:proofErr w:type="spellStart"/>
      <w:r>
        <w:t>tonumber</w:t>
      </w:r>
      <w:proofErr w:type="spellEnd"/>
      <w:r>
        <w:t>(first), second=</w:t>
      </w:r>
      <w:proofErr w:type="spellStart"/>
      <w:r>
        <w:t>tonumber</w:t>
      </w:r>
      <w:proofErr w:type="spellEnd"/>
      <w:r>
        <w:t>(second), third=</w:t>
      </w:r>
      <w:proofErr w:type="spellStart"/>
      <w:r>
        <w:t>tonumber</w:t>
      </w:r>
      <w:proofErr w:type="spellEnd"/>
      <w:r>
        <w:t>(third), fourth=</w:t>
      </w:r>
      <w:proofErr w:type="spellStart"/>
      <w:r>
        <w:t>tonumber</w:t>
      </w:r>
      <w:proofErr w:type="spellEnd"/>
      <w:r>
        <w:t>(fourth)</w:t>
      </w:r>
    </w:p>
    <w:p w14:paraId="305FBEF1" w14:textId="77777777" w:rsidR="00C17D0A" w:rsidRDefault="00C17D0A" w:rsidP="00C17D0A">
      <w:pPr>
        <w:pStyle w:val="ComputerCode"/>
      </w:pPr>
      <w:r>
        <w:t xml:space="preserve">| </w:t>
      </w:r>
      <w:proofErr w:type="spellStart"/>
      <w:r>
        <w:t>eval</w:t>
      </w:r>
      <w:proofErr w:type="spellEnd"/>
      <w:r>
        <w:t xml:space="preserve"> </w:t>
      </w:r>
      <w:proofErr w:type="spellStart"/>
      <w:r>
        <w:t>src_ip</w:t>
      </w:r>
      <w:proofErr w:type="spellEnd"/>
      <w:r>
        <w:t>=first+"."+second+"."+third+"."+fourth</w:t>
      </w:r>
    </w:p>
    <w:p w14:paraId="642CFA04" w14:textId="77777777" w:rsidR="00C17D0A" w:rsidRDefault="00C17D0A" w:rsidP="00C17D0A">
      <w:pPr>
        <w:pStyle w:val="ComputerCode"/>
      </w:pPr>
      <w:r>
        <w:t xml:space="preserve">| search </w:t>
      </w:r>
      <w:proofErr w:type="spellStart"/>
      <w:r>
        <w:t>src_ip</w:t>
      </w:r>
      <w:proofErr w:type="spellEnd"/>
      <w:r>
        <w:t>=192.168.0.0/16</w:t>
      </w:r>
    </w:p>
    <w:p w14:paraId="2C805CD2" w14:textId="77777777" w:rsidR="00C17D0A" w:rsidRDefault="00C17D0A" w:rsidP="00C17D0A">
      <w:pPr>
        <w:pStyle w:val="ComputerCode"/>
      </w:pPr>
      <w:r>
        <w:t xml:space="preserve">| stats </w:t>
      </w:r>
      <w:proofErr w:type="gramStart"/>
      <w:r>
        <w:t>dc(</w:t>
      </w:r>
      <w:proofErr w:type="gramEnd"/>
      <w:r>
        <w:t xml:space="preserve">FSDADDR_V4) as "Unique </w:t>
      </w:r>
      <w:proofErr w:type="spellStart"/>
      <w:r>
        <w:t>Dest</w:t>
      </w:r>
      <w:proofErr w:type="spellEnd"/>
      <w:r>
        <w:t xml:space="preserve">" by </w:t>
      </w:r>
      <w:proofErr w:type="spellStart"/>
      <w:r>
        <w:t>src_ip</w:t>
      </w:r>
      <w:proofErr w:type="spellEnd"/>
    </w:p>
    <w:p w14:paraId="5375B74F" w14:textId="77777777" w:rsidR="00C17D0A" w:rsidRDefault="00C17D0A" w:rsidP="00C17D0A">
      <w:pPr>
        <w:pStyle w:val="ComputerCode"/>
      </w:pPr>
      <w:r>
        <w:t xml:space="preserve">| sort - "Unique </w:t>
      </w:r>
      <w:proofErr w:type="spellStart"/>
      <w:r>
        <w:t>Dest</w:t>
      </w:r>
      <w:proofErr w:type="spellEnd"/>
      <w:r>
        <w:t>"&lt;/query&gt;</w:t>
      </w:r>
    </w:p>
    <w:p w14:paraId="6606356D" w14:textId="77777777" w:rsidR="00C17D0A" w:rsidRDefault="00C17D0A" w:rsidP="00C17D0A">
      <w:pPr>
        <w:pStyle w:val="ComputerCode"/>
      </w:pPr>
      <w:r>
        <w:t xml:space="preserve">          &lt;earliest&gt;$field1.earliest$&lt;/earliest&gt;</w:t>
      </w:r>
    </w:p>
    <w:p w14:paraId="173C8DBD" w14:textId="77777777" w:rsidR="00C17D0A" w:rsidRDefault="00C17D0A" w:rsidP="00C17D0A">
      <w:pPr>
        <w:pStyle w:val="ComputerCode"/>
      </w:pPr>
      <w:r>
        <w:lastRenderedPageBreak/>
        <w:t xml:space="preserve">          &lt;latest&gt;$field1.latest$&lt;/latest&gt;</w:t>
      </w:r>
    </w:p>
    <w:p w14:paraId="091637CC"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34674010" w14:textId="77777777" w:rsidR="00C17D0A" w:rsidRDefault="00C17D0A" w:rsidP="00C17D0A">
      <w:pPr>
        <w:pStyle w:val="ComputerCode"/>
      </w:pPr>
      <w:r>
        <w:t xml:space="preserve">        &lt;/search&gt;</w:t>
      </w:r>
    </w:p>
    <w:p w14:paraId="78116D11" w14:textId="77777777" w:rsidR="00C17D0A" w:rsidRDefault="00C17D0A" w:rsidP="00C17D0A">
      <w:pPr>
        <w:pStyle w:val="ComputerCode"/>
      </w:pPr>
      <w:r>
        <w:t xml:space="preserve">        &lt;option name="</w:t>
      </w:r>
      <w:proofErr w:type="gramStart"/>
      <w:r>
        <w:t>charting.axisLabelsX.majorLabelStyle</w:t>
      </w:r>
      <w:proofErr w:type="gramEnd"/>
      <w:r>
        <w:t>.overflowMode"&gt;ellipsisNone&lt;/option&gt;</w:t>
      </w:r>
    </w:p>
    <w:p w14:paraId="4F921B69" w14:textId="77777777" w:rsidR="00C17D0A" w:rsidRDefault="00C17D0A" w:rsidP="00C17D0A">
      <w:pPr>
        <w:pStyle w:val="ComputerCode"/>
      </w:pPr>
      <w:r>
        <w:t xml:space="preserve">        &lt;option name="</w:t>
      </w:r>
      <w:proofErr w:type="spellStart"/>
      <w:proofErr w:type="gramStart"/>
      <w:r>
        <w:t>charting.axisLabelsX.majorLabelStyle</w:t>
      </w:r>
      <w:proofErr w:type="gramEnd"/>
      <w:r>
        <w:t>.rotation</w:t>
      </w:r>
      <w:proofErr w:type="spellEnd"/>
      <w:r>
        <w:t>"&gt;0&lt;/option&gt;</w:t>
      </w:r>
    </w:p>
    <w:p w14:paraId="33327D43" w14:textId="77777777" w:rsidR="00C17D0A" w:rsidRDefault="00C17D0A" w:rsidP="00C17D0A">
      <w:pPr>
        <w:pStyle w:val="ComputerCode"/>
      </w:pPr>
      <w:r>
        <w:t xml:space="preserve">        &lt;option name="</w:t>
      </w:r>
      <w:proofErr w:type="spellStart"/>
      <w:proofErr w:type="gramStart"/>
      <w:r>
        <w:t>charting.axisTitleX.visibility</w:t>
      </w:r>
      <w:proofErr w:type="spellEnd"/>
      <w:proofErr w:type="gramEnd"/>
      <w:r>
        <w:t>"&gt;visible&lt;/option&gt;</w:t>
      </w:r>
    </w:p>
    <w:p w14:paraId="32FC3F51" w14:textId="77777777" w:rsidR="00C17D0A" w:rsidRDefault="00C17D0A" w:rsidP="00C17D0A">
      <w:pPr>
        <w:pStyle w:val="ComputerCode"/>
      </w:pPr>
      <w:r>
        <w:t xml:space="preserve">        &lt;option name="</w:t>
      </w:r>
      <w:proofErr w:type="spellStart"/>
      <w:proofErr w:type="gramStart"/>
      <w:r>
        <w:t>charting.axisTitleY.visibility</w:t>
      </w:r>
      <w:proofErr w:type="spellEnd"/>
      <w:proofErr w:type="gramEnd"/>
      <w:r>
        <w:t>"&gt;visible&lt;/option&gt;</w:t>
      </w:r>
    </w:p>
    <w:p w14:paraId="1215E750" w14:textId="77777777" w:rsidR="00C17D0A" w:rsidRDefault="00C17D0A" w:rsidP="00C17D0A">
      <w:pPr>
        <w:pStyle w:val="ComputerCode"/>
      </w:pPr>
      <w:r>
        <w:t xml:space="preserve">        &lt;option name="</w:t>
      </w:r>
      <w:proofErr w:type="gramStart"/>
      <w:r>
        <w:t>charting.axisTitleY2.visibility</w:t>
      </w:r>
      <w:proofErr w:type="gramEnd"/>
      <w:r>
        <w:t>"&gt;visible&lt;/option&gt;</w:t>
      </w:r>
    </w:p>
    <w:p w14:paraId="6D579637" w14:textId="77777777" w:rsidR="00C17D0A" w:rsidRDefault="00C17D0A" w:rsidP="00C17D0A">
      <w:pPr>
        <w:pStyle w:val="ComputerCode"/>
      </w:pPr>
      <w:r>
        <w:t xml:space="preserve">        &lt;option name="</w:t>
      </w:r>
      <w:proofErr w:type="spellStart"/>
      <w:proofErr w:type="gramStart"/>
      <w:r>
        <w:t>charting.axisX.scale</w:t>
      </w:r>
      <w:proofErr w:type="spellEnd"/>
      <w:proofErr w:type="gramEnd"/>
      <w:r>
        <w:t>"&gt;linear&lt;/option&gt;</w:t>
      </w:r>
    </w:p>
    <w:p w14:paraId="542AB7FC" w14:textId="77777777" w:rsidR="00C17D0A" w:rsidRDefault="00C17D0A" w:rsidP="00C17D0A">
      <w:pPr>
        <w:pStyle w:val="ComputerCode"/>
      </w:pPr>
      <w:r>
        <w:t xml:space="preserve">        &lt;option name="</w:t>
      </w:r>
      <w:proofErr w:type="spellStart"/>
      <w:proofErr w:type="gramStart"/>
      <w:r>
        <w:t>charting.axisY.scale</w:t>
      </w:r>
      <w:proofErr w:type="spellEnd"/>
      <w:proofErr w:type="gramEnd"/>
      <w:r>
        <w:t>"&gt;linear&lt;/option&gt;</w:t>
      </w:r>
    </w:p>
    <w:p w14:paraId="05E13011" w14:textId="77777777" w:rsidR="00C17D0A" w:rsidRDefault="00C17D0A" w:rsidP="00C17D0A">
      <w:pPr>
        <w:pStyle w:val="ComputerCode"/>
      </w:pPr>
      <w:r>
        <w:t xml:space="preserve">        &lt;option name="</w:t>
      </w:r>
      <w:proofErr w:type="gramStart"/>
      <w:r>
        <w:t>charting.axisY2.enabled</w:t>
      </w:r>
      <w:proofErr w:type="gramEnd"/>
      <w:r>
        <w:t>"&gt;0&lt;/option&gt;</w:t>
      </w:r>
    </w:p>
    <w:p w14:paraId="2AFDB6C5" w14:textId="77777777" w:rsidR="00C17D0A" w:rsidRDefault="00C17D0A" w:rsidP="00C17D0A">
      <w:pPr>
        <w:pStyle w:val="ComputerCode"/>
      </w:pPr>
      <w:r>
        <w:t xml:space="preserve">        &lt;option name="</w:t>
      </w:r>
      <w:proofErr w:type="gramStart"/>
      <w:r>
        <w:t>charting.axisY2.scale</w:t>
      </w:r>
      <w:proofErr w:type="gramEnd"/>
      <w:r>
        <w:t>"&gt;inherit&lt;/option&gt;</w:t>
      </w:r>
    </w:p>
    <w:p w14:paraId="62597F0D" w14:textId="77777777" w:rsidR="00C17D0A" w:rsidRDefault="00C17D0A" w:rsidP="00C17D0A">
      <w:pPr>
        <w:pStyle w:val="ComputerCode"/>
      </w:pPr>
      <w:r>
        <w:t xml:space="preserve">        &lt;option name="</w:t>
      </w:r>
      <w:proofErr w:type="spellStart"/>
      <w:proofErr w:type="gramStart"/>
      <w:r>
        <w:t>charting.chart</w:t>
      </w:r>
      <w:proofErr w:type="spellEnd"/>
      <w:proofErr w:type="gramEnd"/>
      <w:r>
        <w:t>"&gt;column&lt;/option&gt;</w:t>
      </w:r>
    </w:p>
    <w:p w14:paraId="1E6C0D9C" w14:textId="77777777" w:rsidR="00C17D0A" w:rsidRDefault="00C17D0A" w:rsidP="00C17D0A">
      <w:pPr>
        <w:pStyle w:val="ComputerCode"/>
      </w:pPr>
      <w:r>
        <w:t xml:space="preserve">        &lt;option name="</w:t>
      </w:r>
      <w:proofErr w:type="spellStart"/>
      <w:proofErr w:type="gramStart"/>
      <w:r>
        <w:t>charting.chart</w:t>
      </w:r>
      <w:proofErr w:type="gramEnd"/>
      <w:r>
        <w:t>.bubbleMaximumSize</w:t>
      </w:r>
      <w:proofErr w:type="spellEnd"/>
      <w:r>
        <w:t>"&gt;50&lt;/option&gt;</w:t>
      </w:r>
    </w:p>
    <w:p w14:paraId="3252E520" w14:textId="77777777" w:rsidR="00C17D0A" w:rsidRDefault="00C17D0A" w:rsidP="00C17D0A">
      <w:pPr>
        <w:pStyle w:val="ComputerCode"/>
      </w:pPr>
      <w:r>
        <w:t xml:space="preserve">        &lt;option name="</w:t>
      </w:r>
      <w:proofErr w:type="spellStart"/>
      <w:proofErr w:type="gramStart"/>
      <w:r>
        <w:t>charting.chart</w:t>
      </w:r>
      <w:proofErr w:type="gramEnd"/>
      <w:r>
        <w:t>.bubbleMinimumSize</w:t>
      </w:r>
      <w:proofErr w:type="spellEnd"/>
      <w:r>
        <w:t>"&gt;10&lt;/option&gt;</w:t>
      </w:r>
    </w:p>
    <w:p w14:paraId="312CD318" w14:textId="77777777" w:rsidR="00C17D0A" w:rsidRDefault="00C17D0A" w:rsidP="00C17D0A">
      <w:pPr>
        <w:pStyle w:val="ComputerCode"/>
      </w:pPr>
      <w:r>
        <w:t xml:space="preserve">        &lt;option name="</w:t>
      </w:r>
      <w:proofErr w:type="spellStart"/>
      <w:proofErr w:type="gramStart"/>
      <w:r>
        <w:t>charting.chart</w:t>
      </w:r>
      <w:proofErr w:type="gramEnd"/>
      <w:r>
        <w:t>.bubbleSizeBy</w:t>
      </w:r>
      <w:proofErr w:type="spellEnd"/>
      <w:r>
        <w:t>"&gt;area&lt;/option&gt;</w:t>
      </w:r>
    </w:p>
    <w:p w14:paraId="1FAB0AB9" w14:textId="77777777" w:rsidR="00C17D0A" w:rsidRDefault="00C17D0A" w:rsidP="00C17D0A">
      <w:pPr>
        <w:pStyle w:val="ComputerCode"/>
      </w:pPr>
      <w:r>
        <w:t xml:space="preserve">        &lt;option name="</w:t>
      </w:r>
      <w:proofErr w:type="spellStart"/>
      <w:proofErr w:type="gramStart"/>
      <w:r>
        <w:t>charting.chart</w:t>
      </w:r>
      <w:proofErr w:type="gramEnd"/>
      <w:r>
        <w:t>.nullValueMode</w:t>
      </w:r>
      <w:proofErr w:type="spellEnd"/>
      <w:r>
        <w:t>"&gt;gaps&lt;/option&gt;</w:t>
      </w:r>
    </w:p>
    <w:p w14:paraId="7FC72E39" w14:textId="77777777" w:rsidR="00C17D0A" w:rsidRDefault="00C17D0A" w:rsidP="00C17D0A">
      <w:pPr>
        <w:pStyle w:val="ComputerCode"/>
      </w:pPr>
      <w:r>
        <w:t xml:space="preserve">        &lt;option name="</w:t>
      </w:r>
      <w:proofErr w:type="spellStart"/>
      <w:proofErr w:type="gramStart"/>
      <w:r>
        <w:t>charting.chart</w:t>
      </w:r>
      <w:proofErr w:type="gramEnd"/>
      <w:r>
        <w:t>.showDataLabels</w:t>
      </w:r>
      <w:proofErr w:type="spellEnd"/>
      <w:r>
        <w:t>"&gt;none&lt;/option&gt;</w:t>
      </w:r>
    </w:p>
    <w:p w14:paraId="17454ACD" w14:textId="77777777" w:rsidR="00C17D0A" w:rsidRDefault="00C17D0A" w:rsidP="00C17D0A">
      <w:pPr>
        <w:pStyle w:val="ComputerCode"/>
      </w:pPr>
      <w:r>
        <w:t xml:space="preserve">        &lt;option name="</w:t>
      </w:r>
      <w:proofErr w:type="spellStart"/>
      <w:proofErr w:type="gramStart"/>
      <w:r>
        <w:t>charting.chart</w:t>
      </w:r>
      <w:proofErr w:type="gramEnd"/>
      <w:r>
        <w:t>.sliceCollapsingThreshold</w:t>
      </w:r>
      <w:proofErr w:type="spellEnd"/>
      <w:r>
        <w:t>"&gt;0.01&lt;/option&gt;</w:t>
      </w:r>
    </w:p>
    <w:p w14:paraId="58536B52" w14:textId="77777777" w:rsidR="00C17D0A" w:rsidRDefault="00C17D0A" w:rsidP="00C17D0A">
      <w:pPr>
        <w:pStyle w:val="ComputerCode"/>
      </w:pPr>
      <w:r>
        <w:t xml:space="preserve">        &lt;option name="</w:t>
      </w:r>
      <w:proofErr w:type="spellStart"/>
      <w:proofErr w:type="gramStart"/>
      <w:r>
        <w:t>charting.chart</w:t>
      </w:r>
      <w:proofErr w:type="gramEnd"/>
      <w:r>
        <w:t>.stackMode</w:t>
      </w:r>
      <w:proofErr w:type="spellEnd"/>
      <w:r>
        <w:t>"&gt;stacked&lt;/option&gt;</w:t>
      </w:r>
    </w:p>
    <w:p w14:paraId="13490242" w14:textId="77777777" w:rsidR="00C17D0A" w:rsidRDefault="00C17D0A" w:rsidP="00C17D0A">
      <w:pPr>
        <w:pStyle w:val="ComputerCode"/>
      </w:pPr>
      <w:r>
        <w:t xml:space="preserve">        &lt;option name="</w:t>
      </w:r>
      <w:proofErr w:type="spellStart"/>
      <w:proofErr w:type="gramStart"/>
      <w:r>
        <w:t>charting.chart</w:t>
      </w:r>
      <w:proofErr w:type="gramEnd"/>
      <w:r>
        <w:t>.style</w:t>
      </w:r>
      <w:proofErr w:type="spellEnd"/>
      <w:r>
        <w:t>"&gt;shiny&lt;/option&gt;</w:t>
      </w:r>
    </w:p>
    <w:p w14:paraId="43EA9E1C" w14:textId="72E84CCE" w:rsidR="00C17D0A" w:rsidRDefault="00C17D0A" w:rsidP="00C17D0A">
      <w:pPr>
        <w:pStyle w:val="ComputerCode"/>
      </w:pPr>
      <w:r>
        <w:t xml:space="preserve">        &lt;option name="</w:t>
      </w:r>
      <w:proofErr w:type="spellStart"/>
      <w:proofErr w:type="gramStart"/>
      <w:r>
        <w:t>charting.drilldown</w:t>
      </w:r>
      <w:proofErr w:type="spellEnd"/>
      <w:proofErr w:type="gramEnd"/>
      <w:r>
        <w:t>"&gt;all&lt;/option&gt;</w:t>
      </w:r>
    </w:p>
    <w:p w14:paraId="5DA9ED62" w14:textId="77777777" w:rsidR="00C17D0A" w:rsidRDefault="00C17D0A" w:rsidP="00C17D0A">
      <w:pPr>
        <w:pStyle w:val="ComputerCode"/>
      </w:pPr>
      <w:r>
        <w:t xml:space="preserve">        &lt;option name="</w:t>
      </w:r>
      <w:proofErr w:type="spellStart"/>
      <w:proofErr w:type="gramStart"/>
      <w:r>
        <w:t>charting.layout</w:t>
      </w:r>
      <w:proofErr w:type="gramEnd"/>
      <w:r>
        <w:t>.splitSeries</w:t>
      </w:r>
      <w:proofErr w:type="spellEnd"/>
      <w:r>
        <w:t>"&gt;0&lt;/option&gt;</w:t>
      </w:r>
    </w:p>
    <w:p w14:paraId="5B04B6D2" w14:textId="77777777" w:rsidR="00C17D0A" w:rsidRDefault="00C17D0A" w:rsidP="00C17D0A">
      <w:pPr>
        <w:pStyle w:val="ComputerCode"/>
      </w:pPr>
      <w:r>
        <w:t xml:space="preserve">        &lt;option name="</w:t>
      </w:r>
      <w:proofErr w:type="gramStart"/>
      <w:r>
        <w:t>charting.layout</w:t>
      </w:r>
      <w:proofErr w:type="gramEnd"/>
      <w:r>
        <w:t>.splitSeries.allowIndependentYRanges"&gt;0&lt;/option&gt;</w:t>
      </w:r>
    </w:p>
    <w:p w14:paraId="5EE6778B" w14:textId="77777777" w:rsidR="00C17D0A" w:rsidRDefault="00C17D0A" w:rsidP="00C17D0A">
      <w:pPr>
        <w:pStyle w:val="ComputerCode"/>
      </w:pPr>
      <w:r>
        <w:t xml:space="preserve">        &lt;option name="</w:t>
      </w:r>
      <w:proofErr w:type="gramStart"/>
      <w:r>
        <w:t>charting.legend</w:t>
      </w:r>
      <w:proofErr w:type="gramEnd"/>
      <w:r>
        <w:t>.labelStyle.overflowMode"&gt;ellipsisMiddle&lt;/option&gt;</w:t>
      </w:r>
    </w:p>
    <w:p w14:paraId="4A8506DB" w14:textId="77777777" w:rsidR="00C17D0A" w:rsidRDefault="00C17D0A" w:rsidP="00C17D0A">
      <w:pPr>
        <w:pStyle w:val="ComputerCode"/>
      </w:pPr>
      <w:r>
        <w:t xml:space="preserve">        &lt;option name="</w:t>
      </w:r>
      <w:proofErr w:type="spellStart"/>
      <w:proofErr w:type="gramStart"/>
      <w:r>
        <w:t>charting.legend</w:t>
      </w:r>
      <w:proofErr w:type="gramEnd"/>
      <w:r>
        <w:t>.placement</w:t>
      </w:r>
      <w:proofErr w:type="spellEnd"/>
      <w:r>
        <w:t>"&gt;right&lt;/option&gt;</w:t>
      </w:r>
    </w:p>
    <w:p w14:paraId="6C64E6F5" w14:textId="77777777" w:rsidR="00C17D0A" w:rsidRDefault="00C17D0A" w:rsidP="00C17D0A">
      <w:pPr>
        <w:pStyle w:val="ComputerCode"/>
      </w:pPr>
      <w:r>
        <w:t xml:space="preserve">      &lt;/chart&gt;</w:t>
      </w:r>
    </w:p>
    <w:p w14:paraId="75FD3851" w14:textId="77777777" w:rsidR="00C17D0A" w:rsidRDefault="00C17D0A" w:rsidP="00C17D0A">
      <w:pPr>
        <w:pStyle w:val="ComputerCode"/>
      </w:pPr>
      <w:r>
        <w:t xml:space="preserve">    &lt;/panel&gt;</w:t>
      </w:r>
    </w:p>
    <w:p w14:paraId="0E666A40" w14:textId="77777777" w:rsidR="00C17D0A" w:rsidRDefault="00C17D0A" w:rsidP="00C17D0A">
      <w:pPr>
        <w:pStyle w:val="ComputerCode"/>
      </w:pPr>
      <w:r>
        <w:t xml:space="preserve">  &lt;/row&gt;</w:t>
      </w:r>
    </w:p>
    <w:p w14:paraId="0A06BF3E" w14:textId="77777777" w:rsidR="00C17D0A" w:rsidRDefault="00C17D0A" w:rsidP="00C17D0A">
      <w:pPr>
        <w:pStyle w:val="ComputerCode"/>
      </w:pPr>
      <w:r>
        <w:t xml:space="preserve">  &lt;row&gt;</w:t>
      </w:r>
    </w:p>
    <w:p w14:paraId="3FE36485" w14:textId="77777777" w:rsidR="00C17D0A" w:rsidRDefault="00C17D0A" w:rsidP="00C17D0A">
      <w:pPr>
        <w:pStyle w:val="ComputerCode"/>
      </w:pPr>
      <w:r>
        <w:t xml:space="preserve">    &lt;panel&gt;</w:t>
      </w:r>
    </w:p>
    <w:p w14:paraId="11942899" w14:textId="77777777" w:rsidR="00C17D0A" w:rsidRDefault="00C17D0A" w:rsidP="00C17D0A">
      <w:pPr>
        <w:pStyle w:val="ComputerCode"/>
      </w:pPr>
      <w:r>
        <w:t xml:space="preserve">      &lt;title&gt;Distinct </w:t>
      </w:r>
      <w:proofErr w:type="spellStart"/>
      <w:r>
        <w:t>Dest</w:t>
      </w:r>
      <w:proofErr w:type="spellEnd"/>
      <w:r>
        <w:t xml:space="preserve"> Ports by Protocol over IP&lt;/title&gt;</w:t>
      </w:r>
    </w:p>
    <w:p w14:paraId="7BE626BB" w14:textId="77777777" w:rsidR="00C17D0A" w:rsidRDefault="00C17D0A" w:rsidP="00C17D0A">
      <w:pPr>
        <w:pStyle w:val="ComputerCode"/>
      </w:pPr>
      <w:r>
        <w:t xml:space="preserve">      &lt;chart&gt;</w:t>
      </w:r>
    </w:p>
    <w:p w14:paraId="4768DA21" w14:textId="77777777" w:rsidR="00C17D0A" w:rsidRDefault="00C17D0A" w:rsidP="00C17D0A">
      <w:pPr>
        <w:pStyle w:val="ComputerCode"/>
      </w:pPr>
      <w:r>
        <w:t xml:space="preserve">        &lt;search&gt;</w:t>
      </w:r>
    </w:p>
    <w:p w14:paraId="1C850A1E" w14:textId="77777777" w:rsidR="00C17D0A" w:rsidRDefault="00C17D0A" w:rsidP="00C17D0A">
      <w:pPr>
        <w:pStyle w:val="ComputerCode"/>
      </w:pPr>
      <w:r>
        <w:t xml:space="preserve">          &lt;query&gt;index=flower</w:t>
      </w:r>
    </w:p>
    <w:p w14:paraId="36E1EA7B" w14:textId="77777777" w:rsidR="00C17D0A" w:rsidRDefault="00C17D0A" w:rsidP="00C17D0A">
      <w:pPr>
        <w:pStyle w:val="ComputerCode"/>
      </w:pPr>
      <w:r>
        <w:t>| rex field=FSSADDR_V4 "</w:t>
      </w:r>
      <w:proofErr w:type="gramStart"/>
      <w:r>
        <w:t>(?&amp;</w:t>
      </w:r>
      <w:proofErr w:type="gramEnd"/>
      <w:r>
        <w:t>lt;first&amp;gt;\d{1,3})(?&amp;lt;second&amp;gt;\d{3})(?&amp;lt;third&amp;gt;\d{3})(?&amp;lt;fourth&amp;gt;\d{3})$"</w:t>
      </w:r>
    </w:p>
    <w:p w14:paraId="13ED3266" w14:textId="77777777" w:rsidR="00C17D0A" w:rsidRDefault="00C17D0A" w:rsidP="00C17D0A">
      <w:pPr>
        <w:pStyle w:val="ComputerCode"/>
      </w:pPr>
      <w:r>
        <w:t xml:space="preserve">| </w:t>
      </w:r>
      <w:proofErr w:type="spellStart"/>
      <w:proofErr w:type="gramStart"/>
      <w:r>
        <w:t>eval</w:t>
      </w:r>
      <w:proofErr w:type="spellEnd"/>
      <w:r>
        <w:t xml:space="preserve">  first</w:t>
      </w:r>
      <w:proofErr w:type="gramEnd"/>
      <w:r>
        <w:t>=</w:t>
      </w:r>
      <w:proofErr w:type="spellStart"/>
      <w:r>
        <w:t>tonumber</w:t>
      </w:r>
      <w:proofErr w:type="spellEnd"/>
      <w:r>
        <w:t>(first), second=</w:t>
      </w:r>
      <w:proofErr w:type="spellStart"/>
      <w:r>
        <w:t>tonumber</w:t>
      </w:r>
      <w:proofErr w:type="spellEnd"/>
      <w:r>
        <w:t>(second), third=</w:t>
      </w:r>
      <w:proofErr w:type="spellStart"/>
      <w:r>
        <w:t>tonumber</w:t>
      </w:r>
      <w:proofErr w:type="spellEnd"/>
      <w:r>
        <w:t>(third), fourth=</w:t>
      </w:r>
      <w:proofErr w:type="spellStart"/>
      <w:r>
        <w:t>tonumber</w:t>
      </w:r>
      <w:proofErr w:type="spellEnd"/>
      <w:r>
        <w:t>(fourth)</w:t>
      </w:r>
    </w:p>
    <w:p w14:paraId="0DB331FF" w14:textId="77777777" w:rsidR="00C17D0A" w:rsidRDefault="00C17D0A" w:rsidP="00C17D0A">
      <w:pPr>
        <w:pStyle w:val="ComputerCode"/>
      </w:pPr>
      <w:r>
        <w:lastRenderedPageBreak/>
        <w:t xml:space="preserve">| </w:t>
      </w:r>
      <w:proofErr w:type="spellStart"/>
      <w:r>
        <w:t>eval</w:t>
      </w:r>
      <w:proofErr w:type="spellEnd"/>
      <w:r>
        <w:t xml:space="preserve"> </w:t>
      </w:r>
      <w:proofErr w:type="spellStart"/>
      <w:r>
        <w:t>src_ip</w:t>
      </w:r>
      <w:proofErr w:type="spellEnd"/>
      <w:r>
        <w:t>=first+"."+second+"."+third+"."+fourth</w:t>
      </w:r>
    </w:p>
    <w:p w14:paraId="2E91CD4B" w14:textId="77777777" w:rsidR="00C17D0A" w:rsidRDefault="00C17D0A" w:rsidP="00C17D0A">
      <w:pPr>
        <w:pStyle w:val="ComputerCode"/>
      </w:pPr>
      <w:r>
        <w:t xml:space="preserve">| search </w:t>
      </w:r>
      <w:proofErr w:type="spellStart"/>
      <w:r>
        <w:t>src_ip</w:t>
      </w:r>
      <w:proofErr w:type="spellEnd"/>
      <w:r>
        <w:t>=192.168.0.0/16</w:t>
      </w:r>
    </w:p>
    <w:p w14:paraId="2A7D7EEE" w14:textId="77777777" w:rsidR="00C17D0A" w:rsidRDefault="00C17D0A" w:rsidP="00C17D0A">
      <w:pPr>
        <w:pStyle w:val="ComputerCode"/>
      </w:pPr>
    </w:p>
    <w:p w14:paraId="2B7B2B48" w14:textId="77777777" w:rsidR="00C17D0A" w:rsidRDefault="00C17D0A" w:rsidP="00C17D0A">
      <w:pPr>
        <w:pStyle w:val="ComputerCode"/>
      </w:pPr>
      <w:r>
        <w:t xml:space="preserve">| chart </w:t>
      </w:r>
      <w:proofErr w:type="gramStart"/>
      <w:r>
        <w:t>dc(</w:t>
      </w:r>
      <w:proofErr w:type="gramEnd"/>
      <w:r>
        <w:t xml:space="preserve">DPORT) as "Unique </w:t>
      </w:r>
      <w:proofErr w:type="spellStart"/>
      <w:r>
        <w:t>Dest</w:t>
      </w:r>
      <w:proofErr w:type="spellEnd"/>
      <w:r>
        <w:t xml:space="preserve"> Port" over </w:t>
      </w:r>
      <w:proofErr w:type="spellStart"/>
      <w:r>
        <w:t>src_ip</w:t>
      </w:r>
      <w:proofErr w:type="spellEnd"/>
      <w:r>
        <w:t xml:space="preserve"> by PROTO&lt;/query&gt;</w:t>
      </w:r>
    </w:p>
    <w:p w14:paraId="2F383330" w14:textId="77777777" w:rsidR="00C17D0A" w:rsidRDefault="00C17D0A" w:rsidP="00C17D0A">
      <w:pPr>
        <w:pStyle w:val="ComputerCode"/>
      </w:pPr>
      <w:r>
        <w:t xml:space="preserve">          &lt;earliest&gt;$field1.earliest$&lt;/earliest&gt;</w:t>
      </w:r>
    </w:p>
    <w:p w14:paraId="1A107D99" w14:textId="77777777" w:rsidR="00C17D0A" w:rsidRDefault="00C17D0A" w:rsidP="00C17D0A">
      <w:pPr>
        <w:pStyle w:val="ComputerCode"/>
      </w:pPr>
      <w:r>
        <w:t xml:space="preserve">          &lt;latest&gt;$field1.latest$&lt;/latest&gt;</w:t>
      </w:r>
    </w:p>
    <w:p w14:paraId="05AF232A" w14:textId="77777777" w:rsidR="00C17D0A" w:rsidRDefault="00C17D0A" w:rsidP="00C17D0A">
      <w:pPr>
        <w:pStyle w:val="ComputerCode"/>
      </w:pPr>
      <w:r>
        <w:t xml:space="preserve">          &lt;</w:t>
      </w:r>
      <w:proofErr w:type="spellStart"/>
      <w:r>
        <w:t>sampleRatio</w:t>
      </w:r>
      <w:proofErr w:type="spellEnd"/>
      <w:r>
        <w:t>&gt;1&lt;/</w:t>
      </w:r>
      <w:proofErr w:type="spellStart"/>
      <w:r>
        <w:t>sampleRatio</w:t>
      </w:r>
      <w:proofErr w:type="spellEnd"/>
      <w:r>
        <w:t>&gt;</w:t>
      </w:r>
    </w:p>
    <w:p w14:paraId="2AE4A7CC" w14:textId="77777777" w:rsidR="00C17D0A" w:rsidRDefault="00C17D0A" w:rsidP="00C17D0A">
      <w:pPr>
        <w:pStyle w:val="ComputerCode"/>
      </w:pPr>
      <w:r>
        <w:t xml:space="preserve">        &lt;/search&gt;</w:t>
      </w:r>
    </w:p>
    <w:p w14:paraId="21061707" w14:textId="77777777" w:rsidR="00C17D0A" w:rsidRDefault="00C17D0A" w:rsidP="00C17D0A">
      <w:pPr>
        <w:pStyle w:val="ComputerCode"/>
      </w:pPr>
      <w:r>
        <w:t xml:space="preserve">        &lt;option name="</w:t>
      </w:r>
      <w:proofErr w:type="gramStart"/>
      <w:r>
        <w:t>charting.axisLabelsX.majorLabelStyle</w:t>
      </w:r>
      <w:proofErr w:type="gramEnd"/>
      <w:r>
        <w:t>.overflowMode"&gt;ellipsisNone&lt;/option&gt;</w:t>
      </w:r>
    </w:p>
    <w:p w14:paraId="01AE19D3" w14:textId="77777777" w:rsidR="00C17D0A" w:rsidRDefault="00C17D0A" w:rsidP="00C17D0A">
      <w:pPr>
        <w:pStyle w:val="ComputerCode"/>
      </w:pPr>
      <w:r>
        <w:t xml:space="preserve">        &lt;option name="</w:t>
      </w:r>
      <w:proofErr w:type="spellStart"/>
      <w:proofErr w:type="gramStart"/>
      <w:r>
        <w:t>charting.axisLabelsX.majorLabelStyle</w:t>
      </w:r>
      <w:proofErr w:type="gramEnd"/>
      <w:r>
        <w:t>.rotation</w:t>
      </w:r>
      <w:proofErr w:type="spellEnd"/>
      <w:r>
        <w:t>"&gt;0&lt;/option&gt;</w:t>
      </w:r>
    </w:p>
    <w:p w14:paraId="0F216290" w14:textId="77777777" w:rsidR="00C17D0A" w:rsidRDefault="00C17D0A" w:rsidP="00C17D0A">
      <w:pPr>
        <w:pStyle w:val="ComputerCode"/>
      </w:pPr>
      <w:r>
        <w:t xml:space="preserve">        &lt;option name="</w:t>
      </w:r>
      <w:proofErr w:type="spellStart"/>
      <w:proofErr w:type="gramStart"/>
      <w:r>
        <w:t>charting.axisTitleX.visibility</w:t>
      </w:r>
      <w:proofErr w:type="spellEnd"/>
      <w:proofErr w:type="gramEnd"/>
      <w:r>
        <w:t>"&gt;visible&lt;/option&gt;</w:t>
      </w:r>
    </w:p>
    <w:p w14:paraId="0ECED68E" w14:textId="77777777" w:rsidR="00C17D0A" w:rsidRDefault="00C17D0A" w:rsidP="00C17D0A">
      <w:pPr>
        <w:pStyle w:val="ComputerCode"/>
      </w:pPr>
      <w:r>
        <w:t xml:space="preserve">        &lt;option name="</w:t>
      </w:r>
      <w:proofErr w:type="spellStart"/>
      <w:proofErr w:type="gramStart"/>
      <w:r>
        <w:t>charting.axisTitleY.visibility</w:t>
      </w:r>
      <w:proofErr w:type="spellEnd"/>
      <w:proofErr w:type="gramEnd"/>
      <w:r>
        <w:t>"&gt;visible&lt;/option&gt;</w:t>
      </w:r>
    </w:p>
    <w:p w14:paraId="3009BE75" w14:textId="77777777" w:rsidR="00C17D0A" w:rsidRDefault="00C17D0A" w:rsidP="00C17D0A">
      <w:pPr>
        <w:pStyle w:val="ComputerCode"/>
      </w:pPr>
      <w:r>
        <w:t xml:space="preserve">        &lt;option name="</w:t>
      </w:r>
      <w:proofErr w:type="gramStart"/>
      <w:r>
        <w:t>charting.axisTitleY2.visibility</w:t>
      </w:r>
      <w:proofErr w:type="gramEnd"/>
      <w:r>
        <w:t>"&gt;visible&lt;/option&gt;</w:t>
      </w:r>
    </w:p>
    <w:p w14:paraId="00DC632D" w14:textId="77777777" w:rsidR="00C17D0A" w:rsidRDefault="00C17D0A" w:rsidP="00C17D0A">
      <w:pPr>
        <w:pStyle w:val="ComputerCode"/>
      </w:pPr>
      <w:r>
        <w:t xml:space="preserve">        &lt;option name="</w:t>
      </w:r>
      <w:proofErr w:type="spellStart"/>
      <w:proofErr w:type="gramStart"/>
      <w:r>
        <w:t>charting.axisX.scale</w:t>
      </w:r>
      <w:proofErr w:type="spellEnd"/>
      <w:proofErr w:type="gramEnd"/>
      <w:r>
        <w:t>"&gt;linear&lt;/option&gt;</w:t>
      </w:r>
    </w:p>
    <w:p w14:paraId="21D57291" w14:textId="77777777" w:rsidR="00C17D0A" w:rsidRDefault="00C17D0A" w:rsidP="00C17D0A">
      <w:pPr>
        <w:pStyle w:val="ComputerCode"/>
      </w:pPr>
      <w:r>
        <w:t xml:space="preserve">        &lt;option name="</w:t>
      </w:r>
      <w:proofErr w:type="spellStart"/>
      <w:proofErr w:type="gramStart"/>
      <w:r>
        <w:t>charting.axisY.scale</w:t>
      </w:r>
      <w:proofErr w:type="spellEnd"/>
      <w:proofErr w:type="gramEnd"/>
      <w:r>
        <w:t>"&gt;linear&lt;/option&gt;</w:t>
      </w:r>
    </w:p>
    <w:p w14:paraId="1498E784" w14:textId="77777777" w:rsidR="00C17D0A" w:rsidRDefault="00C17D0A" w:rsidP="00C17D0A">
      <w:pPr>
        <w:pStyle w:val="ComputerCode"/>
      </w:pPr>
      <w:r>
        <w:t xml:space="preserve">        &lt;option name="</w:t>
      </w:r>
      <w:proofErr w:type="gramStart"/>
      <w:r>
        <w:t>charting.axisY2.enabled</w:t>
      </w:r>
      <w:proofErr w:type="gramEnd"/>
      <w:r>
        <w:t>"&gt;0&lt;/option&gt;</w:t>
      </w:r>
    </w:p>
    <w:p w14:paraId="48F672D4" w14:textId="77777777" w:rsidR="00C17D0A" w:rsidRDefault="00C17D0A" w:rsidP="00C17D0A">
      <w:pPr>
        <w:pStyle w:val="ComputerCode"/>
      </w:pPr>
      <w:r>
        <w:t xml:space="preserve">        &lt;option name="</w:t>
      </w:r>
      <w:proofErr w:type="gramStart"/>
      <w:r>
        <w:t>charting.axisY2.scale</w:t>
      </w:r>
      <w:proofErr w:type="gramEnd"/>
      <w:r>
        <w:t>"&gt;inherit&lt;/option&gt;</w:t>
      </w:r>
    </w:p>
    <w:p w14:paraId="54D768D4" w14:textId="31A0163B" w:rsidR="00C17D0A" w:rsidRDefault="00C17D0A" w:rsidP="00C17D0A">
      <w:pPr>
        <w:pStyle w:val="ComputerCode"/>
      </w:pPr>
      <w:r>
        <w:t xml:space="preserve">        &lt;option name="</w:t>
      </w:r>
      <w:proofErr w:type="spellStart"/>
      <w:proofErr w:type="gramStart"/>
      <w:r>
        <w:t>charting.chart</w:t>
      </w:r>
      <w:proofErr w:type="spellEnd"/>
      <w:proofErr w:type="gramEnd"/>
      <w:r>
        <w:t>"&gt;column&lt;/option&gt;</w:t>
      </w:r>
    </w:p>
    <w:p w14:paraId="43AF3F84" w14:textId="77777777" w:rsidR="00C17D0A" w:rsidRDefault="00C17D0A" w:rsidP="00C17D0A">
      <w:pPr>
        <w:pStyle w:val="ComputerCode"/>
      </w:pPr>
      <w:r>
        <w:t xml:space="preserve">        &lt;option name="</w:t>
      </w:r>
      <w:proofErr w:type="spellStart"/>
      <w:proofErr w:type="gramStart"/>
      <w:r>
        <w:t>charting.chart</w:t>
      </w:r>
      <w:proofErr w:type="gramEnd"/>
      <w:r>
        <w:t>.bubbleMaximumSize</w:t>
      </w:r>
      <w:proofErr w:type="spellEnd"/>
      <w:r>
        <w:t>"&gt;50&lt;/option&gt;</w:t>
      </w:r>
    </w:p>
    <w:p w14:paraId="352480D2" w14:textId="77777777" w:rsidR="00C17D0A" w:rsidRDefault="00C17D0A" w:rsidP="00C17D0A">
      <w:pPr>
        <w:pStyle w:val="ComputerCode"/>
      </w:pPr>
      <w:r>
        <w:t xml:space="preserve">        &lt;option name="</w:t>
      </w:r>
      <w:proofErr w:type="spellStart"/>
      <w:proofErr w:type="gramStart"/>
      <w:r>
        <w:t>charting.chart</w:t>
      </w:r>
      <w:proofErr w:type="gramEnd"/>
      <w:r>
        <w:t>.bubbleMinimumSize</w:t>
      </w:r>
      <w:proofErr w:type="spellEnd"/>
      <w:r>
        <w:t>"&gt;10&lt;/option&gt;</w:t>
      </w:r>
    </w:p>
    <w:p w14:paraId="546ED845" w14:textId="77777777" w:rsidR="00C17D0A" w:rsidRDefault="00C17D0A" w:rsidP="00C17D0A">
      <w:pPr>
        <w:pStyle w:val="ComputerCode"/>
      </w:pPr>
      <w:r>
        <w:t xml:space="preserve">        &lt;option name="</w:t>
      </w:r>
      <w:proofErr w:type="spellStart"/>
      <w:proofErr w:type="gramStart"/>
      <w:r>
        <w:t>charting.chart</w:t>
      </w:r>
      <w:proofErr w:type="gramEnd"/>
      <w:r>
        <w:t>.bubbleSizeBy</w:t>
      </w:r>
      <w:proofErr w:type="spellEnd"/>
      <w:r>
        <w:t>"&gt;area&lt;/option&gt;</w:t>
      </w:r>
    </w:p>
    <w:p w14:paraId="3B6BC30E" w14:textId="77777777" w:rsidR="00C17D0A" w:rsidRDefault="00C17D0A" w:rsidP="00C17D0A">
      <w:pPr>
        <w:pStyle w:val="ComputerCode"/>
      </w:pPr>
      <w:r>
        <w:t xml:space="preserve">        &lt;option name="</w:t>
      </w:r>
      <w:proofErr w:type="spellStart"/>
      <w:proofErr w:type="gramStart"/>
      <w:r>
        <w:t>charting.chart</w:t>
      </w:r>
      <w:proofErr w:type="gramEnd"/>
      <w:r>
        <w:t>.nullValueMode</w:t>
      </w:r>
      <w:proofErr w:type="spellEnd"/>
      <w:r>
        <w:t>"&gt;gaps&lt;/option&gt;</w:t>
      </w:r>
    </w:p>
    <w:p w14:paraId="3026D0D2" w14:textId="77777777" w:rsidR="00C17D0A" w:rsidRDefault="00C17D0A" w:rsidP="00C17D0A">
      <w:pPr>
        <w:pStyle w:val="ComputerCode"/>
      </w:pPr>
      <w:r>
        <w:t xml:space="preserve">        &lt;option name="</w:t>
      </w:r>
      <w:proofErr w:type="spellStart"/>
      <w:proofErr w:type="gramStart"/>
      <w:r>
        <w:t>charting.chart</w:t>
      </w:r>
      <w:proofErr w:type="gramEnd"/>
      <w:r>
        <w:t>.showDataLabels</w:t>
      </w:r>
      <w:proofErr w:type="spellEnd"/>
      <w:r>
        <w:t>"&gt;none&lt;/option&gt;</w:t>
      </w:r>
    </w:p>
    <w:p w14:paraId="5C25CEDF" w14:textId="77777777" w:rsidR="00C17D0A" w:rsidRDefault="00C17D0A" w:rsidP="00C17D0A">
      <w:pPr>
        <w:pStyle w:val="ComputerCode"/>
      </w:pPr>
      <w:r>
        <w:t xml:space="preserve">        &lt;option name="</w:t>
      </w:r>
      <w:proofErr w:type="spellStart"/>
      <w:proofErr w:type="gramStart"/>
      <w:r>
        <w:t>charting.chart</w:t>
      </w:r>
      <w:proofErr w:type="gramEnd"/>
      <w:r>
        <w:t>.sliceCollapsingThreshold</w:t>
      </w:r>
      <w:proofErr w:type="spellEnd"/>
      <w:r>
        <w:t>"&gt;0.01&lt;/option&gt;</w:t>
      </w:r>
    </w:p>
    <w:p w14:paraId="317E1EE6" w14:textId="77777777" w:rsidR="00C17D0A" w:rsidRDefault="00C17D0A" w:rsidP="00C17D0A">
      <w:pPr>
        <w:pStyle w:val="ComputerCode"/>
      </w:pPr>
      <w:r>
        <w:t xml:space="preserve">        &lt;option name="</w:t>
      </w:r>
      <w:proofErr w:type="spellStart"/>
      <w:proofErr w:type="gramStart"/>
      <w:r>
        <w:t>charting.chart</w:t>
      </w:r>
      <w:proofErr w:type="gramEnd"/>
      <w:r>
        <w:t>.stackMode</w:t>
      </w:r>
      <w:proofErr w:type="spellEnd"/>
      <w:r>
        <w:t>"&gt;stacked&lt;/option&gt;</w:t>
      </w:r>
    </w:p>
    <w:p w14:paraId="4E7427E2" w14:textId="77777777" w:rsidR="00C17D0A" w:rsidRDefault="00C17D0A" w:rsidP="00C17D0A">
      <w:pPr>
        <w:pStyle w:val="ComputerCode"/>
      </w:pPr>
      <w:r>
        <w:t xml:space="preserve">        &lt;option name="</w:t>
      </w:r>
      <w:proofErr w:type="spellStart"/>
      <w:proofErr w:type="gramStart"/>
      <w:r>
        <w:t>charting.chart</w:t>
      </w:r>
      <w:proofErr w:type="gramEnd"/>
      <w:r>
        <w:t>.style</w:t>
      </w:r>
      <w:proofErr w:type="spellEnd"/>
      <w:r>
        <w:t>"&gt;shiny&lt;/option&gt;</w:t>
      </w:r>
    </w:p>
    <w:p w14:paraId="592AEA22" w14:textId="77777777" w:rsidR="00C17D0A" w:rsidRDefault="00C17D0A" w:rsidP="00C17D0A">
      <w:pPr>
        <w:pStyle w:val="ComputerCode"/>
      </w:pPr>
      <w:r>
        <w:t xml:space="preserve">        &lt;option name="</w:t>
      </w:r>
      <w:proofErr w:type="spellStart"/>
      <w:proofErr w:type="gramStart"/>
      <w:r>
        <w:t>charting.drilldown</w:t>
      </w:r>
      <w:proofErr w:type="spellEnd"/>
      <w:proofErr w:type="gramEnd"/>
      <w:r>
        <w:t>"&gt;all&lt;/option&gt;</w:t>
      </w:r>
    </w:p>
    <w:p w14:paraId="5E64FCCE" w14:textId="77777777" w:rsidR="00C17D0A" w:rsidRDefault="00C17D0A" w:rsidP="00C17D0A">
      <w:pPr>
        <w:pStyle w:val="ComputerCode"/>
      </w:pPr>
      <w:r>
        <w:t xml:space="preserve">        &lt;option name="</w:t>
      </w:r>
      <w:proofErr w:type="spellStart"/>
      <w:proofErr w:type="gramStart"/>
      <w:r>
        <w:t>charting.layout</w:t>
      </w:r>
      <w:proofErr w:type="gramEnd"/>
      <w:r>
        <w:t>.splitSeries</w:t>
      </w:r>
      <w:proofErr w:type="spellEnd"/>
      <w:r>
        <w:t>"&gt;0&lt;/option&gt;</w:t>
      </w:r>
    </w:p>
    <w:p w14:paraId="63435E99" w14:textId="77777777" w:rsidR="00C17D0A" w:rsidRDefault="00C17D0A" w:rsidP="00C17D0A">
      <w:pPr>
        <w:pStyle w:val="ComputerCode"/>
      </w:pPr>
      <w:r>
        <w:t xml:space="preserve">        &lt;option name="</w:t>
      </w:r>
      <w:proofErr w:type="gramStart"/>
      <w:r>
        <w:t>charting.layout</w:t>
      </w:r>
      <w:proofErr w:type="gramEnd"/>
      <w:r>
        <w:t>.splitSeries.allowIndependentYRanges"&gt;0&lt;/option&gt;</w:t>
      </w:r>
    </w:p>
    <w:p w14:paraId="2A9105C6" w14:textId="77777777" w:rsidR="00C17D0A" w:rsidRDefault="00C17D0A" w:rsidP="00C17D0A">
      <w:pPr>
        <w:pStyle w:val="ComputerCode"/>
      </w:pPr>
      <w:r>
        <w:t xml:space="preserve">        &lt;option name="</w:t>
      </w:r>
      <w:proofErr w:type="gramStart"/>
      <w:r>
        <w:t>charting.legend</w:t>
      </w:r>
      <w:proofErr w:type="gramEnd"/>
      <w:r>
        <w:t>.labelStyle.overflowMode"&gt;ellipsisMiddle&lt;/option&gt;</w:t>
      </w:r>
    </w:p>
    <w:p w14:paraId="18974FE1" w14:textId="77777777" w:rsidR="00C17D0A" w:rsidRDefault="00C17D0A" w:rsidP="00C17D0A">
      <w:pPr>
        <w:pStyle w:val="ComputerCode"/>
      </w:pPr>
      <w:r>
        <w:t xml:space="preserve">        &lt;option name="</w:t>
      </w:r>
      <w:proofErr w:type="spellStart"/>
      <w:proofErr w:type="gramStart"/>
      <w:r>
        <w:t>charting.legend</w:t>
      </w:r>
      <w:proofErr w:type="gramEnd"/>
      <w:r>
        <w:t>.placement</w:t>
      </w:r>
      <w:proofErr w:type="spellEnd"/>
      <w:r>
        <w:t>"&gt;right&lt;/option&gt;</w:t>
      </w:r>
    </w:p>
    <w:p w14:paraId="7FE02122" w14:textId="77777777" w:rsidR="00C17D0A" w:rsidRDefault="00C17D0A" w:rsidP="00C17D0A">
      <w:pPr>
        <w:pStyle w:val="ComputerCode"/>
      </w:pPr>
      <w:r>
        <w:t xml:space="preserve">      &lt;/chart&gt;</w:t>
      </w:r>
    </w:p>
    <w:p w14:paraId="5464109C" w14:textId="77777777" w:rsidR="00C17D0A" w:rsidRDefault="00C17D0A" w:rsidP="00C17D0A">
      <w:pPr>
        <w:pStyle w:val="ComputerCode"/>
      </w:pPr>
      <w:r>
        <w:t xml:space="preserve">    &lt;/panel&gt;</w:t>
      </w:r>
    </w:p>
    <w:p w14:paraId="1DDE02DF" w14:textId="77777777" w:rsidR="00C17D0A" w:rsidRDefault="00C17D0A" w:rsidP="00C17D0A">
      <w:pPr>
        <w:pStyle w:val="ComputerCode"/>
      </w:pPr>
      <w:r>
        <w:t xml:space="preserve">  &lt;/row&gt;</w:t>
      </w:r>
    </w:p>
    <w:p w14:paraId="6581A41B" w14:textId="6920E273" w:rsidR="00C17D0A" w:rsidRPr="000311E7" w:rsidRDefault="00C17D0A" w:rsidP="00C17D0A">
      <w:pPr>
        <w:pStyle w:val="ComputerCode"/>
      </w:pPr>
      <w:r>
        <w:t>&lt;/form&gt;</w:t>
      </w:r>
    </w:p>
    <w:p w14:paraId="742BE351" w14:textId="3DBB3369" w:rsidR="00795282" w:rsidRPr="00FE3433" w:rsidRDefault="00795282" w:rsidP="00795282">
      <w:pPr>
        <w:pStyle w:val="ComputerCode"/>
      </w:pPr>
      <w:r>
        <w:t>----------------------------------------------------------------------</w:t>
      </w:r>
    </w:p>
    <w:p w14:paraId="7B359E9E" w14:textId="38F9252D" w:rsidR="005B4691" w:rsidRDefault="007E53C0" w:rsidP="005B4691">
      <w:pPr>
        <w:pStyle w:val="Heading2"/>
      </w:pPr>
      <w:bookmarkStart w:id="37" w:name="_Toc523925931"/>
      <w:r>
        <w:lastRenderedPageBreak/>
        <w:t>Integrate</w:t>
      </w:r>
      <w:r w:rsidR="008D125B">
        <w:t xml:space="preserve"> </w:t>
      </w:r>
      <w:r>
        <w:t>FLOWER Data into an RDBMS</w:t>
      </w:r>
      <w:bookmarkEnd w:id="37"/>
    </w:p>
    <w:p w14:paraId="2E0AA924" w14:textId="3F903DEB" w:rsidR="007E53C0" w:rsidRDefault="007E53C0" w:rsidP="007E53C0">
      <w:pPr>
        <w:pStyle w:val="Heading3"/>
      </w:pPr>
      <w:bookmarkStart w:id="38" w:name="_Toc523925932"/>
      <w:r>
        <w:t>Create an RDBMS table for Holding FLOWER Data</w:t>
      </w:r>
      <w:bookmarkEnd w:id="38"/>
    </w:p>
    <w:p w14:paraId="53E2E0EC" w14:textId="765FF34F" w:rsidR="007E53C0" w:rsidRDefault="007E53C0" w:rsidP="005B4691">
      <w:pPr>
        <w:pStyle w:val="BodyText"/>
      </w:pPr>
      <w:r>
        <w:t xml:space="preserve">Since there are so many RDBMS flavors such as MySQL, Postgres, and MS SQL SVR, the examples are generic and may need to be modified to work in your RDBMS in your environment. </w:t>
      </w:r>
    </w:p>
    <w:p w14:paraId="53131B64" w14:textId="79411B45" w:rsidR="005B4691" w:rsidRDefault="005B4691" w:rsidP="005B4691">
      <w:pPr>
        <w:pStyle w:val="BodyText"/>
      </w:pPr>
      <w:r>
        <w:t>T</w:t>
      </w:r>
      <w:r w:rsidR="00682AB2">
        <w:t xml:space="preserve">he following is an example </w:t>
      </w:r>
      <w:r w:rsidR="007E53C0">
        <w:t>of some</w:t>
      </w:r>
      <w:r>
        <w:t xml:space="preserve"> RDBMS DDL for creating a table </w:t>
      </w:r>
      <w:r w:rsidR="007D7141">
        <w:t xml:space="preserve">in a database </w:t>
      </w:r>
      <w:r>
        <w:t>to hold FLOWER data:</w:t>
      </w:r>
    </w:p>
    <w:p w14:paraId="63DFCD48" w14:textId="10F1A770" w:rsidR="007D7141" w:rsidRPr="007D7141" w:rsidRDefault="007D7141" w:rsidP="007D7141">
      <w:pPr>
        <w:pStyle w:val="ComputerCode"/>
        <w:rPr>
          <w:sz w:val="18"/>
          <w:szCs w:val="20"/>
        </w:rPr>
      </w:pPr>
      <w:r>
        <w:t>----------------------------------------------------------------------</w:t>
      </w:r>
    </w:p>
    <w:p w14:paraId="2A72F47F" w14:textId="3F02465B" w:rsidR="005B4691" w:rsidRDefault="000B645E" w:rsidP="005B4691">
      <w:pPr>
        <w:pStyle w:val="ComputerCode"/>
        <w:rPr>
          <w:sz w:val="24"/>
          <w:szCs w:val="24"/>
        </w:rPr>
      </w:pPr>
      <w:r>
        <w:t>CREATE</w:t>
      </w:r>
      <w:r w:rsidR="005B4691">
        <w:t xml:space="preserve"> </w:t>
      </w:r>
      <w:r>
        <w:t>TABLE F</w:t>
      </w:r>
      <w:r w:rsidR="005B4691">
        <w:t>lower</w:t>
      </w:r>
    </w:p>
    <w:p w14:paraId="171A641C" w14:textId="77777777" w:rsidR="005B4691" w:rsidRDefault="005B4691" w:rsidP="005B4691">
      <w:pPr>
        <w:pStyle w:val="ComputerCode"/>
      </w:pPr>
      <w:r>
        <w:t>(</w:t>
      </w:r>
    </w:p>
    <w:p w14:paraId="6A7F53F2" w14:textId="01090812" w:rsidR="005B4691" w:rsidRDefault="005B4691" w:rsidP="005B4691">
      <w:pPr>
        <w:pStyle w:val="ComputerCode"/>
      </w:pPr>
      <w:r>
        <w:rPr>
          <w:rStyle w:val="apple-tab-span"/>
          <w:rFonts w:ascii="-webkit-standard" w:hAnsi="-webkit-standard"/>
          <w:color w:val="000000"/>
        </w:rPr>
        <w:tab/>
      </w:r>
      <w:r>
        <w:t>source</w:t>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proofErr w:type="spellStart"/>
      <w:r>
        <w:t>smallint</w:t>
      </w:r>
      <w:proofErr w:type="spellEnd"/>
      <w:r>
        <w:rPr>
          <w:rStyle w:val="apple-tab-span"/>
          <w:rFonts w:ascii="-webkit-standard" w:hAnsi="-webkit-standard"/>
          <w:color w:val="000000"/>
        </w:rPr>
        <w:tab/>
      </w:r>
      <w:r>
        <w:rPr>
          <w:rStyle w:val="apple-tab-span"/>
          <w:rFonts w:ascii="-webkit-standard" w:hAnsi="-webkit-standard"/>
          <w:color w:val="000000"/>
        </w:rPr>
        <w:tab/>
      </w:r>
      <w:r>
        <w:t>NOT NULL,</w:t>
      </w:r>
    </w:p>
    <w:p w14:paraId="31C45996" w14:textId="2BD2CB68" w:rsidR="005B4691" w:rsidRDefault="005B4691" w:rsidP="005B4691">
      <w:pPr>
        <w:pStyle w:val="ComputerCode"/>
      </w:pPr>
      <w:r>
        <w:rPr>
          <w:rStyle w:val="apple-tab-span"/>
          <w:rFonts w:ascii="-webkit-standard" w:hAnsi="-webkit-standard"/>
          <w:color w:val="000000"/>
        </w:rPr>
        <w:tab/>
      </w:r>
      <w:r>
        <w:t>site</w:t>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proofErr w:type="gramStart"/>
      <w:r>
        <w:t>varchar(</w:t>
      </w:r>
      <w:proofErr w:type="gramEnd"/>
      <w:r>
        <w:t>20)</w:t>
      </w:r>
      <w:r>
        <w:tab/>
        <w:t>NOT NULL,</w:t>
      </w:r>
    </w:p>
    <w:p w14:paraId="54AD8DD5" w14:textId="5F1CAC01" w:rsidR="005B4691" w:rsidRDefault="005B4691" w:rsidP="005B4691">
      <w:pPr>
        <w:pStyle w:val="ComputerCode"/>
      </w:pPr>
      <w:r>
        <w:rPr>
          <w:rStyle w:val="apple-tab-span"/>
          <w:rFonts w:ascii="-webkit-standard" w:hAnsi="-webkit-standard"/>
          <w:color w:val="000000"/>
        </w:rPr>
        <w:tab/>
      </w:r>
      <w:proofErr w:type="spellStart"/>
      <w:r>
        <w:t>timet</w:t>
      </w:r>
      <w:proofErr w:type="spellEnd"/>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r>
        <w:rPr>
          <w:rStyle w:val="apple-converted-space"/>
          <w:rFonts w:ascii="-webkit-standard" w:hAnsi="-webkit-standard"/>
          <w:color w:val="000000"/>
        </w:rPr>
        <w:tab/>
      </w:r>
      <w:proofErr w:type="gramStart"/>
      <w:r>
        <w:t>numeric(</w:t>
      </w:r>
      <w:proofErr w:type="gramEnd"/>
      <w:r>
        <w:t>27,6)</w:t>
      </w:r>
      <w:r>
        <w:tab/>
        <w:t>NOT NULL,</w:t>
      </w:r>
    </w:p>
    <w:p w14:paraId="21270304" w14:textId="0A43DD72" w:rsidR="005B4691" w:rsidRDefault="005B4691" w:rsidP="005B4691">
      <w:pPr>
        <w:pStyle w:val="ComputerCode"/>
      </w:pPr>
      <w:r>
        <w:rPr>
          <w:rStyle w:val="apple-tab-span"/>
          <w:rFonts w:ascii="-webkit-standard" w:hAnsi="-webkit-standard"/>
          <w:color w:val="000000"/>
        </w:rPr>
        <w:tab/>
      </w:r>
      <w:r>
        <w:t>duration</w:t>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proofErr w:type="gramStart"/>
      <w:r>
        <w:t>numeric(</w:t>
      </w:r>
      <w:proofErr w:type="gramEnd"/>
      <w:r>
        <w:t>7,6)</w:t>
      </w:r>
      <w:r>
        <w:rPr>
          <w:rStyle w:val="apple-tab-span"/>
          <w:rFonts w:ascii="-webkit-standard" w:hAnsi="-webkit-standard"/>
          <w:color w:val="000000"/>
        </w:rPr>
        <w:tab/>
      </w:r>
      <w:r>
        <w:t>NOT NULL,</w:t>
      </w:r>
      <w:r>
        <w:rPr>
          <w:rStyle w:val="apple-tab-span"/>
          <w:rFonts w:ascii="-webkit-standard" w:hAnsi="-webkit-standard"/>
          <w:color w:val="000000"/>
        </w:rPr>
        <w:tab/>
      </w:r>
    </w:p>
    <w:p w14:paraId="70AB73BC" w14:textId="695ACA93" w:rsidR="005B4691" w:rsidRDefault="005B4691" w:rsidP="005B4691">
      <w:pPr>
        <w:pStyle w:val="ComputerCode"/>
      </w:pPr>
      <w:r>
        <w:rPr>
          <w:rStyle w:val="apple-tab-span"/>
          <w:rFonts w:ascii="-webkit-standard" w:hAnsi="-webkit-standard"/>
          <w:color w:val="000000"/>
        </w:rPr>
        <w:tab/>
      </w:r>
      <w:proofErr w:type="spellStart"/>
      <w:r>
        <w:t>vlan_id</w:t>
      </w:r>
      <w:proofErr w:type="spellEnd"/>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proofErr w:type="spellStart"/>
      <w:r>
        <w:t>smallint</w:t>
      </w:r>
      <w:proofErr w:type="spellEnd"/>
      <w:r w:rsidR="00871DDC">
        <w:t xml:space="preserve"> unsigned</w:t>
      </w:r>
      <w:r>
        <w:t>,</w:t>
      </w:r>
    </w:p>
    <w:p w14:paraId="7C83F7D7" w14:textId="38186493" w:rsidR="005B4691" w:rsidRDefault="005B4691" w:rsidP="005B4691">
      <w:pPr>
        <w:pStyle w:val="ComputerCode"/>
      </w:pPr>
      <w:r>
        <w:rPr>
          <w:rStyle w:val="apple-tab-span"/>
          <w:rFonts w:ascii="-webkit-standard" w:hAnsi="-webkit-standard"/>
          <w:color w:val="000000"/>
        </w:rPr>
        <w:tab/>
      </w:r>
      <w:r>
        <w:t>proto</w:t>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r>
        <w:rPr>
          <w:rStyle w:val="apple-tab-span"/>
          <w:rFonts w:ascii="-webkit-standard" w:hAnsi="-webkit-standard"/>
          <w:color w:val="000000"/>
        </w:rPr>
        <w:tab/>
      </w:r>
      <w:proofErr w:type="spellStart"/>
      <w:r>
        <w:t>smallint</w:t>
      </w:r>
      <w:proofErr w:type="spellEnd"/>
      <w:r w:rsidR="00871DDC">
        <w:t xml:space="preserve"> unsigned </w:t>
      </w:r>
      <w:r>
        <w:t>NOT NULL,</w:t>
      </w:r>
    </w:p>
    <w:p w14:paraId="6DC7FFBE" w14:textId="74091967" w:rsidR="005B4691" w:rsidRDefault="005B4691" w:rsidP="005B4691">
      <w:pPr>
        <w:pStyle w:val="ComputerCode"/>
      </w:pPr>
      <w:r>
        <w:rPr>
          <w:rStyle w:val="apple-tab-span"/>
          <w:rFonts w:ascii="-webkit-standard" w:hAnsi="-webkit-standard"/>
          <w:color w:val="000000"/>
        </w:rPr>
        <w:tab/>
      </w:r>
      <w:r>
        <w:t>fssaddr_v4</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gramStart"/>
      <w:r w:rsidR="00C25518">
        <w:t>varchar(</w:t>
      </w:r>
      <w:proofErr w:type="gramEnd"/>
      <w:r w:rsidR="00C25518">
        <w:t>15)</w:t>
      </w:r>
      <w:r>
        <w:t>,</w:t>
      </w:r>
    </w:p>
    <w:p w14:paraId="2CAB19FB" w14:textId="25B7E315" w:rsidR="005B4691" w:rsidRDefault="005B4691" w:rsidP="005B4691">
      <w:pPr>
        <w:pStyle w:val="ComputerCode"/>
      </w:pPr>
      <w:r>
        <w:rPr>
          <w:rStyle w:val="apple-tab-span"/>
          <w:rFonts w:ascii="-webkit-standard" w:hAnsi="-webkit-standard"/>
          <w:color w:val="000000"/>
        </w:rPr>
        <w:tab/>
      </w:r>
      <w:r>
        <w:t>fsdaddr_v4</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gramStart"/>
      <w:r w:rsidR="00C25518">
        <w:t>varchar(</w:t>
      </w:r>
      <w:proofErr w:type="gramEnd"/>
      <w:r w:rsidR="00C25518">
        <w:t>15)</w:t>
      </w:r>
      <w:r>
        <w:t>,</w:t>
      </w:r>
    </w:p>
    <w:p w14:paraId="3B1072B3" w14:textId="4094E34B" w:rsidR="005B4691" w:rsidRDefault="005B4691" w:rsidP="005B4691">
      <w:pPr>
        <w:pStyle w:val="ComputerCode"/>
      </w:pPr>
      <w:r>
        <w:rPr>
          <w:rStyle w:val="apple-tab-span"/>
          <w:rFonts w:ascii="-webkit-standard" w:hAnsi="-webkit-standard"/>
          <w:color w:val="000000"/>
        </w:rPr>
        <w:tab/>
      </w:r>
      <w:r>
        <w:t>fssaddr_v6</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gramStart"/>
      <w:r w:rsidR="00C25518">
        <w:t>varchar(</w:t>
      </w:r>
      <w:proofErr w:type="gramEnd"/>
      <w:r w:rsidR="00C25518">
        <w:t>39</w:t>
      </w:r>
      <w:r>
        <w:t>),</w:t>
      </w:r>
    </w:p>
    <w:p w14:paraId="010CFF91" w14:textId="04A648EF" w:rsidR="005B4691" w:rsidRDefault="005B4691" w:rsidP="005B4691">
      <w:pPr>
        <w:pStyle w:val="ComputerCode"/>
      </w:pPr>
      <w:r>
        <w:rPr>
          <w:rStyle w:val="apple-tab-span"/>
          <w:rFonts w:ascii="-webkit-standard" w:hAnsi="-webkit-standard"/>
          <w:color w:val="000000"/>
        </w:rPr>
        <w:tab/>
      </w:r>
      <w:r>
        <w:t>fsdaddr_v6</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gramStart"/>
      <w:r w:rsidR="00C25518">
        <w:t>varchar(</w:t>
      </w:r>
      <w:proofErr w:type="gramEnd"/>
      <w:r w:rsidR="00C25518">
        <w:t>39</w:t>
      </w:r>
      <w:r>
        <w:t>),</w:t>
      </w:r>
    </w:p>
    <w:p w14:paraId="6AB51C8A" w14:textId="1AD7267C" w:rsidR="005B4691" w:rsidRDefault="005B4691" w:rsidP="005B4691">
      <w:pPr>
        <w:pStyle w:val="ComputerCode"/>
      </w:pPr>
      <w:r>
        <w:rPr>
          <w:rStyle w:val="apple-tab-span"/>
          <w:rFonts w:ascii="-webkit-standard" w:hAnsi="-webkit-standard"/>
          <w:color w:val="000000"/>
        </w:rPr>
        <w:tab/>
      </w:r>
      <w:proofErr w:type="spellStart"/>
      <w:r>
        <w:t>src_payload</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4114C32F" w14:textId="5E2EA417" w:rsidR="005B4691" w:rsidRDefault="005B4691" w:rsidP="005B4691">
      <w:pPr>
        <w:pStyle w:val="ComputerCode"/>
      </w:pPr>
      <w:r>
        <w:rPr>
          <w:rStyle w:val="apple-tab-span"/>
          <w:rFonts w:ascii="-webkit-standard" w:hAnsi="-webkit-standard"/>
          <w:color w:val="000000"/>
        </w:rPr>
        <w:tab/>
      </w:r>
      <w:proofErr w:type="spellStart"/>
      <w:r>
        <w:t>dst_payload</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5490BA57" w14:textId="1D6CFCA0" w:rsidR="005B4691" w:rsidRDefault="005B4691" w:rsidP="005B4691">
      <w:pPr>
        <w:pStyle w:val="ComputerCode"/>
      </w:pPr>
      <w:r>
        <w:rPr>
          <w:rStyle w:val="apple-tab-span"/>
          <w:rFonts w:ascii="-webkit-standard" w:hAnsi="-webkit-standard"/>
          <w:color w:val="000000"/>
        </w:rPr>
        <w:tab/>
      </w:r>
      <w:proofErr w:type="spellStart"/>
      <w:r>
        <w:t>src_bytes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4F497465" w14:textId="0057BCE0" w:rsidR="005B4691" w:rsidRDefault="005B4691" w:rsidP="005B4691">
      <w:pPr>
        <w:pStyle w:val="ComputerCode"/>
      </w:pPr>
      <w:r>
        <w:rPr>
          <w:rStyle w:val="apple-tab-span"/>
          <w:rFonts w:ascii="-webkit-standard" w:hAnsi="-webkit-standard"/>
          <w:color w:val="000000"/>
        </w:rPr>
        <w:tab/>
      </w:r>
      <w:proofErr w:type="spellStart"/>
      <w:r>
        <w:t>dst_bytes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500329E5" w14:textId="2960BA3F" w:rsidR="005B4691" w:rsidRDefault="005B4691" w:rsidP="005B4691">
      <w:pPr>
        <w:pStyle w:val="ComputerCode"/>
      </w:pPr>
      <w:r>
        <w:rPr>
          <w:rStyle w:val="apple-tab-span"/>
          <w:rFonts w:ascii="-webkit-standard" w:hAnsi="-webkit-standard"/>
          <w:color w:val="000000"/>
        </w:rPr>
        <w:tab/>
      </w:r>
      <w:proofErr w:type="spellStart"/>
      <w:r>
        <w:t>src_packets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246B22EA" w14:textId="6CE66439" w:rsidR="005B4691" w:rsidRDefault="005B4691" w:rsidP="005B4691">
      <w:pPr>
        <w:pStyle w:val="ComputerCode"/>
      </w:pPr>
      <w:r>
        <w:rPr>
          <w:rStyle w:val="apple-tab-span"/>
          <w:rFonts w:ascii="-webkit-standard" w:hAnsi="-webkit-standard"/>
          <w:color w:val="000000"/>
        </w:rPr>
        <w:tab/>
      </w:r>
      <w:proofErr w:type="spellStart"/>
      <w:r>
        <w:t>dst_packets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3D2733FD" w14:textId="5800F05B" w:rsidR="005B4691" w:rsidRDefault="005B4691" w:rsidP="005B4691">
      <w:pPr>
        <w:pStyle w:val="ComputerCode"/>
      </w:pPr>
      <w:r>
        <w:rPr>
          <w:rStyle w:val="apple-tab-span"/>
          <w:rFonts w:ascii="-webkit-standard" w:hAnsi="-webkit-standard"/>
          <w:color w:val="000000"/>
        </w:rPr>
        <w:tab/>
      </w:r>
      <w:proofErr w:type="spellStart"/>
      <w:r>
        <w:t>src_ip_opts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2402479B" w14:textId="40923225" w:rsidR="005B4691" w:rsidRDefault="005B4691" w:rsidP="005B4691">
      <w:pPr>
        <w:pStyle w:val="ComputerCode"/>
      </w:pPr>
      <w:r>
        <w:rPr>
          <w:rStyle w:val="apple-tab-span"/>
          <w:rFonts w:ascii="-webkit-standard" w:hAnsi="-webkit-standard"/>
          <w:color w:val="000000"/>
        </w:rPr>
        <w:tab/>
      </w:r>
      <w:proofErr w:type="spellStart"/>
      <w:r>
        <w:t>dst_ip_opts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bigint</w:t>
      </w:r>
      <w:proofErr w:type="spellEnd"/>
      <w:r w:rsidR="00871DDC">
        <w:t xml:space="preserve"> unsigned</w:t>
      </w:r>
      <w:r>
        <w:t>,</w:t>
      </w:r>
    </w:p>
    <w:p w14:paraId="0681BEDB" w14:textId="18EB0C30" w:rsidR="005B4691" w:rsidRDefault="005B4691" w:rsidP="005B4691">
      <w:pPr>
        <w:pStyle w:val="ComputerCode"/>
      </w:pPr>
      <w:r>
        <w:rPr>
          <w:rStyle w:val="apple-tab-span"/>
          <w:rFonts w:ascii="-webkit-standard" w:hAnsi="-webkit-standard"/>
          <w:color w:val="000000"/>
        </w:rPr>
        <w:tab/>
      </w:r>
      <w:r>
        <w:t>sport</w:t>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smallint</w:t>
      </w:r>
      <w:proofErr w:type="spellEnd"/>
      <w:r w:rsidR="00871DDC">
        <w:t xml:space="preserve"> unsigned</w:t>
      </w:r>
      <w:r>
        <w:t>,</w:t>
      </w:r>
    </w:p>
    <w:p w14:paraId="3A839E37" w14:textId="73CF29FA" w:rsidR="005B4691" w:rsidRDefault="005B4691" w:rsidP="005B4691">
      <w:pPr>
        <w:pStyle w:val="ComputerCode"/>
      </w:pPr>
      <w:r>
        <w:rPr>
          <w:rStyle w:val="apple-tab-span"/>
          <w:rFonts w:ascii="-webkit-standard" w:hAnsi="-webkit-standard"/>
          <w:color w:val="000000"/>
        </w:rPr>
        <w:tab/>
      </w:r>
      <w:proofErr w:type="spellStart"/>
      <w:r>
        <w:t>dport</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r w:rsidR="00C25518">
        <w:rPr>
          <w:rStyle w:val="apple-tab-span"/>
          <w:rFonts w:ascii="-webkit-standard" w:hAnsi="-webkit-standard"/>
          <w:color w:val="000000"/>
        </w:rPr>
        <w:tab/>
      </w:r>
      <w:proofErr w:type="spellStart"/>
      <w:r>
        <w:t>smallint</w:t>
      </w:r>
      <w:proofErr w:type="spellEnd"/>
      <w:r w:rsidR="00871DDC">
        <w:t xml:space="preserve"> unsigned</w:t>
      </w:r>
      <w:r>
        <w:t>,</w:t>
      </w:r>
    </w:p>
    <w:p w14:paraId="665988D5" w14:textId="34BF2973" w:rsidR="005B4691" w:rsidRDefault="005B4691" w:rsidP="005B4691">
      <w:pPr>
        <w:pStyle w:val="ComputerCode"/>
      </w:pPr>
      <w:r>
        <w:rPr>
          <w:rStyle w:val="apple-tab-span"/>
          <w:rFonts w:ascii="-webkit-standard" w:hAnsi="-webkit-standard"/>
          <w:color w:val="000000"/>
        </w:rPr>
        <w:tab/>
      </w:r>
      <w:proofErr w:type="spellStart"/>
      <w:r>
        <w:t>src_icmp_flags</w:t>
      </w:r>
      <w:proofErr w:type="spellEnd"/>
      <w:r w:rsidR="00C25518">
        <w:rPr>
          <w:rStyle w:val="apple-tab-span"/>
          <w:rFonts w:ascii="-webkit-standard" w:hAnsi="-webkit-standard"/>
          <w:color w:val="000000"/>
        </w:rPr>
        <w:tab/>
      </w:r>
      <w:r w:rsidR="00C25518">
        <w:rPr>
          <w:rStyle w:val="apple-tab-span"/>
          <w:rFonts w:ascii="-webkit-standard" w:hAnsi="-webkit-standard"/>
          <w:color w:val="000000"/>
        </w:rPr>
        <w:tab/>
      </w:r>
      <w:proofErr w:type="gramStart"/>
      <w:r>
        <w:t>varchar(</w:t>
      </w:r>
      <w:proofErr w:type="gramEnd"/>
      <w:r>
        <w:t>4),</w:t>
      </w:r>
    </w:p>
    <w:p w14:paraId="13E33FF4" w14:textId="61F5F51B" w:rsidR="005B4691" w:rsidRDefault="005B4691" w:rsidP="005B4691">
      <w:pPr>
        <w:pStyle w:val="ComputerCode"/>
      </w:pPr>
      <w:r>
        <w:rPr>
          <w:rStyle w:val="apple-tab-span"/>
          <w:rFonts w:ascii="-webkit-standard" w:hAnsi="-webkit-standard"/>
          <w:color w:val="000000"/>
        </w:rPr>
        <w:tab/>
      </w:r>
      <w:proofErr w:type="spellStart"/>
      <w:r>
        <w:t>dst_icmp_flags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varchar(</w:t>
      </w:r>
      <w:proofErr w:type="gramEnd"/>
      <w:r>
        <w:t>4),</w:t>
      </w:r>
    </w:p>
    <w:p w14:paraId="10192EB0" w14:textId="47C39057" w:rsidR="005B4691" w:rsidRDefault="005B4691" w:rsidP="005B4691">
      <w:pPr>
        <w:pStyle w:val="ComputerCode"/>
      </w:pPr>
      <w:r>
        <w:rPr>
          <w:rStyle w:val="apple-tab-span"/>
          <w:rFonts w:ascii="-webkit-standard" w:hAnsi="-webkit-standard"/>
          <w:color w:val="000000"/>
        </w:rPr>
        <w:tab/>
      </w:r>
      <w:proofErr w:type="spellStart"/>
      <w:r>
        <w:t>icmp_early_late_flg</w:t>
      </w:r>
      <w:proofErr w:type="spellEnd"/>
      <w:r w:rsidR="00C25518">
        <w:tab/>
      </w:r>
      <w:r w:rsidR="007D7141">
        <w:rPr>
          <w:rStyle w:val="apple-tab-span"/>
          <w:rFonts w:ascii="-webkit-standard" w:hAnsi="-webkit-standard"/>
          <w:color w:val="000000"/>
        </w:rPr>
        <w:tab/>
      </w:r>
      <w:proofErr w:type="gramStart"/>
      <w:r>
        <w:t>varchar(</w:t>
      </w:r>
      <w:proofErr w:type="gramEnd"/>
      <w:r>
        <w:t>160),</w:t>
      </w:r>
    </w:p>
    <w:p w14:paraId="3120CE82" w14:textId="6CEE26E5" w:rsidR="005B4691" w:rsidRDefault="005B4691" w:rsidP="005B4691">
      <w:pPr>
        <w:pStyle w:val="ComputerCode"/>
      </w:pPr>
      <w:r>
        <w:rPr>
          <w:rStyle w:val="apple-tab-span"/>
          <w:rFonts w:ascii="-webkit-standard" w:hAnsi="-webkit-standard"/>
          <w:color w:val="000000"/>
        </w:rPr>
        <w:tab/>
      </w:r>
      <w:proofErr w:type="spellStart"/>
      <w:r>
        <w:t>src_tcp_opts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bigint</w:t>
      </w:r>
      <w:proofErr w:type="spellEnd"/>
      <w:r w:rsidR="00871DDC">
        <w:t xml:space="preserve"> unsigned</w:t>
      </w:r>
      <w:r>
        <w:t>,</w:t>
      </w:r>
    </w:p>
    <w:p w14:paraId="529F3062" w14:textId="34F1B0B7" w:rsidR="005B4691" w:rsidRDefault="005B4691" w:rsidP="005B4691">
      <w:pPr>
        <w:pStyle w:val="ComputerCode"/>
      </w:pPr>
      <w:r>
        <w:rPr>
          <w:rStyle w:val="apple-tab-span"/>
          <w:rFonts w:ascii="-webkit-standard" w:hAnsi="-webkit-standard"/>
          <w:color w:val="000000"/>
        </w:rPr>
        <w:tab/>
      </w:r>
      <w:proofErr w:type="spellStart"/>
      <w:r>
        <w:t>dst_tcp_opts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bigint</w:t>
      </w:r>
      <w:proofErr w:type="spellEnd"/>
      <w:r w:rsidR="00871DDC">
        <w:t xml:space="preserve"> unsigned</w:t>
      </w:r>
      <w:r>
        <w:t>,</w:t>
      </w:r>
    </w:p>
    <w:p w14:paraId="401013AA" w14:textId="4F95221F" w:rsidR="005B4691" w:rsidRDefault="005B4691" w:rsidP="005B4691">
      <w:pPr>
        <w:pStyle w:val="ComputerCode"/>
      </w:pPr>
      <w:r>
        <w:rPr>
          <w:rStyle w:val="apple-tab-span"/>
          <w:rFonts w:ascii="-webkit-standard" w:hAnsi="-webkit-standard"/>
          <w:color w:val="000000"/>
        </w:rPr>
        <w:tab/>
      </w:r>
      <w:proofErr w:type="spellStart"/>
      <w:r>
        <w:t>src_tcp_flags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char(</w:t>
      </w:r>
      <w:proofErr w:type="gramEnd"/>
      <w:r>
        <w:t>2),</w:t>
      </w:r>
    </w:p>
    <w:p w14:paraId="43CF4875" w14:textId="7EC7DCFC" w:rsidR="005B4691" w:rsidRDefault="005B4691" w:rsidP="005B4691">
      <w:pPr>
        <w:pStyle w:val="ComputerCode"/>
      </w:pPr>
      <w:r>
        <w:rPr>
          <w:rStyle w:val="apple-tab-span"/>
          <w:rFonts w:ascii="-webkit-standard" w:hAnsi="-webkit-standard"/>
          <w:color w:val="000000"/>
        </w:rPr>
        <w:tab/>
      </w:r>
      <w:proofErr w:type="spellStart"/>
      <w:r>
        <w:t>dst_tcp_flags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char(</w:t>
      </w:r>
      <w:proofErr w:type="gramEnd"/>
      <w:r>
        <w:t>2),</w:t>
      </w:r>
    </w:p>
    <w:p w14:paraId="021B9955" w14:textId="3E8E70FB" w:rsidR="005B4691" w:rsidRDefault="005B4691" w:rsidP="005B4691">
      <w:pPr>
        <w:pStyle w:val="ComputerCode"/>
      </w:pPr>
      <w:r>
        <w:rPr>
          <w:rStyle w:val="apple-tab-span"/>
          <w:rFonts w:ascii="-webkit-standard" w:hAnsi="-webkit-standard"/>
          <w:color w:val="000000"/>
        </w:rPr>
        <w:tab/>
      </w:r>
      <w:proofErr w:type="spellStart"/>
      <w:r>
        <w:t>tcp_early_late_flg</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varchar(</w:t>
      </w:r>
      <w:proofErr w:type="gramEnd"/>
      <w:r>
        <w:t>96),</w:t>
      </w:r>
    </w:p>
    <w:p w14:paraId="77D609C6" w14:textId="416D7502" w:rsidR="005B4691" w:rsidRDefault="005B4691" w:rsidP="005B4691">
      <w:pPr>
        <w:pStyle w:val="ComputerCode"/>
      </w:pPr>
      <w:r>
        <w:rPr>
          <w:rStyle w:val="apple-tab-span"/>
          <w:rFonts w:ascii="-webkit-standard" w:hAnsi="-webkit-standard"/>
          <w:color w:val="000000"/>
        </w:rPr>
        <w:tab/>
      </w:r>
      <w:proofErr w:type="spellStart"/>
      <w:r>
        <w:t>src_first_tcp_ts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6941DE1A" w14:textId="5B1EA003" w:rsidR="005B4691" w:rsidRDefault="005B4691" w:rsidP="005B4691">
      <w:pPr>
        <w:pStyle w:val="ComputerCode"/>
      </w:pPr>
      <w:r>
        <w:rPr>
          <w:rStyle w:val="apple-tab-span"/>
          <w:rFonts w:ascii="-webkit-standard" w:hAnsi="-webkit-standard"/>
          <w:color w:val="000000"/>
        </w:rPr>
        <w:tab/>
      </w:r>
      <w:proofErr w:type="spellStart"/>
      <w:r>
        <w:t>src_first_tcp_seq</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1EF26EE1" w14:textId="7089CBD8" w:rsidR="005B4691" w:rsidRDefault="005B4691" w:rsidP="005B4691">
      <w:pPr>
        <w:pStyle w:val="ComputerCode"/>
      </w:pPr>
      <w:r>
        <w:rPr>
          <w:rStyle w:val="apple-tab-span"/>
          <w:rFonts w:ascii="-webkit-standard" w:hAnsi="-webkit-standard"/>
          <w:color w:val="000000"/>
        </w:rPr>
        <w:tab/>
      </w:r>
      <w:proofErr w:type="spellStart"/>
      <w:r>
        <w:t>dst_first_tcp_ts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559462A3" w14:textId="41660F83" w:rsidR="005B4691" w:rsidRDefault="005B4691" w:rsidP="005B4691">
      <w:pPr>
        <w:pStyle w:val="ComputerCode"/>
      </w:pPr>
      <w:r>
        <w:rPr>
          <w:rStyle w:val="apple-tab-span"/>
          <w:rFonts w:ascii="-webkit-standard" w:hAnsi="-webkit-standard"/>
          <w:color w:val="000000"/>
        </w:rPr>
        <w:tab/>
      </w:r>
      <w:proofErr w:type="spellStart"/>
      <w:r>
        <w:t>dst_first_tcp_seq</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3898EA32" w14:textId="2AE24953" w:rsidR="005B4691" w:rsidRDefault="005B4691" w:rsidP="005B4691">
      <w:pPr>
        <w:pStyle w:val="ComputerCode"/>
      </w:pPr>
      <w:r>
        <w:rPr>
          <w:rStyle w:val="apple-tab-span"/>
          <w:rFonts w:ascii="-webkit-standard" w:hAnsi="-webkit-standard"/>
          <w:color w:val="000000"/>
        </w:rPr>
        <w:tab/>
      </w:r>
      <w:proofErr w:type="spellStart"/>
      <w:r>
        <w:t>src_last_tcp_ts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5D5D57FB" w14:textId="65250AD3" w:rsidR="005B4691" w:rsidRDefault="005B4691" w:rsidP="005B4691">
      <w:pPr>
        <w:pStyle w:val="ComputerCode"/>
      </w:pPr>
      <w:r>
        <w:rPr>
          <w:rStyle w:val="apple-tab-span"/>
          <w:rFonts w:ascii="-webkit-standard" w:hAnsi="-webkit-standard"/>
          <w:color w:val="000000"/>
        </w:rPr>
        <w:tab/>
      </w:r>
      <w:proofErr w:type="spellStart"/>
      <w:r>
        <w:t>src_last_tcp_seq</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61050D86" w14:textId="506AF8F5" w:rsidR="005B4691" w:rsidRDefault="005B4691" w:rsidP="005B4691">
      <w:pPr>
        <w:pStyle w:val="ComputerCode"/>
      </w:pPr>
      <w:r>
        <w:rPr>
          <w:rStyle w:val="apple-tab-span"/>
          <w:rFonts w:ascii="-webkit-standard" w:hAnsi="-webkit-standard"/>
          <w:color w:val="000000"/>
        </w:rPr>
        <w:tab/>
      </w:r>
      <w:proofErr w:type="spellStart"/>
      <w:r>
        <w:t>dst_last_tcp_ts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19E4C99D" w14:textId="7CD6F5CF" w:rsidR="005B4691" w:rsidRDefault="005B4691" w:rsidP="005B4691">
      <w:pPr>
        <w:pStyle w:val="ComputerCode"/>
      </w:pPr>
      <w:r>
        <w:rPr>
          <w:rStyle w:val="apple-tab-span"/>
          <w:rFonts w:ascii="-webkit-standard" w:hAnsi="-webkit-standard"/>
          <w:color w:val="000000"/>
        </w:rPr>
        <w:lastRenderedPageBreak/>
        <w:tab/>
      </w:r>
      <w:proofErr w:type="spellStart"/>
      <w:r>
        <w:t>dst_last_tcp_seq</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t>integer</w:t>
      </w:r>
      <w:r w:rsidR="00871DDC">
        <w:t xml:space="preserve"> unsigned</w:t>
      </w:r>
      <w:r>
        <w:t>,</w:t>
      </w:r>
    </w:p>
    <w:p w14:paraId="79175024" w14:textId="05CFEB8C" w:rsidR="005B4691" w:rsidRDefault="005B4691" w:rsidP="005B4691">
      <w:pPr>
        <w:pStyle w:val="ComputerCode"/>
      </w:pPr>
      <w:r>
        <w:rPr>
          <w:rStyle w:val="apple-tab-span"/>
          <w:rFonts w:ascii="-webkit-standard" w:hAnsi="-webkit-standard"/>
          <w:color w:val="000000"/>
        </w:rPr>
        <w:tab/>
      </w:r>
      <w:proofErr w:type="spellStart"/>
      <w:r>
        <w:t>src_tcp_retrans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bigint</w:t>
      </w:r>
      <w:proofErr w:type="spellEnd"/>
      <w:r w:rsidR="00871DDC">
        <w:t xml:space="preserve"> unsigned</w:t>
      </w:r>
      <w:r>
        <w:t>,</w:t>
      </w:r>
    </w:p>
    <w:p w14:paraId="0E6A798E" w14:textId="5CD7032E" w:rsidR="005B4691" w:rsidRDefault="005B4691" w:rsidP="005B4691">
      <w:pPr>
        <w:pStyle w:val="ComputerCode"/>
      </w:pPr>
      <w:r>
        <w:rPr>
          <w:rStyle w:val="apple-tab-span"/>
          <w:rFonts w:ascii="-webkit-standard" w:hAnsi="-webkit-standard"/>
          <w:color w:val="000000"/>
        </w:rPr>
        <w:tab/>
      </w:r>
      <w:proofErr w:type="spellStart"/>
      <w:r>
        <w:t>dst_tcp_retrans</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bigint</w:t>
      </w:r>
      <w:proofErr w:type="spellEnd"/>
      <w:r w:rsidR="00871DDC">
        <w:t xml:space="preserve"> unsigned</w:t>
      </w:r>
      <w:r>
        <w:t>,</w:t>
      </w:r>
    </w:p>
    <w:p w14:paraId="25C5F575" w14:textId="3EF4AF1C" w:rsidR="005B4691" w:rsidRDefault="005B4691" w:rsidP="005B4691">
      <w:pPr>
        <w:pStyle w:val="ComputerCode"/>
      </w:pPr>
      <w:r>
        <w:rPr>
          <w:rStyle w:val="apple-tab-span"/>
          <w:rFonts w:ascii="-webkit-standard" w:hAnsi="-webkit-standard"/>
          <w:color w:val="000000"/>
        </w:rPr>
        <w:tab/>
      </w:r>
      <w:proofErr w:type="spellStart"/>
      <w:r>
        <w:t>tunnel_depth</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smallint</w:t>
      </w:r>
      <w:proofErr w:type="spellEnd"/>
      <w:r w:rsidR="00871DDC">
        <w:t xml:space="preserve"> unsigned</w:t>
      </w:r>
      <w:r>
        <w:t>,</w:t>
      </w:r>
    </w:p>
    <w:p w14:paraId="36665E2C" w14:textId="24D4F08D" w:rsidR="005B4691" w:rsidRDefault="005B4691" w:rsidP="005B4691">
      <w:pPr>
        <w:pStyle w:val="ComputerCode"/>
      </w:pPr>
      <w:r>
        <w:rPr>
          <w:rStyle w:val="apple-tab-span"/>
          <w:rFonts w:ascii="-webkit-standard" w:hAnsi="-webkit-standard"/>
          <w:color w:val="000000"/>
        </w:rPr>
        <w:tab/>
      </w:r>
      <w:r>
        <w:t>tunnel_saddr_v4</w:t>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rsidR="007D7141">
        <w:t>varchar(</w:t>
      </w:r>
      <w:proofErr w:type="gramEnd"/>
      <w:r w:rsidR="007D7141">
        <w:t>15)</w:t>
      </w:r>
      <w:r>
        <w:t>,</w:t>
      </w:r>
    </w:p>
    <w:p w14:paraId="1037A191" w14:textId="484FD40B" w:rsidR="005B4691" w:rsidRDefault="005B4691" w:rsidP="005B4691">
      <w:pPr>
        <w:pStyle w:val="ComputerCode"/>
      </w:pPr>
      <w:r>
        <w:rPr>
          <w:rStyle w:val="apple-tab-span"/>
          <w:rFonts w:ascii="-webkit-standard" w:hAnsi="-webkit-standard"/>
          <w:color w:val="000000"/>
        </w:rPr>
        <w:tab/>
      </w:r>
      <w:r>
        <w:t>tunnel_daddr_v4</w:t>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rsidR="007D7141">
        <w:t>varchar(</w:t>
      </w:r>
      <w:proofErr w:type="gramEnd"/>
      <w:r w:rsidR="007D7141">
        <w:t>15)</w:t>
      </w:r>
      <w:r>
        <w:t>,</w:t>
      </w:r>
    </w:p>
    <w:p w14:paraId="413DFA83" w14:textId="50174BE6" w:rsidR="005B4691" w:rsidRDefault="005B4691" w:rsidP="005B4691">
      <w:pPr>
        <w:pStyle w:val="ComputerCode"/>
      </w:pPr>
      <w:r>
        <w:rPr>
          <w:rStyle w:val="apple-tab-span"/>
          <w:rFonts w:ascii="-webkit-standard" w:hAnsi="-webkit-standard"/>
          <w:color w:val="000000"/>
        </w:rPr>
        <w:tab/>
      </w:r>
      <w:r>
        <w:t>tunnel_saddr_v6</w:t>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rsidR="007D7141">
        <w:t>varchar(</w:t>
      </w:r>
      <w:proofErr w:type="gramEnd"/>
      <w:r w:rsidR="007D7141">
        <w:t>39</w:t>
      </w:r>
      <w:r>
        <w:t>),</w:t>
      </w:r>
    </w:p>
    <w:p w14:paraId="01C04E55" w14:textId="3837BC15" w:rsidR="005B4691" w:rsidRDefault="005B4691" w:rsidP="005B4691">
      <w:pPr>
        <w:pStyle w:val="ComputerCode"/>
      </w:pPr>
      <w:r>
        <w:rPr>
          <w:rStyle w:val="apple-tab-span"/>
          <w:rFonts w:ascii="-webkit-standard" w:hAnsi="-webkit-standard"/>
          <w:color w:val="000000"/>
        </w:rPr>
        <w:tab/>
      </w:r>
      <w:r>
        <w:t>tunnel_daddr_v6</w:t>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varchar</w:t>
      </w:r>
      <w:r w:rsidR="007D7141">
        <w:t>(</w:t>
      </w:r>
      <w:proofErr w:type="gramEnd"/>
      <w:r w:rsidR="007D7141">
        <w:t>39</w:t>
      </w:r>
      <w:r>
        <w:t>),</w:t>
      </w:r>
    </w:p>
    <w:p w14:paraId="4989C515" w14:textId="1C6B26DC" w:rsidR="005B4691" w:rsidRDefault="005B4691" w:rsidP="005B4691">
      <w:pPr>
        <w:pStyle w:val="ComputerCode"/>
      </w:pPr>
      <w:r>
        <w:rPr>
          <w:rStyle w:val="apple-tab-span"/>
          <w:rFonts w:ascii="-webkit-standard" w:hAnsi="-webkit-standard"/>
          <w:color w:val="000000"/>
        </w:rPr>
        <w:tab/>
      </w:r>
      <w:proofErr w:type="spellStart"/>
      <w:r>
        <w:t>tunnel_proto</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smallint</w:t>
      </w:r>
      <w:proofErr w:type="spellEnd"/>
      <w:r w:rsidR="00871DDC">
        <w:t xml:space="preserve"> unsigned</w:t>
      </w:r>
      <w:r>
        <w:t>,</w:t>
      </w:r>
    </w:p>
    <w:p w14:paraId="455A84EE" w14:textId="089FE015" w:rsidR="005B4691" w:rsidRDefault="005B4691" w:rsidP="005B4691">
      <w:pPr>
        <w:pStyle w:val="ComputerCode"/>
      </w:pPr>
      <w:r>
        <w:rPr>
          <w:rStyle w:val="apple-tab-span"/>
          <w:rFonts w:ascii="-webkit-standard" w:hAnsi="-webkit-standard"/>
          <w:color w:val="000000"/>
        </w:rPr>
        <w:tab/>
      </w:r>
      <w:proofErr w:type="spellStart"/>
      <w:r>
        <w:t>tunnel_sport</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smallint</w:t>
      </w:r>
      <w:proofErr w:type="spellEnd"/>
      <w:r w:rsidR="00871DDC">
        <w:t xml:space="preserve"> unsigned</w:t>
      </w:r>
      <w:r>
        <w:t>,</w:t>
      </w:r>
    </w:p>
    <w:p w14:paraId="3CAA882F" w14:textId="37E13321" w:rsidR="005B4691" w:rsidRDefault="005B4691" w:rsidP="005B4691">
      <w:pPr>
        <w:pStyle w:val="ComputerCode"/>
      </w:pPr>
      <w:r>
        <w:rPr>
          <w:rStyle w:val="apple-tab-span"/>
          <w:rFonts w:ascii="-webkit-standard" w:hAnsi="-webkit-standard"/>
          <w:color w:val="000000"/>
        </w:rPr>
        <w:tab/>
      </w:r>
      <w:proofErr w:type="spellStart"/>
      <w:r>
        <w:t>tunnel_dport</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smallint</w:t>
      </w:r>
      <w:proofErr w:type="spellEnd"/>
      <w:r w:rsidR="00871DDC">
        <w:t xml:space="preserve"> unsigned</w:t>
      </w:r>
      <w:r>
        <w:t>,</w:t>
      </w:r>
    </w:p>
    <w:p w14:paraId="75375839" w14:textId="2352C30A" w:rsidR="005B4691" w:rsidRDefault="005B4691" w:rsidP="005B4691">
      <w:pPr>
        <w:pStyle w:val="ComputerCode"/>
      </w:pPr>
      <w:r>
        <w:rPr>
          <w:rStyle w:val="apple-tab-span"/>
          <w:rFonts w:ascii="-webkit-standard" w:hAnsi="-webkit-standard"/>
          <w:color w:val="000000"/>
        </w:rPr>
        <w:tab/>
      </w:r>
      <w:proofErr w:type="spellStart"/>
      <w:r>
        <w:t>fragment_type</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gramStart"/>
      <w:r>
        <w:t>char(</w:t>
      </w:r>
      <w:proofErr w:type="gramEnd"/>
      <w:r>
        <w:t>1),</w:t>
      </w:r>
    </w:p>
    <w:p w14:paraId="67408B26" w14:textId="4185BFFC" w:rsidR="005B4691" w:rsidRDefault="005B4691" w:rsidP="005B4691">
      <w:pPr>
        <w:pStyle w:val="ComputerCode"/>
      </w:pPr>
      <w:r>
        <w:rPr>
          <w:rStyle w:val="apple-tab-span"/>
          <w:rFonts w:ascii="-webkit-standard" w:hAnsi="-webkit-standard"/>
          <w:color w:val="000000"/>
        </w:rPr>
        <w:tab/>
      </w:r>
      <w:proofErr w:type="spellStart"/>
      <w:r>
        <w:t>ip_frag</w:t>
      </w:r>
      <w:proofErr w:type="spellEnd"/>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smallint</w:t>
      </w:r>
      <w:proofErr w:type="spellEnd"/>
      <w:r w:rsidR="00871DDC">
        <w:t xml:space="preserve"> unsigned</w:t>
      </w:r>
      <w:r>
        <w:t>,</w:t>
      </w:r>
    </w:p>
    <w:p w14:paraId="3227282B" w14:textId="30BBA8AC" w:rsidR="005B4691" w:rsidRDefault="005B4691" w:rsidP="005B4691">
      <w:pPr>
        <w:pStyle w:val="ComputerCode"/>
      </w:pPr>
      <w:r>
        <w:rPr>
          <w:rStyle w:val="apple-tab-span"/>
          <w:rFonts w:ascii="-webkit-standard" w:hAnsi="-webkit-standard"/>
          <w:color w:val="000000"/>
        </w:rPr>
        <w:tab/>
      </w:r>
      <w:r>
        <w:t>anomaly</w:t>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r w:rsidR="007D7141">
        <w:rPr>
          <w:rStyle w:val="apple-tab-span"/>
          <w:rFonts w:ascii="-webkit-standard" w:hAnsi="-webkit-standard"/>
          <w:color w:val="000000"/>
        </w:rPr>
        <w:tab/>
      </w:r>
      <w:proofErr w:type="spellStart"/>
      <w:r>
        <w:t>bigint</w:t>
      </w:r>
      <w:proofErr w:type="spellEnd"/>
      <w:r w:rsidR="00871DDC">
        <w:t xml:space="preserve"> unsigned</w:t>
      </w:r>
    </w:p>
    <w:p w14:paraId="233CBAA9" w14:textId="77777777" w:rsidR="005B4691" w:rsidRDefault="005B4691" w:rsidP="005B4691">
      <w:pPr>
        <w:pStyle w:val="ComputerCode"/>
      </w:pPr>
      <w:r>
        <w:t>);</w:t>
      </w:r>
    </w:p>
    <w:p w14:paraId="3578BBE6" w14:textId="1CE66C8C" w:rsidR="008D125B" w:rsidRPr="00C36BD8" w:rsidRDefault="007D7141" w:rsidP="00C36BD8">
      <w:pPr>
        <w:pStyle w:val="ComputerCode"/>
        <w:rPr>
          <w:sz w:val="18"/>
          <w:szCs w:val="20"/>
        </w:rPr>
      </w:pPr>
      <w:r>
        <w:t>----------------------------------------------------------------------</w:t>
      </w:r>
    </w:p>
    <w:p w14:paraId="6B0FEFD5" w14:textId="26A690FF" w:rsidR="00795282" w:rsidRDefault="00C17D0A" w:rsidP="005B4691">
      <w:pPr>
        <w:pStyle w:val="BodyText"/>
      </w:pPr>
      <w:r>
        <w:t>You can create a good primary key with the following SQL DDL:</w:t>
      </w:r>
      <w:r w:rsidR="00795282">
        <w:t xml:space="preserve"> </w:t>
      </w:r>
    </w:p>
    <w:p w14:paraId="179E55B5" w14:textId="547DE502" w:rsidR="000B645E" w:rsidRDefault="00F5716E" w:rsidP="000B645E">
      <w:pPr>
        <w:pStyle w:val="ComputerCode"/>
      </w:pPr>
      <w:r>
        <w:t>ALTER TABLE</w:t>
      </w:r>
      <w:r w:rsidR="000B645E">
        <w:t xml:space="preserve"> Flower</w:t>
      </w:r>
    </w:p>
    <w:p w14:paraId="5F15596E" w14:textId="3DC2CDEE" w:rsidR="00C17D0A" w:rsidRDefault="00F5716E" w:rsidP="008D1686">
      <w:pPr>
        <w:pStyle w:val="ComputerCode"/>
      </w:pPr>
      <w:r>
        <w:t>ADD</w:t>
      </w:r>
      <w:r w:rsidR="000B645E">
        <w:t xml:space="preserve"> </w:t>
      </w:r>
      <w:r>
        <w:t>CONSTRAINT</w:t>
      </w:r>
      <w:r w:rsidR="000B645E">
        <w:t xml:space="preserve"> </w:t>
      </w:r>
      <w:proofErr w:type="spellStart"/>
      <w:r w:rsidR="000B645E">
        <w:t>PK_Flower</w:t>
      </w:r>
      <w:proofErr w:type="spellEnd"/>
      <w:r w:rsidR="000B645E">
        <w:t xml:space="preserve"> PRIMARY KEY (</w:t>
      </w:r>
      <w:proofErr w:type="spellStart"/>
      <w:r w:rsidR="000B645E">
        <w:t>timet</w:t>
      </w:r>
      <w:proofErr w:type="spellEnd"/>
      <w:r w:rsidR="000B645E">
        <w:t xml:space="preserve">, proto, sport, </w:t>
      </w:r>
      <w:proofErr w:type="spellStart"/>
      <w:r w:rsidR="000B645E">
        <w:t>dport</w:t>
      </w:r>
      <w:proofErr w:type="spellEnd"/>
      <w:r w:rsidR="000B645E">
        <w:t>);</w:t>
      </w:r>
    </w:p>
    <w:p w14:paraId="56391C9C" w14:textId="77777777" w:rsidR="00F5716E" w:rsidRDefault="008D1686" w:rsidP="008D1686">
      <w:pPr>
        <w:pStyle w:val="BodyText"/>
      </w:pPr>
      <w:r>
        <w:t>You can create a variety of SQL indices</w:t>
      </w:r>
      <w:r w:rsidR="00402A7B">
        <w:t xml:space="preserve"> depending on how you want to query the data. The following SQL DDL is an index on the Protocol and </w:t>
      </w:r>
      <w:r w:rsidR="00F5716E">
        <w:t>Destination Port:</w:t>
      </w:r>
    </w:p>
    <w:p w14:paraId="19D5E528" w14:textId="65BC31C4" w:rsidR="00F5716E" w:rsidRPr="00F5716E" w:rsidRDefault="00F5716E" w:rsidP="00F5716E">
      <w:pPr>
        <w:pStyle w:val="ComputerCode"/>
        <w:rPr>
          <w:color w:val="242424" w:themeColor="accent2"/>
          <w:shd w:val="clear" w:color="auto" w:fill="FFFFFF"/>
        </w:rPr>
      </w:pPr>
      <w:r w:rsidRPr="00F5716E">
        <w:rPr>
          <w:color w:val="242424" w:themeColor="accent2"/>
          <w:shd w:val="clear" w:color="auto" w:fill="FFFFFF"/>
        </w:rPr>
        <w:t>CREATE INDEX </w:t>
      </w:r>
      <w:proofErr w:type="spellStart"/>
      <w:r w:rsidRPr="00F5716E">
        <w:rPr>
          <w:color w:val="242424" w:themeColor="accent2"/>
          <w:shd w:val="clear" w:color="auto" w:fill="FFFFFF"/>
        </w:rPr>
        <w:t>idx_</w:t>
      </w:r>
      <w:r>
        <w:rPr>
          <w:color w:val="242424" w:themeColor="accent2"/>
          <w:shd w:val="clear" w:color="auto" w:fill="FFFFFF"/>
        </w:rPr>
        <w:t>proto_dport</w:t>
      </w:r>
      <w:proofErr w:type="spellEnd"/>
      <w:r w:rsidRPr="00F5716E">
        <w:rPr>
          <w:color w:val="242424" w:themeColor="accent2"/>
        </w:rPr>
        <w:br/>
      </w:r>
      <w:r w:rsidRPr="00F5716E">
        <w:rPr>
          <w:color w:val="242424" w:themeColor="accent2"/>
          <w:shd w:val="clear" w:color="auto" w:fill="FFFFFF"/>
        </w:rPr>
        <w:t>ON </w:t>
      </w:r>
      <w:r>
        <w:rPr>
          <w:color w:val="242424" w:themeColor="accent2"/>
          <w:shd w:val="clear" w:color="auto" w:fill="FFFFFF"/>
        </w:rPr>
        <w:t>Flower</w:t>
      </w:r>
      <w:r w:rsidRPr="00F5716E">
        <w:rPr>
          <w:color w:val="242424" w:themeColor="accent2"/>
          <w:shd w:val="clear" w:color="auto" w:fill="FFFFFF"/>
        </w:rPr>
        <w:t xml:space="preserve"> (</w:t>
      </w:r>
      <w:r>
        <w:rPr>
          <w:color w:val="242424" w:themeColor="accent2"/>
          <w:shd w:val="clear" w:color="auto" w:fill="FFFFFF"/>
        </w:rPr>
        <w:t>proto</w:t>
      </w:r>
      <w:r w:rsidRPr="00F5716E">
        <w:rPr>
          <w:color w:val="242424" w:themeColor="accent2"/>
          <w:shd w:val="clear" w:color="auto" w:fill="FFFFFF"/>
        </w:rPr>
        <w:t xml:space="preserve">, </w:t>
      </w:r>
      <w:proofErr w:type="spellStart"/>
      <w:r>
        <w:rPr>
          <w:color w:val="242424" w:themeColor="accent2"/>
          <w:shd w:val="clear" w:color="auto" w:fill="FFFFFF"/>
        </w:rPr>
        <w:t>dport</w:t>
      </w:r>
      <w:proofErr w:type="spellEnd"/>
      <w:r w:rsidRPr="00F5716E">
        <w:rPr>
          <w:color w:val="242424" w:themeColor="accent2"/>
          <w:shd w:val="clear" w:color="auto" w:fill="FFFFFF"/>
        </w:rPr>
        <w:t>);</w:t>
      </w:r>
    </w:p>
    <w:p w14:paraId="3DC4E242" w14:textId="748C6C5B" w:rsidR="00F5716E" w:rsidRPr="00F5716E" w:rsidRDefault="00F5716E" w:rsidP="00F5716E">
      <w:pPr>
        <w:pStyle w:val="BodyText"/>
      </w:pPr>
      <w:r>
        <w:t>Other indices could be created on</w:t>
      </w:r>
      <w:r w:rsidR="00003785">
        <w:t xml:space="preserve"> any combination of</w:t>
      </w:r>
      <w:r>
        <w:t xml:space="preserve"> </w:t>
      </w:r>
      <w:r w:rsidR="00003785">
        <w:t xml:space="preserve">IPv4 addresses, IPv6 addresses, tunnel fields, and/or </w:t>
      </w:r>
      <w:proofErr w:type="spellStart"/>
      <w:r w:rsidR="00003785">
        <w:t>vlan_ids</w:t>
      </w:r>
      <w:proofErr w:type="spellEnd"/>
      <w:r w:rsidR="00003785">
        <w:t>.</w:t>
      </w:r>
    </w:p>
    <w:p w14:paraId="5114C626" w14:textId="680B79FD" w:rsidR="00C17D0A" w:rsidRPr="00C17D0A" w:rsidRDefault="008D1686" w:rsidP="008D1686">
      <w:pPr>
        <w:pStyle w:val="BodyText"/>
      </w:pPr>
      <w:r>
        <w:t xml:space="preserve"> </w:t>
      </w:r>
    </w:p>
    <w:p w14:paraId="498EBD8F" w14:textId="77777777" w:rsidR="000B645E" w:rsidRDefault="000B645E" w:rsidP="000B645E"/>
    <w:p w14:paraId="040AE986" w14:textId="77777777" w:rsidR="000B645E" w:rsidRPr="000B645E" w:rsidRDefault="000B645E" w:rsidP="000B645E">
      <w:pPr>
        <w:sectPr w:rsidR="000B645E" w:rsidRPr="000B645E" w:rsidSect="0089753E">
          <w:footerReference w:type="default" r:id="rId31"/>
          <w:footnotePr>
            <w:numRestart w:val="eachPage"/>
          </w:footnotePr>
          <w:pgSz w:w="12240" w:h="15840" w:code="1"/>
          <w:pgMar w:top="1440" w:right="1440" w:bottom="1440" w:left="1440" w:header="720" w:footer="720" w:gutter="0"/>
          <w:pgNumType w:start="1" w:chapStyle="1" w:chapSep="period"/>
          <w:cols w:space="720"/>
        </w:sectPr>
      </w:pPr>
    </w:p>
    <w:p w14:paraId="2A2E635B" w14:textId="77777777" w:rsidR="00832EDD" w:rsidRPr="00D327DA" w:rsidRDefault="00832EDD" w:rsidP="00D51645"/>
    <w:sectPr w:rsidR="00832EDD" w:rsidRPr="00D327DA" w:rsidSect="00482B31">
      <w:headerReference w:type="default" r:id="rId32"/>
      <w:footerReference w:type="default" r:id="rId33"/>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460A49" w14:textId="77777777" w:rsidR="0041050F" w:rsidRDefault="0041050F">
      <w:r>
        <w:separator/>
      </w:r>
    </w:p>
  </w:endnote>
  <w:endnote w:type="continuationSeparator" w:id="0">
    <w:p w14:paraId="79726F4A" w14:textId="77777777" w:rsidR="0041050F" w:rsidRDefault="0041050F" w:rsidP="00E12AF4">
      <w:r>
        <w:continuationSeparator/>
      </w:r>
    </w:p>
    <w:p w14:paraId="362473AD" w14:textId="77777777" w:rsidR="0041050F" w:rsidRDefault="0041050F"/>
  </w:endnote>
  <w:endnote w:type="continuationNotice" w:id="1">
    <w:p w14:paraId="725FE805" w14:textId="77777777" w:rsidR="0041050F" w:rsidRDefault="00410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webkit-standard">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383DF" w14:textId="77777777" w:rsidR="00BB3D0B" w:rsidRPr="00604F91" w:rsidRDefault="00BB3D0B" w:rsidP="00604F91">
    <w:pPr>
      <w:pStyle w:val="Footer"/>
      <w:tabs>
        <w:tab w:val="center" w:pos="4320"/>
        <w:tab w:val="right" w:pos="8640"/>
      </w:tabs>
      <w:jc w:val="left"/>
      <w:rPr>
        <w:rFonts w:asciiTheme="minorHAnsi" w:eastAsiaTheme="minorEastAsia" w:hAnsiTheme="minorHAnsi" w:cstheme="minorBidi"/>
        <w:sz w:val="24"/>
        <w:szCs w:val="24"/>
      </w:rPr>
    </w:pPr>
    <w:r>
      <w:rPr>
        <w:noProof/>
      </w:rPr>
      <mc:AlternateContent>
        <mc:Choice Requires="wps">
          <w:drawing>
            <wp:anchor distT="0" distB="0" distL="114300" distR="114300" simplePos="0" relativeHeight="251670528" behindDoc="0" locked="0" layoutInCell="1" allowOverlap="1" wp14:anchorId="55DDF4E1" wp14:editId="3F082F6F">
              <wp:simplePos x="0" y="0"/>
              <wp:positionH relativeFrom="column">
                <wp:posOffset>1225550</wp:posOffset>
              </wp:positionH>
              <wp:positionV relativeFrom="paragraph">
                <wp:posOffset>-499745</wp:posOffset>
              </wp:positionV>
              <wp:extent cx="2171700" cy="41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19100"/>
                      </a:xfrm>
                      <a:prstGeom prst="rect">
                        <a:avLst/>
                      </a:prstGeom>
                      <a:solidFill>
                        <a:srgbClr val="DADBDB"/>
                      </a:solidFill>
                      <a:ln w="9525">
                        <a:noFill/>
                        <a:miter lim="800000"/>
                        <a:headEnd/>
                        <a:tailEnd/>
                      </a:ln>
                    </wps:spPr>
                    <wps:txbx>
                      <w:txbxContent>
                        <w:p w14:paraId="05BC36DE" w14:textId="77777777" w:rsidR="00BB3D0B" w:rsidRPr="00D20974" w:rsidRDefault="00BB3D0B"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DDF4E1" id="_x0000_t202" coordsize="21600,21600" o:spt="202" path="m,l,21600r21600,l21600,xe">
              <v:stroke joinstyle="miter"/>
              <v:path gradientshapeok="t" o:connecttype="rect"/>
            </v:shapetype>
            <v:shape id="Text Box 2" o:spid="_x0000_s1026" type="#_x0000_t202" style="position:absolute;margin-left:96.5pt;margin-top:-39.35pt;width:171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" fillcolor="#dadbdb" stroked="f">
              <v:textbox>
                <w:txbxContent>
                  <w:p w14:paraId="05BC36DE" w14:textId="77777777" w:rsidR="00BB3D0B" w:rsidRPr="00D20974" w:rsidRDefault="00BB3D0B"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B0B2E" w14:textId="77777777" w:rsidR="00BB3D0B" w:rsidRDefault="00BB3D0B" w:rsidP="0089753E">
    <w:pPr>
      <w:pStyle w:val="Footer"/>
    </w:pPr>
    <w:r>
      <w:fldChar w:fldCharType="begin"/>
    </w:r>
    <w:r>
      <w:instrText xml:space="preserve"> PAGE </w:instrText>
    </w:r>
    <w:r>
      <w:fldChar w:fldCharType="separate"/>
    </w:r>
    <w:r>
      <w:rPr>
        <w:noProof/>
      </w:rPr>
      <w:t>5.1</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1F813" w14:textId="77777777" w:rsidR="00BB3D0B" w:rsidRDefault="00BB3D0B" w:rsidP="0089753E">
    <w:pPr>
      <w:pStyle w:val="Footer"/>
    </w:pPr>
    <w:r>
      <w:fldChar w:fldCharType="begin"/>
    </w:r>
    <w:r>
      <w:instrText xml:space="preserve"> PAGE </w:instrText>
    </w:r>
    <w:r>
      <w:fldChar w:fldCharType="separate"/>
    </w:r>
    <w:r>
      <w:rPr>
        <w:noProof/>
      </w:rPr>
      <w:t>6.1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62F78" w14:textId="77777777" w:rsidR="00BB3D0B" w:rsidRDefault="00BB3D0B" w:rsidP="0089753E">
    <w:pPr>
      <w:pStyle w:val="Footer"/>
    </w:pPr>
    <w:r>
      <w:fldChar w:fldCharType="begin"/>
    </w:r>
    <w:r>
      <w:instrText xml:space="preserve"> PAGE </w:instrText>
    </w:r>
    <w:r>
      <w:fldChar w:fldCharType="separate"/>
    </w:r>
    <w:r>
      <w:rPr>
        <w:noProof/>
      </w:rPr>
      <w:t>7.1</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21768" w14:textId="77777777" w:rsidR="00BB3D0B" w:rsidRPr="00C92649" w:rsidRDefault="00BB3D0B" w:rsidP="00482B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42A6B" w14:textId="77777777" w:rsidR="00BB3D0B" w:rsidRDefault="00BB3D0B"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C156E" w14:textId="77777777" w:rsidR="00BB3D0B" w:rsidRDefault="00BB3D0B" w:rsidP="00482B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55C14" w14:textId="77777777" w:rsidR="00BB3D0B" w:rsidRPr="004D536C" w:rsidRDefault="00BB3D0B" w:rsidP="00482B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B5EA8" w14:textId="77777777" w:rsidR="00BB3D0B" w:rsidRDefault="00BB3D0B" w:rsidP="00482B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B9D28" w14:textId="77777777" w:rsidR="00BB3D0B" w:rsidRDefault="00BB3D0B"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1F8AE1E" w14:textId="77777777" w:rsidR="00BB3D0B" w:rsidRDefault="00BB3D0B" w:rsidP="00482B3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EB640" w14:textId="77777777" w:rsidR="00BB3D0B" w:rsidRPr="004D536C" w:rsidRDefault="00BB3D0B" w:rsidP="008F4077">
    <w:pPr>
      <w:pStyle w:val="Footer"/>
      <w:ind w:left="-21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7D0E0" w14:textId="77777777" w:rsidR="00BB3D0B" w:rsidRDefault="00BB3D0B" w:rsidP="009C5F80">
    <w:pPr>
      <w:pStyle w:val="Footer"/>
    </w:pPr>
    <w:r>
      <w:fldChar w:fldCharType="begin"/>
    </w:r>
    <w:r>
      <w:instrText xml:space="preserve"> PAGE </w:instrText>
    </w:r>
    <w:r>
      <w:fldChar w:fldCharType="separate"/>
    </w:r>
    <w:r>
      <w:rPr>
        <w:noProof/>
      </w:rPr>
      <w:t>iii</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9AB75" w14:textId="77777777" w:rsidR="00BB3D0B" w:rsidRDefault="00BB3D0B" w:rsidP="009C5F80">
    <w:pPr>
      <w:pStyle w:val="Footer"/>
    </w:pPr>
    <w:r>
      <w:fldChar w:fldCharType="begin"/>
    </w:r>
    <w:r>
      <w:instrText xml:space="preserve"> PAGE </w:instrText>
    </w:r>
    <w:r>
      <w:fldChar w:fldCharType="separate"/>
    </w:r>
    <w:r>
      <w:rPr>
        <w:noProof/>
      </w:rPr>
      <w:t>vii</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B179A" w14:textId="77777777" w:rsidR="00BB3D0B" w:rsidRDefault="00BB3D0B" w:rsidP="009C5F80">
    <w:pPr>
      <w:pStyle w:val="Footer"/>
    </w:pPr>
    <w:r>
      <w:fldChar w:fldCharType="begin"/>
    </w:r>
    <w:r>
      <w:instrText xml:space="preserve"> PAGE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2E7C09" w14:textId="77777777" w:rsidR="0041050F" w:rsidRDefault="0041050F">
      <w:r>
        <w:separator/>
      </w:r>
    </w:p>
  </w:footnote>
  <w:footnote w:type="continuationSeparator" w:id="0">
    <w:p w14:paraId="219FF248" w14:textId="77777777" w:rsidR="0041050F" w:rsidRDefault="0041050F" w:rsidP="00E12AF4">
      <w:r>
        <w:continuationSeparator/>
      </w:r>
    </w:p>
    <w:p w14:paraId="101E8A7A" w14:textId="77777777" w:rsidR="0041050F" w:rsidRDefault="0041050F"/>
  </w:footnote>
  <w:footnote w:type="continuationNotice" w:id="1">
    <w:p w14:paraId="39FADC3A" w14:textId="77777777" w:rsidR="0041050F" w:rsidRDefault="004105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151D1" w14:textId="77777777" w:rsidR="00BB3D0B" w:rsidRDefault="00BB3D0B" w:rsidP="00140ABC">
    <w:pPr>
      <w:pStyle w:val="Header"/>
      <w:tabs>
        <w:tab w:val="center" w:pos="7740"/>
      </w:tabs>
      <w:rPr>
        <w:rFonts w:ascii="Arial" w:hAnsi="Arial"/>
      </w:rPr>
    </w:pPr>
    <w:r>
      <w:rPr>
        <w:noProof/>
      </w:rPr>
      <w:drawing>
        <wp:anchor distT="0" distB="0" distL="0" distR="0" simplePos="0" relativeHeight="251666943" behindDoc="1" locked="0" layoutInCell="1" allowOverlap="1" wp14:anchorId="109A1823" wp14:editId="029CB2D0">
          <wp:simplePos x="0" y="0"/>
          <wp:positionH relativeFrom="page">
            <wp:posOffset>0</wp:posOffset>
          </wp:positionH>
          <wp:positionV relativeFrom="page">
            <wp:posOffset>0</wp:posOffset>
          </wp:positionV>
          <wp:extent cx="7772400" cy="10058400"/>
          <wp:effectExtent l="0" t="0" r="0" b="0"/>
          <wp:wrapNone/>
          <wp:docPr id="4" name="Copp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NL_Report_Cover_FRONT_Big_Photo_v2_10-01-2012.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2335" behindDoc="1" locked="0" layoutInCell="1" allowOverlap="1" wp14:anchorId="50847C99" wp14:editId="05ACEBC7">
          <wp:simplePos x="0" y="0"/>
          <wp:positionH relativeFrom="page">
            <wp:posOffset>0</wp:posOffset>
          </wp:positionH>
          <wp:positionV relativeFrom="page">
            <wp:posOffset>0</wp:posOffset>
          </wp:positionV>
          <wp:extent cx="7771765" cy="10058400"/>
          <wp:effectExtent l="0" t="0" r="635" b="0"/>
          <wp:wrapNone/>
          <wp:docPr id="7" name="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_Lines_Background.jpg"/>
                  <pic:cNvPicPr/>
                </pic:nvPicPr>
                <pic:blipFill>
                  <a:blip r:embed="rId2">
                    <a:extLst>
                      <a:ext uri="{28A0092B-C50C-407E-A947-70E740481C1C}">
                        <a14:useLocalDpi xmlns:a14="http://schemas.microsoft.com/office/drawing/2010/main" val="0"/>
                      </a:ext>
                    </a:extLst>
                  </a:blip>
                  <a:stretch>
                    <a:fillRect/>
                  </a:stretch>
                </pic:blipFill>
                <pic:spPr>
                  <a:xfrm>
                    <a:off x="0" y="0"/>
                    <a:ext cx="7771765"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tab/>
    </w:r>
    <w:sdt>
      <w:sdtPr>
        <w:rPr>
          <w:rFonts w:ascii="Arial" w:hAnsi="Arial"/>
        </w:rPr>
        <w:alias w:val="Status"/>
        <w:tag w:val=""/>
        <w:id w:val="-1733075686"/>
        <w:dataBinding w:prefixMappings="xmlns:ns0='http://purl.org/dc/elements/1.1/' xmlns:ns1='http://schemas.openxmlformats.org/package/2006/metadata/core-properties' " w:xpath="/ns1:coreProperties[1]/ns1:contentStatus[1]" w:storeItemID="{6C3C8BC8-F283-45AE-878A-BAB7291924A1}"/>
        <w:text/>
      </w:sdtPr>
      <w:sdtContent>
        <w:r>
          <w:rPr>
            <w:rFonts w:ascii="Arial" w:hAnsi="Arial"/>
          </w:rPr>
          <w:t>PNNL-SA-120800</w:t>
        </w:r>
      </w:sdtContent>
    </w:sdt>
  </w:p>
  <w:p w14:paraId="530C73F9" w14:textId="77777777" w:rsidR="00BB3D0B" w:rsidRPr="007A695E" w:rsidRDefault="00BB3D0B" w:rsidP="0042699D">
    <w:pPr>
      <w:pStyle w:val="Header"/>
      <w:tabs>
        <w:tab w:val="center" w:pos="7740"/>
      </w:tabs>
      <w:jc w:val="right"/>
      <w:rPr>
        <w:rFonts w:ascii="Arial" w:hAnsi="Arial"/>
      </w:rPr>
    </w:pPr>
    <w:r>
      <w:rPr>
        <w:rFonts w:ascii="Arial" w:hAnsi="Arial"/>
      </w:rPr>
      <w:t>PNNL-18428, Rev. 4</w:t>
    </w:r>
  </w:p>
  <w:p w14:paraId="1FCA0860" w14:textId="77777777" w:rsidR="00BB3D0B" w:rsidRPr="00604F91" w:rsidRDefault="00BB3D0B" w:rsidP="00604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AFF65" w14:textId="77777777" w:rsidR="00BB3D0B" w:rsidRDefault="00BB3D0B" w:rsidP="00482B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C883D" w14:textId="77777777" w:rsidR="00BB3D0B" w:rsidRPr="00A14454" w:rsidRDefault="00BB3D0B" w:rsidP="00482B3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7E201" w14:textId="77777777" w:rsidR="00BB3D0B" w:rsidRDefault="00BB3D0B" w:rsidP="00482B3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Status"/>
      <w:tag w:val=""/>
      <w:id w:val="-2101402533"/>
      <w:dataBinding w:prefixMappings="xmlns:ns0='http://purl.org/dc/elements/1.1/' xmlns:ns1='http://schemas.openxmlformats.org/package/2006/metadata/core-properties' " w:xpath="/ns1:coreProperties[1]/ns1:contentStatus[1]" w:storeItemID="{6C3C8BC8-F283-45AE-878A-BAB7291924A1}"/>
      <w:text/>
    </w:sdtPr>
    <w:sdtContent>
      <w:p w14:paraId="34D3200F" w14:textId="77777777" w:rsidR="00BB3D0B" w:rsidRPr="00871DDC" w:rsidRDefault="00BB3D0B" w:rsidP="00482B31">
        <w:pPr>
          <w:jc w:val="right"/>
        </w:pPr>
        <w:r w:rsidRPr="00871DDC">
          <w:t>PNNL-SA-120800</w:t>
        </w:r>
      </w:p>
    </w:sdtContent>
  </w:sdt>
  <w:p w14:paraId="2281C0B5" w14:textId="77777777" w:rsidR="00BB3D0B" w:rsidRPr="00F333FA" w:rsidRDefault="00BB3D0B" w:rsidP="00482B31">
    <w:pPr>
      <w:jc w:val="right"/>
    </w:pPr>
    <w:r w:rsidRPr="00871DDC">
      <w:t>PNNL-18428, Rev. 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215DD" w14:textId="77777777" w:rsidR="00BB3D0B" w:rsidRPr="006F32C6" w:rsidRDefault="00BB3D0B" w:rsidP="004023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F6766" w14:textId="77777777" w:rsidR="00BB3D0B" w:rsidRPr="00C92649" w:rsidRDefault="00BB3D0B" w:rsidP="00482B31">
    <w:r>
      <w:rPr>
        <w:noProof/>
      </w:rPr>
      <w:drawing>
        <wp:anchor distT="0" distB="0" distL="0" distR="0" simplePos="0" relativeHeight="251668480" behindDoc="1" locked="0" layoutInCell="1" allowOverlap="1" wp14:anchorId="38108B0B" wp14:editId="6DB2F70A">
          <wp:simplePos x="0" y="0"/>
          <wp:positionH relativeFrom="page">
            <wp:align>center</wp:align>
          </wp:positionH>
          <wp:positionV relativeFrom="page">
            <wp:align>center</wp:align>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Cover_BACK_10-01-2012.tif"/>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11B490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188B14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ECAD1C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3AAA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656A93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8" w15:restartNumberingAfterBreak="0">
    <w:nsid w:val="09176686"/>
    <w:multiLevelType w:val="hybridMultilevel"/>
    <w:tmpl w:val="14D22560"/>
    <w:lvl w:ilvl="0" w:tplc="12909B40">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11" w15:restartNumberingAfterBreak="0">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15:restartNumberingAfterBreak="0">
    <w:nsid w:val="3FCB2172"/>
    <w:multiLevelType w:val="hybridMultilevel"/>
    <w:tmpl w:val="A33016E8"/>
    <w:lvl w:ilvl="0" w:tplc="521C7AA2">
      <w:start w:val="1"/>
      <w:numFmt w:val="bullet"/>
      <w:pStyle w:val="ListBulletLevel2"/>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4"/>
  </w:num>
  <w:num w:numId="2">
    <w:abstractNumId w:val="10"/>
  </w:num>
  <w:num w:numId="3">
    <w:abstractNumId w:val="11"/>
  </w:num>
  <w:num w:numId="4">
    <w:abstractNumId w:val="8"/>
  </w:num>
  <w:num w:numId="5">
    <w:abstractNumId w:val="7"/>
  </w:num>
  <w:num w:numId="6">
    <w:abstractNumId w:val="15"/>
  </w:num>
  <w:num w:numId="7">
    <w:abstractNumId w:val="13"/>
  </w:num>
  <w:num w:numId="8">
    <w:abstractNumId w:val="12"/>
  </w:num>
  <w:num w:numId="9">
    <w:abstractNumId w:val="10"/>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5"/>
  </w:num>
  <w:num w:numId="14">
    <w:abstractNumId w:val="4"/>
  </w:num>
  <w:num w:numId="15">
    <w:abstractNumId w:val="3"/>
  </w:num>
  <w:num w:numId="16">
    <w:abstractNumId w:val="2"/>
  </w:num>
  <w:num w:numId="17">
    <w:abstractNumId w:val="1"/>
  </w:num>
  <w:num w:numId="18">
    <w:abstractNumId w:val="9"/>
  </w:num>
  <w:num w:numId="19">
    <w:abstractNumId w:val="9"/>
    <w:lvlOverride w:ilvl="0">
      <w:startOverride w:val="1"/>
    </w:lvlOverride>
  </w:num>
  <w:num w:numId="20">
    <w:abstractNumId w:val="10"/>
  </w:num>
  <w:num w:numId="21">
    <w:abstractNumId w:val="8"/>
  </w:num>
  <w:num w:numId="22">
    <w:abstractNumId w:val="8"/>
  </w:num>
  <w:num w:numId="23">
    <w:abstractNumId w:val="10"/>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mirrorMargins/>
  <w:proofState w:spelling="clean" w:grammar="clean"/>
  <w:attachedTemplate r:id="rId1"/>
  <w:stylePaneFormatFilter w:val="FC24" w:allStyles="0" w:customStyles="0" w:latentStyles="1" w:stylesInUse="0" w:headingStyles="1" w:numberingStyles="0" w:tableStyles="0" w:directFormattingOnRuns="0" w:directFormattingOnParagraphs="0" w:directFormattingOnNumbering="1" w:directFormattingOnTables="1" w:clearFormatting="1" w:top3HeadingStyles="1" w:visibleStyles="1" w:alternateStyleNames="1"/>
  <w:doNotTrackFormatting/>
  <w:defaultTabStop w:val="720"/>
  <w:clickAndTypeStyle w:val="BodyText"/>
  <w:characterSpacingControl w:val="doNotCompress"/>
  <w:hdrShapeDefaults>
    <o:shapedefaults v:ext="edit" spidmax="2049"/>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AA8"/>
    <w:rsid w:val="00001ACE"/>
    <w:rsid w:val="00002695"/>
    <w:rsid w:val="00002F16"/>
    <w:rsid w:val="00003785"/>
    <w:rsid w:val="00003D03"/>
    <w:rsid w:val="00004205"/>
    <w:rsid w:val="0000436E"/>
    <w:rsid w:val="000045AB"/>
    <w:rsid w:val="0000537E"/>
    <w:rsid w:val="00005C16"/>
    <w:rsid w:val="000071B8"/>
    <w:rsid w:val="000132F0"/>
    <w:rsid w:val="00013D06"/>
    <w:rsid w:val="00017DCA"/>
    <w:rsid w:val="000227D8"/>
    <w:rsid w:val="00022C41"/>
    <w:rsid w:val="00024C93"/>
    <w:rsid w:val="0002656F"/>
    <w:rsid w:val="000273BB"/>
    <w:rsid w:val="000279E2"/>
    <w:rsid w:val="00030AB0"/>
    <w:rsid w:val="000311E7"/>
    <w:rsid w:val="000315FA"/>
    <w:rsid w:val="00032164"/>
    <w:rsid w:val="000335FF"/>
    <w:rsid w:val="00033754"/>
    <w:rsid w:val="00033796"/>
    <w:rsid w:val="00033D54"/>
    <w:rsid w:val="00034896"/>
    <w:rsid w:val="00034DFF"/>
    <w:rsid w:val="00037025"/>
    <w:rsid w:val="00037221"/>
    <w:rsid w:val="00041769"/>
    <w:rsid w:val="000418E4"/>
    <w:rsid w:val="00041B1E"/>
    <w:rsid w:val="000424FF"/>
    <w:rsid w:val="0004291C"/>
    <w:rsid w:val="0004563C"/>
    <w:rsid w:val="00045847"/>
    <w:rsid w:val="000470D8"/>
    <w:rsid w:val="00047130"/>
    <w:rsid w:val="00050514"/>
    <w:rsid w:val="00050769"/>
    <w:rsid w:val="00050E64"/>
    <w:rsid w:val="0005205A"/>
    <w:rsid w:val="0005395C"/>
    <w:rsid w:val="00056632"/>
    <w:rsid w:val="00057428"/>
    <w:rsid w:val="00060776"/>
    <w:rsid w:val="00061198"/>
    <w:rsid w:val="00062013"/>
    <w:rsid w:val="00063098"/>
    <w:rsid w:val="00064797"/>
    <w:rsid w:val="00065379"/>
    <w:rsid w:val="000656A6"/>
    <w:rsid w:val="00065BFF"/>
    <w:rsid w:val="00065DA2"/>
    <w:rsid w:val="00067698"/>
    <w:rsid w:val="00067E4E"/>
    <w:rsid w:val="0007127F"/>
    <w:rsid w:val="00072D1C"/>
    <w:rsid w:val="00073FE7"/>
    <w:rsid w:val="000775D9"/>
    <w:rsid w:val="00081040"/>
    <w:rsid w:val="00083726"/>
    <w:rsid w:val="000839B1"/>
    <w:rsid w:val="00084E80"/>
    <w:rsid w:val="00086183"/>
    <w:rsid w:val="00087BEC"/>
    <w:rsid w:val="000909B8"/>
    <w:rsid w:val="00090A64"/>
    <w:rsid w:val="000914BF"/>
    <w:rsid w:val="00095DEF"/>
    <w:rsid w:val="0009672E"/>
    <w:rsid w:val="00097898"/>
    <w:rsid w:val="000A1530"/>
    <w:rsid w:val="000A15D5"/>
    <w:rsid w:val="000A2BA8"/>
    <w:rsid w:val="000A2EE6"/>
    <w:rsid w:val="000A3F78"/>
    <w:rsid w:val="000A41D1"/>
    <w:rsid w:val="000A465D"/>
    <w:rsid w:val="000A5FD7"/>
    <w:rsid w:val="000B0532"/>
    <w:rsid w:val="000B232D"/>
    <w:rsid w:val="000B3604"/>
    <w:rsid w:val="000B4A17"/>
    <w:rsid w:val="000B5B0C"/>
    <w:rsid w:val="000B5B3A"/>
    <w:rsid w:val="000B645E"/>
    <w:rsid w:val="000B7612"/>
    <w:rsid w:val="000C1C47"/>
    <w:rsid w:val="000C4906"/>
    <w:rsid w:val="000D1A01"/>
    <w:rsid w:val="000D1F9E"/>
    <w:rsid w:val="000D3092"/>
    <w:rsid w:val="000D368F"/>
    <w:rsid w:val="000D36F7"/>
    <w:rsid w:val="000D431F"/>
    <w:rsid w:val="000E107A"/>
    <w:rsid w:val="000E1BCC"/>
    <w:rsid w:val="000E2E38"/>
    <w:rsid w:val="000E42C2"/>
    <w:rsid w:val="000E6C5B"/>
    <w:rsid w:val="000E7EB7"/>
    <w:rsid w:val="000F09C6"/>
    <w:rsid w:val="000F195A"/>
    <w:rsid w:val="000F395C"/>
    <w:rsid w:val="000F427F"/>
    <w:rsid w:val="000F4879"/>
    <w:rsid w:val="00100685"/>
    <w:rsid w:val="001009B7"/>
    <w:rsid w:val="00102D3F"/>
    <w:rsid w:val="00103452"/>
    <w:rsid w:val="00105D47"/>
    <w:rsid w:val="00105D88"/>
    <w:rsid w:val="0010647C"/>
    <w:rsid w:val="00106B8F"/>
    <w:rsid w:val="0010770A"/>
    <w:rsid w:val="00107CAC"/>
    <w:rsid w:val="0011101A"/>
    <w:rsid w:val="001137AF"/>
    <w:rsid w:val="00113EA5"/>
    <w:rsid w:val="00113FF1"/>
    <w:rsid w:val="0011743E"/>
    <w:rsid w:val="001177D3"/>
    <w:rsid w:val="001179B4"/>
    <w:rsid w:val="001225D6"/>
    <w:rsid w:val="00123D83"/>
    <w:rsid w:val="00124943"/>
    <w:rsid w:val="00126710"/>
    <w:rsid w:val="0013143E"/>
    <w:rsid w:val="00134E20"/>
    <w:rsid w:val="00135DD2"/>
    <w:rsid w:val="001360A4"/>
    <w:rsid w:val="00140ABC"/>
    <w:rsid w:val="001426C0"/>
    <w:rsid w:val="0014359F"/>
    <w:rsid w:val="00144066"/>
    <w:rsid w:val="0014564D"/>
    <w:rsid w:val="0014603A"/>
    <w:rsid w:val="0015072E"/>
    <w:rsid w:val="00151375"/>
    <w:rsid w:val="00151762"/>
    <w:rsid w:val="00155352"/>
    <w:rsid w:val="00157AA3"/>
    <w:rsid w:val="001602EF"/>
    <w:rsid w:val="00160931"/>
    <w:rsid w:val="0016152D"/>
    <w:rsid w:val="001630AA"/>
    <w:rsid w:val="00163A11"/>
    <w:rsid w:val="00166F30"/>
    <w:rsid w:val="00170944"/>
    <w:rsid w:val="00171917"/>
    <w:rsid w:val="00171F9A"/>
    <w:rsid w:val="00172322"/>
    <w:rsid w:val="001728A5"/>
    <w:rsid w:val="00174A00"/>
    <w:rsid w:val="00175184"/>
    <w:rsid w:val="001757A4"/>
    <w:rsid w:val="00175E11"/>
    <w:rsid w:val="001766DA"/>
    <w:rsid w:val="00180B42"/>
    <w:rsid w:val="00182AA3"/>
    <w:rsid w:val="0018467A"/>
    <w:rsid w:val="00186473"/>
    <w:rsid w:val="00186A55"/>
    <w:rsid w:val="00187223"/>
    <w:rsid w:val="00191EAD"/>
    <w:rsid w:val="00193FAE"/>
    <w:rsid w:val="00195159"/>
    <w:rsid w:val="001952BB"/>
    <w:rsid w:val="0019542A"/>
    <w:rsid w:val="001A043D"/>
    <w:rsid w:val="001A1528"/>
    <w:rsid w:val="001A193E"/>
    <w:rsid w:val="001A297E"/>
    <w:rsid w:val="001A2BA6"/>
    <w:rsid w:val="001A2D52"/>
    <w:rsid w:val="001A39CD"/>
    <w:rsid w:val="001A417E"/>
    <w:rsid w:val="001A49DE"/>
    <w:rsid w:val="001A4EF3"/>
    <w:rsid w:val="001A53BD"/>
    <w:rsid w:val="001B03DB"/>
    <w:rsid w:val="001B38F4"/>
    <w:rsid w:val="001B4DC6"/>
    <w:rsid w:val="001B70E7"/>
    <w:rsid w:val="001C125C"/>
    <w:rsid w:val="001C2631"/>
    <w:rsid w:val="001C3339"/>
    <w:rsid w:val="001C340B"/>
    <w:rsid w:val="001C3FBF"/>
    <w:rsid w:val="001D1A7D"/>
    <w:rsid w:val="001D1D74"/>
    <w:rsid w:val="001D1DA6"/>
    <w:rsid w:val="001D2157"/>
    <w:rsid w:val="001D2527"/>
    <w:rsid w:val="001D40C4"/>
    <w:rsid w:val="001D6DFF"/>
    <w:rsid w:val="001D768B"/>
    <w:rsid w:val="001D7C98"/>
    <w:rsid w:val="001E0FE8"/>
    <w:rsid w:val="001E39E7"/>
    <w:rsid w:val="001E3A95"/>
    <w:rsid w:val="001E5641"/>
    <w:rsid w:val="001E673D"/>
    <w:rsid w:val="001F0834"/>
    <w:rsid w:val="001F093A"/>
    <w:rsid w:val="001F1633"/>
    <w:rsid w:val="001F2882"/>
    <w:rsid w:val="001F53A1"/>
    <w:rsid w:val="002002C2"/>
    <w:rsid w:val="0020148E"/>
    <w:rsid w:val="00203F71"/>
    <w:rsid w:val="00205783"/>
    <w:rsid w:val="00206013"/>
    <w:rsid w:val="00207267"/>
    <w:rsid w:val="00207803"/>
    <w:rsid w:val="002079F9"/>
    <w:rsid w:val="0021295C"/>
    <w:rsid w:val="00212A75"/>
    <w:rsid w:val="00213DDD"/>
    <w:rsid w:val="002146A6"/>
    <w:rsid w:val="002146B7"/>
    <w:rsid w:val="00220FCD"/>
    <w:rsid w:val="00222799"/>
    <w:rsid w:val="002235CD"/>
    <w:rsid w:val="0022497D"/>
    <w:rsid w:val="00224A90"/>
    <w:rsid w:val="0022648B"/>
    <w:rsid w:val="00227FD1"/>
    <w:rsid w:val="00230CB7"/>
    <w:rsid w:val="00230F90"/>
    <w:rsid w:val="00233139"/>
    <w:rsid w:val="002348A4"/>
    <w:rsid w:val="00235589"/>
    <w:rsid w:val="00241680"/>
    <w:rsid w:val="00241FEB"/>
    <w:rsid w:val="00242047"/>
    <w:rsid w:val="002502FB"/>
    <w:rsid w:val="00250734"/>
    <w:rsid w:val="0025125D"/>
    <w:rsid w:val="00251DF2"/>
    <w:rsid w:val="00253A0F"/>
    <w:rsid w:val="00253FE5"/>
    <w:rsid w:val="002559EE"/>
    <w:rsid w:val="00260AE6"/>
    <w:rsid w:val="00260D61"/>
    <w:rsid w:val="00265453"/>
    <w:rsid w:val="00265C75"/>
    <w:rsid w:val="00270786"/>
    <w:rsid w:val="00270B1C"/>
    <w:rsid w:val="00270CEA"/>
    <w:rsid w:val="00271069"/>
    <w:rsid w:val="00271867"/>
    <w:rsid w:val="00274F0D"/>
    <w:rsid w:val="00275EF8"/>
    <w:rsid w:val="00280BB1"/>
    <w:rsid w:val="0028105A"/>
    <w:rsid w:val="002833E0"/>
    <w:rsid w:val="002901BD"/>
    <w:rsid w:val="002917DB"/>
    <w:rsid w:val="00292636"/>
    <w:rsid w:val="0029305D"/>
    <w:rsid w:val="002940AE"/>
    <w:rsid w:val="002A2B6D"/>
    <w:rsid w:val="002A3667"/>
    <w:rsid w:val="002A6337"/>
    <w:rsid w:val="002A762B"/>
    <w:rsid w:val="002A7B2A"/>
    <w:rsid w:val="002A7B3F"/>
    <w:rsid w:val="002B0DF0"/>
    <w:rsid w:val="002B20F9"/>
    <w:rsid w:val="002B4E33"/>
    <w:rsid w:val="002B51AF"/>
    <w:rsid w:val="002B5216"/>
    <w:rsid w:val="002B55B8"/>
    <w:rsid w:val="002B671F"/>
    <w:rsid w:val="002C2CBE"/>
    <w:rsid w:val="002C2D40"/>
    <w:rsid w:val="002C4EB4"/>
    <w:rsid w:val="002C7488"/>
    <w:rsid w:val="002C7924"/>
    <w:rsid w:val="002C7D82"/>
    <w:rsid w:val="002D0739"/>
    <w:rsid w:val="002D1075"/>
    <w:rsid w:val="002D34F8"/>
    <w:rsid w:val="002D5E88"/>
    <w:rsid w:val="002E17F7"/>
    <w:rsid w:val="002E1BD5"/>
    <w:rsid w:val="002E424E"/>
    <w:rsid w:val="002E6EBB"/>
    <w:rsid w:val="002E7258"/>
    <w:rsid w:val="002F0475"/>
    <w:rsid w:val="002F08B9"/>
    <w:rsid w:val="002F12B0"/>
    <w:rsid w:val="002F15CE"/>
    <w:rsid w:val="002F220C"/>
    <w:rsid w:val="002F7DD1"/>
    <w:rsid w:val="003009B3"/>
    <w:rsid w:val="00303D38"/>
    <w:rsid w:val="00305000"/>
    <w:rsid w:val="0030544E"/>
    <w:rsid w:val="003054F4"/>
    <w:rsid w:val="00305F52"/>
    <w:rsid w:val="00306155"/>
    <w:rsid w:val="0030654F"/>
    <w:rsid w:val="00307919"/>
    <w:rsid w:val="00307A5D"/>
    <w:rsid w:val="00307BF1"/>
    <w:rsid w:val="00310EAC"/>
    <w:rsid w:val="003147E6"/>
    <w:rsid w:val="003153A4"/>
    <w:rsid w:val="00315D57"/>
    <w:rsid w:val="00317534"/>
    <w:rsid w:val="00317C7C"/>
    <w:rsid w:val="00322038"/>
    <w:rsid w:val="00322258"/>
    <w:rsid w:val="00323B54"/>
    <w:rsid w:val="003258D4"/>
    <w:rsid w:val="003266DB"/>
    <w:rsid w:val="003304DA"/>
    <w:rsid w:val="00332A29"/>
    <w:rsid w:val="00336233"/>
    <w:rsid w:val="003362FA"/>
    <w:rsid w:val="003363C0"/>
    <w:rsid w:val="00336B83"/>
    <w:rsid w:val="003370CD"/>
    <w:rsid w:val="00337F48"/>
    <w:rsid w:val="00340556"/>
    <w:rsid w:val="003469A7"/>
    <w:rsid w:val="0034731F"/>
    <w:rsid w:val="00352824"/>
    <w:rsid w:val="003531F3"/>
    <w:rsid w:val="003535F3"/>
    <w:rsid w:val="003540C4"/>
    <w:rsid w:val="00354D3D"/>
    <w:rsid w:val="00355107"/>
    <w:rsid w:val="00357C2D"/>
    <w:rsid w:val="00357FDC"/>
    <w:rsid w:val="00361152"/>
    <w:rsid w:val="00362818"/>
    <w:rsid w:val="003630D3"/>
    <w:rsid w:val="00365AB9"/>
    <w:rsid w:val="00366BFF"/>
    <w:rsid w:val="00367749"/>
    <w:rsid w:val="0037180E"/>
    <w:rsid w:val="0037197B"/>
    <w:rsid w:val="00372A31"/>
    <w:rsid w:val="003742F9"/>
    <w:rsid w:val="00380D2C"/>
    <w:rsid w:val="0038112F"/>
    <w:rsid w:val="00381749"/>
    <w:rsid w:val="00381B86"/>
    <w:rsid w:val="003840CE"/>
    <w:rsid w:val="00385A98"/>
    <w:rsid w:val="003865B5"/>
    <w:rsid w:val="00390DB2"/>
    <w:rsid w:val="00390EBF"/>
    <w:rsid w:val="003934C5"/>
    <w:rsid w:val="00396EA1"/>
    <w:rsid w:val="003973B8"/>
    <w:rsid w:val="0039799C"/>
    <w:rsid w:val="003A2D08"/>
    <w:rsid w:val="003A43C3"/>
    <w:rsid w:val="003A451D"/>
    <w:rsid w:val="003A4CB4"/>
    <w:rsid w:val="003A5E6A"/>
    <w:rsid w:val="003A6BEF"/>
    <w:rsid w:val="003B0C4C"/>
    <w:rsid w:val="003B1D48"/>
    <w:rsid w:val="003B2211"/>
    <w:rsid w:val="003B55A5"/>
    <w:rsid w:val="003B5CBB"/>
    <w:rsid w:val="003B6CC3"/>
    <w:rsid w:val="003B7598"/>
    <w:rsid w:val="003B763A"/>
    <w:rsid w:val="003C0F97"/>
    <w:rsid w:val="003C566B"/>
    <w:rsid w:val="003C784B"/>
    <w:rsid w:val="003C7D63"/>
    <w:rsid w:val="003C7EDD"/>
    <w:rsid w:val="003D18E3"/>
    <w:rsid w:val="003D19A4"/>
    <w:rsid w:val="003D4792"/>
    <w:rsid w:val="003D4CB0"/>
    <w:rsid w:val="003D4CB7"/>
    <w:rsid w:val="003D4F48"/>
    <w:rsid w:val="003D5303"/>
    <w:rsid w:val="003D557B"/>
    <w:rsid w:val="003E0822"/>
    <w:rsid w:val="003E0B23"/>
    <w:rsid w:val="003E0B88"/>
    <w:rsid w:val="003E1D34"/>
    <w:rsid w:val="003E342C"/>
    <w:rsid w:val="003E3DB8"/>
    <w:rsid w:val="003E55FF"/>
    <w:rsid w:val="003E5BCA"/>
    <w:rsid w:val="003E5EC7"/>
    <w:rsid w:val="003E5FFA"/>
    <w:rsid w:val="003E6685"/>
    <w:rsid w:val="003F08D7"/>
    <w:rsid w:val="003F3073"/>
    <w:rsid w:val="003F593E"/>
    <w:rsid w:val="003F5C05"/>
    <w:rsid w:val="003F7478"/>
    <w:rsid w:val="00401618"/>
    <w:rsid w:val="00401832"/>
    <w:rsid w:val="004019EA"/>
    <w:rsid w:val="004023E7"/>
    <w:rsid w:val="00402A7B"/>
    <w:rsid w:val="00404201"/>
    <w:rsid w:val="00405D1F"/>
    <w:rsid w:val="00407174"/>
    <w:rsid w:val="004103D4"/>
    <w:rsid w:val="0041050F"/>
    <w:rsid w:val="00410DEF"/>
    <w:rsid w:val="00411B69"/>
    <w:rsid w:val="004125A2"/>
    <w:rsid w:val="00412E09"/>
    <w:rsid w:val="004141CF"/>
    <w:rsid w:val="004152A3"/>
    <w:rsid w:val="004155FB"/>
    <w:rsid w:val="0041581B"/>
    <w:rsid w:val="00417396"/>
    <w:rsid w:val="004227EB"/>
    <w:rsid w:val="004228EC"/>
    <w:rsid w:val="0042476D"/>
    <w:rsid w:val="0042568A"/>
    <w:rsid w:val="0042699D"/>
    <w:rsid w:val="004274D5"/>
    <w:rsid w:val="0043095D"/>
    <w:rsid w:val="00431722"/>
    <w:rsid w:val="00431C36"/>
    <w:rsid w:val="00431E16"/>
    <w:rsid w:val="00434337"/>
    <w:rsid w:val="00435BFD"/>
    <w:rsid w:val="00435E27"/>
    <w:rsid w:val="0043777C"/>
    <w:rsid w:val="004407CA"/>
    <w:rsid w:val="00440E4A"/>
    <w:rsid w:val="00441F15"/>
    <w:rsid w:val="00444552"/>
    <w:rsid w:val="004454B2"/>
    <w:rsid w:val="00445A76"/>
    <w:rsid w:val="00445FF6"/>
    <w:rsid w:val="00447242"/>
    <w:rsid w:val="004476BC"/>
    <w:rsid w:val="00447BA9"/>
    <w:rsid w:val="004509B0"/>
    <w:rsid w:val="00451760"/>
    <w:rsid w:val="00453E98"/>
    <w:rsid w:val="00454D5A"/>
    <w:rsid w:val="00455BE8"/>
    <w:rsid w:val="00456168"/>
    <w:rsid w:val="00456598"/>
    <w:rsid w:val="0045666A"/>
    <w:rsid w:val="00457335"/>
    <w:rsid w:val="00457448"/>
    <w:rsid w:val="00457478"/>
    <w:rsid w:val="00460957"/>
    <w:rsid w:val="00464C14"/>
    <w:rsid w:val="00466366"/>
    <w:rsid w:val="00467375"/>
    <w:rsid w:val="004673AF"/>
    <w:rsid w:val="004673BF"/>
    <w:rsid w:val="00470129"/>
    <w:rsid w:val="004711F0"/>
    <w:rsid w:val="004718F8"/>
    <w:rsid w:val="00473E0C"/>
    <w:rsid w:val="00474984"/>
    <w:rsid w:val="004750A7"/>
    <w:rsid w:val="004760FE"/>
    <w:rsid w:val="0048274B"/>
    <w:rsid w:val="00482B31"/>
    <w:rsid w:val="004842B0"/>
    <w:rsid w:val="00484C31"/>
    <w:rsid w:val="0048552E"/>
    <w:rsid w:val="0048597E"/>
    <w:rsid w:val="004906F4"/>
    <w:rsid w:val="00491689"/>
    <w:rsid w:val="00492E30"/>
    <w:rsid w:val="004935A7"/>
    <w:rsid w:val="004940CC"/>
    <w:rsid w:val="004962C3"/>
    <w:rsid w:val="00496E99"/>
    <w:rsid w:val="004A0517"/>
    <w:rsid w:val="004A08CF"/>
    <w:rsid w:val="004A0A05"/>
    <w:rsid w:val="004A15C4"/>
    <w:rsid w:val="004A1E7C"/>
    <w:rsid w:val="004A2A79"/>
    <w:rsid w:val="004A39FF"/>
    <w:rsid w:val="004A4BA1"/>
    <w:rsid w:val="004A5D04"/>
    <w:rsid w:val="004A765E"/>
    <w:rsid w:val="004A774B"/>
    <w:rsid w:val="004A78D1"/>
    <w:rsid w:val="004B0DB7"/>
    <w:rsid w:val="004B1EAB"/>
    <w:rsid w:val="004B2658"/>
    <w:rsid w:val="004B384F"/>
    <w:rsid w:val="004B425A"/>
    <w:rsid w:val="004B45EC"/>
    <w:rsid w:val="004B5E98"/>
    <w:rsid w:val="004B6CD4"/>
    <w:rsid w:val="004B7B55"/>
    <w:rsid w:val="004B7E9A"/>
    <w:rsid w:val="004C1B93"/>
    <w:rsid w:val="004C286B"/>
    <w:rsid w:val="004C58CF"/>
    <w:rsid w:val="004C7CA1"/>
    <w:rsid w:val="004C7E0D"/>
    <w:rsid w:val="004D0E5F"/>
    <w:rsid w:val="004D384A"/>
    <w:rsid w:val="004D4950"/>
    <w:rsid w:val="004D569F"/>
    <w:rsid w:val="004D5763"/>
    <w:rsid w:val="004D581D"/>
    <w:rsid w:val="004D5AAC"/>
    <w:rsid w:val="004D79AC"/>
    <w:rsid w:val="004E20A3"/>
    <w:rsid w:val="004E4710"/>
    <w:rsid w:val="004E79F6"/>
    <w:rsid w:val="004F011E"/>
    <w:rsid w:val="004F0DCC"/>
    <w:rsid w:val="004F1E25"/>
    <w:rsid w:val="004F2F65"/>
    <w:rsid w:val="004F4995"/>
    <w:rsid w:val="004F5D8C"/>
    <w:rsid w:val="004F5F00"/>
    <w:rsid w:val="004F6221"/>
    <w:rsid w:val="0050305C"/>
    <w:rsid w:val="005038E6"/>
    <w:rsid w:val="00505D74"/>
    <w:rsid w:val="005065F4"/>
    <w:rsid w:val="0051013C"/>
    <w:rsid w:val="005106EC"/>
    <w:rsid w:val="00511A36"/>
    <w:rsid w:val="005124B4"/>
    <w:rsid w:val="00513088"/>
    <w:rsid w:val="005130D3"/>
    <w:rsid w:val="0051450A"/>
    <w:rsid w:val="00514FCB"/>
    <w:rsid w:val="00515DED"/>
    <w:rsid w:val="00516A1F"/>
    <w:rsid w:val="00521B0C"/>
    <w:rsid w:val="00522649"/>
    <w:rsid w:val="00522B98"/>
    <w:rsid w:val="00523511"/>
    <w:rsid w:val="00524B3B"/>
    <w:rsid w:val="00524E0F"/>
    <w:rsid w:val="0052619E"/>
    <w:rsid w:val="005262B0"/>
    <w:rsid w:val="00526574"/>
    <w:rsid w:val="00526A07"/>
    <w:rsid w:val="00526EF1"/>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E47"/>
    <w:rsid w:val="00543B73"/>
    <w:rsid w:val="00545394"/>
    <w:rsid w:val="005460FA"/>
    <w:rsid w:val="005468C1"/>
    <w:rsid w:val="00546ADE"/>
    <w:rsid w:val="00546F1C"/>
    <w:rsid w:val="00547066"/>
    <w:rsid w:val="00547310"/>
    <w:rsid w:val="005475F6"/>
    <w:rsid w:val="00551113"/>
    <w:rsid w:val="005511A5"/>
    <w:rsid w:val="00551711"/>
    <w:rsid w:val="005519E9"/>
    <w:rsid w:val="00552227"/>
    <w:rsid w:val="005548DE"/>
    <w:rsid w:val="0055554C"/>
    <w:rsid w:val="005556F9"/>
    <w:rsid w:val="00555C70"/>
    <w:rsid w:val="00555DDF"/>
    <w:rsid w:val="005565BE"/>
    <w:rsid w:val="00557C9B"/>
    <w:rsid w:val="00561635"/>
    <w:rsid w:val="005623E7"/>
    <w:rsid w:val="00562FA3"/>
    <w:rsid w:val="00564062"/>
    <w:rsid w:val="00564B05"/>
    <w:rsid w:val="0056515C"/>
    <w:rsid w:val="0056582C"/>
    <w:rsid w:val="005661A1"/>
    <w:rsid w:val="00566424"/>
    <w:rsid w:val="005714E2"/>
    <w:rsid w:val="00572D87"/>
    <w:rsid w:val="0057363E"/>
    <w:rsid w:val="00576519"/>
    <w:rsid w:val="0057695B"/>
    <w:rsid w:val="00576E1F"/>
    <w:rsid w:val="005773C4"/>
    <w:rsid w:val="0058069F"/>
    <w:rsid w:val="005822AB"/>
    <w:rsid w:val="005823A9"/>
    <w:rsid w:val="005826CE"/>
    <w:rsid w:val="00582C97"/>
    <w:rsid w:val="005832CE"/>
    <w:rsid w:val="00583832"/>
    <w:rsid w:val="00585DD4"/>
    <w:rsid w:val="005861FD"/>
    <w:rsid w:val="005932B0"/>
    <w:rsid w:val="0059341D"/>
    <w:rsid w:val="00593C66"/>
    <w:rsid w:val="00594F9F"/>
    <w:rsid w:val="00595A5F"/>
    <w:rsid w:val="005974A1"/>
    <w:rsid w:val="00597A8C"/>
    <w:rsid w:val="005A4B0C"/>
    <w:rsid w:val="005A4B38"/>
    <w:rsid w:val="005A517A"/>
    <w:rsid w:val="005A5DAD"/>
    <w:rsid w:val="005A5DEC"/>
    <w:rsid w:val="005A6348"/>
    <w:rsid w:val="005A7E2D"/>
    <w:rsid w:val="005B3EDA"/>
    <w:rsid w:val="005B44A8"/>
    <w:rsid w:val="005B4691"/>
    <w:rsid w:val="005B48E6"/>
    <w:rsid w:val="005B5509"/>
    <w:rsid w:val="005B7911"/>
    <w:rsid w:val="005C0E40"/>
    <w:rsid w:val="005C1419"/>
    <w:rsid w:val="005C19DC"/>
    <w:rsid w:val="005C3394"/>
    <w:rsid w:val="005C3894"/>
    <w:rsid w:val="005C3A0E"/>
    <w:rsid w:val="005C609B"/>
    <w:rsid w:val="005D1F2D"/>
    <w:rsid w:val="005D2D4E"/>
    <w:rsid w:val="005D5739"/>
    <w:rsid w:val="005D5E47"/>
    <w:rsid w:val="005D6546"/>
    <w:rsid w:val="005D668C"/>
    <w:rsid w:val="005D67E5"/>
    <w:rsid w:val="005D6ED2"/>
    <w:rsid w:val="005D78A3"/>
    <w:rsid w:val="005E1597"/>
    <w:rsid w:val="005E2120"/>
    <w:rsid w:val="005E2DD7"/>
    <w:rsid w:val="005E6E50"/>
    <w:rsid w:val="005F00DD"/>
    <w:rsid w:val="005F0FD6"/>
    <w:rsid w:val="005F4EA7"/>
    <w:rsid w:val="005F633F"/>
    <w:rsid w:val="005F7CF0"/>
    <w:rsid w:val="00601729"/>
    <w:rsid w:val="00602D3A"/>
    <w:rsid w:val="00604D3E"/>
    <w:rsid w:val="00604F91"/>
    <w:rsid w:val="00605D07"/>
    <w:rsid w:val="006065C2"/>
    <w:rsid w:val="00606A98"/>
    <w:rsid w:val="00606F69"/>
    <w:rsid w:val="0061036B"/>
    <w:rsid w:val="00614FB7"/>
    <w:rsid w:val="0061616D"/>
    <w:rsid w:val="006176F2"/>
    <w:rsid w:val="00620179"/>
    <w:rsid w:val="00621B37"/>
    <w:rsid w:val="0062425A"/>
    <w:rsid w:val="006246A4"/>
    <w:rsid w:val="00631986"/>
    <w:rsid w:val="00631B42"/>
    <w:rsid w:val="00632523"/>
    <w:rsid w:val="00633CB0"/>
    <w:rsid w:val="00633EB8"/>
    <w:rsid w:val="00635D1F"/>
    <w:rsid w:val="00635E21"/>
    <w:rsid w:val="00635EC1"/>
    <w:rsid w:val="00640F63"/>
    <w:rsid w:val="006431C9"/>
    <w:rsid w:val="00643A9F"/>
    <w:rsid w:val="00644D28"/>
    <w:rsid w:val="00644E05"/>
    <w:rsid w:val="00645475"/>
    <w:rsid w:val="006461E0"/>
    <w:rsid w:val="00647D91"/>
    <w:rsid w:val="006501B3"/>
    <w:rsid w:val="00650F8B"/>
    <w:rsid w:val="00651EB4"/>
    <w:rsid w:val="006541CD"/>
    <w:rsid w:val="00654C86"/>
    <w:rsid w:val="0065561F"/>
    <w:rsid w:val="00660E41"/>
    <w:rsid w:val="00660E89"/>
    <w:rsid w:val="00661BA3"/>
    <w:rsid w:val="006639E5"/>
    <w:rsid w:val="00663EC5"/>
    <w:rsid w:val="00665659"/>
    <w:rsid w:val="00666E4A"/>
    <w:rsid w:val="00671603"/>
    <w:rsid w:val="00671A58"/>
    <w:rsid w:val="00671D48"/>
    <w:rsid w:val="00672865"/>
    <w:rsid w:val="00672EA0"/>
    <w:rsid w:val="00673C99"/>
    <w:rsid w:val="0067425B"/>
    <w:rsid w:val="00674FAC"/>
    <w:rsid w:val="006751F3"/>
    <w:rsid w:val="00675929"/>
    <w:rsid w:val="00677383"/>
    <w:rsid w:val="006777F3"/>
    <w:rsid w:val="00680E7C"/>
    <w:rsid w:val="00682AB2"/>
    <w:rsid w:val="00683161"/>
    <w:rsid w:val="00683522"/>
    <w:rsid w:val="006839D5"/>
    <w:rsid w:val="006857C2"/>
    <w:rsid w:val="00686BDF"/>
    <w:rsid w:val="00687BF2"/>
    <w:rsid w:val="0069195F"/>
    <w:rsid w:val="00691E6A"/>
    <w:rsid w:val="0069224F"/>
    <w:rsid w:val="0069312B"/>
    <w:rsid w:val="00693D1C"/>
    <w:rsid w:val="0069450E"/>
    <w:rsid w:val="00694EC1"/>
    <w:rsid w:val="006A10AE"/>
    <w:rsid w:val="006A13AE"/>
    <w:rsid w:val="006A1A0E"/>
    <w:rsid w:val="006A1EA8"/>
    <w:rsid w:val="006A2A0B"/>
    <w:rsid w:val="006A3EB7"/>
    <w:rsid w:val="006A4EF2"/>
    <w:rsid w:val="006A5060"/>
    <w:rsid w:val="006A56AA"/>
    <w:rsid w:val="006A69AB"/>
    <w:rsid w:val="006A72A7"/>
    <w:rsid w:val="006B1662"/>
    <w:rsid w:val="006B230F"/>
    <w:rsid w:val="006B5120"/>
    <w:rsid w:val="006B52E3"/>
    <w:rsid w:val="006B5D71"/>
    <w:rsid w:val="006B61F9"/>
    <w:rsid w:val="006B68F4"/>
    <w:rsid w:val="006C2DAE"/>
    <w:rsid w:val="006C3320"/>
    <w:rsid w:val="006C3AF3"/>
    <w:rsid w:val="006C4B93"/>
    <w:rsid w:val="006C527C"/>
    <w:rsid w:val="006C5770"/>
    <w:rsid w:val="006C5CE6"/>
    <w:rsid w:val="006C644C"/>
    <w:rsid w:val="006C653D"/>
    <w:rsid w:val="006D02F7"/>
    <w:rsid w:val="006D286E"/>
    <w:rsid w:val="006D47CD"/>
    <w:rsid w:val="006D6BD0"/>
    <w:rsid w:val="006D6C4C"/>
    <w:rsid w:val="006E04E1"/>
    <w:rsid w:val="006E0B4E"/>
    <w:rsid w:val="006E0FBF"/>
    <w:rsid w:val="006E19BD"/>
    <w:rsid w:val="006E3F4D"/>
    <w:rsid w:val="006E4B94"/>
    <w:rsid w:val="006E528A"/>
    <w:rsid w:val="006E5B6E"/>
    <w:rsid w:val="006E623D"/>
    <w:rsid w:val="006F029D"/>
    <w:rsid w:val="006F240A"/>
    <w:rsid w:val="006F5710"/>
    <w:rsid w:val="006F70EF"/>
    <w:rsid w:val="006F733B"/>
    <w:rsid w:val="006F7A92"/>
    <w:rsid w:val="00701DBE"/>
    <w:rsid w:val="00703D86"/>
    <w:rsid w:val="00706316"/>
    <w:rsid w:val="007065D1"/>
    <w:rsid w:val="007071FA"/>
    <w:rsid w:val="007076D4"/>
    <w:rsid w:val="007077BC"/>
    <w:rsid w:val="00707EA3"/>
    <w:rsid w:val="00710049"/>
    <w:rsid w:val="00710885"/>
    <w:rsid w:val="00710ADD"/>
    <w:rsid w:val="0071379F"/>
    <w:rsid w:val="0071566A"/>
    <w:rsid w:val="007156AD"/>
    <w:rsid w:val="00716B58"/>
    <w:rsid w:val="00716FBC"/>
    <w:rsid w:val="007173FC"/>
    <w:rsid w:val="0071767F"/>
    <w:rsid w:val="0072049F"/>
    <w:rsid w:val="00721B5F"/>
    <w:rsid w:val="00722A47"/>
    <w:rsid w:val="00725225"/>
    <w:rsid w:val="0072765A"/>
    <w:rsid w:val="00727B04"/>
    <w:rsid w:val="0073094F"/>
    <w:rsid w:val="00733638"/>
    <w:rsid w:val="00735054"/>
    <w:rsid w:val="00735F33"/>
    <w:rsid w:val="00742724"/>
    <w:rsid w:val="0074356C"/>
    <w:rsid w:val="007448FC"/>
    <w:rsid w:val="00745A27"/>
    <w:rsid w:val="00745E15"/>
    <w:rsid w:val="00746733"/>
    <w:rsid w:val="00746C95"/>
    <w:rsid w:val="007473DD"/>
    <w:rsid w:val="007547C9"/>
    <w:rsid w:val="00754815"/>
    <w:rsid w:val="0075609B"/>
    <w:rsid w:val="00756BF3"/>
    <w:rsid w:val="007577AC"/>
    <w:rsid w:val="0076091E"/>
    <w:rsid w:val="00760D05"/>
    <w:rsid w:val="00761A46"/>
    <w:rsid w:val="007632EF"/>
    <w:rsid w:val="00763F08"/>
    <w:rsid w:val="00765029"/>
    <w:rsid w:val="00766154"/>
    <w:rsid w:val="00767B80"/>
    <w:rsid w:val="007701E2"/>
    <w:rsid w:val="00770681"/>
    <w:rsid w:val="00770EAB"/>
    <w:rsid w:val="0077115A"/>
    <w:rsid w:val="007731F0"/>
    <w:rsid w:val="0077323D"/>
    <w:rsid w:val="00774400"/>
    <w:rsid w:val="00774D1D"/>
    <w:rsid w:val="007754DB"/>
    <w:rsid w:val="00780CDA"/>
    <w:rsid w:val="00781946"/>
    <w:rsid w:val="00781C97"/>
    <w:rsid w:val="0078219E"/>
    <w:rsid w:val="007833B4"/>
    <w:rsid w:val="00783A98"/>
    <w:rsid w:val="00785661"/>
    <w:rsid w:val="00786115"/>
    <w:rsid w:val="0078684B"/>
    <w:rsid w:val="00787714"/>
    <w:rsid w:val="0079046D"/>
    <w:rsid w:val="00790B1A"/>
    <w:rsid w:val="00791B33"/>
    <w:rsid w:val="00791B6F"/>
    <w:rsid w:val="00793461"/>
    <w:rsid w:val="00794389"/>
    <w:rsid w:val="00795282"/>
    <w:rsid w:val="0079560B"/>
    <w:rsid w:val="00796DFF"/>
    <w:rsid w:val="007A1821"/>
    <w:rsid w:val="007A2402"/>
    <w:rsid w:val="007A28B2"/>
    <w:rsid w:val="007A3881"/>
    <w:rsid w:val="007A3F27"/>
    <w:rsid w:val="007A4317"/>
    <w:rsid w:val="007A4F80"/>
    <w:rsid w:val="007A6D33"/>
    <w:rsid w:val="007A785B"/>
    <w:rsid w:val="007B0602"/>
    <w:rsid w:val="007B0F35"/>
    <w:rsid w:val="007B1C2E"/>
    <w:rsid w:val="007B2BA1"/>
    <w:rsid w:val="007B30B9"/>
    <w:rsid w:val="007B34A3"/>
    <w:rsid w:val="007B3DDB"/>
    <w:rsid w:val="007B5845"/>
    <w:rsid w:val="007C1501"/>
    <w:rsid w:val="007C1D5F"/>
    <w:rsid w:val="007C213A"/>
    <w:rsid w:val="007C3F4F"/>
    <w:rsid w:val="007C4000"/>
    <w:rsid w:val="007C7E3A"/>
    <w:rsid w:val="007D07BF"/>
    <w:rsid w:val="007D2775"/>
    <w:rsid w:val="007D30F1"/>
    <w:rsid w:val="007D34AF"/>
    <w:rsid w:val="007D41CD"/>
    <w:rsid w:val="007D7141"/>
    <w:rsid w:val="007D74C1"/>
    <w:rsid w:val="007D77B2"/>
    <w:rsid w:val="007E046E"/>
    <w:rsid w:val="007E05C4"/>
    <w:rsid w:val="007E1B4D"/>
    <w:rsid w:val="007E202C"/>
    <w:rsid w:val="007E3C2B"/>
    <w:rsid w:val="007E53C0"/>
    <w:rsid w:val="007E62A2"/>
    <w:rsid w:val="007E6A8C"/>
    <w:rsid w:val="007F1031"/>
    <w:rsid w:val="007F1868"/>
    <w:rsid w:val="007F186C"/>
    <w:rsid w:val="007F28C7"/>
    <w:rsid w:val="007F29D0"/>
    <w:rsid w:val="007F2B74"/>
    <w:rsid w:val="007F6EFE"/>
    <w:rsid w:val="00800687"/>
    <w:rsid w:val="00800B1F"/>
    <w:rsid w:val="00800C88"/>
    <w:rsid w:val="00801486"/>
    <w:rsid w:val="00803294"/>
    <w:rsid w:val="008070E4"/>
    <w:rsid w:val="00807E33"/>
    <w:rsid w:val="008104CC"/>
    <w:rsid w:val="00810B02"/>
    <w:rsid w:val="00811092"/>
    <w:rsid w:val="0081310B"/>
    <w:rsid w:val="008145CB"/>
    <w:rsid w:val="00814C21"/>
    <w:rsid w:val="00814D67"/>
    <w:rsid w:val="00816A85"/>
    <w:rsid w:val="00817771"/>
    <w:rsid w:val="00821A66"/>
    <w:rsid w:val="0082363E"/>
    <w:rsid w:val="00823939"/>
    <w:rsid w:val="00824182"/>
    <w:rsid w:val="00825CBA"/>
    <w:rsid w:val="008262F2"/>
    <w:rsid w:val="008270C7"/>
    <w:rsid w:val="00832122"/>
    <w:rsid w:val="00832EDD"/>
    <w:rsid w:val="0083340E"/>
    <w:rsid w:val="00833B4D"/>
    <w:rsid w:val="008351C8"/>
    <w:rsid w:val="00836548"/>
    <w:rsid w:val="008405A0"/>
    <w:rsid w:val="00841DA7"/>
    <w:rsid w:val="00842BCD"/>
    <w:rsid w:val="00842F20"/>
    <w:rsid w:val="0084406E"/>
    <w:rsid w:val="00845936"/>
    <w:rsid w:val="0085279B"/>
    <w:rsid w:val="00853501"/>
    <w:rsid w:val="00853D7D"/>
    <w:rsid w:val="00854B50"/>
    <w:rsid w:val="008555C8"/>
    <w:rsid w:val="00860DA7"/>
    <w:rsid w:val="00861AB0"/>
    <w:rsid w:val="00863315"/>
    <w:rsid w:val="0086604D"/>
    <w:rsid w:val="008661D1"/>
    <w:rsid w:val="00871DDC"/>
    <w:rsid w:val="0087274F"/>
    <w:rsid w:val="0087276F"/>
    <w:rsid w:val="008727E5"/>
    <w:rsid w:val="00876C43"/>
    <w:rsid w:val="00882B0F"/>
    <w:rsid w:val="00882EDF"/>
    <w:rsid w:val="00882EFE"/>
    <w:rsid w:val="008862AB"/>
    <w:rsid w:val="00887E92"/>
    <w:rsid w:val="008900CC"/>
    <w:rsid w:val="00894BE8"/>
    <w:rsid w:val="008952E3"/>
    <w:rsid w:val="0089576A"/>
    <w:rsid w:val="0089753E"/>
    <w:rsid w:val="008A0E3B"/>
    <w:rsid w:val="008A3ADE"/>
    <w:rsid w:val="008A447F"/>
    <w:rsid w:val="008A53B9"/>
    <w:rsid w:val="008A5B97"/>
    <w:rsid w:val="008B0438"/>
    <w:rsid w:val="008B0692"/>
    <w:rsid w:val="008B0A31"/>
    <w:rsid w:val="008B0A6B"/>
    <w:rsid w:val="008B5CB8"/>
    <w:rsid w:val="008B5D2B"/>
    <w:rsid w:val="008B607C"/>
    <w:rsid w:val="008B61EE"/>
    <w:rsid w:val="008B7715"/>
    <w:rsid w:val="008C0B2D"/>
    <w:rsid w:val="008C1F3A"/>
    <w:rsid w:val="008C5727"/>
    <w:rsid w:val="008C62CF"/>
    <w:rsid w:val="008C753E"/>
    <w:rsid w:val="008C7C5E"/>
    <w:rsid w:val="008D0570"/>
    <w:rsid w:val="008D1147"/>
    <w:rsid w:val="008D125B"/>
    <w:rsid w:val="008D1686"/>
    <w:rsid w:val="008D1B0F"/>
    <w:rsid w:val="008D2B28"/>
    <w:rsid w:val="008D3FCE"/>
    <w:rsid w:val="008D58DF"/>
    <w:rsid w:val="008D698E"/>
    <w:rsid w:val="008E06C8"/>
    <w:rsid w:val="008E13D1"/>
    <w:rsid w:val="008E24EE"/>
    <w:rsid w:val="008E2E69"/>
    <w:rsid w:val="008E4475"/>
    <w:rsid w:val="008E44FD"/>
    <w:rsid w:val="008E4996"/>
    <w:rsid w:val="008E4B0F"/>
    <w:rsid w:val="008E4E9A"/>
    <w:rsid w:val="008E50AF"/>
    <w:rsid w:val="008E53FA"/>
    <w:rsid w:val="008E5696"/>
    <w:rsid w:val="008E5FB9"/>
    <w:rsid w:val="008E6A1C"/>
    <w:rsid w:val="008E79E1"/>
    <w:rsid w:val="008E7BFF"/>
    <w:rsid w:val="008E7C72"/>
    <w:rsid w:val="008F01BC"/>
    <w:rsid w:val="008F0796"/>
    <w:rsid w:val="008F0F67"/>
    <w:rsid w:val="008F24AE"/>
    <w:rsid w:val="008F3DED"/>
    <w:rsid w:val="008F4077"/>
    <w:rsid w:val="008F5AB3"/>
    <w:rsid w:val="008F5D19"/>
    <w:rsid w:val="008F6818"/>
    <w:rsid w:val="008F7061"/>
    <w:rsid w:val="00900845"/>
    <w:rsid w:val="00905E86"/>
    <w:rsid w:val="00906BEE"/>
    <w:rsid w:val="009110A4"/>
    <w:rsid w:val="009122DF"/>
    <w:rsid w:val="00912CE5"/>
    <w:rsid w:val="00913545"/>
    <w:rsid w:val="00914C5B"/>
    <w:rsid w:val="00915B07"/>
    <w:rsid w:val="00916660"/>
    <w:rsid w:val="00917C22"/>
    <w:rsid w:val="00920344"/>
    <w:rsid w:val="00921C2C"/>
    <w:rsid w:val="00922A7F"/>
    <w:rsid w:val="009240CD"/>
    <w:rsid w:val="00924718"/>
    <w:rsid w:val="00926698"/>
    <w:rsid w:val="0092684C"/>
    <w:rsid w:val="0092782A"/>
    <w:rsid w:val="00927C02"/>
    <w:rsid w:val="009301B9"/>
    <w:rsid w:val="009319E9"/>
    <w:rsid w:val="0093222E"/>
    <w:rsid w:val="00932476"/>
    <w:rsid w:val="00933014"/>
    <w:rsid w:val="009332E2"/>
    <w:rsid w:val="009345E3"/>
    <w:rsid w:val="00937AF6"/>
    <w:rsid w:val="009407A4"/>
    <w:rsid w:val="00940CDA"/>
    <w:rsid w:val="00942F9D"/>
    <w:rsid w:val="009452EB"/>
    <w:rsid w:val="009460DE"/>
    <w:rsid w:val="00946A87"/>
    <w:rsid w:val="00946D0B"/>
    <w:rsid w:val="0095124C"/>
    <w:rsid w:val="00951430"/>
    <w:rsid w:val="00951E44"/>
    <w:rsid w:val="00953A7A"/>
    <w:rsid w:val="00954F17"/>
    <w:rsid w:val="00955922"/>
    <w:rsid w:val="00957E7A"/>
    <w:rsid w:val="00962959"/>
    <w:rsid w:val="00962BE2"/>
    <w:rsid w:val="00964252"/>
    <w:rsid w:val="00964BFE"/>
    <w:rsid w:val="0096637E"/>
    <w:rsid w:val="009678F1"/>
    <w:rsid w:val="009679B3"/>
    <w:rsid w:val="009705BA"/>
    <w:rsid w:val="00970C03"/>
    <w:rsid w:val="00970CA0"/>
    <w:rsid w:val="00970D75"/>
    <w:rsid w:val="00970F31"/>
    <w:rsid w:val="009712C6"/>
    <w:rsid w:val="00971FA9"/>
    <w:rsid w:val="00972609"/>
    <w:rsid w:val="0097370B"/>
    <w:rsid w:val="00976CFE"/>
    <w:rsid w:val="00977C8B"/>
    <w:rsid w:val="00977DE4"/>
    <w:rsid w:val="009838B0"/>
    <w:rsid w:val="00984146"/>
    <w:rsid w:val="0098421B"/>
    <w:rsid w:val="00984EE2"/>
    <w:rsid w:val="009863CC"/>
    <w:rsid w:val="0099050C"/>
    <w:rsid w:val="009914F7"/>
    <w:rsid w:val="00992EA8"/>
    <w:rsid w:val="00993F62"/>
    <w:rsid w:val="009970C1"/>
    <w:rsid w:val="009A51CB"/>
    <w:rsid w:val="009A528C"/>
    <w:rsid w:val="009A5BE2"/>
    <w:rsid w:val="009B115F"/>
    <w:rsid w:val="009B1D5E"/>
    <w:rsid w:val="009B2584"/>
    <w:rsid w:val="009B3F55"/>
    <w:rsid w:val="009B45C5"/>
    <w:rsid w:val="009B5D7C"/>
    <w:rsid w:val="009C2BA2"/>
    <w:rsid w:val="009C456E"/>
    <w:rsid w:val="009C566F"/>
    <w:rsid w:val="009C57AE"/>
    <w:rsid w:val="009C5F80"/>
    <w:rsid w:val="009D04DE"/>
    <w:rsid w:val="009D071C"/>
    <w:rsid w:val="009D118C"/>
    <w:rsid w:val="009D13C6"/>
    <w:rsid w:val="009D206C"/>
    <w:rsid w:val="009D21AE"/>
    <w:rsid w:val="009D3347"/>
    <w:rsid w:val="009D49C1"/>
    <w:rsid w:val="009D787F"/>
    <w:rsid w:val="009E0A53"/>
    <w:rsid w:val="009E2FD3"/>
    <w:rsid w:val="009E366E"/>
    <w:rsid w:val="009E6872"/>
    <w:rsid w:val="009F05B5"/>
    <w:rsid w:val="009F0AC6"/>
    <w:rsid w:val="009F146A"/>
    <w:rsid w:val="009F18CD"/>
    <w:rsid w:val="009F2C8E"/>
    <w:rsid w:val="009F3B61"/>
    <w:rsid w:val="009F527C"/>
    <w:rsid w:val="009F5668"/>
    <w:rsid w:val="009F6F9D"/>
    <w:rsid w:val="00A0070F"/>
    <w:rsid w:val="00A018F9"/>
    <w:rsid w:val="00A02851"/>
    <w:rsid w:val="00A06B9F"/>
    <w:rsid w:val="00A07906"/>
    <w:rsid w:val="00A136C2"/>
    <w:rsid w:val="00A142F3"/>
    <w:rsid w:val="00A15428"/>
    <w:rsid w:val="00A15810"/>
    <w:rsid w:val="00A17A3F"/>
    <w:rsid w:val="00A17A66"/>
    <w:rsid w:val="00A20189"/>
    <w:rsid w:val="00A21055"/>
    <w:rsid w:val="00A232C4"/>
    <w:rsid w:val="00A2336A"/>
    <w:rsid w:val="00A2360F"/>
    <w:rsid w:val="00A2605B"/>
    <w:rsid w:val="00A2609C"/>
    <w:rsid w:val="00A26BC6"/>
    <w:rsid w:val="00A27BB7"/>
    <w:rsid w:val="00A27FC8"/>
    <w:rsid w:val="00A3167B"/>
    <w:rsid w:val="00A3230D"/>
    <w:rsid w:val="00A33DD7"/>
    <w:rsid w:val="00A3528F"/>
    <w:rsid w:val="00A366B3"/>
    <w:rsid w:val="00A37835"/>
    <w:rsid w:val="00A400FB"/>
    <w:rsid w:val="00A4125A"/>
    <w:rsid w:val="00A427B5"/>
    <w:rsid w:val="00A42EA8"/>
    <w:rsid w:val="00A4315E"/>
    <w:rsid w:val="00A451A8"/>
    <w:rsid w:val="00A45285"/>
    <w:rsid w:val="00A45A23"/>
    <w:rsid w:val="00A50AA8"/>
    <w:rsid w:val="00A51342"/>
    <w:rsid w:val="00A5167F"/>
    <w:rsid w:val="00A51D5B"/>
    <w:rsid w:val="00A51EDD"/>
    <w:rsid w:val="00A526F0"/>
    <w:rsid w:val="00A55EBC"/>
    <w:rsid w:val="00A56249"/>
    <w:rsid w:val="00A56E6C"/>
    <w:rsid w:val="00A64F07"/>
    <w:rsid w:val="00A66B63"/>
    <w:rsid w:val="00A70719"/>
    <w:rsid w:val="00A714AE"/>
    <w:rsid w:val="00A72B1E"/>
    <w:rsid w:val="00A73693"/>
    <w:rsid w:val="00A74B40"/>
    <w:rsid w:val="00A74D42"/>
    <w:rsid w:val="00A764F9"/>
    <w:rsid w:val="00A800BF"/>
    <w:rsid w:val="00A823F9"/>
    <w:rsid w:val="00A82810"/>
    <w:rsid w:val="00A83A5B"/>
    <w:rsid w:val="00A85EFA"/>
    <w:rsid w:val="00A87944"/>
    <w:rsid w:val="00A87EED"/>
    <w:rsid w:val="00A912BF"/>
    <w:rsid w:val="00A92640"/>
    <w:rsid w:val="00A93AAD"/>
    <w:rsid w:val="00A93F44"/>
    <w:rsid w:val="00A951EE"/>
    <w:rsid w:val="00A9553B"/>
    <w:rsid w:val="00A95B85"/>
    <w:rsid w:val="00A978E5"/>
    <w:rsid w:val="00AA032F"/>
    <w:rsid w:val="00AA0559"/>
    <w:rsid w:val="00AA1716"/>
    <w:rsid w:val="00AA1F8F"/>
    <w:rsid w:val="00AA26B1"/>
    <w:rsid w:val="00AA4A8A"/>
    <w:rsid w:val="00AA4FC6"/>
    <w:rsid w:val="00AA643A"/>
    <w:rsid w:val="00AB2D5F"/>
    <w:rsid w:val="00AB64F5"/>
    <w:rsid w:val="00AB75A4"/>
    <w:rsid w:val="00AB7F58"/>
    <w:rsid w:val="00AC0BED"/>
    <w:rsid w:val="00AC1176"/>
    <w:rsid w:val="00AC1543"/>
    <w:rsid w:val="00AC2A9E"/>
    <w:rsid w:val="00AC2D08"/>
    <w:rsid w:val="00AC3E3B"/>
    <w:rsid w:val="00AD018C"/>
    <w:rsid w:val="00AD02DD"/>
    <w:rsid w:val="00AD12E6"/>
    <w:rsid w:val="00AD15F5"/>
    <w:rsid w:val="00AD34C0"/>
    <w:rsid w:val="00AD3B7F"/>
    <w:rsid w:val="00AD3C62"/>
    <w:rsid w:val="00AD64DB"/>
    <w:rsid w:val="00AD6C3D"/>
    <w:rsid w:val="00AE2E87"/>
    <w:rsid w:val="00AE37D7"/>
    <w:rsid w:val="00AE61DC"/>
    <w:rsid w:val="00AE73AE"/>
    <w:rsid w:val="00AF2063"/>
    <w:rsid w:val="00AF344C"/>
    <w:rsid w:val="00AF4E7D"/>
    <w:rsid w:val="00AF53FE"/>
    <w:rsid w:val="00AF5624"/>
    <w:rsid w:val="00AF5F9D"/>
    <w:rsid w:val="00AF6CFE"/>
    <w:rsid w:val="00AF74CB"/>
    <w:rsid w:val="00AF7823"/>
    <w:rsid w:val="00B00143"/>
    <w:rsid w:val="00B004D5"/>
    <w:rsid w:val="00B005EF"/>
    <w:rsid w:val="00B01071"/>
    <w:rsid w:val="00B02189"/>
    <w:rsid w:val="00B03C1D"/>
    <w:rsid w:val="00B03CAF"/>
    <w:rsid w:val="00B04595"/>
    <w:rsid w:val="00B04C0A"/>
    <w:rsid w:val="00B04CA8"/>
    <w:rsid w:val="00B06E2A"/>
    <w:rsid w:val="00B07114"/>
    <w:rsid w:val="00B10B60"/>
    <w:rsid w:val="00B13642"/>
    <w:rsid w:val="00B2043B"/>
    <w:rsid w:val="00B228CE"/>
    <w:rsid w:val="00B239CE"/>
    <w:rsid w:val="00B25562"/>
    <w:rsid w:val="00B26195"/>
    <w:rsid w:val="00B27278"/>
    <w:rsid w:val="00B274E7"/>
    <w:rsid w:val="00B30EF5"/>
    <w:rsid w:val="00B31C41"/>
    <w:rsid w:val="00B333E6"/>
    <w:rsid w:val="00B3396C"/>
    <w:rsid w:val="00B3449C"/>
    <w:rsid w:val="00B34A54"/>
    <w:rsid w:val="00B34FFC"/>
    <w:rsid w:val="00B3576E"/>
    <w:rsid w:val="00B357CE"/>
    <w:rsid w:val="00B3586F"/>
    <w:rsid w:val="00B359B8"/>
    <w:rsid w:val="00B366D8"/>
    <w:rsid w:val="00B4112C"/>
    <w:rsid w:val="00B41AF2"/>
    <w:rsid w:val="00B420F9"/>
    <w:rsid w:val="00B4330D"/>
    <w:rsid w:val="00B448BF"/>
    <w:rsid w:val="00B45303"/>
    <w:rsid w:val="00B459FF"/>
    <w:rsid w:val="00B45CDE"/>
    <w:rsid w:val="00B46C96"/>
    <w:rsid w:val="00B5066C"/>
    <w:rsid w:val="00B5151F"/>
    <w:rsid w:val="00B53EF2"/>
    <w:rsid w:val="00B546B1"/>
    <w:rsid w:val="00B55C45"/>
    <w:rsid w:val="00B5740F"/>
    <w:rsid w:val="00B57657"/>
    <w:rsid w:val="00B5776E"/>
    <w:rsid w:val="00B627A7"/>
    <w:rsid w:val="00B627FB"/>
    <w:rsid w:val="00B62B04"/>
    <w:rsid w:val="00B63510"/>
    <w:rsid w:val="00B63CD4"/>
    <w:rsid w:val="00B640CB"/>
    <w:rsid w:val="00B67C93"/>
    <w:rsid w:val="00B705F2"/>
    <w:rsid w:val="00B71593"/>
    <w:rsid w:val="00B71F36"/>
    <w:rsid w:val="00B7264F"/>
    <w:rsid w:val="00B72B84"/>
    <w:rsid w:val="00B735D8"/>
    <w:rsid w:val="00B755EC"/>
    <w:rsid w:val="00B76B0B"/>
    <w:rsid w:val="00B772B8"/>
    <w:rsid w:val="00B77BF1"/>
    <w:rsid w:val="00B80BCC"/>
    <w:rsid w:val="00B812DB"/>
    <w:rsid w:val="00B8174C"/>
    <w:rsid w:val="00B83D24"/>
    <w:rsid w:val="00B875FB"/>
    <w:rsid w:val="00B876ED"/>
    <w:rsid w:val="00B90488"/>
    <w:rsid w:val="00B905F2"/>
    <w:rsid w:val="00B91EC5"/>
    <w:rsid w:val="00B92CB1"/>
    <w:rsid w:val="00B92CF2"/>
    <w:rsid w:val="00B93E55"/>
    <w:rsid w:val="00B94547"/>
    <w:rsid w:val="00B96365"/>
    <w:rsid w:val="00B96D10"/>
    <w:rsid w:val="00BA088A"/>
    <w:rsid w:val="00BA2F39"/>
    <w:rsid w:val="00BA349B"/>
    <w:rsid w:val="00BA48E9"/>
    <w:rsid w:val="00BA58F7"/>
    <w:rsid w:val="00BA6635"/>
    <w:rsid w:val="00BB0512"/>
    <w:rsid w:val="00BB0987"/>
    <w:rsid w:val="00BB0D15"/>
    <w:rsid w:val="00BB22BC"/>
    <w:rsid w:val="00BB25A8"/>
    <w:rsid w:val="00BB2ECF"/>
    <w:rsid w:val="00BB3679"/>
    <w:rsid w:val="00BB3D0B"/>
    <w:rsid w:val="00BB5B6D"/>
    <w:rsid w:val="00BC0E02"/>
    <w:rsid w:val="00BC1082"/>
    <w:rsid w:val="00BC1800"/>
    <w:rsid w:val="00BC427B"/>
    <w:rsid w:val="00BC479A"/>
    <w:rsid w:val="00BC64AA"/>
    <w:rsid w:val="00BD1135"/>
    <w:rsid w:val="00BD246F"/>
    <w:rsid w:val="00BD271A"/>
    <w:rsid w:val="00BD38AB"/>
    <w:rsid w:val="00BD3C16"/>
    <w:rsid w:val="00BD44EE"/>
    <w:rsid w:val="00BD478F"/>
    <w:rsid w:val="00BD4F61"/>
    <w:rsid w:val="00BD54C9"/>
    <w:rsid w:val="00BD785A"/>
    <w:rsid w:val="00BE0381"/>
    <w:rsid w:val="00BE05A9"/>
    <w:rsid w:val="00BE10FF"/>
    <w:rsid w:val="00BE1483"/>
    <w:rsid w:val="00BE2895"/>
    <w:rsid w:val="00BE3966"/>
    <w:rsid w:val="00BE3E75"/>
    <w:rsid w:val="00BE525D"/>
    <w:rsid w:val="00BE5290"/>
    <w:rsid w:val="00BE5F38"/>
    <w:rsid w:val="00BE6085"/>
    <w:rsid w:val="00BF29D7"/>
    <w:rsid w:val="00BF41EB"/>
    <w:rsid w:val="00BF7141"/>
    <w:rsid w:val="00C0053F"/>
    <w:rsid w:val="00C03AA3"/>
    <w:rsid w:val="00C0434A"/>
    <w:rsid w:val="00C049FA"/>
    <w:rsid w:val="00C04F7F"/>
    <w:rsid w:val="00C05A81"/>
    <w:rsid w:val="00C065F6"/>
    <w:rsid w:val="00C06931"/>
    <w:rsid w:val="00C119B3"/>
    <w:rsid w:val="00C139FC"/>
    <w:rsid w:val="00C15E64"/>
    <w:rsid w:val="00C16158"/>
    <w:rsid w:val="00C17D0A"/>
    <w:rsid w:val="00C17D61"/>
    <w:rsid w:val="00C2103A"/>
    <w:rsid w:val="00C21875"/>
    <w:rsid w:val="00C22593"/>
    <w:rsid w:val="00C22844"/>
    <w:rsid w:val="00C22CB5"/>
    <w:rsid w:val="00C23CD0"/>
    <w:rsid w:val="00C25518"/>
    <w:rsid w:val="00C25967"/>
    <w:rsid w:val="00C261B8"/>
    <w:rsid w:val="00C31765"/>
    <w:rsid w:val="00C31C1A"/>
    <w:rsid w:val="00C3284E"/>
    <w:rsid w:val="00C329EC"/>
    <w:rsid w:val="00C32AAA"/>
    <w:rsid w:val="00C3563E"/>
    <w:rsid w:val="00C36BD8"/>
    <w:rsid w:val="00C37260"/>
    <w:rsid w:val="00C37E20"/>
    <w:rsid w:val="00C41A59"/>
    <w:rsid w:val="00C430E3"/>
    <w:rsid w:val="00C43CCC"/>
    <w:rsid w:val="00C4400B"/>
    <w:rsid w:val="00C46EBC"/>
    <w:rsid w:val="00C5345E"/>
    <w:rsid w:val="00C5383C"/>
    <w:rsid w:val="00C54008"/>
    <w:rsid w:val="00C546EE"/>
    <w:rsid w:val="00C559AB"/>
    <w:rsid w:val="00C562D0"/>
    <w:rsid w:val="00C570EB"/>
    <w:rsid w:val="00C60066"/>
    <w:rsid w:val="00C60590"/>
    <w:rsid w:val="00C61A96"/>
    <w:rsid w:val="00C61C88"/>
    <w:rsid w:val="00C62641"/>
    <w:rsid w:val="00C6303A"/>
    <w:rsid w:val="00C64DEE"/>
    <w:rsid w:val="00C65D67"/>
    <w:rsid w:val="00C671E4"/>
    <w:rsid w:val="00C70BEF"/>
    <w:rsid w:val="00C71024"/>
    <w:rsid w:val="00C71D67"/>
    <w:rsid w:val="00C73E51"/>
    <w:rsid w:val="00C7433F"/>
    <w:rsid w:val="00C76627"/>
    <w:rsid w:val="00C774BB"/>
    <w:rsid w:val="00C82BC7"/>
    <w:rsid w:val="00C832E8"/>
    <w:rsid w:val="00C83C87"/>
    <w:rsid w:val="00C8467F"/>
    <w:rsid w:val="00C8567D"/>
    <w:rsid w:val="00C86071"/>
    <w:rsid w:val="00C939A6"/>
    <w:rsid w:val="00C93CE0"/>
    <w:rsid w:val="00C94CC5"/>
    <w:rsid w:val="00C967DC"/>
    <w:rsid w:val="00CA1CE5"/>
    <w:rsid w:val="00CA1E83"/>
    <w:rsid w:val="00CA23F0"/>
    <w:rsid w:val="00CA2406"/>
    <w:rsid w:val="00CA3830"/>
    <w:rsid w:val="00CA6B47"/>
    <w:rsid w:val="00CA7D35"/>
    <w:rsid w:val="00CB0A12"/>
    <w:rsid w:val="00CB381D"/>
    <w:rsid w:val="00CB4B50"/>
    <w:rsid w:val="00CB585A"/>
    <w:rsid w:val="00CB62D0"/>
    <w:rsid w:val="00CB693B"/>
    <w:rsid w:val="00CB74B0"/>
    <w:rsid w:val="00CB7D4E"/>
    <w:rsid w:val="00CC0119"/>
    <w:rsid w:val="00CC0C85"/>
    <w:rsid w:val="00CC1213"/>
    <w:rsid w:val="00CC15E4"/>
    <w:rsid w:val="00CC304F"/>
    <w:rsid w:val="00CC414A"/>
    <w:rsid w:val="00CC642E"/>
    <w:rsid w:val="00CC6C28"/>
    <w:rsid w:val="00CC7549"/>
    <w:rsid w:val="00CD0B51"/>
    <w:rsid w:val="00CD15FF"/>
    <w:rsid w:val="00CD2977"/>
    <w:rsid w:val="00CD2A1B"/>
    <w:rsid w:val="00CD5F6D"/>
    <w:rsid w:val="00CD7176"/>
    <w:rsid w:val="00CD72B1"/>
    <w:rsid w:val="00CD767A"/>
    <w:rsid w:val="00CD7AC2"/>
    <w:rsid w:val="00CE012D"/>
    <w:rsid w:val="00CE0E65"/>
    <w:rsid w:val="00CE13A9"/>
    <w:rsid w:val="00CE340C"/>
    <w:rsid w:val="00CE3846"/>
    <w:rsid w:val="00CE39A3"/>
    <w:rsid w:val="00CE3AAB"/>
    <w:rsid w:val="00CE6C65"/>
    <w:rsid w:val="00CF0D94"/>
    <w:rsid w:val="00CF2E57"/>
    <w:rsid w:val="00CF5828"/>
    <w:rsid w:val="00D015BC"/>
    <w:rsid w:val="00D016EF"/>
    <w:rsid w:val="00D04632"/>
    <w:rsid w:val="00D04BA0"/>
    <w:rsid w:val="00D05115"/>
    <w:rsid w:val="00D13042"/>
    <w:rsid w:val="00D13330"/>
    <w:rsid w:val="00D13C1F"/>
    <w:rsid w:val="00D14B70"/>
    <w:rsid w:val="00D15656"/>
    <w:rsid w:val="00D159D0"/>
    <w:rsid w:val="00D1736F"/>
    <w:rsid w:val="00D2062D"/>
    <w:rsid w:val="00D20974"/>
    <w:rsid w:val="00D2223F"/>
    <w:rsid w:val="00D2270E"/>
    <w:rsid w:val="00D22B2B"/>
    <w:rsid w:val="00D23C8D"/>
    <w:rsid w:val="00D24895"/>
    <w:rsid w:val="00D24C96"/>
    <w:rsid w:val="00D2510F"/>
    <w:rsid w:val="00D27B88"/>
    <w:rsid w:val="00D27FCE"/>
    <w:rsid w:val="00D30AB4"/>
    <w:rsid w:val="00D30EC7"/>
    <w:rsid w:val="00D326DE"/>
    <w:rsid w:val="00D327DA"/>
    <w:rsid w:val="00D36E39"/>
    <w:rsid w:val="00D378A5"/>
    <w:rsid w:val="00D41263"/>
    <w:rsid w:val="00D4161A"/>
    <w:rsid w:val="00D42926"/>
    <w:rsid w:val="00D42E4B"/>
    <w:rsid w:val="00D44266"/>
    <w:rsid w:val="00D44609"/>
    <w:rsid w:val="00D4561B"/>
    <w:rsid w:val="00D45B2E"/>
    <w:rsid w:val="00D474B4"/>
    <w:rsid w:val="00D47BE8"/>
    <w:rsid w:val="00D50BFD"/>
    <w:rsid w:val="00D51645"/>
    <w:rsid w:val="00D52466"/>
    <w:rsid w:val="00D52A50"/>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31D1"/>
    <w:rsid w:val="00D75BDE"/>
    <w:rsid w:val="00D7696D"/>
    <w:rsid w:val="00D76DB0"/>
    <w:rsid w:val="00D8198D"/>
    <w:rsid w:val="00D83816"/>
    <w:rsid w:val="00D84076"/>
    <w:rsid w:val="00D84AF2"/>
    <w:rsid w:val="00D84FF2"/>
    <w:rsid w:val="00D851EA"/>
    <w:rsid w:val="00D86E79"/>
    <w:rsid w:val="00D870DF"/>
    <w:rsid w:val="00D9112E"/>
    <w:rsid w:val="00D929D2"/>
    <w:rsid w:val="00D956BD"/>
    <w:rsid w:val="00D95E25"/>
    <w:rsid w:val="00D965C4"/>
    <w:rsid w:val="00D966A5"/>
    <w:rsid w:val="00DA00BD"/>
    <w:rsid w:val="00DA1E87"/>
    <w:rsid w:val="00DA4C9F"/>
    <w:rsid w:val="00DA61D7"/>
    <w:rsid w:val="00DB0C71"/>
    <w:rsid w:val="00DB0F60"/>
    <w:rsid w:val="00DB0FB4"/>
    <w:rsid w:val="00DB2885"/>
    <w:rsid w:val="00DB3C0B"/>
    <w:rsid w:val="00DB50E0"/>
    <w:rsid w:val="00DB5B1C"/>
    <w:rsid w:val="00DB5C46"/>
    <w:rsid w:val="00DB7779"/>
    <w:rsid w:val="00DC01A9"/>
    <w:rsid w:val="00DC0969"/>
    <w:rsid w:val="00DC1E19"/>
    <w:rsid w:val="00DC2D19"/>
    <w:rsid w:val="00DC571D"/>
    <w:rsid w:val="00DD298D"/>
    <w:rsid w:val="00DD2EFF"/>
    <w:rsid w:val="00DD5994"/>
    <w:rsid w:val="00DD6E14"/>
    <w:rsid w:val="00DE086F"/>
    <w:rsid w:val="00DE1546"/>
    <w:rsid w:val="00DE1C46"/>
    <w:rsid w:val="00DE2EEA"/>
    <w:rsid w:val="00DE4A73"/>
    <w:rsid w:val="00DE68F1"/>
    <w:rsid w:val="00DE6E61"/>
    <w:rsid w:val="00DE723C"/>
    <w:rsid w:val="00DE7294"/>
    <w:rsid w:val="00DE72E6"/>
    <w:rsid w:val="00DE7F12"/>
    <w:rsid w:val="00DF01AE"/>
    <w:rsid w:val="00DF03B6"/>
    <w:rsid w:val="00DF42D8"/>
    <w:rsid w:val="00DF51DB"/>
    <w:rsid w:val="00DF7150"/>
    <w:rsid w:val="00DF7C97"/>
    <w:rsid w:val="00E00211"/>
    <w:rsid w:val="00E00567"/>
    <w:rsid w:val="00E01F10"/>
    <w:rsid w:val="00E0253E"/>
    <w:rsid w:val="00E02D0A"/>
    <w:rsid w:val="00E05744"/>
    <w:rsid w:val="00E07387"/>
    <w:rsid w:val="00E10053"/>
    <w:rsid w:val="00E117B3"/>
    <w:rsid w:val="00E12505"/>
    <w:rsid w:val="00E12AF4"/>
    <w:rsid w:val="00E132B2"/>
    <w:rsid w:val="00E13A69"/>
    <w:rsid w:val="00E14561"/>
    <w:rsid w:val="00E14789"/>
    <w:rsid w:val="00E2045A"/>
    <w:rsid w:val="00E21FF3"/>
    <w:rsid w:val="00E22057"/>
    <w:rsid w:val="00E221D1"/>
    <w:rsid w:val="00E22D11"/>
    <w:rsid w:val="00E23212"/>
    <w:rsid w:val="00E23B10"/>
    <w:rsid w:val="00E26182"/>
    <w:rsid w:val="00E26F59"/>
    <w:rsid w:val="00E303FD"/>
    <w:rsid w:val="00E30E37"/>
    <w:rsid w:val="00E31329"/>
    <w:rsid w:val="00E31B3E"/>
    <w:rsid w:val="00E320B5"/>
    <w:rsid w:val="00E3260F"/>
    <w:rsid w:val="00E32A20"/>
    <w:rsid w:val="00E32F3A"/>
    <w:rsid w:val="00E33782"/>
    <w:rsid w:val="00E3406D"/>
    <w:rsid w:val="00E34526"/>
    <w:rsid w:val="00E36544"/>
    <w:rsid w:val="00E373A6"/>
    <w:rsid w:val="00E40F58"/>
    <w:rsid w:val="00E444EA"/>
    <w:rsid w:val="00E45813"/>
    <w:rsid w:val="00E503AF"/>
    <w:rsid w:val="00E51C55"/>
    <w:rsid w:val="00E522D0"/>
    <w:rsid w:val="00E54F0F"/>
    <w:rsid w:val="00E5733B"/>
    <w:rsid w:val="00E5790B"/>
    <w:rsid w:val="00E61AC6"/>
    <w:rsid w:val="00E62890"/>
    <w:rsid w:val="00E634E5"/>
    <w:rsid w:val="00E64636"/>
    <w:rsid w:val="00E66310"/>
    <w:rsid w:val="00E6785C"/>
    <w:rsid w:val="00E70300"/>
    <w:rsid w:val="00E70A1E"/>
    <w:rsid w:val="00E70B04"/>
    <w:rsid w:val="00E74218"/>
    <w:rsid w:val="00E81646"/>
    <w:rsid w:val="00E81AB4"/>
    <w:rsid w:val="00E84640"/>
    <w:rsid w:val="00E856E4"/>
    <w:rsid w:val="00E85A9D"/>
    <w:rsid w:val="00E86551"/>
    <w:rsid w:val="00E91079"/>
    <w:rsid w:val="00E9148C"/>
    <w:rsid w:val="00E91C32"/>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2D12"/>
    <w:rsid w:val="00EB3256"/>
    <w:rsid w:val="00EB506F"/>
    <w:rsid w:val="00EB52E8"/>
    <w:rsid w:val="00EB627F"/>
    <w:rsid w:val="00EC04FD"/>
    <w:rsid w:val="00EC1B56"/>
    <w:rsid w:val="00EC2A43"/>
    <w:rsid w:val="00EC3EF4"/>
    <w:rsid w:val="00EC423F"/>
    <w:rsid w:val="00EC5842"/>
    <w:rsid w:val="00EC6EDE"/>
    <w:rsid w:val="00ED1AB2"/>
    <w:rsid w:val="00ED29AD"/>
    <w:rsid w:val="00ED2C61"/>
    <w:rsid w:val="00ED3E34"/>
    <w:rsid w:val="00ED5904"/>
    <w:rsid w:val="00ED5D70"/>
    <w:rsid w:val="00ED6A5B"/>
    <w:rsid w:val="00ED76D2"/>
    <w:rsid w:val="00EE2402"/>
    <w:rsid w:val="00EE2963"/>
    <w:rsid w:val="00EE41A7"/>
    <w:rsid w:val="00EE4A21"/>
    <w:rsid w:val="00EE7C18"/>
    <w:rsid w:val="00EF021A"/>
    <w:rsid w:val="00EF08CE"/>
    <w:rsid w:val="00EF0BE5"/>
    <w:rsid w:val="00EF1958"/>
    <w:rsid w:val="00EF2283"/>
    <w:rsid w:val="00EF229A"/>
    <w:rsid w:val="00EF7568"/>
    <w:rsid w:val="00EF7824"/>
    <w:rsid w:val="00F012EE"/>
    <w:rsid w:val="00F03B7C"/>
    <w:rsid w:val="00F06715"/>
    <w:rsid w:val="00F06A04"/>
    <w:rsid w:val="00F07168"/>
    <w:rsid w:val="00F07C60"/>
    <w:rsid w:val="00F07DA1"/>
    <w:rsid w:val="00F1211F"/>
    <w:rsid w:val="00F12B21"/>
    <w:rsid w:val="00F141A4"/>
    <w:rsid w:val="00F14E85"/>
    <w:rsid w:val="00F15C9D"/>
    <w:rsid w:val="00F15F41"/>
    <w:rsid w:val="00F16123"/>
    <w:rsid w:val="00F172AB"/>
    <w:rsid w:val="00F17861"/>
    <w:rsid w:val="00F22A0F"/>
    <w:rsid w:val="00F230EC"/>
    <w:rsid w:val="00F25EA3"/>
    <w:rsid w:val="00F26462"/>
    <w:rsid w:val="00F26E7A"/>
    <w:rsid w:val="00F300DF"/>
    <w:rsid w:val="00F301B9"/>
    <w:rsid w:val="00F309AB"/>
    <w:rsid w:val="00F30C87"/>
    <w:rsid w:val="00F31A29"/>
    <w:rsid w:val="00F32AAE"/>
    <w:rsid w:val="00F33350"/>
    <w:rsid w:val="00F338F8"/>
    <w:rsid w:val="00F33AD2"/>
    <w:rsid w:val="00F34771"/>
    <w:rsid w:val="00F35B15"/>
    <w:rsid w:val="00F36CDA"/>
    <w:rsid w:val="00F3725A"/>
    <w:rsid w:val="00F37579"/>
    <w:rsid w:val="00F43FA4"/>
    <w:rsid w:val="00F44530"/>
    <w:rsid w:val="00F44CFD"/>
    <w:rsid w:val="00F44E0C"/>
    <w:rsid w:val="00F457CD"/>
    <w:rsid w:val="00F4659D"/>
    <w:rsid w:val="00F475FA"/>
    <w:rsid w:val="00F51339"/>
    <w:rsid w:val="00F52E6D"/>
    <w:rsid w:val="00F52F69"/>
    <w:rsid w:val="00F532B8"/>
    <w:rsid w:val="00F53909"/>
    <w:rsid w:val="00F53B23"/>
    <w:rsid w:val="00F53BB1"/>
    <w:rsid w:val="00F54C69"/>
    <w:rsid w:val="00F5716E"/>
    <w:rsid w:val="00F61318"/>
    <w:rsid w:val="00F61B9E"/>
    <w:rsid w:val="00F62BDF"/>
    <w:rsid w:val="00F64815"/>
    <w:rsid w:val="00F64EA3"/>
    <w:rsid w:val="00F65082"/>
    <w:rsid w:val="00F659B2"/>
    <w:rsid w:val="00F6766C"/>
    <w:rsid w:val="00F71384"/>
    <w:rsid w:val="00F72921"/>
    <w:rsid w:val="00F740DB"/>
    <w:rsid w:val="00F74FE4"/>
    <w:rsid w:val="00F753BA"/>
    <w:rsid w:val="00F761A5"/>
    <w:rsid w:val="00F765B9"/>
    <w:rsid w:val="00F765BB"/>
    <w:rsid w:val="00F77F0F"/>
    <w:rsid w:val="00F81DF5"/>
    <w:rsid w:val="00F8271D"/>
    <w:rsid w:val="00F83466"/>
    <w:rsid w:val="00F8671D"/>
    <w:rsid w:val="00F87C7C"/>
    <w:rsid w:val="00F90020"/>
    <w:rsid w:val="00F9055C"/>
    <w:rsid w:val="00F9184B"/>
    <w:rsid w:val="00F938C8"/>
    <w:rsid w:val="00F96557"/>
    <w:rsid w:val="00F9678F"/>
    <w:rsid w:val="00F96F3F"/>
    <w:rsid w:val="00F97232"/>
    <w:rsid w:val="00F97C15"/>
    <w:rsid w:val="00FA2191"/>
    <w:rsid w:val="00FA2606"/>
    <w:rsid w:val="00FA3AEF"/>
    <w:rsid w:val="00FA6653"/>
    <w:rsid w:val="00FA7353"/>
    <w:rsid w:val="00FB0142"/>
    <w:rsid w:val="00FB01A5"/>
    <w:rsid w:val="00FB1AC9"/>
    <w:rsid w:val="00FB1F73"/>
    <w:rsid w:val="00FB2DDB"/>
    <w:rsid w:val="00FB3649"/>
    <w:rsid w:val="00FB53ED"/>
    <w:rsid w:val="00FB6DF4"/>
    <w:rsid w:val="00FB7FEE"/>
    <w:rsid w:val="00FC0600"/>
    <w:rsid w:val="00FC0C28"/>
    <w:rsid w:val="00FC19A7"/>
    <w:rsid w:val="00FC1D0E"/>
    <w:rsid w:val="00FC29AF"/>
    <w:rsid w:val="00FC304C"/>
    <w:rsid w:val="00FC3EEF"/>
    <w:rsid w:val="00FC477A"/>
    <w:rsid w:val="00FC4A76"/>
    <w:rsid w:val="00FC6290"/>
    <w:rsid w:val="00FD1EC1"/>
    <w:rsid w:val="00FD31F4"/>
    <w:rsid w:val="00FD3328"/>
    <w:rsid w:val="00FD3AE2"/>
    <w:rsid w:val="00FD415B"/>
    <w:rsid w:val="00FD416F"/>
    <w:rsid w:val="00FD4EB6"/>
    <w:rsid w:val="00FD52CC"/>
    <w:rsid w:val="00FD5392"/>
    <w:rsid w:val="00FD6684"/>
    <w:rsid w:val="00FE0353"/>
    <w:rsid w:val="00FE178B"/>
    <w:rsid w:val="00FE3029"/>
    <w:rsid w:val="00FE3433"/>
    <w:rsid w:val="00FE42D2"/>
    <w:rsid w:val="00FE60A8"/>
    <w:rsid w:val="00FE6FE0"/>
    <w:rsid w:val="00FE71DB"/>
    <w:rsid w:val="00FE789F"/>
    <w:rsid w:val="00FE7971"/>
    <w:rsid w:val="00FF1C77"/>
    <w:rsid w:val="00FF475C"/>
    <w:rsid w:val="00FF4774"/>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B164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99" w:unhideWhenUsed="1" w:qFormat="1"/>
    <w:lsdException w:name="toc 5" w:semiHidden="1" w:uiPriority="99" w:unhideWhenUsed="1" w:qFormat="1"/>
    <w:lsdException w:name="toc 6" w:semiHidden="1" w:uiPriority="99" w:unhideWhenUsed="1"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semiHidden="1" w:uiPriority="2"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1" w:unhideWhenUsed="1" w:qFormat="1"/>
    <w:lsdException w:name="table of figures" w:semiHidden="1" w:uiPriority="40" w:unhideWhenUsed="1" w:qFormat="1"/>
    <w:lsdException w:name="envelope address" w:semiHidden="1" w:unhideWhenUsed="1"/>
    <w:lsdException w:name="envelope return" w:semiHidden="1" w:unhideWhenUsed="1"/>
    <w:lsdException w:name="footnote reference" w:semiHidden="1" w:uiPriority="2"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iPriority="2"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iPriority="2"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71DDC"/>
    <w:rPr>
      <w:sz w:val="24"/>
      <w:szCs w:val="24"/>
    </w:rPr>
  </w:style>
  <w:style w:type="paragraph" w:styleId="Heading1">
    <w:name w:val="heading 1"/>
    <w:next w:val="BodyText"/>
    <w:link w:val="Heading1Char"/>
    <w:qFormat/>
    <w:rsid w:val="00F33350"/>
    <w:pPr>
      <w:keepNext/>
      <w:numPr>
        <w:numId w:val="9"/>
      </w:numPr>
      <w:tabs>
        <w:tab w:val="left" w:pos="540"/>
      </w:tabs>
      <w:spacing w:after="360"/>
      <w:jc w:val="center"/>
      <w:outlineLvl w:val="0"/>
    </w:pPr>
    <w:rPr>
      <w:rFonts w:ascii="Arial" w:hAnsi="Arial"/>
      <w:b/>
      <w:kern w:val="28"/>
      <w:sz w:val="32"/>
    </w:rPr>
  </w:style>
  <w:style w:type="paragraph" w:styleId="Heading2">
    <w:name w:val="heading 2"/>
    <w:basedOn w:val="Heading1"/>
    <w:next w:val="BodyText"/>
    <w:qFormat/>
    <w:rsid w:val="00AD3C62"/>
    <w:pPr>
      <w:numPr>
        <w:ilvl w:val="1"/>
      </w:numPr>
      <w:tabs>
        <w:tab w:val="clear" w:pos="540"/>
      </w:tabs>
      <w:spacing w:before="360" w:after="0"/>
      <w:jc w:val="left"/>
      <w:outlineLvl w:val="1"/>
    </w:pPr>
    <w:rPr>
      <w:sz w:val="28"/>
    </w:rPr>
  </w:style>
  <w:style w:type="paragraph" w:styleId="Heading3">
    <w:name w:val="heading 3"/>
    <w:basedOn w:val="Heading2"/>
    <w:next w:val="BodyText"/>
    <w:qFormat/>
    <w:rsid w:val="00E12AF4"/>
    <w:pPr>
      <w:numPr>
        <w:ilvl w:val="2"/>
      </w:numPr>
      <w:outlineLvl w:val="2"/>
    </w:pPr>
    <w:rPr>
      <w:sz w:val="24"/>
    </w:rPr>
  </w:style>
  <w:style w:type="paragraph" w:styleId="Heading4">
    <w:name w:val="heading 4"/>
    <w:basedOn w:val="Heading3"/>
    <w:next w:val="BodyText"/>
    <w:qFormat/>
    <w:rsid w:val="00E12AF4"/>
    <w:pPr>
      <w:numPr>
        <w:ilvl w:val="3"/>
      </w:numPr>
      <w:outlineLvl w:val="3"/>
    </w:pPr>
    <w:rPr>
      <w:sz w:val="22"/>
    </w:rPr>
  </w:style>
  <w:style w:type="paragraph" w:styleId="Heading5">
    <w:name w:val="heading 5"/>
    <w:basedOn w:val="Heading4"/>
    <w:next w:val="Normal"/>
    <w:qFormat/>
    <w:rsid w:val="00E12AF4"/>
    <w:pPr>
      <w:numPr>
        <w:ilvl w:val="4"/>
      </w:numPr>
      <w:outlineLvl w:val="4"/>
    </w:pPr>
  </w:style>
  <w:style w:type="paragraph" w:styleId="Heading6">
    <w:name w:val="heading 6"/>
    <w:basedOn w:val="Normal"/>
    <w:next w:val="Heading-FrontTOC"/>
    <w:link w:val="Heading6Char"/>
    <w:qFormat/>
    <w:rsid w:val="00871DDC"/>
    <w:pPr>
      <w:numPr>
        <w:ilvl w:val="5"/>
        <w:numId w:val="9"/>
      </w:numPr>
      <w:tabs>
        <w:tab w:val="left" w:pos="1080"/>
      </w:tabs>
      <w:spacing w:before="2400" w:after="60"/>
      <w:jc w:val="center"/>
      <w:outlineLvl w:val="5"/>
    </w:pPr>
    <w:rPr>
      <w:rFonts w:ascii="Arial" w:hAnsi="Arial"/>
      <w:b/>
      <w:sz w:val="32"/>
      <w:szCs w:val="22"/>
    </w:rPr>
  </w:style>
  <w:style w:type="paragraph" w:styleId="Heading7">
    <w:name w:val="heading 7"/>
    <w:basedOn w:val="Heading2"/>
    <w:next w:val="BodyText"/>
    <w:qFormat/>
    <w:rsid w:val="00E12AF4"/>
    <w:pPr>
      <w:numPr>
        <w:ilvl w:val="6"/>
      </w:numPr>
      <w:outlineLvl w:val="6"/>
    </w:pPr>
  </w:style>
  <w:style w:type="paragraph" w:styleId="Heading8">
    <w:name w:val="heading 8"/>
    <w:basedOn w:val="Heading4"/>
    <w:next w:val="BodyText"/>
    <w:qFormat/>
    <w:rsid w:val="00E12AF4"/>
    <w:pPr>
      <w:numPr>
        <w:ilvl w:val="7"/>
      </w:numPr>
      <w:outlineLvl w:val="7"/>
    </w:pPr>
    <w:rPr>
      <w:sz w:val="24"/>
    </w:rPr>
  </w:style>
  <w:style w:type="paragraph" w:styleId="Heading9">
    <w:name w:val="heading 9"/>
    <w:basedOn w:val="Heading4"/>
    <w:next w:val="BodyText"/>
    <w:qFormat/>
    <w:rsid w:val="00E12AF4"/>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s">
    <w:name w:val="Acronyms"/>
    <w:qFormat/>
    <w:rsid w:val="00E12AF4"/>
    <w:pPr>
      <w:spacing w:before="60" w:line="264" w:lineRule="auto"/>
      <w:ind w:left="2160" w:hanging="2160"/>
    </w:pPr>
  </w:style>
  <w:style w:type="paragraph" w:styleId="BodyText">
    <w:name w:val="Body Text"/>
    <w:basedOn w:val="Normal"/>
    <w:link w:val="BodyTextChar"/>
    <w:qFormat/>
    <w:rsid w:val="00871DDC"/>
    <w:pPr>
      <w:tabs>
        <w:tab w:val="left" w:pos="360"/>
        <w:tab w:val="left" w:pos="720"/>
        <w:tab w:val="left" w:pos="1080"/>
      </w:tabs>
      <w:spacing w:before="240" w:line="264" w:lineRule="auto"/>
    </w:pPr>
    <w:rPr>
      <w:sz w:val="22"/>
      <w:szCs w:val="22"/>
    </w:rPr>
  </w:style>
  <w:style w:type="paragraph" w:styleId="Caption">
    <w:name w:val="caption"/>
    <w:basedOn w:val="Normal"/>
    <w:next w:val="Normal"/>
    <w:uiPriority w:val="1"/>
    <w:semiHidden/>
    <w:qFormat/>
    <w:rsid w:val="00871DDC"/>
    <w:pPr>
      <w:tabs>
        <w:tab w:val="left" w:pos="360"/>
        <w:tab w:val="left" w:pos="720"/>
        <w:tab w:val="left" w:pos="1080"/>
      </w:tabs>
      <w:jc w:val="center"/>
    </w:pPr>
    <w:rPr>
      <w:sz w:val="22"/>
      <w:szCs w:val="22"/>
    </w:rPr>
  </w:style>
  <w:style w:type="paragraph" w:customStyle="1" w:styleId="Caption-Fig">
    <w:name w:val="Caption-Fig"/>
    <w:basedOn w:val="Caption"/>
    <w:next w:val="Normal"/>
    <w:qFormat/>
    <w:rsid w:val="00E12AF4"/>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E12AF4"/>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4023E7"/>
    <w:pPr>
      <w:jc w:val="center"/>
    </w:pPr>
  </w:style>
  <w:style w:type="character" w:styleId="FootnoteReference">
    <w:name w:val="footnote reference"/>
    <w:basedOn w:val="DefaultParagraphFont"/>
    <w:uiPriority w:val="2"/>
    <w:unhideWhenUsed/>
    <w:rsid w:val="00E12AF4"/>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B546B1"/>
    <w:rPr>
      <w:sz w:val="20"/>
    </w:rPr>
  </w:style>
  <w:style w:type="paragraph" w:styleId="Header">
    <w:name w:val="header"/>
    <w:link w:val="HeaderChar"/>
    <w:uiPriority w:val="99"/>
    <w:unhideWhenUsed/>
    <w:rsid w:val="004023E7"/>
  </w:style>
  <w:style w:type="paragraph" w:customStyle="1" w:styleId="Heading-FrontTOC">
    <w:name w:val="Heading-Front (TOC)"/>
    <w:basedOn w:val="Heading1"/>
    <w:next w:val="BodyText"/>
    <w:qFormat/>
    <w:rsid w:val="008E13D1"/>
    <w:pPr>
      <w:numPr>
        <w:numId w:val="0"/>
      </w:numPr>
      <w:tabs>
        <w:tab w:val="clear" w:pos="540"/>
      </w:tabs>
      <w:spacing w:line="264" w:lineRule="auto"/>
    </w:pPr>
  </w:style>
  <w:style w:type="paragraph" w:customStyle="1" w:styleId="HeadingFrontNoTOC">
    <w:name w:val="Heading Front (No TOC)"/>
    <w:basedOn w:val="Heading-FrontTOC"/>
    <w:qFormat/>
    <w:rsid w:val="004B384F"/>
  </w:style>
  <w:style w:type="character" w:styleId="Hyperlink">
    <w:name w:val="Hyperlink"/>
    <w:basedOn w:val="DefaultParagraphFont"/>
    <w:uiPriority w:val="99"/>
    <w:unhideWhenUsed/>
    <w:rsid w:val="00E12AF4"/>
    <w:rPr>
      <w:color w:val="0000FF"/>
      <w:u w:val="single"/>
    </w:rPr>
  </w:style>
  <w:style w:type="paragraph" w:styleId="List">
    <w:name w:val="List"/>
    <w:basedOn w:val="BodyText"/>
    <w:qFormat/>
    <w:rsid w:val="00E12AF4"/>
    <w:pPr>
      <w:numPr>
        <w:numId w:val="3"/>
      </w:numPr>
      <w:spacing w:before="120"/>
    </w:pPr>
  </w:style>
  <w:style w:type="paragraph" w:styleId="ListBullet">
    <w:name w:val="List Bullet"/>
    <w:basedOn w:val="List"/>
    <w:qFormat/>
    <w:rsid w:val="00E12AF4"/>
    <w:pPr>
      <w:numPr>
        <w:numId w:val="4"/>
      </w:numPr>
      <w:tabs>
        <w:tab w:val="clear" w:pos="720"/>
        <w:tab w:val="clear" w:pos="1080"/>
      </w:tabs>
    </w:pPr>
  </w:style>
  <w:style w:type="paragraph" w:styleId="ListBullet2">
    <w:name w:val="List Bullet 2"/>
    <w:basedOn w:val="ListBullet"/>
    <w:qFormat/>
    <w:rsid w:val="00E12AF4"/>
    <w:pPr>
      <w:numPr>
        <w:numId w:val="5"/>
      </w:numPr>
    </w:pPr>
  </w:style>
  <w:style w:type="paragraph" w:styleId="ListBullet3">
    <w:name w:val="List Bullet 3"/>
    <w:basedOn w:val="ListBullet2"/>
    <w:qFormat/>
    <w:rsid w:val="00E12AF4"/>
    <w:pPr>
      <w:numPr>
        <w:numId w:val="6"/>
      </w:numPr>
    </w:pPr>
  </w:style>
  <w:style w:type="paragraph" w:customStyle="1" w:styleId="ListBulletLevel2">
    <w:name w:val="List Bullet Level 2"/>
    <w:basedOn w:val="Normal"/>
    <w:uiPriority w:val="99"/>
    <w:semiHidden/>
    <w:rsid w:val="00871DDC"/>
    <w:pPr>
      <w:numPr>
        <w:numId w:val="1"/>
      </w:numPr>
      <w:tabs>
        <w:tab w:val="left" w:pos="720"/>
        <w:tab w:val="left" w:pos="1080"/>
      </w:tabs>
    </w:pPr>
    <w:rPr>
      <w:sz w:val="22"/>
      <w:szCs w:val="22"/>
    </w:rPr>
  </w:style>
  <w:style w:type="paragraph" w:customStyle="1" w:styleId="ListLetter">
    <w:name w:val="List Letter"/>
    <w:rsid w:val="009332E2"/>
    <w:pPr>
      <w:numPr>
        <w:numId w:val="7"/>
      </w:numPr>
      <w:tabs>
        <w:tab w:val="clear" w:pos="792"/>
      </w:tabs>
      <w:spacing w:before="120"/>
      <w:ind w:hanging="360"/>
    </w:pPr>
  </w:style>
  <w:style w:type="paragraph" w:styleId="ListNumber">
    <w:name w:val="List Number"/>
    <w:link w:val="ListNumberChar"/>
    <w:rsid w:val="0013143E"/>
    <w:pPr>
      <w:numPr>
        <w:numId w:val="18"/>
      </w:numPr>
      <w:spacing w:before="120" w:line="264" w:lineRule="auto"/>
    </w:pPr>
  </w:style>
  <w:style w:type="character" w:styleId="PageNumber">
    <w:name w:val="page number"/>
    <w:basedOn w:val="DefaultParagraphFont"/>
    <w:uiPriority w:val="2"/>
    <w:unhideWhenUsed/>
    <w:qFormat/>
    <w:rsid w:val="00E12AF4"/>
    <w:rPr>
      <w:rFonts w:ascii="Times New Roman" w:hAnsi="Times New Roman"/>
      <w:sz w:val="22"/>
    </w:rPr>
  </w:style>
  <w:style w:type="table" w:customStyle="1" w:styleId="PNNLTableStyle">
    <w:name w:val="PNNL Table Style"/>
    <w:basedOn w:val="TableNormal"/>
    <w:rsid w:val="00E12AF4"/>
    <w:pPr>
      <w:spacing w:before="40" w:after="40"/>
    </w:pPr>
    <w:tblP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left w:w="115"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932476"/>
    <w:pPr>
      <w:tabs>
        <w:tab w:val="left" w:pos="360"/>
        <w:tab w:val="left" w:pos="720"/>
        <w:tab w:val="left" w:pos="1080"/>
      </w:tabs>
      <w:spacing w:line="264" w:lineRule="auto"/>
    </w:pPr>
    <w:rPr>
      <w:sz w:val="20"/>
    </w:rPr>
    <w:tblPr>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871DDC"/>
    <w:pPr>
      <w:ind w:left="220" w:hanging="220"/>
    </w:pPr>
    <w:rPr>
      <w:sz w:val="22"/>
      <w:szCs w:val="22"/>
    </w:rPr>
  </w:style>
  <w:style w:type="paragraph" w:styleId="TableofFigures">
    <w:name w:val="table of figures"/>
    <w:basedOn w:val="Normal"/>
    <w:next w:val="Normal"/>
    <w:uiPriority w:val="40"/>
    <w:unhideWhenUsed/>
    <w:qFormat/>
    <w:rsid w:val="00871DDC"/>
    <w:pPr>
      <w:tabs>
        <w:tab w:val="left" w:pos="461"/>
        <w:tab w:val="right" w:leader="dot" w:pos="8784"/>
        <w:tab w:val="right" w:pos="9360"/>
      </w:tabs>
      <w:spacing w:before="80"/>
      <w:ind w:left="446" w:right="720" w:hanging="446"/>
    </w:pPr>
    <w:rPr>
      <w:noProof/>
      <w:sz w:val="22"/>
      <w:szCs w:val="22"/>
    </w:rPr>
  </w:style>
  <w:style w:type="paragraph" w:customStyle="1" w:styleId="tabletext">
    <w:name w:val="tabletext"/>
    <w:basedOn w:val="Normal"/>
    <w:semiHidden/>
    <w:unhideWhenUsed/>
    <w:qFormat/>
    <w:rsid w:val="00871DDC"/>
    <w:pPr>
      <w:keepNext/>
      <w:tabs>
        <w:tab w:val="left" w:pos="360"/>
        <w:tab w:val="left" w:pos="720"/>
        <w:tab w:val="left" w:pos="1080"/>
      </w:tabs>
      <w:spacing w:before="40" w:after="40"/>
    </w:pPr>
    <w:rPr>
      <w:sz w:val="20"/>
      <w:szCs w:val="22"/>
    </w:rPr>
  </w:style>
  <w:style w:type="paragraph" w:styleId="TOC1">
    <w:name w:val="toc 1"/>
    <w:basedOn w:val="Normal"/>
    <w:next w:val="Normal"/>
    <w:autoRedefine/>
    <w:uiPriority w:val="39"/>
    <w:unhideWhenUsed/>
    <w:qFormat/>
    <w:rsid w:val="00871DDC"/>
    <w:pPr>
      <w:keepLines/>
      <w:tabs>
        <w:tab w:val="left" w:pos="461"/>
        <w:tab w:val="right" w:leader="dot" w:pos="8784"/>
        <w:tab w:val="right" w:pos="9360"/>
      </w:tabs>
      <w:spacing w:before="80"/>
      <w:ind w:left="461" w:right="720" w:hanging="461"/>
    </w:pPr>
    <w:rPr>
      <w:noProof/>
      <w:sz w:val="22"/>
      <w:szCs w:val="22"/>
    </w:rPr>
  </w:style>
  <w:style w:type="paragraph" w:styleId="TOC2">
    <w:name w:val="toc 2"/>
    <w:basedOn w:val="Normal"/>
    <w:next w:val="Normal"/>
    <w:autoRedefine/>
    <w:uiPriority w:val="39"/>
    <w:unhideWhenUsed/>
    <w:rsid w:val="00871DDC"/>
    <w:pPr>
      <w:tabs>
        <w:tab w:val="left" w:pos="922"/>
        <w:tab w:val="right" w:leader="dot" w:pos="8784"/>
        <w:tab w:val="right" w:pos="9360"/>
      </w:tabs>
      <w:spacing w:before="80"/>
      <w:ind w:left="922" w:right="720" w:hanging="461"/>
    </w:pPr>
    <w:rPr>
      <w:noProof/>
      <w:sz w:val="22"/>
      <w:szCs w:val="22"/>
    </w:rPr>
  </w:style>
  <w:style w:type="paragraph" w:styleId="TOC3">
    <w:name w:val="toc 3"/>
    <w:basedOn w:val="Normal"/>
    <w:next w:val="Normal"/>
    <w:autoRedefine/>
    <w:uiPriority w:val="39"/>
    <w:unhideWhenUsed/>
    <w:rsid w:val="00871DDC"/>
    <w:pPr>
      <w:tabs>
        <w:tab w:val="left" w:pos="1526"/>
        <w:tab w:val="right" w:leader="dot" w:pos="8784"/>
        <w:tab w:val="right" w:pos="9360"/>
      </w:tabs>
      <w:spacing w:before="80"/>
      <w:ind w:left="1527" w:right="720" w:hanging="605"/>
    </w:pPr>
    <w:rPr>
      <w:noProof/>
      <w:sz w:val="22"/>
      <w:szCs w:val="22"/>
    </w:rPr>
  </w:style>
  <w:style w:type="paragraph" w:styleId="TOC4">
    <w:name w:val="toc 4"/>
    <w:basedOn w:val="TOC1"/>
    <w:next w:val="Normal"/>
    <w:autoRedefine/>
    <w:uiPriority w:val="99"/>
    <w:semiHidden/>
    <w:qFormat/>
    <w:rsid w:val="00E12AF4"/>
    <w:pPr>
      <w:tabs>
        <w:tab w:val="clear" w:pos="461"/>
        <w:tab w:val="left" w:pos="1980"/>
      </w:tabs>
      <w:ind w:left="1980"/>
    </w:pPr>
  </w:style>
  <w:style w:type="paragraph" w:styleId="TOC5">
    <w:name w:val="toc 5"/>
    <w:basedOn w:val="Normal"/>
    <w:next w:val="Normal"/>
    <w:autoRedefine/>
    <w:uiPriority w:val="99"/>
    <w:semiHidden/>
    <w:qFormat/>
    <w:rsid w:val="00871DDC"/>
    <w:pPr>
      <w:ind w:left="880"/>
    </w:pPr>
    <w:rPr>
      <w:sz w:val="22"/>
      <w:szCs w:val="22"/>
    </w:rPr>
  </w:style>
  <w:style w:type="paragraph" w:styleId="TOC6">
    <w:name w:val="toc 6"/>
    <w:basedOn w:val="Normal"/>
    <w:next w:val="Normal"/>
    <w:autoRedefine/>
    <w:uiPriority w:val="99"/>
    <w:semiHidden/>
    <w:qFormat/>
    <w:rsid w:val="00871DDC"/>
    <w:pPr>
      <w:tabs>
        <w:tab w:val="right" w:leader="dot" w:pos="9360"/>
      </w:tabs>
    </w:pPr>
    <w:rPr>
      <w:sz w:val="22"/>
      <w:szCs w:val="22"/>
    </w:rPr>
  </w:style>
  <w:style w:type="paragraph" w:customStyle="1" w:styleId="TableCaption">
    <w:name w:val="Table Caption"/>
    <w:basedOn w:val="Normal"/>
    <w:semiHidden/>
    <w:unhideWhenUsed/>
    <w:rsid w:val="00871DDC"/>
    <w:pPr>
      <w:keepNext/>
      <w:tabs>
        <w:tab w:val="left" w:pos="360"/>
        <w:tab w:val="left" w:pos="720"/>
        <w:tab w:val="left" w:pos="1080"/>
      </w:tabs>
      <w:spacing w:after="180"/>
    </w:pPr>
    <w:rPr>
      <w:b/>
      <w:bCs/>
      <w:sz w:val="22"/>
      <w:szCs w:val="22"/>
    </w:rPr>
  </w:style>
  <w:style w:type="paragraph" w:customStyle="1" w:styleId="TableHead">
    <w:name w:val="TableHead"/>
    <w:basedOn w:val="Normal"/>
    <w:semiHidden/>
    <w:unhideWhenUsed/>
    <w:qFormat/>
    <w:rsid w:val="00871DDC"/>
    <w:pPr>
      <w:keepNext/>
      <w:tabs>
        <w:tab w:val="left" w:pos="360"/>
        <w:tab w:val="left" w:pos="720"/>
        <w:tab w:val="left" w:pos="1080"/>
      </w:tabs>
      <w:spacing w:before="40" w:after="40"/>
      <w:jc w:val="center"/>
    </w:pPr>
    <w:rPr>
      <w:bCs/>
      <w:sz w:val="20"/>
      <w:szCs w:val="22"/>
    </w:rPr>
  </w:style>
  <w:style w:type="character" w:customStyle="1" w:styleId="BodyTextChar">
    <w:name w:val="Body Text Char"/>
    <w:basedOn w:val="DefaultParagraphFont"/>
    <w:link w:val="BodyText"/>
    <w:rsid w:val="002F0475"/>
  </w:style>
  <w:style w:type="table" w:styleId="TableList3">
    <w:name w:val="Table List 3"/>
    <w:basedOn w:val="TableNormal"/>
    <w:rsid w:val="00BD271A"/>
    <w:pPr>
      <w:tabs>
        <w:tab w:val="left" w:pos="360"/>
        <w:tab w:val="left" w:pos="720"/>
        <w:tab w:val="left" w:pos="1080"/>
      </w:tabs>
      <w:spacing w:line="264"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BD271A"/>
    <w:tblPr>
      <w:tblBorders>
        <w:top w:val="single" w:sz="8" w:space="0" w:color="auto"/>
        <w:bottom w:val="single" w:sz="8" w:space="0" w:color="auto"/>
      </w:tblBorders>
    </w:tblPr>
    <w:tblStylePr w:type="firstRow">
      <w:rPr>
        <w:rFonts w:ascii="Times New Roman" w:hAnsi="Times New Roman"/>
        <w:color w:val="auto"/>
        <w:sz w:val="20"/>
      </w:rPr>
      <w:tblPr/>
      <w:tcPr>
        <w:tcBorders>
          <w:bottom w:val="single" w:sz="8" w:space="0" w:color="auto"/>
        </w:tcBorders>
      </w:tcPr>
    </w:tblStylePr>
  </w:style>
  <w:style w:type="character" w:customStyle="1" w:styleId="HeaderChar">
    <w:name w:val="Header Char"/>
    <w:basedOn w:val="DefaultParagraphFont"/>
    <w:link w:val="Header"/>
    <w:uiPriority w:val="99"/>
    <w:rsid w:val="00F53B23"/>
    <w:rPr>
      <w:sz w:val="22"/>
      <w:szCs w:val="22"/>
    </w:rPr>
  </w:style>
  <w:style w:type="character" w:customStyle="1" w:styleId="FooterChar">
    <w:name w:val="Footer Char"/>
    <w:basedOn w:val="DefaultParagraphFont"/>
    <w:link w:val="Footer"/>
    <w:uiPriority w:val="99"/>
    <w:rsid w:val="00F53B23"/>
    <w:rPr>
      <w:sz w:val="22"/>
      <w:szCs w:val="22"/>
    </w:rPr>
  </w:style>
  <w:style w:type="paragraph" w:styleId="TOC9">
    <w:name w:val="toc 9"/>
    <w:basedOn w:val="TOC1"/>
    <w:next w:val="Normal"/>
    <w:autoRedefine/>
    <w:uiPriority w:val="39"/>
    <w:unhideWhenUsed/>
    <w:qFormat/>
    <w:rsid w:val="00E12AF4"/>
  </w:style>
  <w:style w:type="paragraph" w:customStyle="1" w:styleId="distr">
    <w:name w:val="distr"/>
    <w:basedOn w:val="Normal"/>
    <w:uiPriority w:val="99"/>
    <w:qFormat/>
    <w:rsid w:val="00871DDC"/>
    <w:pPr>
      <w:tabs>
        <w:tab w:val="left" w:pos="720"/>
        <w:tab w:val="left" w:pos="900"/>
        <w:tab w:val="right" w:pos="3960"/>
      </w:tabs>
      <w:ind w:left="720" w:hanging="360"/>
    </w:pPr>
    <w:rPr>
      <w:sz w:val="22"/>
      <w:szCs w:val="22"/>
    </w:rPr>
  </w:style>
  <w:style w:type="paragraph" w:styleId="Title">
    <w:name w:val="Title"/>
    <w:aliases w:val="FrontMatter_Cover_Title"/>
    <w:basedOn w:val="Normal"/>
    <w:next w:val="Normal"/>
    <w:link w:val="TitleChar"/>
    <w:uiPriority w:val="99"/>
    <w:unhideWhenUsed/>
    <w:qFormat/>
    <w:rsid w:val="00871DDC"/>
    <w:pPr>
      <w:tabs>
        <w:tab w:val="left" w:pos="360"/>
        <w:tab w:val="left" w:pos="720"/>
        <w:tab w:val="left" w:pos="1080"/>
      </w:tabs>
      <w:spacing w:after="360"/>
    </w:pPr>
    <w:rPr>
      <w:rFonts w:ascii="Arial" w:hAnsi="Arial" w:cs="Arial"/>
      <w:b/>
      <w:color w:val="D57500"/>
      <w:sz w:val="72"/>
      <w:szCs w:val="48"/>
    </w:rPr>
  </w:style>
  <w:style w:type="character" w:customStyle="1" w:styleId="TitleChar">
    <w:name w:val="Title Char"/>
    <w:aliases w:val="FrontMatter_Cover_Title Char"/>
    <w:basedOn w:val="DefaultParagraphFont"/>
    <w:link w:val="Title"/>
    <w:uiPriority w:val="99"/>
    <w:rsid w:val="00604F91"/>
    <w:rPr>
      <w:rFonts w:ascii="Arial" w:hAnsi="Arial" w:cs="Arial"/>
      <w:b/>
      <w:color w:val="D57500"/>
      <w:sz w:val="72"/>
      <w:szCs w:val="48"/>
    </w:rPr>
  </w:style>
  <w:style w:type="character" w:styleId="EndnoteReference">
    <w:name w:val="endnote reference"/>
    <w:basedOn w:val="DefaultParagraphFont"/>
    <w:uiPriority w:val="2"/>
    <w:unhideWhenUsed/>
    <w:rsid w:val="00E12AF4"/>
    <w:rPr>
      <w:rFonts w:ascii="Times New Roman" w:hAnsi="Times New Roman"/>
      <w:vertAlign w:val="superscript"/>
    </w:rPr>
  </w:style>
  <w:style w:type="paragraph" w:customStyle="1" w:styleId="Figure">
    <w:name w:val="Figure"/>
    <w:basedOn w:val="Normal"/>
    <w:next w:val="Caption-Fig"/>
    <w:qFormat/>
    <w:rsid w:val="00871DDC"/>
    <w:pPr>
      <w:keepNext/>
      <w:tabs>
        <w:tab w:val="left" w:pos="360"/>
        <w:tab w:val="left" w:pos="720"/>
        <w:tab w:val="left" w:pos="1080"/>
      </w:tabs>
      <w:spacing w:before="240"/>
      <w:jc w:val="center"/>
    </w:pPr>
    <w:rPr>
      <w:sz w:val="22"/>
      <w:szCs w:val="22"/>
    </w:rPr>
  </w:style>
  <w:style w:type="character" w:styleId="FollowedHyperlink">
    <w:name w:val="FollowedHyperlink"/>
    <w:basedOn w:val="DefaultParagraphFont"/>
    <w:semiHidden/>
    <w:unhideWhenUsed/>
    <w:rsid w:val="00E12AF4"/>
    <w:rPr>
      <w:color w:val="800080"/>
      <w:u w:val="single"/>
    </w:rPr>
  </w:style>
  <w:style w:type="paragraph" w:styleId="NormalWeb">
    <w:name w:val="Normal (Web)"/>
    <w:basedOn w:val="Normal"/>
    <w:semiHidden/>
    <w:unhideWhenUsed/>
    <w:rsid w:val="00871DDC"/>
    <w:pPr>
      <w:tabs>
        <w:tab w:val="left" w:pos="360"/>
        <w:tab w:val="left" w:pos="720"/>
        <w:tab w:val="left" w:pos="1080"/>
      </w:tabs>
    </w:pPr>
    <w:rPr>
      <w:sz w:val="22"/>
    </w:rPr>
  </w:style>
  <w:style w:type="paragraph" w:styleId="TOCHeading">
    <w:name w:val="TOC Heading"/>
    <w:basedOn w:val="Heading1"/>
    <w:next w:val="Normal"/>
    <w:uiPriority w:val="39"/>
    <w:semiHidden/>
    <w:unhideWhenUsed/>
    <w:qFormat/>
    <w:rsid w:val="00E12AF4"/>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871DDC"/>
    <w:pPr>
      <w:tabs>
        <w:tab w:val="left" w:pos="2700"/>
      </w:tabs>
      <w:spacing w:line="264" w:lineRule="auto"/>
    </w:pPr>
    <w:rPr>
      <w:rFonts w:ascii="Arial" w:eastAsiaTheme="minorEastAsia" w:hAnsi="Arial" w:cstheme="minorBidi"/>
      <w:sz w:val="22"/>
    </w:rPr>
  </w:style>
  <w:style w:type="paragraph" w:customStyle="1" w:styleId="FrontMatterCoverDate">
    <w:name w:val="FrontMatter_Cover_Date"/>
    <w:basedOn w:val="Normal"/>
    <w:uiPriority w:val="99"/>
    <w:qFormat/>
    <w:rsid w:val="00871DDC"/>
    <w:pPr>
      <w:tabs>
        <w:tab w:val="left" w:pos="2700"/>
      </w:tabs>
      <w:spacing w:after="480"/>
    </w:pPr>
    <w:rPr>
      <w:rFonts w:ascii="Arial" w:eastAsiaTheme="minorEastAsia" w:hAnsi="Arial" w:cstheme="minorBidi"/>
      <w:b/>
      <w:sz w:val="36"/>
    </w:rPr>
  </w:style>
  <w:style w:type="paragraph" w:customStyle="1" w:styleId="FrontMatterTitlePageTitle">
    <w:name w:val="FrontMatter_TitlePage_Title"/>
    <w:basedOn w:val="Normal"/>
    <w:uiPriority w:val="99"/>
    <w:qFormat/>
    <w:rsid w:val="00871DDC"/>
    <w:pPr>
      <w:tabs>
        <w:tab w:val="left" w:pos="360"/>
        <w:tab w:val="left" w:pos="720"/>
        <w:tab w:val="left" w:pos="1080"/>
      </w:tabs>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871DDC"/>
    <w:pPr>
      <w:tabs>
        <w:tab w:val="left" w:pos="4320"/>
      </w:tabs>
      <w:ind w:left="2160"/>
    </w:pPr>
  </w:style>
  <w:style w:type="paragraph" w:customStyle="1" w:styleId="FrontMatterTitlePageDate-Information">
    <w:name w:val="FrontMatter_TitlePage_Date-Information"/>
    <w:basedOn w:val="Normal"/>
    <w:uiPriority w:val="99"/>
    <w:qFormat/>
    <w:rsid w:val="00871DDC"/>
    <w:pPr>
      <w:tabs>
        <w:tab w:val="left" w:pos="2160"/>
      </w:tabs>
      <w:ind w:left="2160"/>
    </w:pPr>
  </w:style>
  <w:style w:type="paragraph" w:customStyle="1" w:styleId="Equation">
    <w:name w:val="Equation"/>
    <w:basedOn w:val="BodyText"/>
    <w:uiPriority w:val="2"/>
    <w:qFormat/>
    <w:rsid w:val="005C609B"/>
    <w:pPr>
      <w:tabs>
        <w:tab w:val="clear" w:pos="360"/>
        <w:tab w:val="clear" w:pos="720"/>
        <w:tab w:val="clear" w:pos="1080"/>
        <w:tab w:val="center" w:pos="4680"/>
        <w:tab w:val="right" w:pos="9360"/>
      </w:tabs>
    </w:pPr>
  </w:style>
  <w:style w:type="paragraph" w:styleId="DocumentMap">
    <w:name w:val="Document Map"/>
    <w:basedOn w:val="Normal"/>
    <w:link w:val="DocumentMapChar"/>
    <w:semiHidden/>
    <w:unhideWhenUsed/>
    <w:rsid w:val="00871DDC"/>
    <w:pPr>
      <w:tabs>
        <w:tab w:val="left" w:pos="360"/>
        <w:tab w:val="left" w:pos="720"/>
        <w:tab w:val="left" w:pos="1080"/>
      </w:tabs>
    </w:pPr>
    <w:rPr>
      <w:rFonts w:ascii="Tahoma" w:hAnsi="Tahoma" w:cs="Tahoma"/>
      <w:sz w:val="16"/>
      <w:szCs w:val="16"/>
    </w:rPr>
  </w:style>
  <w:style w:type="character" w:customStyle="1" w:styleId="DocumentMapChar">
    <w:name w:val="Document Map Char"/>
    <w:basedOn w:val="DefaultParagraphFont"/>
    <w:link w:val="DocumentMap"/>
    <w:semiHidden/>
    <w:rsid w:val="008F4077"/>
    <w:rPr>
      <w:rFonts w:ascii="Tahoma" w:hAnsi="Tahoma" w:cs="Tahoma"/>
      <w:sz w:val="16"/>
      <w:szCs w:val="16"/>
    </w:rPr>
  </w:style>
  <w:style w:type="paragraph" w:styleId="BalloonText">
    <w:name w:val="Balloon Text"/>
    <w:basedOn w:val="Normal"/>
    <w:link w:val="BalloonTextChar"/>
    <w:semiHidden/>
    <w:unhideWhenUsed/>
    <w:rsid w:val="00871DDC"/>
    <w:pPr>
      <w:tabs>
        <w:tab w:val="left" w:pos="360"/>
        <w:tab w:val="left" w:pos="720"/>
        <w:tab w:val="left" w:pos="1080"/>
      </w:tabs>
    </w:pPr>
    <w:rPr>
      <w:rFonts w:ascii="Tahoma" w:hAnsi="Tahoma" w:cs="Tahoma"/>
      <w:sz w:val="16"/>
      <w:szCs w:val="16"/>
    </w:rPr>
  </w:style>
  <w:style w:type="character" w:customStyle="1" w:styleId="BalloonTextChar">
    <w:name w:val="Balloon Text Char"/>
    <w:basedOn w:val="DefaultParagraphFont"/>
    <w:link w:val="BalloonText"/>
    <w:semiHidden/>
    <w:rsid w:val="00E503AF"/>
    <w:rPr>
      <w:rFonts w:ascii="Tahoma" w:hAnsi="Tahoma" w:cs="Tahoma"/>
      <w:sz w:val="16"/>
      <w:szCs w:val="16"/>
    </w:rPr>
  </w:style>
  <w:style w:type="character" w:styleId="PlaceholderText">
    <w:name w:val="Placeholder Text"/>
    <w:basedOn w:val="DefaultParagraphFont"/>
    <w:uiPriority w:val="99"/>
    <w:semiHidden/>
    <w:rsid w:val="00E503AF"/>
    <w:rPr>
      <w:color w:val="808080"/>
    </w:rPr>
  </w:style>
  <w:style w:type="paragraph" w:customStyle="1" w:styleId="wherestatement">
    <w:name w:val="where statement"/>
    <w:basedOn w:val="Normal"/>
    <w:qFormat/>
    <w:rsid w:val="00871DDC"/>
    <w:pPr>
      <w:tabs>
        <w:tab w:val="right" w:pos="1530"/>
        <w:tab w:val="left" w:pos="1710"/>
        <w:tab w:val="left" w:pos="2070"/>
      </w:tabs>
      <w:ind w:left="2074" w:hanging="2074"/>
    </w:pPr>
    <w:rPr>
      <w:sz w:val="22"/>
      <w:szCs w:val="22"/>
    </w:rPr>
  </w:style>
  <w:style w:type="character" w:customStyle="1" w:styleId="Heading6Char">
    <w:name w:val="Heading 6 Char"/>
    <w:basedOn w:val="DefaultParagraphFont"/>
    <w:link w:val="Heading6"/>
    <w:rsid w:val="007E202C"/>
    <w:rPr>
      <w:rFonts w:ascii="Arial" w:hAnsi="Arial"/>
      <w:b/>
      <w:sz w:val="32"/>
    </w:rPr>
  </w:style>
  <w:style w:type="character" w:customStyle="1" w:styleId="Heading1Char">
    <w:name w:val="Heading 1 Char"/>
    <w:basedOn w:val="DefaultParagraphFont"/>
    <w:link w:val="Heading1"/>
    <w:rsid w:val="00F06A04"/>
    <w:rPr>
      <w:rFonts w:ascii="Arial" w:hAnsi="Arial"/>
      <w:b/>
      <w:kern w:val="28"/>
      <w:sz w:val="32"/>
      <w:szCs w:val="22"/>
    </w:rPr>
  </w:style>
  <w:style w:type="paragraph" w:styleId="PlainText">
    <w:name w:val="Plain Text"/>
    <w:basedOn w:val="Normal"/>
    <w:link w:val="PlainTextChar"/>
    <w:uiPriority w:val="2"/>
    <w:rsid w:val="00871DDC"/>
    <w:pPr>
      <w:tabs>
        <w:tab w:val="left" w:pos="360"/>
        <w:tab w:val="left" w:pos="720"/>
        <w:tab w:val="left" w:pos="1080"/>
      </w:tabs>
      <w:spacing w:line="264" w:lineRule="auto"/>
    </w:pPr>
    <w:rPr>
      <w:rFonts w:cs="Consolas"/>
      <w:sz w:val="22"/>
      <w:szCs w:val="21"/>
    </w:rPr>
  </w:style>
  <w:style w:type="character" w:customStyle="1" w:styleId="PlainTextChar">
    <w:name w:val="Plain Text Char"/>
    <w:basedOn w:val="DefaultParagraphFont"/>
    <w:link w:val="PlainText"/>
    <w:uiPriority w:val="2"/>
    <w:rsid w:val="00F53B23"/>
    <w:rPr>
      <w:rFonts w:cs="Consolas"/>
      <w:szCs w:val="21"/>
    </w:rPr>
  </w:style>
  <w:style w:type="paragraph" w:styleId="EndnoteText">
    <w:name w:val="endnote text"/>
    <w:basedOn w:val="Normal"/>
    <w:link w:val="EndnoteTextChar"/>
    <w:semiHidden/>
    <w:unhideWhenUsed/>
    <w:rsid w:val="00871DDC"/>
    <w:pPr>
      <w:tabs>
        <w:tab w:val="left" w:pos="360"/>
        <w:tab w:val="left" w:pos="720"/>
        <w:tab w:val="left" w:pos="1080"/>
      </w:tabs>
    </w:pPr>
    <w:rPr>
      <w:sz w:val="20"/>
      <w:szCs w:val="20"/>
    </w:rPr>
  </w:style>
  <w:style w:type="character" w:customStyle="1" w:styleId="EndnoteTextChar">
    <w:name w:val="Endnote Text Char"/>
    <w:basedOn w:val="DefaultParagraphFont"/>
    <w:link w:val="EndnoteText"/>
    <w:semiHidden/>
    <w:rsid w:val="0087276F"/>
    <w:rPr>
      <w:sz w:val="20"/>
      <w:szCs w:val="20"/>
    </w:rPr>
  </w:style>
  <w:style w:type="character" w:customStyle="1" w:styleId="ListNumberChar">
    <w:name w:val="List Number Char"/>
    <w:basedOn w:val="DefaultParagraphFont"/>
    <w:link w:val="ListNumber"/>
    <w:rsid w:val="0013143E"/>
  </w:style>
  <w:style w:type="paragraph" w:customStyle="1" w:styleId="PNNLSubtitle">
    <w:name w:val="PNNL_Subtitle"/>
    <w:basedOn w:val="Normal"/>
    <w:qFormat/>
    <w:rsid w:val="00871DDC"/>
    <w:pPr>
      <w:tabs>
        <w:tab w:val="left" w:pos="2700"/>
      </w:tabs>
      <w:spacing w:after="360"/>
    </w:pPr>
    <w:rPr>
      <w:rFonts w:ascii="Arial" w:eastAsiaTheme="minorEastAsia" w:hAnsi="Arial" w:cstheme="minorBidi"/>
      <w:sz w:val="48"/>
    </w:rPr>
  </w:style>
  <w:style w:type="character" w:styleId="CommentReference">
    <w:name w:val="annotation reference"/>
    <w:basedOn w:val="DefaultParagraphFont"/>
    <w:semiHidden/>
    <w:unhideWhenUsed/>
    <w:rsid w:val="00E74218"/>
    <w:rPr>
      <w:sz w:val="16"/>
      <w:szCs w:val="16"/>
    </w:rPr>
  </w:style>
  <w:style w:type="paragraph" w:styleId="CommentText">
    <w:name w:val="annotation text"/>
    <w:basedOn w:val="Normal"/>
    <w:link w:val="CommentTextChar"/>
    <w:semiHidden/>
    <w:unhideWhenUsed/>
    <w:rsid w:val="00871DDC"/>
    <w:pPr>
      <w:tabs>
        <w:tab w:val="left" w:pos="360"/>
        <w:tab w:val="left" w:pos="720"/>
        <w:tab w:val="left" w:pos="1080"/>
      </w:tabs>
    </w:pPr>
    <w:rPr>
      <w:sz w:val="20"/>
      <w:szCs w:val="20"/>
    </w:rPr>
  </w:style>
  <w:style w:type="character" w:customStyle="1" w:styleId="CommentTextChar">
    <w:name w:val="Comment Text Char"/>
    <w:basedOn w:val="DefaultParagraphFont"/>
    <w:link w:val="CommentText"/>
    <w:semiHidden/>
    <w:rsid w:val="00E74218"/>
    <w:rPr>
      <w:sz w:val="20"/>
      <w:szCs w:val="20"/>
    </w:rPr>
  </w:style>
  <w:style w:type="paragraph" w:styleId="CommentSubject">
    <w:name w:val="annotation subject"/>
    <w:basedOn w:val="CommentText"/>
    <w:next w:val="CommentText"/>
    <w:link w:val="CommentSubjectChar"/>
    <w:semiHidden/>
    <w:unhideWhenUsed/>
    <w:rsid w:val="00E74218"/>
    <w:rPr>
      <w:b/>
      <w:bCs/>
    </w:rPr>
  </w:style>
  <w:style w:type="character" w:customStyle="1" w:styleId="CommentSubjectChar">
    <w:name w:val="Comment Subject Char"/>
    <w:basedOn w:val="CommentTextChar"/>
    <w:link w:val="CommentSubject"/>
    <w:semiHidden/>
    <w:rsid w:val="00E74218"/>
    <w:rPr>
      <w:b/>
      <w:bCs/>
      <w:sz w:val="20"/>
      <w:szCs w:val="20"/>
    </w:rPr>
  </w:style>
  <w:style w:type="character" w:customStyle="1" w:styleId="ComputerCodeChar">
    <w:name w:val="Computer Code Char"/>
    <w:link w:val="ComputerCode"/>
    <w:locked/>
    <w:rsid w:val="00710885"/>
    <w:rPr>
      <w:rFonts w:ascii="Courier New" w:hAnsi="Courier New"/>
    </w:rPr>
  </w:style>
  <w:style w:type="paragraph" w:customStyle="1" w:styleId="ComputerCode">
    <w:name w:val="Computer Code"/>
    <w:basedOn w:val="Normal"/>
    <w:next w:val="Normal"/>
    <w:link w:val="ComputerCodeChar"/>
    <w:rsid w:val="00871DDC"/>
    <w:pPr>
      <w:tabs>
        <w:tab w:val="left" w:pos="360"/>
        <w:tab w:val="left" w:pos="720"/>
        <w:tab w:val="left" w:pos="1080"/>
      </w:tabs>
      <w:spacing w:line="264" w:lineRule="auto"/>
    </w:pPr>
    <w:rPr>
      <w:rFonts w:ascii="Courier New" w:hAnsi="Courier New"/>
      <w:sz w:val="22"/>
      <w:szCs w:val="22"/>
    </w:rPr>
  </w:style>
  <w:style w:type="paragraph" w:customStyle="1" w:styleId="Dictionary">
    <w:name w:val="Dictionary"/>
    <w:basedOn w:val="Normal"/>
    <w:link w:val="DictionaryChar"/>
    <w:rsid w:val="00871DDC"/>
    <w:pPr>
      <w:ind w:left="720" w:hanging="720"/>
    </w:pPr>
    <w:rPr>
      <w:sz w:val="22"/>
      <w:szCs w:val="20"/>
    </w:rPr>
  </w:style>
  <w:style w:type="character" w:customStyle="1" w:styleId="DictionaryChar">
    <w:name w:val="Dictionary Char"/>
    <w:link w:val="Dictionary"/>
    <w:rsid w:val="00710885"/>
    <w:rPr>
      <w:szCs w:val="20"/>
    </w:rPr>
  </w:style>
  <w:style w:type="paragraph" w:customStyle="1" w:styleId="ComputerCode-small">
    <w:name w:val="Computer Code-small"/>
    <w:basedOn w:val="Dictionary"/>
    <w:link w:val="ComputerCode-smallChar"/>
    <w:rsid w:val="00710885"/>
    <w:rPr>
      <w:rFonts w:ascii="Courier New" w:hAnsi="Courier New"/>
      <w:sz w:val="18"/>
    </w:rPr>
  </w:style>
  <w:style w:type="character" w:customStyle="1" w:styleId="ComputerCode-smallChar">
    <w:name w:val="Computer Code-small Char"/>
    <w:link w:val="ComputerCode-small"/>
    <w:rsid w:val="00710885"/>
    <w:rPr>
      <w:rFonts w:ascii="Courier New" w:hAnsi="Courier New"/>
      <w:sz w:val="18"/>
      <w:szCs w:val="20"/>
    </w:rPr>
  </w:style>
  <w:style w:type="paragraph" w:customStyle="1" w:styleId="ComputerCodeCourierNew">
    <w:name w:val="Computer Code + Courier New"/>
    <w:basedOn w:val="ComputerCode"/>
    <w:link w:val="ComputerCodeCourierNewCharChar"/>
    <w:rsid w:val="00710885"/>
    <w:rPr>
      <w:sz w:val="20"/>
      <w:szCs w:val="20"/>
    </w:rPr>
  </w:style>
  <w:style w:type="character" w:customStyle="1" w:styleId="ComputerCodeCourierNewCharChar">
    <w:name w:val="Computer Code + Courier New Char Char"/>
    <w:basedOn w:val="ComputerCodeChar"/>
    <w:link w:val="ComputerCodeCourierNew"/>
    <w:rsid w:val="00710885"/>
    <w:rPr>
      <w:rFonts w:ascii="Courier New" w:hAnsi="Courier New"/>
      <w:sz w:val="20"/>
      <w:szCs w:val="20"/>
    </w:rPr>
  </w:style>
  <w:style w:type="character" w:customStyle="1" w:styleId="apple-tab-span">
    <w:name w:val="apple-tab-span"/>
    <w:basedOn w:val="DefaultParagraphFont"/>
    <w:rsid w:val="005B4691"/>
  </w:style>
  <w:style w:type="character" w:customStyle="1" w:styleId="apple-converted-space">
    <w:name w:val="apple-converted-space"/>
    <w:basedOn w:val="DefaultParagraphFont"/>
    <w:rsid w:val="005B46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1280782">
      <w:bodyDiv w:val="1"/>
      <w:marLeft w:val="0"/>
      <w:marRight w:val="0"/>
      <w:marTop w:val="0"/>
      <w:marBottom w:val="0"/>
      <w:divBdr>
        <w:top w:val="none" w:sz="0" w:space="0" w:color="auto"/>
        <w:left w:val="none" w:sz="0" w:space="0" w:color="auto"/>
        <w:bottom w:val="none" w:sz="0" w:space="0" w:color="auto"/>
        <w:right w:val="none" w:sz="0" w:space="0" w:color="auto"/>
      </w:divBdr>
    </w:div>
    <w:div w:id="893783024">
      <w:bodyDiv w:val="1"/>
      <w:marLeft w:val="0"/>
      <w:marRight w:val="0"/>
      <w:marTop w:val="0"/>
      <w:marBottom w:val="0"/>
      <w:divBdr>
        <w:top w:val="none" w:sz="0" w:space="0" w:color="auto"/>
        <w:left w:val="none" w:sz="0" w:space="0" w:color="auto"/>
        <w:bottom w:val="none" w:sz="0" w:space="0" w:color="auto"/>
        <w:right w:val="none" w:sz="0" w:space="0" w:color="auto"/>
      </w:divBdr>
    </w:div>
    <w:div w:id="1106656540">
      <w:bodyDiv w:val="1"/>
      <w:marLeft w:val="0"/>
      <w:marRight w:val="0"/>
      <w:marTop w:val="0"/>
      <w:marBottom w:val="0"/>
      <w:divBdr>
        <w:top w:val="none" w:sz="0" w:space="0" w:color="auto"/>
        <w:left w:val="none" w:sz="0" w:space="0" w:color="auto"/>
        <w:bottom w:val="none" w:sz="0" w:space="0" w:color="auto"/>
        <w:right w:val="none" w:sz="0" w:space="0" w:color="auto"/>
      </w:divBdr>
    </w:div>
    <w:div w:id="1484930568">
      <w:bodyDiv w:val="1"/>
      <w:marLeft w:val="0"/>
      <w:marRight w:val="0"/>
      <w:marTop w:val="0"/>
      <w:marBottom w:val="0"/>
      <w:divBdr>
        <w:top w:val="none" w:sz="0" w:space="0" w:color="auto"/>
        <w:left w:val="none" w:sz="0" w:space="0" w:color="auto"/>
        <w:bottom w:val="none" w:sz="0" w:space="0" w:color="auto"/>
        <w:right w:val="none" w:sz="0" w:space="0" w:color="auto"/>
      </w:divBdr>
    </w:div>
    <w:div w:id="2039424220">
      <w:bodyDiv w:val="1"/>
      <w:marLeft w:val="0"/>
      <w:marRight w:val="0"/>
      <w:marTop w:val="0"/>
      <w:marBottom w:val="0"/>
      <w:divBdr>
        <w:top w:val="none" w:sz="0" w:space="0" w:color="auto"/>
        <w:left w:val="none" w:sz="0" w:space="0" w:color="auto"/>
        <w:bottom w:val="none" w:sz="0" w:space="0" w:color="auto"/>
        <w:right w:val="none" w:sz="0" w:space="0" w:color="auto"/>
      </w:divBdr>
      <w:divsChild>
        <w:div w:id="2086028820">
          <w:marLeft w:val="0"/>
          <w:marRight w:val="0"/>
          <w:marTop w:val="0"/>
          <w:marBottom w:val="0"/>
          <w:divBdr>
            <w:top w:val="none" w:sz="0" w:space="0" w:color="auto"/>
            <w:left w:val="none" w:sz="0" w:space="0" w:color="auto"/>
            <w:bottom w:val="none" w:sz="0" w:space="0" w:color="auto"/>
            <w:right w:val="none" w:sz="0" w:space="0" w:color="auto"/>
          </w:divBdr>
        </w:div>
        <w:div w:id="2034762429">
          <w:marLeft w:val="0"/>
          <w:marRight w:val="0"/>
          <w:marTop w:val="0"/>
          <w:marBottom w:val="0"/>
          <w:divBdr>
            <w:top w:val="none" w:sz="0" w:space="0" w:color="auto"/>
            <w:left w:val="none" w:sz="0" w:space="0" w:color="auto"/>
            <w:bottom w:val="none" w:sz="0" w:space="0" w:color="auto"/>
            <w:right w:val="none" w:sz="0" w:space="0" w:color="auto"/>
          </w:divBdr>
        </w:div>
        <w:div w:id="116222797">
          <w:marLeft w:val="0"/>
          <w:marRight w:val="0"/>
          <w:marTop w:val="0"/>
          <w:marBottom w:val="0"/>
          <w:divBdr>
            <w:top w:val="none" w:sz="0" w:space="0" w:color="auto"/>
            <w:left w:val="none" w:sz="0" w:space="0" w:color="auto"/>
            <w:bottom w:val="none" w:sz="0" w:space="0" w:color="auto"/>
            <w:right w:val="none" w:sz="0" w:space="0" w:color="auto"/>
          </w:divBdr>
        </w:div>
        <w:div w:id="90012387">
          <w:marLeft w:val="0"/>
          <w:marRight w:val="0"/>
          <w:marTop w:val="0"/>
          <w:marBottom w:val="0"/>
          <w:divBdr>
            <w:top w:val="none" w:sz="0" w:space="0" w:color="auto"/>
            <w:left w:val="none" w:sz="0" w:space="0" w:color="auto"/>
            <w:bottom w:val="none" w:sz="0" w:space="0" w:color="auto"/>
            <w:right w:val="none" w:sz="0" w:space="0" w:color="auto"/>
          </w:divBdr>
        </w:div>
        <w:div w:id="217476847">
          <w:marLeft w:val="0"/>
          <w:marRight w:val="0"/>
          <w:marTop w:val="0"/>
          <w:marBottom w:val="0"/>
          <w:divBdr>
            <w:top w:val="none" w:sz="0" w:space="0" w:color="auto"/>
            <w:left w:val="none" w:sz="0" w:space="0" w:color="auto"/>
            <w:bottom w:val="none" w:sz="0" w:space="0" w:color="auto"/>
            <w:right w:val="none" w:sz="0" w:space="0" w:color="auto"/>
          </w:divBdr>
        </w:div>
        <w:div w:id="1932741311">
          <w:marLeft w:val="0"/>
          <w:marRight w:val="0"/>
          <w:marTop w:val="0"/>
          <w:marBottom w:val="0"/>
          <w:divBdr>
            <w:top w:val="none" w:sz="0" w:space="0" w:color="auto"/>
            <w:left w:val="none" w:sz="0" w:space="0" w:color="auto"/>
            <w:bottom w:val="none" w:sz="0" w:space="0" w:color="auto"/>
            <w:right w:val="none" w:sz="0" w:space="0" w:color="auto"/>
          </w:divBdr>
        </w:div>
        <w:div w:id="723067823">
          <w:marLeft w:val="0"/>
          <w:marRight w:val="0"/>
          <w:marTop w:val="0"/>
          <w:marBottom w:val="0"/>
          <w:divBdr>
            <w:top w:val="none" w:sz="0" w:space="0" w:color="auto"/>
            <w:left w:val="none" w:sz="0" w:space="0" w:color="auto"/>
            <w:bottom w:val="none" w:sz="0" w:space="0" w:color="auto"/>
            <w:right w:val="none" w:sz="0" w:space="0" w:color="auto"/>
          </w:divBdr>
        </w:div>
        <w:div w:id="219487336">
          <w:marLeft w:val="0"/>
          <w:marRight w:val="0"/>
          <w:marTop w:val="0"/>
          <w:marBottom w:val="0"/>
          <w:divBdr>
            <w:top w:val="none" w:sz="0" w:space="0" w:color="auto"/>
            <w:left w:val="none" w:sz="0" w:space="0" w:color="auto"/>
            <w:bottom w:val="none" w:sz="0" w:space="0" w:color="auto"/>
            <w:right w:val="none" w:sz="0" w:space="0" w:color="auto"/>
          </w:divBdr>
        </w:div>
        <w:div w:id="1560164651">
          <w:marLeft w:val="0"/>
          <w:marRight w:val="0"/>
          <w:marTop w:val="0"/>
          <w:marBottom w:val="0"/>
          <w:divBdr>
            <w:top w:val="none" w:sz="0" w:space="0" w:color="auto"/>
            <w:left w:val="none" w:sz="0" w:space="0" w:color="auto"/>
            <w:bottom w:val="none" w:sz="0" w:space="0" w:color="auto"/>
            <w:right w:val="none" w:sz="0" w:space="0" w:color="auto"/>
          </w:divBdr>
        </w:div>
        <w:div w:id="988751081">
          <w:marLeft w:val="0"/>
          <w:marRight w:val="0"/>
          <w:marTop w:val="0"/>
          <w:marBottom w:val="0"/>
          <w:divBdr>
            <w:top w:val="none" w:sz="0" w:space="0" w:color="auto"/>
            <w:left w:val="none" w:sz="0" w:space="0" w:color="auto"/>
            <w:bottom w:val="none" w:sz="0" w:space="0" w:color="auto"/>
            <w:right w:val="none" w:sz="0" w:space="0" w:color="auto"/>
          </w:divBdr>
        </w:div>
        <w:div w:id="76249432">
          <w:marLeft w:val="0"/>
          <w:marRight w:val="0"/>
          <w:marTop w:val="0"/>
          <w:marBottom w:val="0"/>
          <w:divBdr>
            <w:top w:val="none" w:sz="0" w:space="0" w:color="auto"/>
            <w:left w:val="none" w:sz="0" w:space="0" w:color="auto"/>
            <w:bottom w:val="none" w:sz="0" w:space="0" w:color="auto"/>
            <w:right w:val="none" w:sz="0" w:space="0" w:color="auto"/>
          </w:divBdr>
        </w:div>
        <w:div w:id="1651136085">
          <w:marLeft w:val="0"/>
          <w:marRight w:val="0"/>
          <w:marTop w:val="0"/>
          <w:marBottom w:val="0"/>
          <w:divBdr>
            <w:top w:val="none" w:sz="0" w:space="0" w:color="auto"/>
            <w:left w:val="none" w:sz="0" w:space="0" w:color="auto"/>
            <w:bottom w:val="none" w:sz="0" w:space="0" w:color="auto"/>
            <w:right w:val="none" w:sz="0" w:space="0" w:color="auto"/>
          </w:divBdr>
        </w:div>
        <w:div w:id="464546545">
          <w:marLeft w:val="0"/>
          <w:marRight w:val="0"/>
          <w:marTop w:val="0"/>
          <w:marBottom w:val="0"/>
          <w:divBdr>
            <w:top w:val="none" w:sz="0" w:space="0" w:color="auto"/>
            <w:left w:val="none" w:sz="0" w:space="0" w:color="auto"/>
            <w:bottom w:val="none" w:sz="0" w:space="0" w:color="auto"/>
            <w:right w:val="none" w:sz="0" w:space="0" w:color="auto"/>
          </w:divBdr>
        </w:div>
        <w:div w:id="911163899">
          <w:marLeft w:val="0"/>
          <w:marRight w:val="0"/>
          <w:marTop w:val="0"/>
          <w:marBottom w:val="0"/>
          <w:divBdr>
            <w:top w:val="none" w:sz="0" w:space="0" w:color="auto"/>
            <w:left w:val="none" w:sz="0" w:space="0" w:color="auto"/>
            <w:bottom w:val="none" w:sz="0" w:space="0" w:color="auto"/>
            <w:right w:val="none" w:sz="0" w:space="0" w:color="auto"/>
          </w:divBdr>
        </w:div>
        <w:div w:id="1331787282">
          <w:marLeft w:val="0"/>
          <w:marRight w:val="0"/>
          <w:marTop w:val="0"/>
          <w:marBottom w:val="0"/>
          <w:divBdr>
            <w:top w:val="none" w:sz="0" w:space="0" w:color="auto"/>
            <w:left w:val="none" w:sz="0" w:space="0" w:color="auto"/>
            <w:bottom w:val="none" w:sz="0" w:space="0" w:color="auto"/>
            <w:right w:val="none" w:sz="0" w:space="0" w:color="auto"/>
          </w:divBdr>
        </w:div>
        <w:div w:id="1130245284">
          <w:marLeft w:val="0"/>
          <w:marRight w:val="0"/>
          <w:marTop w:val="0"/>
          <w:marBottom w:val="0"/>
          <w:divBdr>
            <w:top w:val="none" w:sz="0" w:space="0" w:color="auto"/>
            <w:left w:val="none" w:sz="0" w:space="0" w:color="auto"/>
            <w:bottom w:val="none" w:sz="0" w:space="0" w:color="auto"/>
            <w:right w:val="none" w:sz="0" w:space="0" w:color="auto"/>
          </w:divBdr>
        </w:div>
        <w:div w:id="531722151">
          <w:marLeft w:val="0"/>
          <w:marRight w:val="0"/>
          <w:marTop w:val="0"/>
          <w:marBottom w:val="0"/>
          <w:divBdr>
            <w:top w:val="none" w:sz="0" w:space="0" w:color="auto"/>
            <w:left w:val="none" w:sz="0" w:space="0" w:color="auto"/>
            <w:bottom w:val="none" w:sz="0" w:space="0" w:color="auto"/>
            <w:right w:val="none" w:sz="0" w:space="0" w:color="auto"/>
          </w:divBdr>
        </w:div>
        <w:div w:id="143007271">
          <w:marLeft w:val="0"/>
          <w:marRight w:val="0"/>
          <w:marTop w:val="0"/>
          <w:marBottom w:val="0"/>
          <w:divBdr>
            <w:top w:val="none" w:sz="0" w:space="0" w:color="auto"/>
            <w:left w:val="none" w:sz="0" w:space="0" w:color="auto"/>
            <w:bottom w:val="none" w:sz="0" w:space="0" w:color="auto"/>
            <w:right w:val="none" w:sz="0" w:space="0" w:color="auto"/>
          </w:divBdr>
        </w:div>
        <w:div w:id="1434201513">
          <w:marLeft w:val="0"/>
          <w:marRight w:val="0"/>
          <w:marTop w:val="0"/>
          <w:marBottom w:val="0"/>
          <w:divBdr>
            <w:top w:val="none" w:sz="0" w:space="0" w:color="auto"/>
            <w:left w:val="none" w:sz="0" w:space="0" w:color="auto"/>
            <w:bottom w:val="none" w:sz="0" w:space="0" w:color="auto"/>
            <w:right w:val="none" w:sz="0" w:space="0" w:color="auto"/>
          </w:divBdr>
        </w:div>
        <w:div w:id="879635098">
          <w:marLeft w:val="0"/>
          <w:marRight w:val="0"/>
          <w:marTop w:val="0"/>
          <w:marBottom w:val="0"/>
          <w:divBdr>
            <w:top w:val="none" w:sz="0" w:space="0" w:color="auto"/>
            <w:left w:val="none" w:sz="0" w:space="0" w:color="auto"/>
            <w:bottom w:val="none" w:sz="0" w:space="0" w:color="auto"/>
            <w:right w:val="none" w:sz="0" w:space="0" w:color="auto"/>
          </w:divBdr>
        </w:div>
        <w:div w:id="1568766386">
          <w:marLeft w:val="0"/>
          <w:marRight w:val="0"/>
          <w:marTop w:val="0"/>
          <w:marBottom w:val="0"/>
          <w:divBdr>
            <w:top w:val="none" w:sz="0" w:space="0" w:color="auto"/>
            <w:left w:val="none" w:sz="0" w:space="0" w:color="auto"/>
            <w:bottom w:val="none" w:sz="0" w:space="0" w:color="auto"/>
            <w:right w:val="none" w:sz="0" w:space="0" w:color="auto"/>
          </w:divBdr>
        </w:div>
        <w:div w:id="1044259023">
          <w:marLeft w:val="0"/>
          <w:marRight w:val="0"/>
          <w:marTop w:val="0"/>
          <w:marBottom w:val="0"/>
          <w:divBdr>
            <w:top w:val="none" w:sz="0" w:space="0" w:color="auto"/>
            <w:left w:val="none" w:sz="0" w:space="0" w:color="auto"/>
            <w:bottom w:val="none" w:sz="0" w:space="0" w:color="auto"/>
            <w:right w:val="none" w:sz="0" w:space="0" w:color="auto"/>
          </w:divBdr>
        </w:div>
        <w:div w:id="903294889">
          <w:marLeft w:val="0"/>
          <w:marRight w:val="0"/>
          <w:marTop w:val="0"/>
          <w:marBottom w:val="0"/>
          <w:divBdr>
            <w:top w:val="none" w:sz="0" w:space="0" w:color="auto"/>
            <w:left w:val="none" w:sz="0" w:space="0" w:color="auto"/>
            <w:bottom w:val="none" w:sz="0" w:space="0" w:color="auto"/>
            <w:right w:val="none" w:sz="0" w:space="0" w:color="auto"/>
          </w:divBdr>
        </w:div>
        <w:div w:id="203103181">
          <w:marLeft w:val="0"/>
          <w:marRight w:val="0"/>
          <w:marTop w:val="0"/>
          <w:marBottom w:val="0"/>
          <w:divBdr>
            <w:top w:val="none" w:sz="0" w:space="0" w:color="auto"/>
            <w:left w:val="none" w:sz="0" w:space="0" w:color="auto"/>
            <w:bottom w:val="none" w:sz="0" w:space="0" w:color="auto"/>
            <w:right w:val="none" w:sz="0" w:space="0" w:color="auto"/>
          </w:divBdr>
        </w:div>
        <w:div w:id="659311839">
          <w:marLeft w:val="0"/>
          <w:marRight w:val="0"/>
          <w:marTop w:val="0"/>
          <w:marBottom w:val="0"/>
          <w:divBdr>
            <w:top w:val="none" w:sz="0" w:space="0" w:color="auto"/>
            <w:left w:val="none" w:sz="0" w:space="0" w:color="auto"/>
            <w:bottom w:val="none" w:sz="0" w:space="0" w:color="auto"/>
            <w:right w:val="none" w:sz="0" w:space="0" w:color="auto"/>
          </w:divBdr>
        </w:div>
        <w:div w:id="885072095">
          <w:marLeft w:val="0"/>
          <w:marRight w:val="0"/>
          <w:marTop w:val="0"/>
          <w:marBottom w:val="0"/>
          <w:divBdr>
            <w:top w:val="none" w:sz="0" w:space="0" w:color="auto"/>
            <w:left w:val="none" w:sz="0" w:space="0" w:color="auto"/>
            <w:bottom w:val="none" w:sz="0" w:space="0" w:color="auto"/>
            <w:right w:val="none" w:sz="0" w:space="0" w:color="auto"/>
          </w:divBdr>
        </w:div>
        <w:div w:id="435178401">
          <w:marLeft w:val="0"/>
          <w:marRight w:val="0"/>
          <w:marTop w:val="0"/>
          <w:marBottom w:val="0"/>
          <w:divBdr>
            <w:top w:val="none" w:sz="0" w:space="0" w:color="auto"/>
            <w:left w:val="none" w:sz="0" w:space="0" w:color="auto"/>
            <w:bottom w:val="none" w:sz="0" w:space="0" w:color="auto"/>
            <w:right w:val="none" w:sz="0" w:space="0" w:color="auto"/>
          </w:divBdr>
        </w:div>
        <w:div w:id="288125478">
          <w:marLeft w:val="0"/>
          <w:marRight w:val="0"/>
          <w:marTop w:val="0"/>
          <w:marBottom w:val="0"/>
          <w:divBdr>
            <w:top w:val="none" w:sz="0" w:space="0" w:color="auto"/>
            <w:left w:val="none" w:sz="0" w:space="0" w:color="auto"/>
            <w:bottom w:val="none" w:sz="0" w:space="0" w:color="auto"/>
            <w:right w:val="none" w:sz="0" w:space="0" w:color="auto"/>
          </w:divBdr>
        </w:div>
        <w:div w:id="1085105134">
          <w:marLeft w:val="0"/>
          <w:marRight w:val="0"/>
          <w:marTop w:val="0"/>
          <w:marBottom w:val="0"/>
          <w:divBdr>
            <w:top w:val="none" w:sz="0" w:space="0" w:color="auto"/>
            <w:left w:val="none" w:sz="0" w:space="0" w:color="auto"/>
            <w:bottom w:val="none" w:sz="0" w:space="0" w:color="auto"/>
            <w:right w:val="none" w:sz="0" w:space="0" w:color="auto"/>
          </w:divBdr>
        </w:div>
        <w:div w:id="902639185">
          <w:marLeft w:val="0"/>
          <w:marRight w:val="0"/>
          <w:marTop w:val="0"/>
          <w:marBottom w:val="0"/>
          <w:divBdr>
            <w:top w:val="none" w:sz="0" w:space="0" w:color="auto"/>
            <w:left w:val="none" w:sz="0" w:space="0" w:color="auto"/>
            <w:bottom w:val="none" w:sz="0" w:space="0" w:color="auto"/>
            <w:right w:val="none" w:sz="0" w:space="0" w:color="auto"/>
          </w:divBdr>
        </w:div>
        <w:div w:id="1849443435">
          <w:marLeft w:val="0"/>
          <w:marRight w:val="0"/>
          <w:marTop w:val="0"/>
          <w:marBottom w:val="0"/>
          <w:divBdr>
            <w:top w:val="none" w:sz="0" w:space="0" w:color="auto"/>
            <w:left w:val="none" w:sz="0" w:space="0" w:color="auto"/>
            <w:bottom w:val="none" w:sz="0" w:space="0" w:color="auto"/>
            <w:right w:val="none" w:sz="0" w:space="0" w:color="auto"/>
          </w:divBdr>
        </w:div>
        <w:div w:id="1615476191">
          <w:marLeft w:val="0"/>
          <w:marRight w:val="0"/>
          <w:marTop w:val="0"/>
          <w:marBottom w:val="0"/>
          <w:divBdr>
            <w:top w:val="none" w:sz="0" w:space="0" w:color="auto"/>
            <w:left w:val="none" w:sz="0" w:space="0" w:color="auto"/>
            <w:bottom w:val="none" w:sz="0" w:space="0" w:color="auto"/>
            <w:right w:val="none" w:sz="0" w:space="0" w:color="auto"/>
          </w:divBdr>
        </w:div>
        <w:div w:id="1458640856">
          <w:marLeft w:val="0"/>
          <w:marRight w:val="0"/>
          <w:marTop w:val="0"/>
          <w:marBottom w:val="0"/>
          <w:divBdr>
            <w:top w:val="none" w:sz="0" w:space="0" w:color="auto"/>
            <w:left w:val="none" w:sz="0" w:space="0" w:color="auto"/>
            <w:bottom w:val="none" w:sz="0" w:space="0" w:color="auto"/>
            <w:right w:val="none" w:sz="0" w:space="0" w:color="auto"/>
          </w:divBdr>
        </w:div>
        <w:div w:id="900823927">
          <w:marLeft w:val="0"/>
          <w:marRight w:val="0"/>
          <w:marTop w:val="0"/>
          <w:marBottom w:val="0"/>
          <w:divBdr>
            <w:top w:val="none" w:sz="0" w:space="0" w:color="auto"/>
            <w:left w:val="none" w:sz="0" w:space="0" w:color="auto"/>
            <w:bottom w:val="none" w:sz="0" w:space="0" w:color="auto"/>
            <w:right w:val="none" w:sz="0" w:space="0" w:color="auto"/>
          </w:divBdr>
        </w:div>
        <w:div w:id="549268075">
          <w:marLeft w:val="0"/>
          <w:marRight w:val="0"/>
          <w:marTop w:val="0"/>
          <w:marBottom w:val="0"/>
          <w:divBdr>
            <w:top w:val="none" w:sz="0" w:space="0" w:color="auto"/>
            <w:left w:val="none" w:sz="0" w:space="0" w:color="auto"/>
            <w:bottom w:val="none" w:sz="0" w:space="0" w:color="auto"/>
            <w:right w:val="none" w:sz="0" w:space="0" w:color="auto"/>
          </w:divBdr>
        </w:div>
        <w:div w:id="1887134193">
          <w:marLeft w:val="0"/>
          <w:marRight w:val="0"/>
          <w:marTop w:val="0"/>
          <w:marBottom w:val="0"/>
          <w:divBdr>
            <w:top w:val="none" w:sz="0" w:space="0" w:color="auto"/>
            <w:left w:val="none" w:sz="0" w:space="0" w:color="auto"/>
            <w:bottom w:val="none" w:sz="0" w:space="0" w:color="auto"/>
            <w:right w:val="none" w:sz="0" w:space="0" w:color="auto"/>
          </w:divBdr>
        </w:div>
        <w:div w:id="27338744">
          <w:marLeft w:val="0"/>
          <w:marRight w:val="0"/>
          <w:marTop w:val="0"/>
          <w:marBottom w:val="0"/>
          <w:divBdr>
            <w:top w:val="none" w:sz="0" w:space="0" w:color="auto"/>
            <w:left w:val="none" w:sz="0" w:space="0" w:color="auto"/>
            <w:bottom w:val="none" w:sz="0" w:space="0" w:color="auto"/>
            <w:right w:val="none" w:sz="0" w:space="0" w:color="auto"/>
          </w:divBdr>
        </w:div>
        <w:div w:id="1932346288">
          <w:marLeft w:val="0"/>
          <w:marRight w:val="0"/>
          <w:marTop w:val="0"/>
          <w:marBottom w:val="0"/>
          <w:divBdr>
            <w:top w:val="none" w:sz="0" w:space="0" w:color="auto"/>
            <w:left w:val="none" w:sz="0" w:space="0" w:color="auto"/>
            <w:bottom w:val="none" w:sz="0" w:space="0" w:color="auto"/>
            <w:right w:val="none" w:sz="0" w:space="0" w:color="auto"/>
          </w:divBdr>
        </w:div>
        <w:div w:id="1341856550">
          <w:marLeft w:val="0"/>
          <w:marRight w:val="0"/>
          <w:marTop w:val="0"/>
          <w:marBottom w:val="0"/>
          <w:divBdr>
            <w:top w:val="none" w:sz="0" w:space="0" w:color="auto"/>
            <w:left w:val="none" w:sz="0" w:space="0" w:color="auto"/>
            <w:bottom w:val="none" w:sz="0" w:space="0" w:color="auto"/>
            <w:right w:val="none" w:sz="0" w:space="0" w:color="auto"/>
          </w:divBdr>
        </w:div>
        <w:div w:id="543754597">
          <w:marLeft w:val="0"/>
          <w:marRight w:val="0"/>
          <w:marTop w:val="0"/>
          <w:marBottom w:val="0"/>
          <w:divBdr>
            <w:top w:val="none" w:sz="0" w:space="0" w:color="auto"/>
            <w:left w:val="none" w:sz="0" w:space="0" w:color="auto"/>
            <w:bottom w:val="none" w:sz="0" w:space="0" w:color="auto"/>
            <w:right w:val="none" w:sz="0" w:space="0" w:color="auto"/>
          </w:divBdr>
        </w:div>
        <w:div w:id="1893233066">
          <w:marLeft w:val="0"/>
          <w:marRight w:val="0"/>
          <w:marTop w:val="0"/>
          <w:marBottom w:val="0"/>
          <w:divBdr>
            <w:top w:val="none" w:sz="0" w:space="0" w:color="auto"/>
            <w:left w:val="none" w:sz="0" w:space="0" w:color="auto"/>
            <w:bottom w:val="none" w:sz="0" w:space="0" w:color="auto"/>
            <w:right w:val="none" w:sz="0" w:space="0" w:color="auto"/>
          </w:divBdr>
        </w:div>
        <w:div w:id="1131903433">
          <w:marLeft w:val="0"/>
          <w:marRight w:val="0"/>
          <w:marTop w:val="0"/>
          <w:marBottom w:val="0"/>
          <w:divBdr>
            <w:top w:val="none" w:sz="0" w:space="0" w:color="auto"/>
            <w:left w:val="none" w:sz="0" w:space="0" w:color="auto"/>
            <w:bottom w:val="none" w:sz="0" w:space="0" w:color="auto"/>
            <w:right w:val="none" w:sz="0" w:space="0" w:color="auto"/>
          </w:divBdr>
        </w:div>
        <w:div w:id="1217816228">
          <w:marLeft w:val="0"/>
          <w:marRight w:val="0"/>
          <w:marTop w:val="0"/>
          <w:marBottom w:val="0"/>
          <w:divBdr>
            <w:top w:val="none" w:sz="0" w:space="0" w:color="auto"/>
            <w:left w:val="none" w:sz="0" w:space="0" w:color="auto"/>
            <w:bottom w:val="none" w:sz="0" w:space="0" w:color="auto"/>
            <w:right w:val="none" w:sz="0" w:space="0" w:color="auto"/>
          </w:divBdr>
        </w:div>
        <w:div w:id="1138180315">
          <w:marLeft w:val="0"/>
          <w:marRight w:val="0"/>
          <w:marTop w:val="0"/>
          <w:marBottom w:val="0"/>
          <w:divBdr>
            <w:top w:val="none" w:sz="0" w:space="0" w:color="auto"/>
            <w:left w:val="none" w:sz="0" w:space="0" w:color="auto"/>
            <w:bottom w:val="none" w:sz="0" w:space="0" w:color="auto"/>
            <w:right w:val="none" w:sz="0" w:space="0" w:color="auto"/>
          </w:divBdr>
        </w:div>
        <w:div w:id="445469038">
          <w:marLeft w:val="0"/>
          <w:marRight w:val="0"/>
          <w:marTop w:val="0"/>
          <w:marBottom w:val="0"/>
          <w:divBdr>
            <w:top w:val="none" w:sz="0" w:space="0" w:color="auto"/>
            <w:left w:val="none" w:sz="0" w:space="0" w:color="auto"/>
            <w:bottom w:val="none" w:sz="0" w:space="0" w:color="auto"/>
            <w:right w:val="none" w:sz="0" w:space="0" w:color="auto"/>
          </w:divBdr>
        </w:div>
        <w:div w:id="184752688">
          <w:marLeft w:val="0"/>
          <w:marRight w:val="0"/>
          <w:marTop w:val="0"/>
          <w:marBottom w:val="0"/>
          <w:divBdr>
            <w:top w:val="none" w:sz="0" w:space="0" w:color="auto"/>
            <w:left w:val="none" w:sz="0" w:space="0" w:color="auto"/>
            <w:bottom w:val="none" w:sz="0" w:space="0" w:color="auto"/>
            <w:right w:val="none" w:sz="0" w:space="0" w:color="auto"/>
          </w:divBdr>
        </w:div>
        <w:div w:id="834227186">
          <w:marLeft w:val="0"/>
          <w:marRight w:val="0"/>
          <w:marTop w:val="0"/>
          <w:marBottom w:val="0"/>
          <w:divBdr>
            <w:top w:val="none" w:sz="0" w:space="0" w:color="auto"/>
            <w:left w:val="none" w:sz="0" w:space="0" w:color="auto"/>
            <w:bottom w:val="none" w:sz="0" w:space="0" w:color="auto"/>
            <w:right w:val="none" w:sz="0" w:space="0" w:color="auto"/>
          </w:divBdr>
        </w:div>
        <w:div w:id="258149863">
          <w:marLeft w:val="0"/>
          <w:marRight w:val="0"/>
          <w:marTop w:val="0"/>
          <w:marBottom w:val="0"/>
          <w:divBdr>
            <w:top w:val="none" w:sz="0" w:space="0" w:color="auto"/>
            <w:left w:val="none" w:sz="0" w:space="0" w:color="auto"/>
            <w:bottom w:val="none" w:sz="0" w:space="0" w:color="auto"/>
            <w:right w:val="none" w:sz="0" w:space="0" w:color="auto"/>
          </w:divBdr>
        </w:div>
        <w:div w:id="1440877364">
          <w:marLeft w:val="0"/>
          <w:marRight w:val="0"/>
          <w:marTop w:val="0"/>
          <w:marBottom w:val="0"/>
          <w:divBdr>
            <w:top w:val="none" w:sz="0" w:space="0" w:color="auto"/>
            <w:left w:val="none" w:sz="0" w:space="0" w:color="auto"/>
            <w:bottom w:val="none" w:sz="0" w:space="0" w:color="auto"/>
            <w:right w:val="none" w:sz="0" w:space="0" w:color="auto"/>
          </w:divBdr>
        </w:div>
        <w:div w:id="1170557994">
          <w:marLeft w:val="0"/>
          <w:marRight w:val="0"/>
          <w:marTop w:val="0"/>
          <w:marBottom w:val="0"/>
          <w:divBdr>
            <w:top w:val="none" w:sz="0" w:space="0" w:color="auto"/>
            <w:left w:val="none" w:sz="0" w:space="0" w:color="auto"/>
            <w:bottom w:val="none" w:sz="0" w:space="0" w:color="auto"/>
            <w:right w:val="none" w:sz="0" w:space="0" w:color="auto"/>
          </w:divBdr>
        </w:div>
        <w:div w:id="351537409">
          <w:marLeft w:val="0"/>
          <w:marRight w:val="0"/>
          <w:marTop w:val="0"/>
          <w:marBottom w:val="0"/>
          <w:divBdr>
            <w:top w:val="none" w:sz="0" w:space="0" w:color="auto"/>
            <w:left w:val="none" w:sz="0" w:space="0" w:color="auto"/>
            <w:bottom w:val="none" w:sz="0" w:space="0" w:color="auto"/>
            <w:right w:val="none" w:sz="0" w:space="0" w:color="auto"/>
          </w:divBdr>
        </w:div>
        <w:div w:id="20448617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2.xml"/><Relationship Id="rId26" Type="http://schemas.openxmlformats.org/officeDocument/2006/relationships/footer" Target="footer7.xml"/><Relationship Id="rId3" Type="http://schemas.openxmlformats.org/officeDocument/2006/relationships/customXml" Target="../customXml/item3.xml"/><Relationship Id="rId21" Type="http://schemas.openxmlformats.org/officeDocument/2006/relationships/footer" Target="footer4.xml"/><Relationship Id="rId34" Type="http://schemas.openxmlformats.org/officeDocument/2006/relationships/fontTable" Target="fontTable.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footer" Target="footer13.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footer" Target="footer6.xml"/><Relationship Id="rId32" Type="http://schemas.openxmlformats.org/officeDocument/2006/relationships/header" Target="header7.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footer" Target="footer5.xml"/><Relationship Id="rId28" Type="http://schemas.openxmlformats.org/officeDocument/2006/relationships/footer" Target="footer9.xml"/><Relationship Id="rId36" Type="http://schemas.openxmlformats.org/officeDocument/2006/relationships/theme" Target="theme/theme1.xml"/><Relationship Id="rId10" Type="http://schemas.openxmlformats.org/officeDocument/2006/relationships/webSettings" Target="webSettings.xml"/><Relationship Id="rId19" Type="http://schemas.openxmlformats.org/officeDocument/2006/relationships/footer" Target="footer3.xml"/><Relationship Id="rId31" Type="http://schemas.openxmlformats.org/officeDocument/2006/relationships/footer" Target="footer12.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footer" Target="footer8.xml"/><Relationship Id="rId30" Type="http://schemas.openxmlformats.org/officeDocument/2006/relationships/footer" Target="footer11.xml"/><Relationship Id="rId35" Type="http://schemas.openxmlformats.org/officeDocument/2006/relationships/glossaryDocument" Target="glossary/document.xml"/><Relationship Id="rId8"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tif"/><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4.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g510\AppData\Local\Temp\Report_Template-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8609DC3CE2A470185112D0E274BE356"/>
        <w:category>
          <w:name w:val="General"/>
          <w:gallery w:val="placeholder"/>
        </w:category>
        <w:types>
          <w:type w:val="bbPlcHdr"/>
        </w:types>
        <w:behaviors>
          <w:behavior w:val="content"/>
        </w:behaviors>
        <w:guid w:val="{7C446FDB-586F-4568-AC7C-0E041FD3E0A5}"/>
      </w:docPartPr>
      <w:docPartBody>
        <w:p w:rsidR="00386333" w:rsidRDefault="00386333">
          <w:pPr>
            <w:pStyle w:val="C8609DC3CE2A470185112D0E274BE356"/>
          </w:pPr>
          <w:r w:rsidRPr="0029672A">
            <w:rPr>
              <w:rStyle w:val="PlaceholderText"/>
            </w:rPr>
            <w:t>[Title]</w:t>
          </w:r>
        </w:p>
      </w:docPartBody>
    </w:docPart>
    <w:docPart>
      <w:docPartPr>
        <w:name w:val="0FB8698E8E8E4EAE81E1FB5593313342"/>
        <w:category>
          <w:name w:val="General"/>
          <w:gallery w:val="placeholder"/>
        </w:category>
        <w:types>
          <w:type w:val="bbPlcHdr"/>
        </w:types>
        <w:behaviors>
          <w:behavior w:val="content"/>
        </w:behaviors>
        <w:guid w:val="{0AA661F8-623D-4155-A629-EC6AA4FEBE24}"/>
      </w:docPartPr>
      <w:docPartBody>
        <w:p w:rsidR="00386333" w:rsidRDefault="00386333">
          <w:pPr>
            <w:pStyle w:val="0FB8698E8E8E4EAE81E1FB5593313342"/>
          </w:pPr>
          <w:r w:rsidRPr="0029672A">
            <w:rPr>
              <w:rStyle w:val="PlaceholderText"/>
            </w:rPr>
            <w:t>[Publish Date]</w:t>
          </w:r>
        </w:p>
      </w:docPartBody>
    </w:docPart>
    <w:docPart>
      <w:docPartPr>
        <w:name w:val="BFB65BBFC98E469AB3D68291BC215D9C"/>
        <w:category>
          <w:name w:val="General"/>
          <w:gallery w:val="placeholder"/>
        </w:category>
        <w:types>
          <w:type w:val="bbPlcHdr"/>
        </w:types>
        <w:behaviors>
          <w:behavior w:val="content"/>
        </w:behaviors>
        <w:guid w:val="{A4219F71-31A5-4595-B726-4D1E6F38827B}"/>
      </w:docPartPr>
      <w:docPartBody>
        <w:p w:rsidR="00386333" w:rsidRDefault="00386333">
          <w:pPr>
            <w:pStyle w:val="BFB65BBFC98E469AB3D68291BC215D9C"/>
          </w:pPr>
          <w:r w:rsidRPr="0029672A">
            <w:rPr>
              <w:rStyle w:val="PlaceholderText"/>
            </w:rPr>
            <w:t>[Title]</w:t>
          </w:r>
        </w:p>
      </w:docPartBody>
    </w:docPart>
    <w:docPart>
      <w:docPartPr>
        <w:name w:val="22B69E3066D942899A8A0DCFD08C1B8C"/>
        <w:category>
          <w:name w:val="General"/>
          <w:gallery w:val="placeholder"/>
        </w:category>
        <w:types>
          <w:type w:val="bbPlcHdr"/>
        </w:types>
        <w:behaviors>
          <w:behavior w:val="content"/>
        </w:behaviors>
        <w:guid w:val="{C3176F72-FF5F-4D75-9220-702CE4F548FA}"/>
      </w:docPartPr>
      <w:docPartBody>
        <w:p w:rsidR="00386333" w:rsidRDefault="00386333">
          <w:pPr>
            <w:pStyle w:val="22B69E3066D942899A8A0DCFD08C1B8C"/>
          </w:pPr>
          <w:r w:rsidRPr="0029672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webkit-standard">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6333"/>
    <w:rsid w:val="00386333"/>
    <w:rsid w:val="00A92976"/>
    <w:rsid w:val="00CA6AAF"/>
    <w:rsid w:val="00CF76EB"/>
    <w:rsid w:val="00F474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8609DC3CE2A470185112D0E274BE356">
    <w:name w:val="C8609DC3CE2A470185112D0E274BE356"/>
  </w:style>
  <w:style w:type="paragraph" w:customStyle="1" w:styleId="0FB8698E8E8E4EAE81E1FB5593313342">
    <w:name w:val="0FB8698E8E8E4EAE81E1FB5593313342"/>
  </w:style>
  <w:style w:type="paragraph" w:customStyle="1" w:styleId="3D20BBB4F6924B2BB13C957CDBC633E4">
    <w:name w:val="3D20BBB4F6924B2BB13C957CDBC633E4"/>
  </w:style>
  <w:style w:type="paragraph" w:customStyle="1" w:styleId="BFB65BBFC98E469AB3D68291BC215D9C">
    <w:name w:val="BFB65BBFC98E469AB3D68291BC215D9C"/>
  </w:style>
  <w:style w:type="paragraph" w:customStyle="1" w:styleId="22B69E3066D942899A8A0DCFD08C1B8C">
    <w:name w:val="22B69E3066D942899A8A0DCFD08C1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PNNL">
  <a:themeElements>
    <a:clrScheme name="PNNL Brand Theme 2">
      <a:dk1>
        <a:srgbClr val="707276"/>
      </a:dk1>
      <a:lt1>
        <a:srgbClr val="FFFFFF"/>
      </a:lt1>
      <a:dk2>
        <a:srgbClr val="D57500"/>
      </a:dk2>
      <a:lt2>
        <a:srgbClr val="B2B3B5"/>
      </a:lt2>
      <a:accent1>
        <a:srgbClr val="A83C0F"/>
      </a:accent1>
      <a:accent2>
        <a:srgbClr val="242424"/>
      </a:accent2>
      <a:accent3>
        <a:srgbClr val="F1AB00"/>
      </a:accent3>
      <a:accent4>
        <a:srgbClr val="007229"/>
      </a:accent4>
      <a:accent5>
        <a:srgbClr val="C10435"/>
      </a:accent5>
      <a:accent6>
        <a:srgbClr val="007FAC"/>
      </a:accent6>
      <a:hlink>
        <a:srgbClr val="003698"/>
      </a:hlink>
      <a:folHlink>
        <a:srgbClr val="8A0752"/>
      </a:folHlink>
    </a:clrScheme>
    <a:fontScheme name="PNNL Custom">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2017-07-06T00:00:00</PublishDate>
  <Abstract/>
  <CompanyAddress/>
  <CompanyPhone/>
  <CompanyFax/>
  <CompanyEmail/>
</CoverPageProperties>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AFD3FA-79EE-4AF8-A72B-55EE7C542571}">
  <ds:schemaRefs>
    <ds:schemaRef ds:uri="http://schemas.microsoft.com/office/2006/customDocumentInformationPanel"/>
  </ds:schemaRefs>
</ds:datastoreItem>
</file>

<file path=customXml/itemProps3.xml><?xml version="1.0" encoding="utf-8"?>
<ds:datastoreItem xmlns:ds="http://schemas.openxmlformats.org/officeDocument/2006/customXml" ds:itemID="{3D4E7EBA-C8D7-4DFF-8F35-9F9ED0473AC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1222607-C8E7-4969-8951-BBD7EC2E2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D4A9B16B-422A-4C7A-9BA4-A90472E99E70}">
  <ds:schemaRefs>
    <ds:schemaRef ds:uri="http://schemas.microsoft.com/sharepoint/v3/contenttype/forms"/>
  </ds:schemaRefs>
</ds:datastoreItem>
</file>

<file path=customXml/itemProps6.xml><?xml version="1.0" encoding="utf-8"?>
<ds:datastoreItem xmlns:ds="http://schemas.openxmlformats.org/officeDocument/2006/customXml" ds:itemID="{FD5CC548-4C04-6549-8F92-BD758FA7B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C:\Users\d3g510\AppData\Local\Temp\Report_Template-1.dotx</Template>
  <TotalTime>134</TotalTime>
  <Pages>38</Pages>
  <Words>5722</Words>
  <Characters>32621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FLOWER Operations Guide</vt:lpstr>
    </vt:vector>
  </TitlesOfParts>
  <Company>Pacific Northwest National Laboratory</Company>
  <LinksUpToDate>false</LinksUpToDate>
  <CharactersWithSpaces>38267</CharactersWithSpaces>
  <SharedDoc>false</SharedDoc>
  <HLinks>
    <vt:vector size="54" baseType="variant">
      <vt:variant>
        <vt:i4>1114165</vt:i4>
      </vt:variant>
      <vt:variant>
        <vt:i4>41</vt:i4>
      </vt:variant>
      <vt:variant>
        <vt:i4>0</vt:i4>
      </vt:variant>
      <vt:variant>
        <vt:i4>5</vt:i4>
      </vt:variant>
      <vt:variant>
        <vt:lpwstr/>
      </vt:variant>
      <vt:variant>
        <vt:lpwstr>_Toc195079668</vt:lpwstr>
      </vt:variant>
      <vt:variant>
        <vt:i4>1114165</vt:i4>
      </vt:variant>
      <vt:variant>
        <vt:i4>35</vt:i4>
      </vt:variant>
      <vt:variant>
        <vt:i4>0</vt:i4>
      </vt:variant>
      <vt:variant>
        <vt:i4>5</vt:i4>
      </vt:variant>
      <vt:variant>
        <vt:lpwstr/>
      </vt:variant>
      <vt:variant>
        <vt:lpwstr>_Toc195079667</vt:lpwstr>
      </vt:variant>
      <vt:variant>
        <vt:i4>1114165</vt:i4>
      </vt:variant>
      <vt:variant>
        <vt:i4>29</vt:i4>
      </vt:variant>
      <vt:variant>
        <vt:i4>0</vt:i4>
      </vt:variant>
      <vt:variant>
        <vt:i4>5</vt:i4>
      </vt:variant>
      <vt:variant>
        <vt:lpwstr/>
      </vt:variant>
      <vt:variant>
        <vt:lpwstr>_Toc195079666</vt:lpwstr>
      </vt:variant>
      <vt:variant>
        <vt:i4>1114165</vt:i4>
      </vt:variant>
      <vt:variant>
        <vt:i4>23</vt:i4>
      </vt:variant>
      <vt:variant>
        <vt:i4>0</vt:i4>
      </vt:variant>
      <vt:variant>
        <vt:i4>5</vt:i4>
      </vt:variant>
      <vt:variant>
        <vt:lpwstr/>
      </vt:variant>
      <vt:variant>
        <vt:lpwstr>_Toc195079665</vt:lpwstr>
      </vt:variant>
      <vt:variant>
        <vt:i4>1114165</vt:i4>
      </vt:variant>
      <vt:variant>
        <vt:i4>17</vt:i4>
      </vt:variant>
      <vt:variant>
        <vt:i4>0</vt:i4>
      </vt:variant>
      <vt:variant>
        <vt:i4>5</vt:i4>
      </vt:variant>
      <vt:variant>
        <vt:lpwstr/>
      </vt:variant>
      <vt:variant>
        <vt:lpwstr>_Toc195079664</vt:lpwstr>
      </vt:variant>
      <vt:variant>
        <vt:i4>1114165</vt:i4>
      </vt:variant>
      <vt:variant>
        <vt:i4>11</vt:i4>
      </vt:variant>
      <vt:variant>
        <vt:i4>0</vt:i4>
      </vt:variant>
      <vt:variant>
        <vt:i4>5</vt:i4>
      </vt:variant>
      <vt:variant>
        <vt:lpwstr/>
      </vt:variant>
      <vt:variant>
        <vt:lpwstr>_Toc195079663</vt:lpwstr>
      </vt:variant>
      <vt:variant>
        <vt:i4>262169</vt:i4>
      </vt:variant>
      <vt:variant>
        <vt:i4>6</vt:i4>
      </vt:variant>
      <vt:variant>
        <vt:i4>0</vt:i4>
      </vt:variant>
      <vt:variant>
        <vt:i4>5</vt:i4>
      </vt:variant>
      <vt:variant>
        <vt:lpwstr>http://sbms.pnl.gov/standard/85/8504e050.pdf</vt:lpwstr>
      </vt:variant>
      <vt:variant>
        <vt:lpwstr/>
      </vt:variant>
      <vt:variant>
        <vt:i4>262174</vt:i4>
      </vt:variant>
      <vt:variant>
        <vt:i4>3</vt:i4>
      </vt:variant>
      <vt:variant>
        <vt:i4>0</vt:i4>
      </vt:variant>
      <vt:variant>
        <vt:i4>5</vt:i4>
      </vt:variant>
      <vt:variant>
        <vt:lpwstr>http://sbms.pnl.gov/standard/85/8504e020.pdf</vt:lpwstr>
      </vt:variant>
      <vt:variant>
        <vt:lpwstr/>
      </vt:variant>
      <vt:variant>
        <vt:i4>262175</vt:i4>
      </vt:variant>
      <vt:variant>
        <vt:i4>0</vt:i4>
      </vt:variant>
      <vt:variant>
        <vt:i4>0</vt:i4>
      </vt:variant>
      <vt:variant>
        <vt:i4>5</vt:i4>
      </vt:variant>
      <vt:variant>
        <vt:lpwstr>http://sbms.pnl.gov/standard/85/8504e030.pdf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Operations Guide</dc:title>
  <dc:creator>Colleen</dc:creator>
  <cp:lastModifiedBy>Curtis, Darren S</cp:lastModifiedBy>
  <cp:revision>2</cp:revision>
  <dcterms:created xsi:type="dcterms:W3CDTF">2017-10-05T20:57:00Z</dcterms:created>
  <dcterms:modified xsi:type="dcterms:W3CDTF">2019-02-16T00:49:00Z</dcterms:modified>
  <cp:contentStatus>PNNL-SA-120800</cp:contentStatus>
</cp:coreProperties>
</file>