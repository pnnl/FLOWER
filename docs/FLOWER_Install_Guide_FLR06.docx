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7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alias w:val="Click Here and Type Title"/>
        <w:tag w:val="Add Title Here"/>
        <w:id w:val="644095079"/>
        <w:placeholder>
          <w:docPart w:val="C8609DC3CE2A470185112D0E274BE35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EndPr/>
      <w:sdtContent>
        <w:p w14:paraId="7931FCE2" w14:textId="42876DDE" w:rsidR="00E12AF4" w:rsidRPr="00604F91" w:rsidRDefault="00DF7588" w:rsidP="00A366B3">
          <w:pPr>
            <w:pStyle w:val="Title"/>
          </w:pPr>
          <w:r>
            <w:t>FLOWER Installation Guide</w:t>
          </w:r>
        </w:p>
      </w:sdtContent>
    </w:sdt>
    <w:p w14:paraId="0DBF5FAB" w14:textId="77777777" w:rsidR="00E12AF4" w:rsidRPr="00604F91" w:rsidRDefault="005519E9" w:rsidP="00604F91">
      <w:pPr>
        <w:pStyle w:val="PNNLSubtitle"/>
      </w:pPr>
      <w:r>
        <w:t>FLOWER Version 06 (flr06)</w:t>
      </w:r>
    </w:p>
    <w:sdt>
      <w:sdtPr>
        <w:alias w:val="Publish Date"/>
        <w:tag w:val=""/>
        <w:id w:val="1436945899"/>
        <w:placeholder>
          <w:docPart w:val="0FB8698E8E8E4EAE81E1FB5593313342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7-10-01T00:00:00Z">
          <w:dateFormat w:val="MMMM yyyy"/>
          <w:lid w:val="en-US"/>
          <w:storeMappedDataAs w:val="dateTime"/>
          <w:calendar w:val="gregorian"/>
        </w:date>
      </w:sdtPr>
      <w:sdtEndPr/>
      <w:sdtContent>
        <w:p w14:paraId="01C5D673" w14:textId="754146AB" w:rsidR="00604F91" w:rsidRPr="00604F91" w:rsidRDefault="002D5C81" w:rsidP="00604F91">
          <w:pPr>
            <w:pStyle w:val="FrontMatterCoverDate"/>
          </w:pPr>
          <w:r>
            <w:t>October 2017</w:t>
          </w:r>
        </w:p>
      </w:sdtContent>
    </w:sdt>
    <w:p w14:paraId="1DC0BD84" w14:textId="77777777" w:rsidR="00E12AF4" w:rsidRPr="00604F91" w:rsidRDefault="005519E9" w:rsidP="00604F91">
      <w:pPr>
        <w:pStyle w:val="FrontMatterCoverAuthorName"/>
      </w:pPr>
      <w:r>
        <w:t>DS Curtis</w:t>
      </w:r>
      <w:r w:rsidR="00E12AF4" w:rsidRPr="00604F91">
        <w:tab/>
      </w:r>
    </w:p>
    <w:p w14:paraId="06332C3A" w14:textId="77777777" w:rsidR="00E12AF4" w:rsidRPr="00732407" w:rsidRDefault="00E12AF4" w:rsidP="005519E9">
      <w:pPr>
        <w:pStyle w:val="FrontMatterCoverAuthorName"/>
        <w:sectPr w:rsidR="00E12AF4" w:rsidRPr="00732407" w:rsidSect="00F61B9E">
          <w:headerReference w:type="default" r:id="rId13"/>
          <w:footerReference w:type="default" r:id="rId14"/>
          <w:footnotePr>
            <w:numRestart w:val="eachPage"/>
          </w:footnotePr>
          <w:pgSz w:w="12240" w:h="15840" w:code="1"/>
          <w:pgMar w:top="6480" w:right="1800" w:bottom="3240" w:left="1800" w:header="907" w:footer="907" w:gutter="0"/>
          <w:cols w:space="720"/>
        </w:sectPr>
      </w:pPr>
      <w:r w:rsidRPr="00604F91">
        <w:tab/>
      </w:r>
    </w:p>
    <w:p w14:paraId="74346B2F" w14:textId="77777777" w:rsidR="00E12AF4" w:rsidRDefault="00BD3C16" w:rsidP="00BD3C16">
      <w:pPr>
        <w:jc w:val="center"/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0A66D14" wp14:editId="1BB37BFF">
            <wp:extent cx="4975225" cy="7284085"/>
            <wp:effectExtent l="0" t="0" r="0" b="0"/>
            <wp:docPr id="5" name="Picture 5" descr="disclaimers-standard no lim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laimers-standard no limi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72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DA2B" w14:textId="77777777" w:rsidR="00E12AF4" w:rsidRDefault="00E12AF4" w:rsidP="00F33350">
      <w:pPr>
        <w:pStyle w:val="Heading1"/>
        <w:sectPr w:rsidR="00E12AF4" w:rsidSect="00E23212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footnotePr>
            <w:numRestart w:val="eachPage"/>
          </w:footnotePr>
          <w:pgSz w:w="12240" w:h="15840" w:code="1"/>
          <w:pgMar w:top="1440" w:right="1440" w:bottom="720" w:left="1440" w:header="720" w:footer="720" w:gutter="0"/>
          <w:pgNumType w:chapStyle="1" w:chapSep="period"/>
          <w:cols w:space="720"/>
        </w:sectPr>
      </w:pPr>
    </w:p>
    <w:p w14:paraId="2DBE7345" w14:textId="77777777" w:rsidR="00E12AF4" w:rsidRPr="00497AAF" w:rsidRDefault="00E12AF4" w:rsidP="00E12AF4"/>
    <w:p w14:paraId="7E58FB20" w14:textId="77777777" w:rsidR="00E12AF4" w:rsidRPr="00A14454" w:rsidRDefault="00E12AF4" w:rsidP="00E12AF4">
      <w:pPr>
        <w:rPr>
          <w:rFonts w:ascii="Arial" w:hAnsi="Arial" w:cs="Arial"/>
        </w:rPr>
      </w:pPr>
    </w:p>
    <w:p w14:paraId="36A6EB65" w14:textId="77777777" w:rsidR="00E12AF4" w:rsidRPr="00A14454" w:rsidRDefault="00E12AF4" w:rsidP="00E12AF4">
      <w:pPr>
        <w:rPr>
          <w:rFonts w:ascii="Arial" w:hAnsi="Arial" w:cs="Arial"/>
        </w:rPr>
      </w:pPr>
    </w:p>
    <w:p w14:paraId="3CA14367" w14:textId="77777777" w:rsidR="00E12AF4" w:rsidRPr="00A14454" w:rsidRDefault="00E12AF4" w:rsidP="00E12AF4">
      <w:pPr>
        <w:rPr>
          <w:rFonts w:ascii="Arial" w:hAnsi="Arial" w:cs="Arial"/>
        </w:rPr>
      </w:pPr>
    </w:p>
    <w:p w14:paraId="11A3ABB9" w14:textId="77777777" w:rsidR="00E12AF4" w:rsidRPr="00A14454" w:rsidRDefault="00E12AF4" w:rsidP="00E12AF4">
      <w:pPr>
        <w:rPr>
          <w:rFonts w:ascii="Arial" w:hAnsi="Arial" w:cs="Arial"/>
        </w:rPr>
      </w:pPr>
    </w:p>
    <w:p w14:paraId="4EFFA1DC" w14:textId="77777777" w:rsidR="00E12AF4" w:rsidRPr="00A14454" w:rsidRDefault="00E12AF4" w:rsidP="00E12AF4">
      <w:pPr>
        <w:rPr>
          <w:rFonts w:ascii="Arial" w:hAnsi="Arial" w:cs="Arial"/>
        </w:rPr>
      </w:pPr>
    </w:p>
    <w:p w14:paraId="3FF163F7" w14:textId="77777777" w:rsidR="00E12AF4" w:rsidRPr="00A14454" w:rsidRDefault="00E12AF4" w:rsidP="00E12AF4">
      <w:pPr>
        <w:rPr>
          <w:rFonts w:ascii="Arial" w:hAnsi="Arial" w:cs="Arial"/>
        </w:rPr>
      </w:pPr>
    </w:p>
    <w:p w14:paraId="2A94DBEA" w14:textId="77777777" w:rsidR="00E12AF4" w:rsidRPr="00A14454" w:rsidRDefault="00E12AF4" w:rsidP="00E12AF4">
      <w:pPr>
        <w:rPr>
          <w:rFonts w:ascii="Arial" w:hAnsi="Arial" w:cs="Arial"/>
        </w:rPr>
      </w:pPr>
    </w:p>
    <w:p w14:paraId="2BC56A0A" w14:textId="77777777" w:rsidR="00E12AF4" w:rsidRPr="00A14454" w:rsidRDefault="00E12AF4" w:rsidP="00E12AF4">
      <w:pPr>
        <w:rPr>
          <w:rFonts w:ascii="Arial" w:hAnsi="Arial" w:cs="Arial"/>
        </w:rPr>
      </w:pPr>
    </w:p>
    <w:p w14:paraId="4F81C6CA" w14:textId="77777777" w:rsidR="00E12AF4" w:rsidRPr="00A14454" w:rsidRDefault="00E12AF4" w:rsidP="00E12AF4">
      <w:pPr>
        <w:rPr>
          <w:rFonts w:ascii="Arial" w:hAnsi="Arial" w:cs="Arial"/>
        </w:rPr>
      </w:pPr>
    </w:p>
    <w:p w14:paraId="40B42653" w14:textId="77777777" w:rsidR="00E12AF4" w:rsidRPr="00A14454" w:rsidRDefault="00E12AF4" w:rsidP="00E12AF4">
      <w:pPr>
        <w:rPr>
          <w:rFonts w:ascii="Arial" w:hAnsi="Arial" w:cs="Arial"/>
        </w:rPr>
      </w:pPr>
    </w:p>
    <w:sdt>
      <w:sdtPr>
        <w:alias w:val="Title"/>
        <w:tag w:val=""/>
        <w:id w:val="-1183507845"/>
        <w:placeholder>
          <w:docPart w:val="BFB65BBFC98E469AB3D68291BC215D9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5A2F0A0E" w14:textId="1D36A3F3" w:rsidR="00E12AF4" w:rsidRPr="00497AAF" w:rsidRDefault="00DF7588" w:rsidP="008F4077">
          <w:pPr>
            <w:pStyle w:val="FrontMatterTitlePageTitle"/>
            <w:ind w:left="0"/>
          </w:pPr>
          <w:r>
            <w:t>FLOWER Installation Guide</w:t>
          </w:r>
        </w:p>
      </w:sdtContent>
    </w:sdt>
    <w:p w14:paraId="59A19500" w14:textId="77777777" w:rsidR="00E12AF4" w:rsidRPr="00A14454" w:rsidRDefault="00E12AF4" w:rsidP="008F4077">
      <w:pPr>
        <w:pStyle w:val="FrontMatterTitlePageAuthorNames"/>
        <w:ind w:left="0"/>
      </w:pPr>
    </w:p>
    <w:p w14:paraId="26DDF9A4" w14:textId="77777777" w:rsidR="00E12AF4" w:rsidRPr="00A14454" w:rsidRDefault="00E12AF4" w:rsidP="008F4077">
      <w:pPr>
        <w:pStyle w:val="FrontMatterTitlePageAuthorNames"/>
        <w:ind w:left="0"/>
      </w:pPr>
    </w:p>
    <w:p w14:paraId="2CBEDDD9" w14:textId="77777777" w:rsidR="00E12AF4" w:rsidRPr="00A14454" w:rsidRDefault="00E12AF4" w:rsidP="008F4077">
      <w:pPr>
        <w:pStyle w:val="FrontMatterTitlePageAuthorNames"/>
        <w:ind w:left="0"/>
      </w:pPr>
    </w:p>
    <w:p w14:paraId="31519C6F" w14:textId="77777777" w:rsidR="00E12AF4" w:rsidRPr="00A14454" w:rsidRDefault="00E12AF4" w:rsidP="008F4077">
      <w:pPr>
        <w:pStyle w:val="FrontMatterTitlePageAuthorNames"/>
        <w:ind w:left="0"/>
      </w:pPr>
    </w:p>
    <w:p w14:paraId="22EB168F" w14:textId="77777777" w:rsidR="00E12AF4" w:rsidRPr="00A14454" w:rsidRDefault="00E12AF4" w:rsidP="008F4077">
      <w:pPr>
        <w:pStyle w:val="FrontMatterTitlePageAuthorNames"/>
        <w:ind w:left="0"/>
      </w:pPr>
    </w:p>
    <w:p w14:paraId="2FCD2353" w14:textId="77777777" w:rsidR="00E12AF4" w:rsidRPr="00D2049F" w:rsidRDefault="00107CAC" w:rsidP="008F4077">
      <w:pPr>
        <w:pStyle w:val="FrontMatterTitlePageAuthorNames"/>
        <w:tabs>
          <w:tab w:val="clear" w:pos="4320"/>
          <w:tab w:val="left" w:pos="2160"/>
        </w:tabs>
        <w:ind w:left="0"/>
      </w:pPr>
      <w:r>
        <w:t>DS Curtis</w:t>
      </w:r>
      <w:r>
        <w:tab/>
      </w:r>
    </w:p>
    <w:p w14:paraId="6BD0E38B" w14:textId="77777777" w:rsidR="00E12AF4" w:rsidRPr="00F333FA" w:rsidRDefault="00107CAC" w:rsidP="008F4077">
      <w:pPr>
        <w:pStyle w:val="FrontMatterTitlePageAuthorNames"/>
        <w:tabs>
          <w:tab w:val="clear" w:pos="4320"/>
          <w:tab w:val="left" w:pos="2160"/>
        </w:tabs>
        <w:ind w:left="0"/>
      </w:pPr>
      <w:r>
        <w:tab/>
      </w:r>
    </w:p>
    <w:p w14:paraId="47B634C5" w14:textId="77777777" w:rsidR="00E12AF4" w:rsidRPr="00F333FA" w:rsidRDefault="00E12AF4" w:rsidP="008F4077">
      <w:pPr>
        <w:pStyle w:val="FrontMatterTitlePageDate-Information"/>
        <w:ind w:left="0"/>
      </w:pPr>
    </w:p>
    <w:p w14:paraId="34134B59" w14:textId="77777777" w:rsidR="00E12AF4" w:rsidRPr="00F333FA" w:rsidRDefault="00E12AF4" w:rsidP="008F4077">
      <w:pPr>
        <w:pStyle w:val="FrontMatterTitlePageDate-Information"/>
        <w:ind w:left="0"/>
      </w:pPr>
    </w:p>
    <w:p w14:paraId="633E70BE" w14:textId="77777777" w:rsidR="00E12AF4" w:rsidRPr="00F333FA" w:rsidRDefault="00E12AF4" w:rsidP="008F4077">
      <w:pPr>
        <w:pStyle w:val="FrontMatterTitlePageDate-Information"/>
        <w:ind w:left="0"/>
      </w:pPr>
    </w:p>
    <w:p w14:paraId="6D7819F0" w14:textId="77777777" w:rsidR="00E12AF4" w:rsidRPr="00F333FA" w:rsidRDefault="00E12AF4" w:rsidP="008F4077">
      <w:pPr>
        <w:pStyle w:val="FrontMatterTitlePageDate-Information"/>
        <w:ind w:left="0"/>
      </w:pPr>
    </w:p>
    <w:p w14:paraId="33880220" w14:textId="77777777" w:rsidR="00E12AF4" w:rsidRPr="00F333FA" w:rsidRDefault="00E12AF4" w:rsidP="008F4077">
      <w:pPr>
        <w:pStyle w:val="FrontMatterTitlePageDate-Information"/>
        <w:ind w:left="0"/>
      </w:pPr>
    </w:p>
    <w:sdt>
      <w:sdtPr>
        <w:alias w:val="Publish Date"/>
        <w:tag w:val=""/>
        <w:id w:val="-1486160148"/>
        <w:placeholder>
          <w:docPart w:val="22B69E3066D942899A8A0DCFD08C1B8C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7-10-01T00:00:00Z">
          <w:dateFormat w:val="MMMM yyyy"/>
          <w:lid w:val="en-US"/>
          <w:storeMappedDataAs w:val="dateTime"/>
          <w:calendar w:val="gregorian"/>
        </w:date>
      </w:sdtPr>
      <w:sdtEndPr/>
      <w:sdtContent>
        <w:p w14:paraId="03C65BDF" w14:textId="79623F0F" w:rsidR="00E12AF4" w:rsidRPr="00F333FA" w:rsidRDefault="002D5C81" w:rsidP="008F4077">
          <w:pPr>
            <w:pStyle w:val="FrontMatterTitlePageDate-Information"/>
            <w:ind w:left="0"/>
          </w:pPr>
          <w:r>
            <w:t>October 2017</w:t>
          </w:r>
        </w:p>
      </w:sdtContent>
    </w:sdt>
    <w:p w14:paraId="6BBF301C" w14:textId="77777777" w:rsidR="00E12AF4" w:rsidRPr="00F333FA" w:rsidRDefault="00E12AF4" w:rsidP="008F4077">
      <w:pPr>
        <w:pStyle w:val="FrontMatterTitlePageDate-Information"/>
        <w:ind w:left="0"/>
      </w:pPr>
    </w:p>
    <w:p w14:paraId="20A5818F" w14:textId="77777777" w:rsidR="00E12AF4" w:rsidRPr="00F333FA" w:rsidRDefault="00E12AF4" w:rsidP="008F4077">
      <w:pPr>
        <w:pStyle w:val="FrontMatterTitlePageDate-Information"/>
        <w:ind w:left="0"/>
      </w:pPr>
    </w:p>
    <w:p w14:paraId="08680745" w14:textId="77777777" w:rsidR="00E12AF4" w:rsidRPr="00F333FA" w:rsidRDefault="00E12AF4" w:rsidP="008F4077">
      <w:pPr>
        <w:pStyle w:val="FrontMatterTitlePageDate-Information"/>
        <w:ind w:left="0"/>
      </w:pPr>
    </w:p>
    <w:p w14:paraId="19EB9E03" w14:textId="77777777" w:rsidR="00E12AF4" w:rsidRPr="00F333FA" w:rsidRDefault="00E12AF4" w:rsidP="008F4077">
      <w:pPr>
        <w:pStyle w:val="FrontMatterTitlePageDate-Information"/>
        <w:ind w:left="0"/>
      </w:pPr>
    </w:p>
    <w:p w14:paraId="7F19988D" w14:textId="77777777" w:rsidR="00E12AF4" w:rsidRPr="00F333FA" w:rsidRDefault="00E12AF4" w:rsidP="008F4077">
      <w:pPr>
        <w:pStyle w:val="FrontMatterTitlePageDate-Information"/>
        <w:ind w:left="0"/>
      </w:pPr>
    </w:p>
    <w:p w14:paraId="13FE53A9" w14:textId="77777777" w:rsidR="00E12AF4" w:rsidRPr="00F333FA" w:rsidRDefault="00E12AF4" w:rsidP="008F4077">
      <w:pPr>
        <w:pStyle w:val="FrontMatterTitlePageDate-Information"/>
        <w:ind w:left="0"/>
      </w:pPr>
      <w:r w:rsidRPr="00F333FA">
        <w:t>Prepared for</w:t>
      </w:r>
    </w:p>
    <w:p w14:paraId="1EDC2661" w14:textId="77777777" w:rsidR="00E12AF4" w:rsidRPr="00F333FA" w:rsidRDefault="00E12AF4" w:rsidP="008F4077">
      <w:pPr>
        <w:pStyle w:val="FrontMatterTitlePageDate-Information"/>
        <w:ind w:left="0"/>
      </w:pPr>
      <w:r w:rsidRPr="00F333FA">
        <w:t>the U.S. Department of Energy</w:t>
      </w:r>
    </w:p>
    <w:p w14:paraId="7EB9229D" w14:textId="77777777" w:rsidR="00E12AF4" w:rsidRPr="00F333FA" w:rsidRDefault="00E12AF4" w:rsidP="008F4077">
      <w:pPr>
        <w:pStyle w:val="FrontMatterTitlePageDate-Information"/>
        <w:ind w:left="0"/>
      </w:pPr>
      <w:r>
        <w:t>u</w:t>
      </w:r>
      <w:r w:rsidR="000A1530">
        <w:t>nder Contract DE</w:t>
      </w:r>
      <w:r w:rsidR="000A1530">
        <w:noBreakHyphen/>
        <w:t>AC06</w:t>
      </w:r>
      <w:r w:rsidRPr="00F333FA">
        <w:noBreakHyphen/>
        <w:t>76RL01830</w:t>
      </w:r>
    </w:p>
    <w:p w14:paraId="1F71D6E6" w14:textId="77777777" w:rsidR="00E12AF4" w:rsidRPr="00F333FA" w:rsidRDefault="000A1530" w:rsidP="008F4077">
      <w:pPr>
        <w:pStyle w:val="FrontMatterTitlePageDate-Information"/>
        <w:ind w:left="0"/>
      </w:pPr>
      <w:r>
        <w:t>with Battelle Memorial Institute</w:t>
      </w:r>
    </w:p>
    <w:p w14:paraId="6D4E04C0" w14:textId="77777777" w:rsidR="00E12AF4" w:rsidRPr="00F333FA" w:rsidRDefault="00E12AF4" w:rsidP="008F4077">
      <w:pPr>
        <w:pStyle w:val="FrontMatterTitlePageDate-Information"/>
        <w:ind w:left="0"/>
      </w:pPr>
    </w:p>
    <w:p w14:paraId="651939BA" w14:textId="77777777" w:rsidR="00E12AF4" w:rsidRPr="00F333FA" w:rsidRDefault="00E12AF4" w:rsidP="008F4077">
      <w:pPr>
        <w:pStyle w:val="FrontMatterTitlePageDate-Information"/>
        <w:ind w:left="0"/>
      </w:pPr>
    </w:p>
    <w:p w14:paraId="13C877B4" w14:textId="77777777" w:rsidR="00E12AF4" w:rsidRPr="00F333FA" w:rsidRDefault="00E12AF4" w:rsidP="008F4077">
      <w:pPr>
        <w:pStyle w:val="FrontMatterTitlePageDate-Information"/>
        <w:ind w:left="0"/>
      </w:pPr>
    </w:p>
    <w:p w14:paraId="0CA4F3C9" w14:textId="77777777" w:rsidR="00E12AF4" w:rsidRPr="00F333FA" w:rsidRDefault="00E12AF4" w:rsidP="008F4077">
      <w:pPr>
        <w:pStyle w:val="FrontMatterTitlePageDate-Information"/>
        <w:ind w:left="0"/>
      </w:pPr>
    </w:p>
    <w:p w14:paraId="2F290CC2" w14:textId="77777777" w:rsidR="00E12AF4" w:rsidRPr="00F333FA" w:rsidRDefault="00E12AF4" w:rsidP="008F4077">
      <w:pPr>
        <w:pStyle w:val="FrontMatterTitlePageDate-Information"/>
        <w:ind w:left="0"/>
      </w:pPr>
    </w:p>
    <w:p w14:paraId="54DB44CB" w14:textId="77777777" w:rsidR="00E12AF4" w:rsidRPr="00F333FA" w:rsidRDefault="00E12AF4" w:rsidP="008F4077">
      <w:pPr>
        <w:pStyle w:val="FrontMatterTitlePageDate-Information"/>
        <w:ind w:left="0"/>
      </w:pPr>
    </w:p>
    <w:p w14:paraId="7AEB032C" w14:textId="77777777" w:rsidR="00E12AF4" w:rsidRPr="00F333FA" w:rsidRDefault="00E12AF4" w:rsidP="008F4077">
      <w:pPr>
        <w:pStyle w:val="FrontMatterTitlePageDate-Information"/>
        <w:ind w:left="0"/>
      </w:pPr>
      <w:r w:rsidRPr="00F333FA">
        <w:t>Pacific Northwest National Laboratory</w:t>
      </w:r>
    </w:p>
    <w:p w14:paraId="24E5B09D" w14:textId="77777777" w:rsidR="00E12AF4" w:rsidRPr="00F333FA" w:rsidRDefault="00E12AF4" w:rsidP="008F4077">
      <w:pPr>
        <w:pStyle w:val="FrontMatterTitlePageDate-Information"/>
        <w:ind w:left="0"/>
      </w:pPr>
      <w:r w:rsidRPr="00F333FA">
        <w:t xml:space="preserve">Richland, </w:t>
      </w:r>
      <w:proofErr w:type="gramStart"/>
      <w:r w:rsidRPr="00F333FA">
        <w:t xml:space="preserve">Washington </w:t>
      </w:r>
      <w:r>
        <w:t xml:space="preserve"> </w:t>
      </w:r>
      <w:r w:rsidRPr="00F333FA">
        <w:t>99352</w:t>
      </w:r>
      <w:proofErr w:type="gramEnd"/>
    </w:p>
    <w:p w14:paraId="1AB533CE" w14:textId="77777777" w:rsidR="00E12AF4" w:rsidRPr="00F333FA" w:rsidRDefault="00E12AF4" w:rsidP="008F4077">
      <w:pPr>
        <w:pStyle w:val="FrontMatterTitlePageDate-Information"/>
        <w:ind w:left="0"/>
        <w:sectPr w:rsidR="00E12AF4" w:rsidRPr="00F333FA" w:rsidSect="008F4077">
          <w:headerReference w:type="default" r:id="rId22"/>
          <w:footerReference w:type="even" r:id="rId23"/>
          <w:footerReference w:type="default" r:id="rId24"/>
          <w:footnotePr>
            <w:numRestart w:val="eachPage"/>
          </w:footnotePr>
          <w:pgSz w:w="12240" w:h="15840" w:code="1"/>
          <w:pgMar w:top="1440" w:right="1440" w:bottom="1440" w:left="3600" w:header="720" w:footer="720" w:gutter="0"/>
          <w:pgNumType w:fmt="lowerRoman" w:start="1"/>
          <w:cols w:space="720"/>
        </w:sectPr>
      </w:pPr>
    </w:p>
    <w:p w14:paraId="3491253A" w14:textId="77777777" w:rsidR="00E12AF4" w:rsidRDefault="00E12AF4" w:rsidP="004023E7">
      <w:pPr>
        <w:pStyle w:val="Heading-FrontTOC"/>
      </w:pPr>
      <w:bookmarkStart w:id="0" w:name="_Toc195079665"/>
      <w:bookmarkStart w:id="1" w:name="_Toc496880027"/>
      <w:r>
        <w:lastRenderedPageBreak/>
        <w:t>Acknowledgments</w:t>
      </w:r>
      <w:bookmarkEnd w:id="0"/>
      <w:bookmarkEnd w:id="1"/>
    </w:p>
    <w:p w14:paraId="3F4DEF2C" w14:textId="77777777" w:rsidR="009D206C" w:rsidRDefault="009D206C" w:rsidP="009D206C">
      <w:pPr>
        <w:pStyle w:val="BodyText"/>
        <w:rPr>
          <w:rStyle w:val="PageNumber"/>
        </w:rPr>
      </w:pPr>
      <w:r w:rsidRPr="00ED46EC">
        <w:rPr>
          <w:rStyle w:val="PageNumber"/>
        </w:rPr>
        <w:t xml:space="preserve">Copyright </w:t>
      </w:r>
      <w:r>
        <w:t>©</w:t>
      </w:r>
      <w:r w:rsidRPr="00ED46EC">
        <w:rPr>
          <w:rStyle w:val="PageNumber"/>
        </w:rPr>
        <w:t xml:space="preserve"> (2011-2021) Battelle Memorial Institute. All Rights Reserved.</w:t>
      </w:r>
      <w:r>
        <w:rPr>
          <w:rStyle w:val="PageNumber"/>
        </w:rPr>
        <w:tab/>
      </w:r>
      <w:r>
        <w:rPr>
          <w:rStyle w:val="PageNumber"/>
        </w:rPr>
        <w:fldChar w:fldCharType="begin"/>
      </w:r>
      <w:r>
        <w:rPr>
          <w:rStyle w:val="PageNumber"/>
        </w:rPr>
        <w:instrText xml:space="preserve"> DOCPROPERTY "INFO_REL_NUM" \* MERGEFORMAT </w:instrText>
      </w:r>
      <w:r>
        <w:rPr>
          <w:rStyle w:val="PageNumber"/>
        </w:rPr>
        <w:fldChar w:fldCharType="separate"/>
      </w:r>
      <w:r>
        <w:rPr>
          <w:rStyle w:val="PageNumber"/>
        </w:rPr>
        <w:t>PNNL-SA-120800</w:t>
      </w:r>
      <w:r>
        <w:rPr>
          <w:rStyle w:val="PageNumber"/>
        </w:rPr>
        <w:fldChar w:fldCharType="end"/>
      </w:r>
      <w:r>
        <w:rPr>
          <w:rStyle w:val="PageNumber"/>
        </w:rPr>
        <w:fldChar w:fldCharType="begin"/>
      </w:r>
      <w:r>
        <w:rPr>
          <w:rStyle w:val="PageNumber"/>
        </w:rPr>
        <w:instrText xml:space="preserve"> DOCVARIABLE "INFO_REL_NUM" \* MERGEFORMAT </w:instrText>
      </w:r>
      <w:r>
        <w:rPr>
          <w:rStyle w:val="PageNumber"/>
        </w:rPr>
        <w:fldChar w:fldCharType="end"/>
      </w:r>
    </w:p>
    <w:p w14:paraId="2BDD414E" w14:textId="77777777" w:rsidR="009D206C" w:rsidRDefault="009D206C" w:rsidP="009D206C">
      <w:pPr>
        <w:pStyle w:val="BodyText"/>
      </w:pPr>
      <w:r>
        <w:t>Battelle IPID:       17042-E</w:t>
      </w:r>
    </w:p>
    <w:p w14:paraId="621F0A67" w14:textId="77777777" w:rsidR="009D206C" w:rsidRDefault="009D206C" w:rsidP="009D206C">
      <w:pPr>
        <w:pStyle w:val="BodyText"/>
      </w:pPr>
      <w:r>
        <w:t>Prime Contract No.:  DE-AC06-76RL01830 with Battelle Memorial Institute</w:t>
      </w:r>
    </w:p>
    <w:p w14:paraId="5BDEECAE" w14:textId="77777777" w:rsidR="00E12AF4" w:rsidRDefault="00E12AF4" w:rsidP="00576E1F">
      <w:pPr>
        <w:pStyle w:val="BodyText"/>
      </w:pPr>
    </w:p>
    <w:p w14:paraId="122AB232" w14:textId="77777777" w:rsidR="009D206C" w:rsidRDefault="009D206C" w:rsidP="00576E1F">
      <w:pPr>
        <w:pStyle w:val="BodyText"/>
      </w:pPr>
    </w:p>
    <w:p w14:paraId="0B02D99F" w14:textId="77777777" w:rsidR="0087276F" w:rsidRDefault="0087276F" w:rsidP="0087276F">
      <w:pPr>
        <w:pStyle w:val="BodyText"/>
        <w:sectPr w:rsidR="0087276F" w:rsidSect="00482B31">
          <w:headerReference w:type="default" r:id="rId25"/>
          <w:footerReference w:type="default" r:id="rId26"/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p w14:paraId="076357BF" w14:textId="77777777" w:rsidR="00E12AF4" w:rsidRDefault="00E12AF4" w:rsidP="004023E7">
      <w:pPr>
        <w:pStyle w:val="Heading-FrontTOC"/>
      </w:pPr>
      <w:bookmarkStart w:id="2" w:name="_Toc195079666"/>
      <w:bookmarkStart w:id="3" w:name="_Toc496880028"/>
      <w:r>
        <w:lastRenderedPageBreak/>
        <w:t>Acronyms and Abbreviations</w:t>
      </w:r>
      <w:bookmarkEnd w:id="2"/>
      <w:bookmarkEnd w:id="3"/>
    </w:p>
    <w:p w14:paraId="0929E998" w14:textId="77777777" w:rsidR="00E12AF4" w:rsidRDefault="00E12505" w:rsidP="00576E1F">
      <w:pPr>
        <w:pStyle w:val="Acronyms"/>
      </w:pPr>
      <w:r>
        <w:t xml:space="preserve">FLOWER </w:t>
      </w:r>
      <w:r>
        <w:tab/>
        <w:t>FLOW analyzer</w:t>
      </w:r>
    </w:p>
    <w:p w14:paraId="27F33055" w14:textId="77777777" w:rsidR="00970C03" w:rsidRDefault="00970C03" w:rsidP="00576E1F">
      <w:pPr>
        <w:pStyle w:val="Acronyms"/>
      </w:pPr>
      <w:r>
        <w:t>GCC</w:t>
      </w:r>
      <w:r>
        <w:tab/>
        <w:t>GNU Compiler Collection</w:t>
      </w:r>
    </w:p>
    <w:p w14:paraId="3791E4A0" w14:textId="77777777" w:rsidR="00A27FC8" w:rsidRDefault="00A27FC8" w:rsidP="00576E1F">
      <w:pPr>
        <w:pStyle w:val="Acronyms"/>
      </w:pPr>
      <w:r>
        <w:t>pcap</w:t>
      </w:r>
      <w:r>
        <w:tab/>
        <w:t>packet capture</w:t>
      </w:r>
      <w:r w:rsidRPr="007A6D33">
        <w:t xml:space="preserve"> files</w:t>
      </w:r>
    </w:p>
    <w:p w14:paraId="72FCAD5B" w14:textId="77777777" w:rsidR="00E12505" w:rsidRDefault="00E12505" w:rsidP="00576E1F">
      <w:pPr>
        <w:pStyle w:val="Acronyms"/>
      </w:pPr>
      <w:r>
        <w:t>PNNL</w:t>
      </w:r>
      <w:r>
        <w:tab/>
        <w:t>Pacific Northwest National Laboratory</w:t>
      </w:r>
    </w:p>
    <w:p w14:paraId="62937717" w14:textId="77777777" w:rsidR="00E12505" w:rsidRDefault="00E12505" w:rsidP="00576E1F">
      <w:pPr>
        <w:pStyle w:val="Acronyms"/>
      </w:pPr>
    </w:p>
    <w:p w14:paraId="4E4C9116" w14:textId="77777777" w:rsidR="009C5F80" w:rsidRDefault="009C5F80" w:rsidP="00576E1F">
      <w:pPr>
        <w:pStyle w:val="Acronyms"/>
      </w:pPr>
    </w:p>
    <w:p w14:paraId="6A66C9C3" w14:textId="77777777" w:rsidR="009C5F80" w:rsidRDefault="009C5F80" w:rsidP="00576E1F">
      <w:pPr>
        <w:pStyle w:val="Acronyms"/>
      </w:pPr>
    </w:p>
    <w:p w14:paraId="045736B4" w14:textId="77777777" w:rsidR="009C5F80" w:rsidRDefault="009C5F80" w:rsidP="00576E1F">
      <w:pPr>
        <w:pStyle w:val="Acronyms"/>
        <w:sectPr w:rsidR="009C5F80" w:rsidSect="00482B31"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sdt>
      <w:sdtPr>
        <w:rPr>
          <w:rFonts w:ascii="Times New Roman" w:hAnsi="Times New Roman"/>
          <w:b w:val="0"/>
          <w:kern w:val="0"/>
          <w:sz w:val="22"/>
          <w:szCs w:val="24"/>
        </w:rPr>
        <w:id w:val="479653150"/>
        <w:docPartObj>
          <w:docPartGallery w:val="Table of Contents"/>
          <w:docPartUnique/>
        </w:docPartObj>
      </w:sdtPr>
      <w:sdtEndPr>
        <w:rPr>
          <w:bCs/>
          <w:noProof/>
          <w:sz w:val="24"/>
        </w:rPr>
      </w:sdtEndPr>
      <w:sdtContent>
        <w:p w14:paraId="20DA4A58" w14:textId="77777777" w:rsidR="000E2E38" w:rsidRPr="000E2E38" w:rsidRDefault="000E2E38" w:rsidP="000E2E38">
          <w:pPr>
            <w:pStyle w:val="HeadingFrontNoTOC"/>
          </w:pPr>
          <w:r w:rsidRPr="000E2E38">
            <w:t>Contents</w:t>
          </w:r>
        </w:p>
        <w:p w14:paraId="56B6A485" w14:textId="77777777" w:rsidR="00681DC8" w:rsidRDefault="00FC19A7">
          <w:pPr>
            <w:pStyle w:val="TOC9"/>
            <w:rPr>
              <w:rFonts w:asciiTheme="minorHAnsi" w:eastAsiaTheme="minorEastAsia" w:hAnsiTheme="minorHAnsi" w:cstheme="minorBidi"/>
              <w:sz w:val="24"/>
              <w:szCs w:val="24"/>
            </w:rPr>
          </w:pPr>
          <w:r>
            <w:fldChar w:fldCharType="begin"/>
          </w:r>
          <w:r>
            <w:instrText xml:space="preserve"> TOC \o "2-3" \h \z \t "Heading 1,1,Heading 6,9,Heading-Front (TOC),9" </w:instrText>
          </w:r>
          <w:r>
            <w:fldChar w:fldCharType="separate"/>
          </w:r>
          <w:hyperlink w:anchor="_Toc496880027" w:history="1">
            <w:r w:rsidR="00681DC8" w:rsidRPr="003839C2">
              <w:rPr>
                <w:rStyle w:val="Hyperlink"/>
              </w:rPr>
              <w:t>Acknowledgments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_Toc496880027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iii</w:t>
            </w:r>
            <w:r w:rsidR="00681DC8">
              <w:rPr>
                <w:webHidden/>
              </w:rPr>
              <w:fldChar w:fldCharType="end"/>
            </w:r>
          </w:hyperlink>
        </w:p>
        <w:p w14:paraId="37D25843" w14:textId="77777777" w:rsidR="00681DC8" w:rsidRDefault="007F20DA">
          <w:pPr>
            <w:pStyle w:val="TOC9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28" w:history="1">
            <w:r w:rsidR="00681DC8" w:rsidRPr="003839C2">
              <w:rPr>
                <w:rStyle w:val="Hyperlink"/>
              </w:rPr>
              <w:t>Acronyms and Abbreviations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_Toc496880028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v</w:t>
            </w:r>
            <w:r w:rsidR="00681DC8">
              <w:rPr>
                <w:webHidden/>
              </w:rPr>
              <w:fldChar w:fldCharType="end"/>
            </w:r>
          </w:hyperlink>
        </w:p>
        <w:p w14:paraId="1B90C2EE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29" w:history="1">
            <w:r w:rsidR="00681DC8" w:rsidRPr="003839C2">
              <w:rPr>
                <w:rStyle w:val="Hyperlink"/>
                <w:rFonts w:cs="Arial"/>
              </w:rPr>
              <w:t>1.0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Introduction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_Toc496880029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1.1</w:t>
            </w:r>
            <w:r w:rsidR="00681DC8">
              <w:rPr>
                <w:webHidden/>
              </w:rPr>
              <w:fldChar w:fldCharType="end"/>
            </w:r>
          </w:hyperlink>
        </w:p>
        <w:p w14:paraId="1B92EDF8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0" w:history="1">
            <w:r w:rsidR="00681DC8" w:rsidRPr="003839C2">
              <w:rPr>
                <w:rStyle w:val="Hyperlink"/>
                <w:rFonts w:cs="Arial"/>
              </w:rPr>
              <w:t>2.0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System Requirements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_Toc496880030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2.1</w:t>
            </w:r>
            <w:r w:rsidR="00681DC8">
              <w:rPr>
                <w:webHidden/>
              </w:rPr>
              <w:fldChar w:fldCharType="end"/>
            </w:r>
          </w:hyperlink>
        </w:p>
        <w:p w14:paraId="6EBFFDD6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1" w:history="1">
            <w:r w:rsidR="00681DC8" w:rsidRPr="003839C2">
              <w:rPr>
                <w:rStyle w:val="Hyperlink"/>
                <w:rFonts w:cs="Arial"/>
              </w:rPr>
              <w:t>2.1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Hardware Requirements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_Toc496880031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2.1</w:t>
            </w:r>
            <w:r w:rsidR="00681DC8">
              <w:rPr>
                <w:webHidden/>
              </w:rPr>
              <w:fldChar w:fldCharType="end"/>
            </w:r>
          </w:hyperlink>
        </w:p>
        <w:p w14:paraId="5679E42A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2" w:history="1">
            <w:r w:rsidR="00681DC8" w:rsidRPr="003839C2">
              <w:rPr>
                <w:rStyle w:val="Hyperlink"/>
                <w:rFonts w:cs="Arial"/>
              </w:rPr>
              <w:t>2.2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Operating System Requirements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_Toc496880032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2.1</w:t>
            </w:r>
            <w:r w:rsidR="00681DC8">
              <w:rPr>
                <w:webHidden/>
              </w:rPr>
              <w:fldChar w:fldCharType="end"/>
            </w:r>
          </w:hyperlink>
        </w:p>
        <w:p w14:paraId="1D330EFA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3" w:history="1">
            <w:r w:rsidR="00681DC8" w:rsidRPr="003839C2">
              <w:rPr>
                <w:rStyle w:val="Hyperlink"/>
                <w:rFonts w:cs="Arial"/>
              </w:rPr>
              <w:t>2.3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External Library Requirements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_Toc496880033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2.1</w:t>
            </w:r>
            <w:r w:rsidR="00681DC8">
              <w:rPr>
                <w:webHidden/>
              </w:rPr>
              <w:fldChar w:fldCharType="end"/>
            </w:r>
          </w:hyperlink>
        </w:p>
        <w:p w14:paraId="4AD25FFE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4" w:history="1">
            <w:r w:rsidR="00681DC8" w:rsidRPr="003839C2">
              <w:rPr>
                <w:rStyle w:val="Hyperlink"/>
                <w:rFonts w:cs="Arial"/>
              </w:rPr>
              <w:t>2.4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GNU C++ Runtime Libraries on RedHat of CentOS 7.x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_Toc496880034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2.2</w:t>
            </w:r>
            <w:r w:rsidR="00681DC8">
              <w:rPr>
                <w:webHidden/>
              </w:rPr>
              <w:fldChar w:fldCharType="end"/>
            </w:r>
          </w:hyperlink>
        </w:p>
        <w:p w14:paraId="03B95E95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5" w:history="1">
            <w:r w:rsidR="00681DC8" w:rsidRPr="003839C2">
              <w:rPr>
                <w:rStyle w:val="Hyperlink"/>
                <w:rFonts w:cs="Arial"/>
              </w:rPr>
              <w:t>2.5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GNU C++ Runtime Libraries on Ubuntu 16.04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_Toc496880035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2.2</w:t>
            </w:r>
            <w:r w:rsidR="00681DC8">
              <w:rPr>
                <w:webHidden/>
              </w:rPr>
              <w:fldChar w:fldCharType="end"/>
            </w:r>
          </w:hyperlink>
        </w:p>
        <w:p w14:paraId="796E1C4B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6" w:history="1">
            <w:r w:rsidR="00681DC8" w:rsidRPr="003839C2">
              <w:rPr>
                <w:rStyle w:val="Hyperlink"/>
                <w:rFonts w:cs="Arial"/>
              </w:rPr>
              <w:t>2.6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BOOST Runtime Libraries on RedHat of CentOS 7.x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_Toc496880036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2.2</w:t>
            </w:r>
            <w:r w:rsidR="00681DC8">
              <w:rPr>
                <w:webHidden/>
              </w:rPr>
              <w:fldChar w:fldCharType="end"/>
            </w:r>
          </w:hyperlink>
        </w:p>
        <w:p w14:paraId="104062DC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7" w:history="1">
            <w:r w:rsidR="00681DC8" w:rsidRPr="003839C2">
              <w:rPr>
                <w:rStyle w:val="Hyperlink"/>
                <w:rFonts w:cs="Arial"/>
              </w:rPr>
              <w:t>2.7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BOOST Runtime Libraries on Ubuntu 16.04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_Toc496880037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2.3</w:t>
            </w:r>
            <w:r w:rsidR="00681DC8">
              <w:rPr>
                <w:webHidden/>
              </w:rPr>
              <w:fldChar w:fldCharType="end"/>
            </w:r>
          </w:hyperlink>
        </w:p>
        <w:p w14:paraId="111D3DE8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8" w:history="1">
            <w:r w:rsidR="00681DC8" w:rsidRPr="003839C2">
              <w:rPr>
                <w:rStyle w:val="Hyperlink"/>
                <w:rFonts w:cs="Arial"/>
              </w:rPr>
              <w:t>2.8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PCAP Development Libraries on RedHat of CentOS 7.x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_Toc496880038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2.3</w:t>
            </w:r>
            <w:r w:rsidR="00681DC8">
              <w:rPr>
                <w:webHidden/>
              </w:rPr>
              <w:fldChar w:fldCharType="end"/>
            </w:r>
          </w:hyperlink>
        </w:p>
        <w:p w14:paraId="29DCB8A9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39" w:history="1">
            <w:r w:rsidR="00681DC8" w:rsidRPr="003839C2">
              <w:rPr>
                <w:rStyle w:val="Hyperlink"/>
                <w:rFonts w:cs="Arial"/>
              </w:rPr>
              <w:t>2.9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PCAP Development Libraries on Ubuntu 16.04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_Toc496880039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2.3</w:t>
            </w:r>
            <w:r w:rsidR="00681DC8">
              <w:rPr>
                <w:webHidden/>
              </w:rPr>
              <w:fldChar w:fldCharType="end"/>
            </w:r>
          </w:hyperlink>
        </w:p>
        <w:p w14:paraId="13A4FAE5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0" w:history="1">
            <w:r w:rsidR="00681DC8" w:rsidRPr="003839C2">
              <w:rPr>
                <w:rStyle w:val="Hyperlink"/>
                <w:rFonts w:cs="Arial"/>
              </w:rPr>
              <w:t>3.0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Runtime Environment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_Toc496880040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3.1</w:t>
            </w:r>
            <w:r w:rsidR="00681DC8">
              <w:rPr>
                <w:webHidden/>
              </w:rPr>
              <w:fldChar w:fldCharType="end"/>
            </w:r>
          </w:hyperlink>
        </w:p>
        <w:p w14:paraId="3B39F251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1" w:history="1">
            <w:r w:rsidR="00681DC8" w:rsidRPr="003839C2">
              <w:rPr>
                <w:rStyle w:val="Hyperlink"/>
                <w:rFonts w:cs="Arial"/>
              </w:rPr>
              <w:t>3.1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Device Lock Files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_Toc496880041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3.1</w:t>
            </w:r>
            <w:r w:rsidR="00681DC8">
              <w:rPr>
                <w:webHidden/>
              </w:rPr>
              <w:fldChar w:fldCharType="end"/>
            </w:r>
          </w:hyperlink>
        </w:p>
        <w:p w14:paraId="3911E013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2" w:history="1">
            <w:r w:rsidR="00681DC8" w:rsidRPr="003839C2">
              <w:rPr>
                <w:rStyle w:val="Hyperlink"/>
                <w:rFonts w:cs="Arial"/>
              </w:rPr>
              <w:t>3.2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Data Lock Files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_Toc496880042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3.1</w:t>
            </w:r>
            <w:r w:rsidR="00681DC8">
              <w:rPr>
                <w:webHidden/>
              </w:rPr>
              <w:fldChar w:fldCharType="end"/>
            </w:r>
          </w:hyperlink>
        </w:p>
        <w:p w14:paraId="7DCDF9C9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3" w:history="1">
            <w:r w:rsidR="00681DC8" w:rsidRPr="003839C2">
              <w:rPr>
                <w:rStyle w:val="Hyperlink"/>
                <w:rFonts w:cs="Arial"/>
              </w:rPr>
              <w:t>4.0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System Resources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_Toc496880043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4.1</w:t>
            </w:r>
            <w:r w:rsidR="00681DC8">
              <w:rPr>
                <w:webHidden/>
              </w:rPr>
              <w:fldChar w:fldCharType="end"/>
            </w:r>
          </w:hyperlink>
        </w:p>
        <w:p w14:paraId="61F49FC2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4" w:history="1">
            <w:r w:rsidR="00681DC8" w:rsidRPr="003839C2">
              <w:rPr>
                <w:rStyle w:val="Hyperlink"/>
                <w:rFonts w:cs="Arial"/>
              </w:rPr>
              <w:t>5.0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Output Messages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_Toc496880044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5.1</w:t>
            </w:r>
            <w:r w:rsidR="00681DC8">
              <w:rPr>
                <w:webHidden/>
              </w:rPr>
              <w:fldChar w:fldCharType="end"/>
            </w:r>
          </w:hyperlink>
        </w:p>
        <w:p w14:paraId="00A1CC8B" w14:textId="77777777" w:rsidR="00681DC8" w:rsidRDefault="007F20DA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5" w:history="1">
            <w:r w:rsidR="00681DC8" w:rsidRPr="003839C2">
              <w:rPr>
                <w:rStyle w:val="Hyperlink"/>
                <w:rFonts w:cs="Arial"/>
              </w:rPr>
              <w:t>5.1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Disable OS/HW Optimizations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_Toc496880045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5.1</w:t>
            </w:r>
            <w:r w:rsidR="00681DC8">
              <w:rPr>
                <w:webHidden/>
              </w:rPr>
              <w:fldChar w:fldCharType="end"/>
            </w:r>
          </w:hyperlink>
        </w:p>
        <w:p w14:paraId="5A3095A9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6" w:history="1">
            <w:r w:rsidR="00681DC8" w:rsidRPr="003839C2">
              <w:rPr>
                <w:rStyle w:val="Hyperlink"/>
                <w:rFonts w:cs="Arial"/>
              </w:rPr>
              <w:t>6.0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Troubleshooting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_Toc496880046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6.1</w:t>
            </w:r>
            <w:r w:rsidR="00681DC8">
              <w:rPr>
                <w:webHidden/>
              </w:rPr>
              <w:fldChar w:fldCharType="end"/>
            </w:r>
          </w:hyperlink>
        </w:p>
        <w:p w14:paraId="14EA51D6" w14:textId="77777777" w:rsidR="00681DC8" w:rsidRDefault="007F20DA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496880047" w:history="1">
            <w:r w:rsidR="00681DC8" w:rsidRPr="003839C2">
              <w:rPr>
                <w:rStyle w:val="Hyperlink"/>
                <w:rFonts w:cs="Arial"/>
              </w:rPr>
              <w:t>7.0</w:t>
            </w:r>
            <w:r w:rsidR="00681DC8"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="00681DC8" w:rsidRPr="003839C2">
              <w:rPr>
                <w:rStyle w:val="Hyperlink"/>
              </w:rPr>
              <w:t>Reporting Bugs</w:t>
            </w:r>
            <w:r w:rsidR="00681DC8">
              <w:rPr>
                <w:webHidden/>
              </w:rPr>
              <w:tab/>
            </w:r>
            <w:r w:rsidR="00681DC8">
              <w:rPr>
                <w:webHidden/>
              </w:rPr>
              <w:fldChar w:fldCharType="begin"/>
            </w:r>
            <w:r w:rsidR="00681DC8">
              <w:rPr>
                <w:webHidden/>
              </w:rPr>
              <w:instrText xml:space="preserve"> PAGEREF _Toc496880047 \h </w:instrText>
            </w:r>
            <w:r w:rsidR="00681DC8">
              <w:rPr>
                <w:webHidden/>
              </w:rPr>
            </w:r>
            <w:r w:rsidR="00681DC8">
              <w:rPr>
                <w:webHidden/>
              </w:rPr>
              <w:fldChar w:fldCharType="separate"/>
            </w:r>
            <w:r w:rsidR="00681DC8">
              <w:rPr>
                <w:webHidden/>
              </w:rPr>
              <w:t>7.1</w:t>
            </w:r>
            <w:r w:rsidR="00681DC8">
              <w:rPr>
                <w:webHidden/>
              </w:rPr>
              <w:fldChar w:fldCharType="end"/>
            </w:r>
          </w:hyperlink>
        </w:p>
        <w:p w14:paraId="5603F786" w14:textId="77777777" w:rsidR="000E2E38" w:rsidRDefault="00FC19A7">
          <w:r>
            <w:rPr>
              <w:noProof/>
            </w:rPr>
            <w:fldChar w:fldCharType="end"/>
          </w:r>
        </w:p>
      </w:sdtContent>
    </w:sdt>
    <w:p w14:paraId="713BB475" w14:textId="77777777" w:rsidR="00E12AF4" w:rsidRDefault="00E12AF4" w:rsidP="00E12AF4">
      <w:pPr>
        <w:pStyle w:val="TOC1"/>
      </w:pPr>
    </w:p>
    <w:p w14:paraId="1A86D21C" w14:textId="77777777" w:rsidR="00172322" w:rsidRDefault="00172322" w:rsidP="00F81DF5">
      <w:pPr>
        <w:pStyle w:val="BodyText"/>
      </w:pPr>
    </w:p>
    <w:p w14:paraId="41373B56" w14:textId="77777777" w:rsidR="00172322" w:rsidRDefault="00172322" w:rsidP="00F81DF5">
      <w:pPr>
        <w:pStyle w:val="BodyText"/>
      </w:pPr>
    </w:p>
    <w:p w14:paraId="7EEC30CC" w14:textId="77777777" w:rsidR="00172322" w:rsidRDefault="00172322" w:rsidP="00F81DF5">
      <w:pPr>
        <w:pStyle w:val="BodyText"/>
        <w:sectPr w:rsidR="00172322" w:rsidSect="00172322">
          <w:footerReference w:type="default" r:id="rId27"/>
          <w:footnotePr>
            <w:numRestart w:val="eachSect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p w14:paraId="46190B27" w14:textId="77777777" w:rsidR="00E12AF4" w:rsidRDefault="00552227" w:rsidP="0048274B">
      <w:pPr>
        <w:pStyle w:val="Heading1"/>
      </w:pPr>
      <w:bookmarkStart w:id="4" w:name="_Toc496880029"/>
      <w:r>
        <w:lastRenderedPageBreak/>
        <w:t>Introduction</w:t>
      </w:r>
      <w:bookmarkEnd w:id="4"/>
    </w:p>
    <w:p w14:paraId="49CDB98C" w14:textId="7FCD52E5" w:rsidR="007A6D33" w:rsidRDefault="007A6D33" w:rsidP="002F0475">
      <w:pPr>
        <w:pStyle w:val="BodyText"/>
      </w:pPr>
      <w:r w:rsidRPr="007A6D33">
        <w:t xml:space="preserve">The FLOWER </w:t>
      </w:r>
      <w:r w:rsidR="00F300DF">
        <w:t xml:space="preserve">(FLOW </w:t>
      </w:r>
      <w:proofErr w:type="spellStart"/>
      <w:r w:rsidR="00F300DF">
        <w:t>analyzER</w:t>
      </w:r>
      <w:proofErr w:type="spellEnd"/>
      <w:r w:rsidR="00F300DF">
        <w:t xml:space="preserve">) </w:t>
      </w:r>
      <w:r w:rsidRPr="007A6D33">
        <w:t xml:space="preserve">application is designed to start at boot time from </w:t>
      </w:r>
      <w:r w:rsidR="00C512F2">
        <w:t xml:space="preserve">as a Linux </w:t>
      </w:r>
      <w:r w:rsidR="00C512F2" w:rsidRPr="007A6D33">
        <w:t xml:space="preserve">systemd </w:t>
      </w:r>
      <w:r w:rsidR="00C512F2">
        <w:t>service</w:t>
      </w:r>
      <w:r w:rsidR="00C512F2" w:rsidRPr="007A6D33">
        <w:t xml:space="preserve"> </w:t>
      </w:r>
      <w:r w:rsidR="00C512F2">
        <w:t xml:space="preserve">running on </w:t>
      </w:r>
      <w:r w:rsidRPr="007A6D33">
        <w:t xml:space="preserve">RedHat </w:t>
      </w:r>
      <w:r w:rsidR="00C512F2">
        <w:t>7.x,</w:t>
      </w:r>
      <w:r w:rsidRPr="007A6D33">
        <w:t xml:space="preserve"> CentOS 7.x</w:t>
      </w:r>
      <w:r w:rsidR="00C512F2">
        <w:t>, or Ubuntu 16.04</w:t>
      </w:r>
      <w:r w:rsidRPr="007A6D33">
        <w:t xml:space="preserve"> to summarize network flows.  FLOWER can also be used to read packets from a network interface or from packet capture (pcap) files that can be processed with the libpcap system library.</w:t>
      </w:r>
    </w:p>
    <w:p w14:paraId="74541CA7" w14:textId="77777777" w:rsidR="007A6D33" w:rsidRDefault="007A6D33" w:rsidP="002F0475">
      <w:pPr>
        <w:pStyle w:val="BodyText"/>
      </w:pPr>
    </w:p>
    <w:p w14:paraId="59DC28FA" w14:textId="77777777" w:rsidR="002F0475" w:rsidRDefault="002F0475" w:rsidP="00BD3C16">
      <w:pPr>
        <w:pStyle w:val="BodyText"/>
      </w:pPr>
    </w:p>
    <w:p w14:paraId="6E1CF7D4" w14:textId="77777777" w:rsidR="00172322" w:rsidRDefault="00172322" w:rsidP="00BD3C16">
      <w:pPr>
        <w:pStyle w:val="BodyText"/>
      </w:pPr>
    </w:p>
    <w:p w14:paraId="685C6744" w14:textId="77777777" w:rsidR="008F5D19" w:rsidRDefault="008F5D19" w:rsidP="00BD3C16">
      <w:pPr>
        <w:pStyle w:val="BodyText"/>
        <w:sectPr w:rsidR="008F5D19" w:rsidSect="00172322">
          <w:footerReference w:type="default" r:id="rId28"/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3BF2813B" w14:textId="57D9CFED" w:rsidR="002F0475" w:rsidRDefault="004E39E8" w:rsidP="002F0475">
      <w:pPr>
        <w:pStyle w:val="Heading1"/>
      </w:pPr>
      <w:bookmarkStart w:id="5" w:name="_Toc496880030"/>
      <w:r>
        <w:lastRenderedPageBreak/>
        <w:t>System Requirement</w:t>
      </w:r>
      <w:r w:rsidR="00710885">
        <w:t>s</w:t>
      </w:r>
      <w:bookmarkEnd w:id="5"/>
    </w:p>
    <w:p w14:paraId="615492FE" w14:textId="0131A7F1" w:rsidR="006A3EB7" w:rsidRDefault="00660A53" w:rsidP="006A3EB7">
      <w:pPr>
        <w:pStyle w:val="Heading2"/>
      </w:pPr>
      <w:bookmarkStart w:id="6" w:name="_Toc496880031"/>
      <w:r>
        <w:t>Hardware Requirement</w:t>
      </w:r>
      <w:r w:rsidR="00710885">
        <w:t>s</w:t>
      </w:r>
      <w:bookmarkEnd w:id="6"/>
    </w:p>
    <w:p w14:paraId="3C627814" w14:textId="7BCEBFE0" w:rsidR="00660A53" w:rsidRDefault="00660A53" w:rsidP="00660A53">
      <w:pPr>
        <w:pStyle w:val="BodyText"/>
      </w:pPr>
      <w:r w:rsidRPr="00660A53">
        <w:t xml:space="preserve">The minimum and recommended hardware requirements outlined here are based on a typical small to medium sized installation. The exact requirements vary between deployments based on </w:t>
      </w:r>
      <w:r>
        <w:t>network traffi</w:t>
      </w:r>
      <w:r w:rsidR="00CA02B1">
        <w:t xml:space="preserve">c </w:t>
      </w:r>
      <w:r w:rsidRPr="00660A53">
        <w:t>load</w:t>
      </w:r>
      <w:r w:rsidR="00CA02B1">
        <w:t>.</w:t>
      </w:r>
    </w:p>
    <w:p w14:paraId="49AA2D99" w14:textId="77777777" w:rsidR="00CA02B1" w:rsidRDefault="00CA02B1" w:rsidP="00660A53">
      <w:pPr>
        <w:pStyle w:val="BodyText"/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</w:tblCellMar>
        <w:tblLook w:val="04A0" w:firstRow="1" w:lastRow="0" w:firstColumn="1" w:lastColumn="0" w:noHBand="0" w:noVBand="1"/>
      </w:tblPr>
      <w:tblGrid>
        <w:gridCol w:w="3117"/>
        <w:gridCol w:w="3116"/>
        <w:gridCol w:w="3117"/>
      </w:tblGrid>
      <w:tr w:rsidR="00CA02B1" w14:paraId="5A584ACC" w14:textId="77777777" w:rsidTr="00DA0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023A9B6D" w14:textId="0ED3DFA9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Resource</w:t>
            </w:r>
          </w:p>
        </w:tc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1D695CDF" w14:textId="7138151B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Minimum</w:t>
            </w:r>
          </w:p>
        </w:tc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6E1C9A4C" w14:textId="0F8EAE4A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Recommended</w:t>
            </w:r>
          </w:p>
        </w:tc>
      </w:tr>
      <w:tr w:rsidR="00CA02B1" w14:paraId="409D6245" w14:textId="77777777" w:rsidTr="00F12750">
        <w:tc>
          <w:tcPr>
            <w:tcW w:w="3120" w:type="dxa"/>
          </w:tcPr>
          <w:p w14:paraId="083A5140" w14:textId="6FC0FB90" w:rsidR="00CA02B1" w:rsidRDefault="00F12750" w:rsidP="00F12750">
            <w:pPr>
              <w:pStyle w:val="BodyText"/>
            </w:pPr>
            <w:r>
              <w:t>CPU</w:t>
            </w:r>
          </w:p>
        </w:tc>
        <w:tc>
          <w:tcPr>
            <w:tcW w:w="3120" w:type="dxa"/>
          </w:tcPr>
          <w:p w14:paraId="404BAF42" w14:textId="685970DD" w:rsidR="00CA02B1" w:rsidRDefault="00F12750" w:rsidP="00F12750">
            <w:pPr>
              <w:pStyle w:val="BodyText"/>
            </w:pPr>
            <w:r>
              <w:t>Intel i3</w:t>
            </w:r>
          </w:p>
        </w:tc>
        <w:tc>
          <w:tcPr>
            <w:tcW w:w="3120" w:type="dxa"/>
          </w:tcPr>
          <w:p w14:paraId="328F5ADB" w14:textId="4A4BCE1D" w:rsidR="00CA02B1" w:rsidRDefault="00F12750" w:rsidP="00F12750">
            <w:pPr>
              <w:pStyle w:val="BodyText"/>
            </w:pPr>
            <w:r>
              <w:t>Intel i7</w:t>
            </w:r>
          </w:p>
        </w:tc>
      </w:tr>
      <w:tr w:rsidR="00CA02B1" w14:paraId="4FFE07C6" w14:textId="77777777" w:rsidTr="00F12750">
        <w:tc>
          <w:tcPr>
            <w:tcW w:w="3120" w:type="dxa"/>
          </w:tcPr>
          <w:p w14:paraId="70CFBB51" w14:textId="597FA35F" w:rsidR="00CA02B1" w:rsidRDefault="00F12750" w:rsidP="00F12750">
            <w:pPr>
              <w:pStyle w:val="BodyText"/>
            </w:pPr>
            <w:r>
              <w:t>Memory</w:t>
            </w:r>
          </w:p>
        </w:tc>
        <w:tc>
          <w:tcPr>
            <w:tcW w:w="3120" w:type="dxa"/>
          </w:tcPr>
          <w:p w14:paraId="6C5212DA" w14:textId="31FB6AE9" w:rsidR="00CA02B1" w:rsidRDefault="00F12750" w:rsidP="00F12750">
            <w:pPr>
              <w:pStyle w:val="BodyText"/>
            </w:pPr>
            <w:r>
              <w:t>4</w:t>
            </w:r>
            <w:r w:rsidRPr="00F12750">
              <w:t xml:space="preserve"> GB of system RAM</w:t>
            </w:r>
          </w:p>
        </w:tc>
        <w:tc>
          <w:tcPr>
            <w:tcW w:w="3120" w:type="dxa"/>
          </w:tcPr>
          <w:p w14:paraId="23AA1BED" w14:textId="45EA6B03" w:rsidR="00CA02B1" w:rsidRDefault="00F12750" w:rsidP="00F12750">
            <w:pPr>
              <w:pStyle w:val="BodyText"/>
            </w:pPr>
            <w:r w:rsidRPr="00F12750">
              <w:t>16 GB of system RAM</w:t>
            </w:r>
          </w:p>
        </w:tc>
      </w:tr>
      <w:tr w:rsidR="00CA02B1" w14:paraId="714A479C" w14:textId="77777777" w:rsidTr="00F12750">
        <w:tc>
          <w:tcPr>
            <w:tcW w:w="3120" w:type="dxa"/>
          </w:tcPr>
          <w:p w14:paraId="5F7D0501" w14:textId="10AB4842" w:rsidR="00CA02B1" w:rsidRDefault="00F12750" w:rsidP="00F12750">
            <w:pPr>
              <w:pStyle w:val="BodyText"/>
            </w:pPr>
            <w:r>
              <w:t>Hard Disk</w:t>
            </w:r>
          </w:p>
        </w:tc>
        <w:tc>
          <w:tcPr>
            <w:tcW w:w="3120" w:type="dxa"/>
          </w:tcPr>
          <w:p w14:paraId="5A35DB8B" w14:textId="4B610943" w:rsidR="00CA02B1" w:rsidRDefault="00F12750" w:rsidP="00F12750">
            <w:pPr>
              <w:pStyle w:val="BodyText"/>
            </w:pPr>
            <w:r w:rsidRPr="00F12750">
              <w:t>50 GB of locally accessible, writable, disk space</w:t>
            </w:r>
          </w:p>
        </w:tc>
        <w:tc>
          <w:tcPr>
            <w:tcW w:w="3120" w:type="dxa"/>
          </w:tcPr>
          <w:p w14:paraId="5F3437B7" w14:textId="43C74146" w:rsidR="00F12750" w:rsidRDefault="00F12750" w:rsidP="00F12750">
            <w:pPr>
              <w:pStyle w:val="BodyText"/>
            </w:pPr>
            <w:r>
              <w:t>2</w:t>
            </w:r>
            <w:r w:rsidRPr="00F12750">
              <w:t>50 GB of locally accessible, writable, disk space</w:t>
            </w:r>
          </w:p>
        </w:tc>
      </w:tr>
      <w:tr w:rsidR="00F12750" w14:paraId="271ECE56" w14:textId="77777777" w:rsidTr="00F12750">
        <w:tc>
          <w:tcPr>
            <w:tcW w:w="3120" w:type="dxa"/>
          </w:tcPr>
          <w:p w14:paraId="3BB25D05" w14:textId="63DE75C8" w:rsidR="00F12750" w:rsidRDefault="00F12750" w:rsidP="00F12750">
            <w:pPr>
              <w:pStyle w:val="BodyText"/>
            </w:pPr>
            <w:r>
              <w:t>Network Interface</w:t>
            </w:r>
          </w:p>
        </w:tc>
        <w:tc>
          <w:tcPr>
            <w:tcW w:w="3120" w:type="dxa"/>
          </w:tcPr>
          <w:p w14:paraId="44A74FC6" w14:textId="52373B2E" w:rsidR="00F12750" w:rsidRDefault="00F12750" w:rsidP="00F12750">
            <w:pPr>
              <w:pStyle w:val="BodyText"/>
            </w:pPr>
            <w:r w:rsidRPr="00F12750">
              <w:t>1 Network Interface Card (NIC) with bandwidth of at least 1 Gbps</w:t>
            </w:r>
          </w:p>
        </w:tc>
        <w:tc>
          <w:tcPr>
            <w:tcW w:w="3120" w:type="dxa"/>
          </w:tcPr>
          <w:p w14:paraId="61AC394B" w14:textId="51D67F5A" w:rsidR="00F12750" w:rsidRDefault="00F12750" w:rsidP="00F12750">
            <w:pPr>
              <w:pStyle w:val="BodyText"/>
            </w:pPr>
            <w:r w:rsidRPr="00F12750">
              <w:t xml:space="preserve">1 Network Interface Card </w:t>
            </w:r>
            <w:r>
              <w:t>(NIC) with bandwidth of</w:t>
            </w:r>
            <w:r w:rsidRPr="00F12750">
              <w:t xml:space="preserve"> 1</w:t>
            </w:r>
            <w:r>
              <w:t>0-40</w:t>
            </w:r>
            <w:r w:rsidRPr="00F12750">
              <w:t xml:space="preserve"> Gbps</w:t>
            </w:r>
          </w:p>
        </w:tc>
      </w:tr>
    </w:tbl>
    <w:p w14:paraId="6B75DBB5" w14:textId="426D5856" w:rsidR="00710885" w:rsidRPr="007B04B2" w:rsidRDefault="00710885" w:rsidP="00036465">
      <w:pPr>
        <w:pStyle w:val="BodyText"/>
      </w:pPr>
    </w:p>
    <w:p w14:paraId="237AAECF" w14:textId="55E3C7EB" w:rsidR="006A3EB7" w:rsidRDefault="00036465" w:rsidP="006A3EB7">
      <w:pPr>
        <w:pStyle w:val="Heading2"/>
      </w:pPr>
      <w:bookmarkStart w:id="7" w:name="_Toc496880032"/>
      <w:r>
        <w:t>Operating System Requirement</w:t>
      </w:r>
      <w:r w:rsidR="00710885">
        <w:t>s</w:t>
      </w:r>
      <w:bookmarkEnd w:id="7"/>
    </w:p>
    <w:p w14:paraId="7604C8B5" w14:textId="604D643F" w:rsidR="00DA0CED" w:rsidRDefault="00DA0CED" w:rsidP="00710885">
      <w:pPr>
        <w:pStyle w:val="BodyText"/>
        <w:keepNext/>
        <w:keepLines/>
        <w:rPr>
          <w:lang w:val="en"/>
        </w:rPr>
      </w:pPr>
      <w:r>
        <w:rPr>
          <w:lang w:val="en"/>
        </w:rPr>
        <w:t xml:space="preserve">FLOWER runs on Linux </w:t>
      </w:r>
      <w:r w:rsidR="00036465">
        <w:rPr>
          <w:lang w:val="en"/>
        </w:rPr>
        <w:t>operat</w:t>
      </w:r>
      <w:r>
        <w:rPr>
          <w:lang w:val="en"/>
        </w:rPr>
        <w:t xml:space="preserve">ing systems and versions using </w:t>
      </w:r>
      <w:hyperlink r:id="rId29" w:history="1">
        <w:r w:rsidRPr="00DA0CED">
          <w:rPr>
            <w:rStyle w:val="Hyperlink"/>
            <w:lang w:val="en"/>
          </w:rPr>
          <w:t>s</w:t>
        </w:r>
        <w:r w:rsidR="00036465" w:rsidRPr="00DA0CED">
          <w:rPr>
            <w:rStyle w:val="Hyperlink"/>
            <w:lang w:val="en"/>
          </w:rPr>
          <w:t>ystemd</w:t>
        </w:r>
      </w:hyperlink>
      <w:r>
        <w:rPr>
          <w:lang w:val="en"/>
        </w:rPr>
        <w:t>.</w:t>
      </w:r>
    </w:p>
    <w:p w14:paraId="2470D375" w14:textId="77777777" w:rsidR="00DA0CED" w:rsidRDefault="00DA0CED" w:rsidP="00710885">
      <w:pPr>
        <w:pStyle w:val="BodyText"/>
        <w:keepNext/>
        <w:keepLines/>
        <w:rPr>
          <w:lang w:val="en"/>
        </w:rPr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7"/>
        <w:gridCol w:w="3117"/>
      </w:tblGrid>
      <w:tr w:rsidR="00DA0CED" w14:paraId="6DDAF97E" w14:textId="77777777" w:rsidTr="00DA0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7" w:type="dxa"/>
          </w:tcPr>
          <w:p w14:paraId="6790C4EF" w14:textId="176D0347" w:rsidR="00DA0CED" w:rsidRPr="00DA0CED" w:rsidRDefault="00DA0CED" w:rsidP="00710885">
            <w:pPr>
              <w:pStyle w:val="BodyText"/>
              <w:keepNext/>
              <w:keepLines/>
              <w:rPr>
                <w:b/>
                <w:lang w:val="en"/>
              </w:rPr>
            </w:pPr>
            <w:r w:rsidRPr="00DA0CED">
              <w:rPr>
                <w:b/>
                <w:lang w:val="en"/>
              </w:rPr>
              <w:t>Linux</w:t>
            </w:r>
          </w:p>
        </w:tc>
        <w:tc>
          <w:tcPr>
            <w:tcW w:w="3117" w:type="dxa"/>
          </w:tcPr>
          <w:p w14:paraId="37E005A0" w14:textId="4C23711E" w:rsidR="00DA0CED" w:rsidRPr="00DA0CED" w:rsidRDefault="00DA0CED" w:rsidP="00710885">
            <w:pPr>
              <w:pStyle w:val="BodyText"/>
              <w:keepNext/>
              <w:keepLines/>
              <w:rPr>
                <w:b/>
                <w:lang w:val="en"/>
              </w:rPr>
            </w:pPr>
            <w:r w:rsidRPr="00DA0CED">
              <w:rPr>
                <w:b/>
                <w:lang w:val="en"/>
              </w:rPr>
              <w:t>Version</w:t>
            </w:r>
          </w:p>
        </w:tc>
      </w:tr>
      <w:tr w:rsidR="00DA0CED" w14:paraId="2E12372B" w14:textId="77777777" w:rsidTr="00DA0CED">
        <w:tc>
          <w:tcPr>
            <w:tcW w:w="3117" w:type="dxa"/>
          </w:tcPr>
          <w:p w14:paraId="04A24E5D" w14:textId="1637A555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CentOS</w:t>
            </w:r>
          </w:p>
        </w:tc>
        <w:tc>
          <w:tcPr>
            <w:tcW w:w="3117" w:type="dxa"/>
          </w:tcPr>
          <w:p w14:paraId="61A4F55D" w14:textId="093C2BF7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7.x</w:t>
            </w:r>
          </w:p>
        </w:tc>
      </w:tr>
      <w:tr w:rsidR="00DA0CED" w14:paraId="230DC7E9" w14:textId="77777777" w:rsidTr="00DA0CED">
        <w:tc>
          <w:tcPr>
            <w:tcW w:w="3117" w:type="dxa"/>
          </w:tcPr>
          <w:p w14:paraId="0BDB275E" w14:textId="6FCE62DA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RedHat</w:t>
            </w:r>
          </w:p>
        </w:tc>
        <w:tc>
          <w:tcPr>
            <w:tcW w:w="3117" w:type="dxa"/>
          </w:tcPr>
          <w:p w14:paraId="71820435" w14:textId="646F4725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7.x</w:t>
            </w:r>
          </w:p>
        </w:tc>
      </w:tr>
      <w:tr w:rsidR="00DA0CED" w14:paraId="7D83BABB" w14:textId="77777777" w:rsidTr="00DA0CED">
        <w:tc>
          <w:tcPr>
            <w:tcW w:w="3117" w:type="dxa"/>
          </w:tcPr>
          <w:p w14:paraId="62BAECA4" w14:textId="5BB32F24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Ubuntu</w:t>
            </w:r>
          </w:p>
        </w:tc>
        <w:tc>
          <w:tcPr>
            <w:tcW w:w="3117" w:type="dxa"/>
          </w:tcPr>
          <w:p w14:paraId="381535DB" w14:textId="1C093AEC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16.04</w:t>
            </w:r>
          </w:p>
        </w:tc>
      </w:tr>
    </w:tbl>
    <w:p w14:paraId="3E9683E6" w14:textId="77777777" w:rsidR="00CE401B" w:rsidRDefault="00CE401B" w:rsidP="00DA0CED">
      <w:pPr>
        <w:pStyle w:val="Dictionary"/>
        <w:spacing w:before="240"/>
        <w:ind w:left="0" w:firstLine="0"/>
        <w:rPr>
          <w:b/>
        </w:rPr>
      </w:pPr>
    </w:p>
    <w:p w14:paraId="383EB272" w14:textId="5491CD9B" w:rsidR="00710885" w:rsidRDefault="00C23158" w:rsidP="00DA0CED">
      <w:pPr>
        <w:pStyle w:val="Dictionary"/>
        <w:spacing w:before="240"/>
        <w:ind w:left="0" w:firstLine="0"/>
      </w:pPr>
      <w:r w:rsidRPr="00CE401B">
        <w:rPr>
          <w:b/>
        </w:rPr>
        <w:t>NOTE</w:t>
      </w:r>
      <w:r>
        <w:t xml:space="preserve">: </w:t>
      </w:r>
      <w:r w:rsidR="00CE401B">
        <w:t xml:space="preserve">In general, FLOWER will not run on a Linux system where </w:t>
      </w:r>
      <w:proofErr w:type="spellStart"/>
      <w:r w:rsidR="00CE401B">
        <w:t>selinux</w:t>
      </w:r>
      <w:proofErr w:type="spellEnd"/>
      <w:r w:rsidR="00CE401B">
        <w:t xml:space="preserve"> is enabled. </w:t>
      </w:r>
    </w:p>
    <w:p w14:paraId="58508000" w14:textId="4A1716BE" w:rsidR="006A3EB7" w:rsidRDefault="00476CBF" w:rsidP="006A3EB7">
      <w:pPr>
        <w:pStyle w:val="Heading2"/>
      </w:pPr>
      <w:bookmarkStart w:id="8" w:name="_Toc496880033"/>
      <w:r>
        <w:lastRenderedPageBreak/>
        <w:t>External Library Requirement</w:t>
      </w:r>
      <w:r w:rsidR="00710885">
        <w:t>s</w:t>
      </w:r>
      <w:bookmarkEnd w:id="8"/>
    </w:p>
    <w:p w14:paraId="284E8248" w14:textId="77777777" w:rsidR="00476CBF" w:rsidRDefault="00476CBF" w:rsidP="00710885">
      <w:pPr>
        <w:pStyle w:val="BodyText"/>
        <w:rPr>
          <w:lang w:val="en"/>
        </w:rPr>
      </w:pPr>
      <w:r>
        <w:rPr>
          <w:lang w:val="en"/>
        </w:rPr>
        <w:t>FLOWER is a dynamically linked executable that requires external libraries to run.</w:t>
      </w:r>
    </w:p>
    <w:p w14:paraId="0B467798" w14:textId="77777777" w:rsidR="00476CBF" w:rsidRDefault="00476CBF" w:rsidP="00710885">
      <w:pPr>
        <w:pStyle w:val="BodyText"/>
        <w:rPr>
          <w:lang w:val="en"/>
        </w:rPr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76CBF" w14:paraId="266CB86E" w14:textId="77777777" w:rsidTr="00730D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75" w:type="dxa"/>
            <w:tcBorders>
              <w:bottom w:val="none" w:sz="0" w:space="0" w:color="auto"/>
            </w:tcBorders>
          </w:tcPr>
          <w:p w14:paraId="532A1FA8" w14:textId="326A31CA" w:rsidR="00476CBF" w:rsidRDefault="00476CB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Library</w:t>
            </w:r>
          </w:p>
        </w:tc>
        <w:tc>
          <w:tcPr>
            <w:tcW w:w="4675" w:type="dxa"/>
            <w:tcBorders>
              <w:bottom w:val="none" w:sz="0" w:space="0" w:color="auto"/>
            </w:tcBorders>
          </w:tcPr>
          <w:p w14:paraId="120D61C7" w14:textId="2F04F31E" w:rsidR="00476CBF" w:rsidRDefault="00476CB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Version</w:t>
            </w:r>
          </w:p>
        </w:tc>
      </w:tr>
      <w:tr w:rsidR="00F42A41" w14:paraId="0BB2B578" w14:textId="77777777" w:rsidTr="00F42A41">
        <w:trPr>
          <w:trHeight w:val="200"/>
        </w:trPr>
        <w:tc>
          <w:tcPr>
            <w:tcW w:w="4675" w:type="dxa"/>
            <w:vMerge w:val="restart"/>
          </w:tcPr>
          <w:p w14:paraId="33EC2316" w14:textId="6BEF8C7B" w:rsidR="00F42A41" w:rsidRDefault="00F42A41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GNU C++ runtime</w:t>
            </w:r>
          </w:p>
        </w:tc>
        <w:tc>
          <w:tcPr>
            <w:tcW w:w="4675" w:type="dxa"/>
          </w:tcPr>
          <w:p w14:paraId="050AD5A4" w14:textId="4BCF2FC6" w:rsidR="00F42A41" w:rsidRDefault="00F42A41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5.3 for RedHat and CentOS</w:t>
            </w:r>
          </w:p>
        </w:tc>
      </w:tr>
      <w:tr w:rsidR="00F42A41" w14:paraId="0D539CD1" w14:textId="77777777" w:rsidTr="00730D3F">
        <w:trPr>
          <w:trHeight w:val="200"/>
        </w:trPr>
        <w:tc>
          <w:tcPr>
            <w:tcW w:w="4675" w:type="dxa"/>
            <w:vMerge/>
          </w:tcPr>
          <w:p w14:paraId="3802E190" w14:textId="77777777" w:rsidR="00F42A41" w:rsidRDefault="00F42A41" w:rsidP="00710885">
            <w:pPr>
              <w:pStyle w:val="BodyText"/>
              <w:rPr>
                <w:lang w:val="en"/>
              </w:rPr>
            </w:pPr>
          </w:p>
        </w:tc>
        <w:tc>
          <w:tcPr>
            <w:tcW w:w="4675" w:type="dxa"/>
          </w:tcPr>
          <w:p w14:paraId="6194321E" w14:textId="4C27BD7E" w:rsidR="00F42A41" w:rsidRDefault="00F42A41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5.4 for Ubuntu</w:t>
            </w:r>
          </w:p>
        </w:tc>
      </w:tr>
      <w:tr w:rsidR="007D010F" w14:paraId="1DDB882C" w14:textId="77777777" w:rsidTr="007D010F">
        <w:trPr>
          <w:trHeight w:val="200"/>
        </w:trPr>
        <w:tc>
          <w:tcPr>
            <w:tcW w:w="4675" w:type="dxa"/>
            <w:vMerge w:val="restart"/>
          </w:tcPr>
          <w:p w14:paraId="61E87B9B" w14:textId="283A3372" w:rsidR="007D010F" w:rsidRDefault="007D010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BOOST C++ libraries</w:t>
            </w:r>
          </w:p>
        </w:tc>
        <w:tc>
          <w:tcPr>
            <w:tcW w:w="4675" w:type="dxa"/>
          </w:tcPr>
          <w:p w14:paraId="2EDAE04C" w14:textId="0D5F8055" w:rsidR="007D010F" w:rsidRDefault="007D010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1.60 (or higher)</w:t>
            </w:r>
            <w:r w:rsidR="008B5D61">
              <w:rPr>
                <w:lang w:val="en"/>
              </w:rPr>
              <w:t xml:space="preserve"> for RedHat and CentOS</w:t>
            </w:r>
          </w:p>
        </w:tc>
      </w:tr>
      <w:tr w:rsidR="007D010F" w14:paraId="254BC526" w14:textId="77777777" w:rsidTr="00730D3F">
        <w:trPr>
          <w:trHeight w:val="200"/>
        </w:trPr>
        <w:tc>
          <w:tcPr>
            <w:tcW w:w="4675" w:type="dxa"/>
            <w:vMerge/>
          </w:tcPr>
          <w:p w14:paraId="3C5657D5" w14:textId="77777777" w:rsidR="007D010F" w:rsidRDefault="007D010F" w:rsidP="00710885">
            <w:pPr>
              <w:pStyle w:val="BodyText"/>
              <w:rPr>
                <w:lang w:val="en"/>
              </w:rPr>
            </w:pPr>
          </w:p>
        </w:tc>
        <w:tc>
          <w:tcPr>
            <w:tcW w:w="4675" w:type="dxa"/>
          </w:tcPr>
          <w:p w14:paraId="57745773" w14:textId="7683486C" w:rsidR="007D010F" w:rsidRDefault="008B5D61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1.58 for Ubuntu</w:t>
            </w:r>
          </w:p>
        </w:tc>
      </w:tr>
      <w:tr w:rsidR="00730D3F" w14:paraId="7F992D42" w14:textId="77777777" w:rsidTr="00730D3F">
        <w:trPr>
          <w:trHeight w:val="200"/>
        </w:trPr>
        <w:tc>
          <w:tcPr>
            <w:tcW w:w="4675" w:type="dxa"/>
            <w:vMerge w:val="restart"/>
          </w:tcPr>
          <w:p w14:paraId="0A03BB2E" w14:textId="7D28F70E" w:rsidR="00730D3F" w:rsidRDefault="00730D3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PCAP development library</w:t>
            </w:r>
          </w:p>
        </w:tc>
        <w:tc>
          <w:tcPr>
            <w:tcW w:w="4675" w:type="dxa"/>
          </w:tcPr>
          <w:p w14:paraId="4C309A38" w14:textId="0D7D6100" w:rsidR="00730D3F" w:rsidRDefault="00730D3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1.5 (or higher)</w:t>
            </w:r>
            <w:r w:rsidR="00C608E5">
              <w:rPr>
                <w:lang w:val="en"/>
              </w:rPr>
              <w:t xml:space="preserve"> for RedHat and CentOS</w:t>
            </w:r>
          </w:p>
        </w:tc>
      </w:tr>
      <w:tr w:rsidR="00730D3F" w14:paraId="17E1238C" w14:textId="77777777" w:rsidTr="00730D3F">
        <w:trPr>
          <w:trHeight w:val="200"/>
        </w:trPr>
        <w:tc>
          <w:tcPr>
            <w:tcW w:w="4675" w:type="dxa"/>
            <w:vMerge/>
          </w:tcPr>
          <w:p w14:paraId="118A9101" w14:textId="77777777" w:rsidR="00730D3F" w:rsidRDefault="00730D3F" w:rsidP="00710885">
            <w:pPr>
              <w:pStyle w:val="BodyText"/>
              <w:rPr>
                <w:lang w:val="en"/>
              </w:rPr>
            </w:pPr>
          </w:p>
        </w:tc>
        <w:tc>
          <w:tcPr>
            <w:tcW w:w="4675" w:type="dxa"/>
          </w:tcPr>
          <w:p w14:paraId="0BE98006" w14:textId="1DFEE3CE" w:rsidR="00730D3F" w:rsidRDefault="00C608E5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0.8 (or higher) for Ubuntu</w:t>
            </w:r>
          </w:p>
        </w:tc>
      </w:tr>
    </w:tbl>
    <w:p w14:paraId="2CAADB8B" w14:textId="77777777" w:rsidR="008B5CB8" w:rsidRDefault="008B5CB8" w:rsidP="0013143E">
      <w:pPr>
        <w:pStyle w:val="BodyText"/>
      </w:pPr>
    </w:p>
    <w:p w14:paraId="31B52BA7" w14:textId="2C03320D" w:rsidR="001A043D" w:rsidRDefault="00F42A41" w:rsidP="001A043D">
      <w:pPr>
        <w:pStyle w:val="Heading2"/>
      </w:pPr>
      <w:bookmarkStart w:id="9" w:name="_Toc496880034"/>
      <w:r>
        <w:t>GNU C++ Runtime Libraries</w:t>
      </w:r>
      <w:r w:rsidR="00A91699">
        <w:t xml:space="preserve"> on RedHat of CentOS 7.x</w:t>
      </w:r>
      <w:bookmarkEnd w:id="9"/>
    </w:p>
    <w:p w14:paraId="2A786531" w14:textId="1C9BB124" w:rsidR="00F42A41" w:rsidRDefault="001A043D" w:rsidP="001A043D">
      <w:pPr>
        <w:pStyle w:val="BodyText"/>
      </w:pPr>
      <w:r>
        <w:t xml:space="preserve">To </w:t>
      </w:r>
      <w:r w:rsidR="00F42A41">
        <w:t xml:space="preserve">get the GNU C++ runtime libraries on your </w:t>
      </w:r>
      <w:r w:rsidR="00A91699">
        <w:t xml:space="preserve">RedHat/CentOS </w:t>
      </w:r>
      <w:r w:rsidR="00F42A41">
        <w:t>systems you can use one of the following options:</w:t>
      </w:r>
    </w:p>
    <w:p w14:paraId="646A1104" w14:textId="77777777" w:rsidR="00A91699" w:rsidRDefault="00F42A41" w:rsidP="00A91699">
      <w:pPr>
        <w:pStyle w:val="BodyText"/>
        <w:numPr>
          <w:ilvl w:val="0"/>
          <w:numId w:val="38"/>
        </w:numPr>
      </w:pPr>
      <w:r>
        <w:t xml:space="preserve">Install the </w:t>
      </w:r>
      <w:r w:rsidR="00A91699" w:rsidRPr="0010152A">
        <w:rPr>
          <w:rStyle w:val="Code"/>
        </w:rPr>
        <w:t>gcc-5.3-0.x86-64.rpm</w:t>
      </w:r>
      <w:r w:rsidR="00A91699">
        <w:t xml:space="preserve"> that comes with the FLOWER rpm:</w:t>
      </w:r>
    </w:p>
    <w:p w14:paraId="6F3B3CE8" w14:textId="59E8034A" w:rsidR="00A91699" w:rsidRDefault="00A91699" w:rsidP="00A91699">
      <w:pPr>
        <w:pStyle w:val="CommandLine"/>
        <w:rPr>
          <w:rStyle w:val="Code"/>
        </w:rPr>
      </w:pPr>
      <w:r>
        <w:tab/>
      </w:r>
      <w:r>
        <w:tab/>
        <w:t xml:space="preserve"># rpm –i </w:t>
      </w:r>
      <w:r w:rsidRPr="0010152A">
        <w:rPr>
          <w:rStyle w:val="Code"/>
        </w:rPr>
        <w:t>gcc-5.3-0.x86-64.rpm</w:t>
      </w:r>
      <w:r w:rsidR="000551F8">
        <w:rPr>
          <w:rStyle w:val="Code"/>
        </w:rPr>
        <w:t xml:space="preserve"> -y</w:t>
      </w:r>
    </w:p>
    <w:p w14:paraId="343F8FEE" w14:textId="29618835" w:rsidR="00A91699" w:rsidRPr="00A91699" w:rsidRDefault="00A91699" w:rsidP="00A91699">
      <w:pPr>
        <w:pStyle w:val="BodyText"/>
        <w:numPr>
          <w:ilvl w:val="0"/>
          <w:numId w:val="38"/>
        </w:numPr>
      </w:pPr>
      <w:r>
        <w:t>Follow the instructions in Appendix A of the FLOWER_Build_Guide_FLR06.pdf to install the libraries in</w:t>
      </w:r>
      <w:r w:rsidR="000551F8">
        <w:t xml:space="preserve"> the directory,</w:t>
      </w:r>
      <w:r>
        <w:t xml:space="preserve"> </w:t>
      </w:r>
      <w:r w:rsidRPr="00A91699">
        <w:rPr>
          <w:rStyle w:val="ComputerCodeChar"/>
        </w:rPr>
        <w:t>/usr/local/gcc</w:t>
      </w:r>
      <w:r>
        <w:t>.</w:t>
      </w:r>
    </w:p>
    <w:p w14:paraId="7C132152" w14:textId="5AC030DE" w:rsidR="00A91699" w:rsidRDefault="00A91699" w:rsidP="00A91699">
      <w:pPr>
        <w:pStyle w:val="Heading2"/>
      </w:pPr>
      <w:bookmarkStart w:id="10" w:name="_Toc496880035"/>
      <w:r>
        <w:t>GNU C++ Runtime Libraries on Ubuntu 16.04</w:t>
      </w:r>
      <w:bookmarkEnd w:id="10"/>
    </w:p>
    <w:p w14:paraId="0B0B8FE0" w14:textId="4648EF97" w:rsidR="00A91699" w:rsidRDefault="00A91699" w:rsidP="00A91699">
      <w:pPr>
        <w:pStyle w:val="BodyText"/>
      </w:pPr>
      <w:r>
        <w:t>To get the GNU C++ runtime libraries on your Ubuntu systems you can use one of the following options:</w:t>
      </w:r>
    </w:p>
    <w:p w14:paraId="559B38F9" w14:textId="581709D0" w:rsidR="00A91699" w:rsidRDefault="00A91699" w:rsidP="00A91699">
      <w:pPr>
        <w:pStyle w:val="BodyText"/>
        <w:numPr>
          <w:ilvl w:val="0"/>
          <w:numId w:val="38"/>
        </w:numPr>
      </w:pPr>
      <w:r>
        <w:t xml:space="preserve">Install </w:t>
      </w:r>
      <w:r w:rsidR="00FB59CA">
        <w:t>GNU C++ from your Ubuntu repository</w:t>
      </w:r>
      <w:r>
        <w:t>:</w:t>
      </w:r>
    </w:p>
    <w:p w14:paraId="3EE595ED" w14:textId="06E04768" w:rsidR="00A91699" w:rsidRDefault="00A91699" w:rsidP="00FB59CA">
      <w:pPr>
        <w:pStyle w:val="CommandLine"/>
        <w:rPr>
          <w:rStyle w:val="Code"/>
        </w:rPr>
      </w:pPr>
      <w:r>
        <w:tab/>
      </w:r>
      <w:r>
        <w:tab/>
        <w:t xml:space="preserve"># </w:t>
      </w:r>
      <w:r w:rsidR="00FB59CA" w:rsidRPr="00FB59CA">
        <w:t>apt-get </w:t>
      </w:r>
      <w:r w:rsidR="00FB59CA" w:rsidRPr="00FB59CA">
        <w:rPr>
          <w:bCs/>
        </w:rPr>
        <w:t>install</w:t>
      </w:r>
      <w:r w:rsidR="00FB59CA" w:rsidRPr="00FB59CA">
        <w:t> </w:t>
      </w:r>
      <w:r w:rsidR="00FB59CA">
        <w:t>gcc-5</w:t>
      </w:r>
      <w:r w:rsidR="00FB59CA" w:rsidRPr="00FB59CA">
        <w:t> </w:t>
      </w:r>
      <w:r w:rsidR="00FB59CA" w:rsidRPr="00FB59CA">
        <w:rPr>
          <w:bCs/>
        </w:rPr>
        <w:t>g</w:t>
      </w:r>
      <w:r w:rsidR="00FB59CA">
        <w:t>++-5</w:t>
      </w:r>
      <w:r w:rsidR="00FB59CA" w:rsidRPr="00FB59CA">
        <w:t xml:space="preserve"> -y</w:t>
      </w:r>
    </w:p>
    <w:p w14:paraId="53524A91" w14:textId="1DB31832" w:rsidR="00B3576E" w:rsidRDefault="00A91699" w:rsidP="0013143E">
      <w:pPr>
        <w:pStyle w:val="BodyText"/>
        <w:numPr>
          <w:ilvl w:val="0"/>
          <w:numId w:val="38"/>
        </w:numPr>
      </w:pPr>
      <w:r>
        <w:t>Follow the instructions in Appendix A of the FLOWER_Build_Guide_FLR06.pdf to install the libraries in</w:t>
      </w:r>
      <w:r w:rsidR="000551F8">
        <w:t xml:space="preserve"> the directory</w:t>
      </w:r>
      <w:r>
        <w:t xml:space="preserve"> </w:t>
      </w:r>
      <w:r w:rsidRPr="00A91699">
        <w:rPr>
          <w:rStyle w:val="ComputerCodeChar"/>
        </w:rPr>
        <w:t>/usr/local/gcc</w:t>
      </w:r>
      <w:r>
        <w:t>.</w:t>
      </w:r>
    </w:p>
    <w:p w14:paraId="75ABEC0B" w14:textId="50FEF4E2" w:rsidR="00FB59CA" w:rsidRDefault="00FB59CA" w:rsidP="00FB59CA">
      <w:pPr>
        <w:pStyle w:val="Heading2"/>
      </w:pPr>
      <w:bookmarkStart w:id="11" w:name="_Toc496880036"/>
      <w:r>
        <w:lastRenderedPageBreak/>
        <w:t>BOOST Runtime Libraries on RedHat of CentOS 7.x</w:t>
      </w:r>
      <w:bookmarkEnd w:id="11"/>
    </w:p>
    <w:p w14:paraId="290E31F9" w14:textId="1DE21FC1" w:rsidR="00FB59CA" w:rsidRDefault="00FB59CA" w:rsidP="00FB59CA">
      <w:pPr>
        <w:pStyle w:val="BodyText"/>
      </w:pPr>
      <w:r>
        <w:t>To get the BOOST runtime libraries on your RedHat/CentOS systems you can use one of the following options:</w:t>
      </w:r>
    </w:p>
    <w:p w14:paraId="209FDCB3" w14:textId="4FE6C0FE" w:rsidR="00FB59CA" w:rsidRDefault="00FB59CA" w:rsidP="00FB59CA">
      <w:pPr>
        <w:pStyle w:val="BodyText"/>
        <w:numPr>
          <w:ilvl w:val="0"/>
          <w:numId w:val="38"/>
        </w:numPr>
      </w:pPr>
      <w:r>
        <w:t xml:space="preserve">Install the </w:t>
      </w:r>
      <w:r w:rsidRPr="0012415C">
        <w:rPr>
          <w:rStyle w:val="Code"/>
        </w:rPr>
        <w:t>boost-1.60-0.x86-64.rpm</w:t>
      </w:r>
      <w:r>
        <w:t xml:space="preserve"> that comes with the FLOWER rpm:</w:t>
      </w:r>
    </w:p>
    <w:p w14:paraId="2FE27E31" w14:textId="34D30CE5" w:rsidR="00FB59CA" w:rsidRDefault="00FB59CA" w:rsidP="00FB59CA">
      <w:pPr>
        <w:pStyle w:val="CommandLine"/>
        <w:rPr>
          <w:rStyle w:val="Code"/>
        </w:rPr>
      </w:pPr>
      <w:r>
        <w:tab/>
      </w:r>
      <w:r>
        <w:tab/>
        <w:t xml:space="preserve"># rpm –i </w:t>
      </w:r>
      <w:r w:rsidRPr="0012415C">
        <w:rPr>
          <w:rStyle w:val="Code"/>
        </w:rPr>
        <w:t>boost-1.60-0.x86-64.rpm</w:t>
      </w:r>
      <w:r w:rsidR="000551F8">
        <w:rPr>
          <w:rStyle w:val="Code"/>
        </w:rPr>
        <w:t xml:space="preserve"> -y</w:t>
      </w:r>
    </w:p>
    <w:p w14:paraId="41B364C7" w14:textId="1FA26CF5" w:rsidR="00FB59CA" w:rsidRDefault="00FB59CA" w:rsidP="0013143E">
      <w:pPr>
        <w:pStyle w:val="BodyText"/>
        <w:numPr>
          <w:ilvl w:val="0"/>
          <w:numId w:val="38"/>
        </w:numPr>
      </w:pPr>
      <w:r>
        <w:t>Follow the instructions in Appendix B of the FLOWER_Build_Guide_FLR06.pdf to install the libraries in</w:t>
      </w:r>
      <w:r w:rsidR="000551F8">
        <w:t xml:space="preserve"> the directory,</w:t>
      </w:r>
      <w:r>
        <w:t xml:space="preserve"> </w:t>
      </w:r>
      <w:r w:rsidRPr="00A91699">
        <w:rPr>
          <w:rStyle w:val="ComputerCodeChar"/>
        </w:rPr>
        <w:t>/usr/local/</w:t>
      </w:r>
      <w:r>
        <w:rPr>
          <w:rStyle w:val="ComputerCodeChar"/>
        </w:rPr>
        <w:t>boost</w:t>
      </w:r>
      <w:r>
        <w:t>.</w:t>
      </w:r>
    </w:p>
    <w:p w14:paraId="67DD9A7F" w14:textId="0EC1EF9A" w:rsidR="00D1135D" w:rsidRDefault="00FB59CA" w:rsidP="00D1135D">
      <w:pPr>
        <w:pStyle w:val="Heading2"/>
      </w:pPr>
      <w:bookmarkStart w:id="12" w:name="_Toc496880037"/>
      <w:r>
        <w:t>BOOST Runtime Libraries on Ubuntu 16.04</w:t>
      </w:r>
      <w:bookmarkEnd w:id="12"/>
    </w:p>
    <w:p w14:paraId="6DBC678E" w14:textId="5E0FD3DE" w:rsidR="00D1135D" w:rsidRDefault="00D1135D" w:rsidP="00D1135D">
      <w:pPr>
        <w:pStyle w:val="BodyText"/>
      </w:pPr>
      <w:r>
        <w:t>To get the BOOST runtime libraries on your Ubuntu systems you can use one of the following options:</w:t>
      </w:r>
    </w:p>
    <w:p w14:paraId="6FDD9BB5" w14:textId="77777777" w:rsidR="00D1135D" w:rsidRDefault="00D1135D" w:rsidP="00D1135D">
      <w:pPr>
        <w:pStyle w:val="BodyText"/>
        <w:numPr>
          <w:ilvl w:val="0"/>
          <w:numId w:val="38"/>
        </w:numPr>
      </w:pPr>
      <w:r>
        <w:t>Install GNU C++ from your Ubuntu repository:</w:t>
      </w:r>
    </w:p>
    <w:p w14:paraId="23AB68F7" w14:textId="0FCEF1CB" w:rsidR="00D1135D" w:rsidRDefault="00D1135D" w:rsidP="00D1135D">
      <w:pPr>
        <w:pStyle w:val="CommandLine"/>
      </w:pPr>
      <w:r>
        <w:tab/>
      </w:r>
      <w:r>
        <w:tab/>
        <w:t xml:space="preserve"># </w:t>
      </w:r>
      <w:r w:rsidRPr="00FB59CA">
        <w:t>apt-get </w:t>
      </w:r>
      <w:r w:rsidRPr="00FB59CA">
        <w:rPr>
          <w:bCs/>
        </w:rPr>
        <w:t>install</w:t>
      </w:r>
      <w:r w:rsidRPr="00FB59CA">
        <w:t> </w:t>
      </w:r>
      <w:r>
        <w:t>libboost-all-dev</w:t>
      </w:r>
      <w:r w:rsidRPr="00FB59CA">
        <w:t xml:space="preserve"> </w:t>
      </w:r>
      <w:r>
        <w:t>–</w:t>
      </w:r>
      <w:r w:rsidRPr="00FB59CA">
        <w:t>y</w:t>
      </w:r>
    </w:p>
    <w:p w14:paraId="7195F9F6" w14:textId="353ABC96" w:rsidR="00D1135D" w:rsidRPr="00D1135D" w:rsidRDefault="00D1135D" w:rsidP="00D1135D">
      <w:pPr>
        <w:pStyle w:val="BodyText"/>
        <w:numPr>
          <w:ilvl w:val="0"/>
          <w:numId w:val="38"/>
        </w:numPr>
      </w:pPr>
      <w:r>
        <w:t xml:space="preserve">Follow the instructions in Appendix B of the FLOWER_Build_Guide_FLR06.pdf to install the libraries in </w:t>
      </w:r>
      <w:r w:rsidR="000551F8">
        <w:t xml:space="preserve">the direction, </w:t>
      </w:r>
      <w:r w:rsidRPr="00A91699">
        <w:rPr>
          <w:rStyle w:val="ComputerCodeChar"/>
        </w:rPr>
        <w:t>/usr/local/</w:t>
      </w:r>
      <w:r>
        <w:rPr>
          <w:rStyle w:val="ComputerCodeChar"/>
        </w:rPr>
        <w:t>boost</w:t>
      </w:r>
      <w:r>
        <w:t>.</w:t>
      </w:r>
    </w:p>
    <w:p w14:paraId="0FEC17A4" w14:textId="7ACC7CAF" w:rsidR="00D1135D" w:rsidRDefault="00D1135D" w:rsidP="00D1135D">
      <w:pPr>
        <w:pStyle w:val="Heading2"/>
      </w:pPr>
      <w:bookmarkStart w:id="13" w:name="_Toc496880038"/>
      <w:r>
        <w:t>PCAP Development Libraries on RedHat of CentOS 7.x</w:t>
      </w:r>
      <w:bookmarkEnd w:id="13"/>
    </w:p>
    <w:p w14:paraId="6F539636" w14:textId="30ACE4B4" w:rsidR="00D1135D" w:rsidRDefault="00D1135D" w:rsidP="00D1135D">
      <w:pPr>
        <w:pStyle w:val="BodyText"/>
      </w:pPr>
      <w:r>
        <w:t>To get the PCAP development libraries on your RedHat/CentOS systems you can run the following:</w:t>
      </w:r>
    </w:p>
    <w:p w14:paraId="74B69930" w14:textId="09CC16DC" w:rsidR="00D1135D" w:rsidRDefault="00D1135D" w:rsidP="00D1135D">
      <w:pPr>
        <w:pStyle w:val="BodyText"/>
        <w:numPr>
          <w:ilvl w:val="0"/>
          <w:numId w:val="38"/>
        </w:numPr>
      </w:pPr>
      <w:r>
        <w:t xml:space="preserve">Install the </w:t>
      </w:r>
      <w:r w:rsidRPr="00D1135D">
        <w:rPr>
          <w:rStyle w:val="Code"/>
        </w:rPr>
        <w:t>libpcap-devel</w:t>
      </w:r>
      <w:r>
        <w:rPr>
          <w:rStyle w:val="Code"/>
        </w:rPr>
        <w:t xml:space="preserve"> package</w:t>
      </w:r>
    </w:p>
    <w:p w14:paraId="1C1FC525" w14:textId="04C3783A" w:rsidR="00D1135D" w:rsidRDefault="00D1135D" w:rsidP="00D1135D">
      <w:pPr>
        <w:pStyle w:val="CommandLine"/>
        <w:rPr>
          <w:rStyle w:val="Code"/>
        </w:rPr>
      </w:pPr>
      <w:r>
        <w:tab/>
      </w:r>
      <w:r>
        <w:tab/>
        <w:t xml:space="preserve"># rpm –i </w:t>
      </w:r>
      <w:r w:rsidRPr="00D1135D">
        <w:rPr>
          <w:rStyle w:val="Code"/>
        </w:rPr>
        <w:t>libpcap-devel</w:t>
      </w:r>
      <w:r w:rsidR="000551F8">
        <w:rPr>
          <w:rStyle w:val="Code"/>
        </w:rPr>
        <w:t xml:space="preserve"> -y</w:t>
      </w:r>
    </w:p>
    <w:p w14:paraId="2B4D31B3" w14:textId="760CEA11" w:rsidR="00D1135D" w:rsidRDefault="00D1135D" w:rsidP="00D1135D">
      <w:pPr>
        <w:pStyle w:val="Heading2"/>
      </w:pPr>
      <w:bookmarkStart w:id="14" w:name="_Toc496880039"/>
      <w:r>
        <w:t>PCAP Development Libraries on Ubuntu 16.04</w:t>
      </w:r>
      <w:bookmarkEnd w:id="14"/>
    </w:p>
    <w:p w14:paraId="4B7862A3" w14:textId="21A6B3E7" w:rsidR="00D1135D" w:rsidRDefault="00D1135D" w:rsidP="00D1135D">
      <w:pPr>
        <w:pStyle w:val="BodyText"/>
      </w:pPr>
      <w:r>
        <w:t>To get the PCAP development libraries on your Ubuntu systems you can run the following:</w:t>
      </w:r>
    </w:p>
    <w:p w14:paraId="646CF369" w14:textId="063BE0A0" w:rsidR="00D1135D" w:rsidRDefault="00D1135D" w:rsidP="00D1135D">
      <w:pPr>
        <w:pStyle w:val="BodyText"/>
        <w:numPr>
          <w:ilvl w:val="0"/>
          <w:numId w:val="38"/>
        </w:numPr>
      </w:pPr>
      <w:r>
        <w:t xml:space="preserve">Install </w:t>
      </w:r>
      <w:r w:rsidRPr="00D1135D">
        <w:t xml:space="preserve">libpcap-dev </w:t>
      </w:r>
      <w:r>
        <w:t>from your Ubuntu repository:</w:t>
      </w:r>
    </w:p>
    <w:p w14:paraId="42C2E813" w14:textId="0C368E0C" w:rsidR="00D1135D" w:rsidRDefault="00D1135D" w:rsidP="00D1135D">
      <w:pPr>
        <w:pStyle w:val="CommandLine"/>
        <w:rPr>
          <w:rStyle w:val="Code"/>
        </w:rPr>
      </w:pPr>
      <w:r>
        <w:tab/>
      </w:r>
      <w:r>
        <w:tab/>
        <w:t xml:space="preserve"># </w:t>
      </w:r>
      <w:r w:rsidRPr="00FB59CA">
        <w:t>apt-get </w:t>
      </w:r>
      <w:r w:rsidRPr="00FB59CA">
        <w:rPr>
          <w:bCs/>
        </w:rPr>
        <w:t>install</w:t>
      </w:r>
      <w:r w:rsidRPr="00FB59CA">
        <w:t> </w:t>
      </w:r>
      <w:r>
        <w:t>libpcap-dev</w:t>
      </w:r>
      <w:r w:rsidRPr="00FB59CA">
        <w:t xml:space="preserve"> -y</w:t>
      </w:r>
    </w:p>
    <w:p w14:paraId="13C5F3B0" w14:textId="77777777" w:rsidR="00D1135D" w:rsidRDefault="00D1135D" w:rsidP="00D1135D">
      <w:pPr>
        <w:pStyle w:val="BodyText"/>
      </w:pPr>
      <w:r>
        <w:t>NOTE: Because Ubuntu does not have a version 1.0 of the shared object file for libpcap.so, we need to create one with the following command:</w:t>
      </w:r>
    </w:p>
    <w:p w14:paraId="7AB3FFD1" w14:textId="77777777" w:rsidR="000551F8" w:rsidRDefault="00681DC8" w:rsidP="00681DC8">
      <w:pPr>
        <w:pStyle w:val="CommandLine"/>
      </w:pPr>
      <w:r>
        <w:tab/>
      </w:r>
      <w:r>
        <w:tab/>
      </w:r>
      <w:r w:rsidR="00D1135D">
        <w:t xml:space="preserve"># </w:t>
      </w:r>
      <w:r>
        <w:t xml:space="preserve">ln –s </w:t>
      </w:r>
      <w:r w:rsidRPr="00681DC8">
        <w:t>/usr/lib/x86_64-linux-gnu/libpcap.so</w:t>
      </w:r>
      <w:r>
        <w:t xml:space="preserve"> </w:t>
      </w:r>
      <w:r w:rsidR="000551F8">
        <w:t>\</w:t>
      </w:r>
    </w:p>
    <w:p w14:paraId="3B7CEE47" w14:textId="075B826E" w:rsidR="00D1135D" w:rsidRPr="00D1135D" w:rsidRDefault="000551F8" w:rsidP="00681DC8">
      <w:pPr>
        <w:pStyle w:val="CommandLine"/>
        <w:sectPr w:rsidR="00D1135D" w:rsidRPr="00D1135D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tab/>
      </w:r>
      <w:r>
        <w:tab/>
      </w:r>
      <w:r>
        <w:tab/>
      </w:r>
      <w:r>
        <w:tab/>
      </w:r>
      <w:r w:rsidR="00681DC8" w:rsidRPr="00681DC8">
        <w:t>/usr/lib/x86_64-linux-gnu/libpcap.so</w:t>
      </w:r>
      <w:r w:rsidR="00681DC8">
        <w:t>.1</w:t>
      </w:r>
    </w:p>
    <w:p w14:paraId="17037C10" w14:textId="7D652D83" w:rsidR="00B3576E" w:rsidRDefault="0031437A" w:rsidP="00B3576E">
      <w:pPr>
        <w:pStyle w:val="Heading1"/>
      </w:pPr>
      <w:bookmarkStart w:id="15" w:name="_Toc496880040"/>
      <w:r>
        <w:lastRenderedPageBreak/>
        <w:t>Install FLOWER</w:t>
      </w:r>
      <w:bookmarkEnd w:id="15"/>
    </w:p>
    <w:p w14:paraId="36E1A145" w14:textId="77777777" w:rsidR="0031437A" w:rsidRDefault="0031437A" w:rsidP="0031437A">
      <w:pPr>
        <w:pStyle w:val="Heading2"/>
      </w:pPr>
      <w:bookmarkStart w:id="16" w:name="_Toc251665248"/>
      <w:bookmarkStart w:id="17" w:name="_Toc496880041"/>
      <w:r>
        <w:t>Install FLOWER</w:t>
      </w:r>
    </w:p>
    <w:p w14:paraId="09EA801F" w14:textId="2B9FA787" w:rsidR="002B641C" w:rsidRDefault="002B641C" w:rsidP="002B641C">
      <w:pPr>
        <w:pStyle w:val="BodyText"/>
      </w:pPr>
      <w:r>
        <w:t>By default, FLOWER will be installed in</w:t>
      </w:r>
      <w:r w:rsidR="00C67E58">
        <w:t xml:space="preserve"> the directory,</w:t>
      </w:r>
      <w:r>
        <w:t xml:space="preserve"> </w:t>
      </w:r>
      <w:r w:rsidRPr="00C67E58">
        <w:rPr>
          <w:rStyle w:val="ComputerCodeChar"/>
        </w:rPr>
        <w:t>/opt/flower</w:t>
      </w:r>
      <w:r w:rsidR="00C67E58">
        <w:t>, where</w:t>
      </w:r>
      <w:r>
        <w:t xml:space="preserve">: </w:t>
      </w:r>
    </w:p>
    <w:p w14:paraId="734F1B76" w14:textId="0A7BA36E" w:rsidR="002B641C" w:rsidRDefault="002B641C" w:rsidP="00BE122E">
      <w:pPr>
        <w:pStyle w:val="ListBullet"/>
        <w:spacing w:line="120" w:lineRule="auto"/>
      </w:pPr>
      <w:bookmarkStart w:id="18" w:name="_GoBack"/>
      <w:r>
        <w:t>binaries</w:t>
      </w:r>
      <w:r w:rsidR="00CE401B">
        <w:t xml:space="preserve"> located</w:t>
      </w:r>
      <w:r>
        <w:t xml:space="preserve"> in </w:t>
      </w:r>
      <w:r w:rsidRPr="003378A1">
        <w:rPr>
          <w:rStyle w:val="ComputerCodeChar"/>
        </w:rPr>
        <w:t>/opt/flower/bin</w:t>
      </w:r>
    </w:p>
    <w:p w14:paraId="337E0D6D" w14:textId="44396FBA" w:rsidR="002B641C" w:rsidRDefault="002B641C" w:rsidP="00BE122E">
      <w:pPr>
        <w:pStyle w:val="ListBullet"/>
        <w:spacing w:line="120" w:lineRule="auto"/>
      </w:pPr>
      <w:r>
        <w:t xml:space="preserve">libraries </w:t>
      </w:r>
      <w:r w:rsidR="00CE401B">
        <w:t xml:space="preserve">located </w:t>
      </w:r>
      <w:r>
        <w:t xml:space="preserve">in </w:t>
      </w:r>
      <w:r w:rsidRPr="003378A1">
        <w:rPr>
          <w:rStyle w:val="ComputerCodeChar"/>
        </w:rPr>
        <w:t>/opt/flower/lib</w:t>
      </w:r>
    </w:p>
    <w:p w14:paraId="0DCCB175" w14:textId="64CFFFCA" w:rsidR="002B641C" w:rsidRDefault="00C67E58" w:rsidP="00BE122E">
      <w:pPr>
        <w:pStyle w:val="ListBullet"/>
        <w:spacing w:line="120" w:lineRule="auto"/>
      </w:pPr>
      <w:r>
        <w:t>the configuration file will be</w:t>
      </w:r>
      <w:r w:rsidR="002B641C">
        <w:t xml:space="preserve"> </w:t>
      </w:r>
      <w:r w:rsidR="002B641C" w:rsidRPr="003378A1">
        <w:rPr>
          <w:rStyle w:val="ComputerCodeChar"/>
        </w:rPr>
        <w:t>/opt/flower/conf/flower.conf</w:t>
      </w:r>
    </w:p>
    <w:p w14:paraId="05D5CF31" w14:textId="31C693FA" w:rsidR="002B641C" w:rsidRPr="002B641C" w:rsidRDefault="00C67E58" w:rsidP="00BE122E">
      <w:pPr>
        <w:pStyle w:val="ListBullet"/>
        <w:spacing w:line="120" w:lineRule="auto"/>
      </w:pPr>
      <w:r>
        <w:t xml:space="preserve">data files will be generated </w:t>
      </w:r>
      <w:r w:rsidR="002B641C">
        <w:t xml:space="preserve">in </w:t>
      </w:r>
      <w:r w:rsidR="002B641C" w:rsidRPr="003378A1">
        <w:rPr>
          <w:rStyle w:val="ComputerCodeChar"/>
        </w:rPr>
        <w:t>/opt/flower/data</w:t>
      </w:r>
    </w:p>
    <w:bookmarkEnd w:id="18"/>
    <w:p w14:paraId="305D2E85" w14:textId="08F4B7BA" w:rsidR="0031437A" w:rsidRDefault="0031437A" w:rsidP="0035696F">
      <w:pPr>
        <w:pStyle w:val="Heading3"/>
      </w:pPr>
      <w:r>
        <w:t>Install FLOWER on RedHat of CentOS 7.x</w:t>
      </w:r>
    </w:p>
    <w:p w14:paraId="01CE625C" w14:textId="77777777" w:rsidR="0031437A" w:rsidRDefault="0031437A" w:rsidP="0031437A">
      <w:pPr>
        <w:pStyle w:val="BodyText"/>
      </w:pPr>
      <w:r>
        <w:t>To get the PCAP development libraries on your RedHat/CentOS systems you can run the following:</w:t>
      </w:r>
    </w:p>
    <w:p w14:paraId="4BE5ACD9" w14:textId="28EC91F7" w:rsidR="0031437A" w:rsidRDefault="0031437A" w:rsidP="0031437A">
      <w:pPr>
        <w:pStyle w:val="CommandLine"/>
        <w:rPr>
          <w:rStyle w:val="Code"/>
        </w:rPr>
      </w:pPr>
      <w:r>
        <w:t xml:space="preserve"># </w:t>
      </w:r>
      <w:r>
        <w:rPr>
          <w:rStyle w:val="Code"/>
        </w:rPr>
        <w:t xml:space="preserve">rpm –i </w:t>
      </w:r>
      <w:r w:rsidRPr="0012415C">
        <w:rPr>
          <w:rStyle w:val="Code"/>
        </w:rPr>
        <w:t>flower-6.0-0.x86-64.rpm</w:t>
      </w:r>
      <w:r w:rsidR="000551F8">
        <w:rPr>
          <w:rStyle w:val="Code"/>
        </w:rPr>
        <w:t xml:space="preserve"> </w:t>
      </w:r>
      <w:r w:rsidR="00C67E58">
        <w:rPr>
          <w:rStyle w:val="Code"/>
        </w:rPr>
        <w:t>–</w:t>
      </w:r>
      <w:r w:rsidR="000551F8">
        <w:rPr>
          <w:rStyle w:val="Code"/>
        </w:rPr>
        <w:t>y</w:t>
      </w:r>
    </w:p>
    <w:p w14:paraId="5BA90FC1" w14:textId="13556B3F" w:rsidR="00C67E58" w:rsidRDefault="00C67E58" w:rsidP="00C67E58">
      <w:pPr>
        <w:pStyle w:val="BodyText"/>
      </w:pPr>
      <w:r>
        <w:t>To install FLOWER in a directory other than /opt/flower you can use the relocate option with the rpm command to install FLOWER in another directory. If you would like to install FLOWER in /usr/local/flower you can run the following:</w:t>
      </w:r>
    </w:p>
    <w:p w14:paraId="4A8CB701" w14:textId="1289ED31" w:rsidR="00C67E58" w:rsidRPr="00C67E58" w:rsidRDefault="00C67E58" w:rsidP="00C67E58">
      <w:pPr>
        <w:pStyle w:val="CommandLine"/>
      </w:pPr>
      <w:r>
        <w:t xml:space="preserve"># </w:t>
      </w:r>
      <w:r>
        <w:rPr>
          <w:rStyle w:val="Code"/>
        </w:rPr>
        <w:t xml:space="preserve">rpm –r /usr/local/flower –i </w:t>
      </w:r>
      <w:r w:rsidRPr="0012415C">
        <w:rPr>
          <w:rStyle w:val="Code"/>
        </w:rPr>
        <w:t>flower-6.0-0.x86-64.rpm</w:t>
      </w:r>
      <w:r>
        <w:rPr>
          <w:rStyle w:val="Code"/>
        </w:rPr>
        <w:t xml:space="preserve"> –y</w:t>
      </w:r>
    </w:p>
    <w:p w14:paraId="4524CE28" w14:textId="204335AD" w:rsidR="0031437A" w:rsidRDefault="0031437A" w:rsidP="0035696F">
      <w:pPr>
        <w:pStyle w:val="Heading3"/>
      </w:pPr>
      <w:r>
        <w:t>Install FLOWER on Ubuntu 16.04</w:t>
      </w:r>
    </w:p>
    <w:p w14:paraId="7941B12D" w14:textId="77777777" w:rsidR="0031437A" w:rsidRDefault="0031437A" w:rsidP="0031437A">
      <w:pPr>
        <w:pStyle w:val="BodyText"/>
      </w:pPr>
      <w:r>
        <w:t>To get the PCAP development libraries on your RedHat/CentOS systems you can run the following:</w:t>
      </w:r>
    </w:p>
    <w:p w14:paraId="0EC94691" w14:textId="4A15C984" w:rsidR="00906BEE" w:rsidRDefault="0031437A" w:rsidP="0035696F">
      <w:pPr>
        <w:pStyle w:val="CommandLine"/>
      </w:pPr>
      <w:r>
        <w:t xml:space="preserve"># </w:t>
      </w:r>
      <w:r w:rsidRPr="0031437A">
        <w:rPr>
          <w:rStyle w:val="Code"/>
        </w:rPr>
        <w:t>dpkg -i flower_6.0-0_amd64.deb</w:t>
      </w:r>
      <w:bookmarkEnd w:id="16"/>
      <w:bookmarkEnd w:id="17"/>
      <w:r w:rsidR="000551F8">
        <w:rPr>
          <w:rStyle w:val="Code"/>
        </w:rPr>
        <w:t xml:space="preserve"> -y</w:t>
      </w:r>
    </w:p>
    <w:p w14:paraId="07A4B1D1" w14:textId="251DEB0D" w:rsidR="0035696F" w:rsidRDefault="0035696F" w:rsidP="0035696F">
      <w:pPr>
        <w:pStyle w:val="Heading2"/>
      </w:pPr>
      <w:r>
        <w:t>Install FLOWER</w:t>
      </w:r>
      <w:r>
        <w:t xml:space="preserve"> systemd Service</w:t>
      </w:r>
    </w:p>
    <w:p w14:paraId="5C432BD0" w14:textId="11606393" w:rsidR="00C877BB" w:rsidRDefault="0035696F" w:rsidP="0035696F">
      <w:pPr>
        <w:pStyle w:val="BodyText"/>
      </w:pPr>
      <w:r>
        <w:t xml:space="preserve">For FLOWER to start collecting data from a network interface, you need to configure the software to tell the flower binary which network interface to use and to start up the systemd service. </w:t>
      </w:r>
      <w:r w:rsidR="00C877BB">
        <w:t xml:space="preserve">If you installed FLOWER in the default location, </w:t>
      </w:r>
      <w:r w:rsidR="00C877BB" w:rsidRPr="00E165CB">
        <w:rPr>
          <w:rStyle w:val="ComputerCodeChar"/>
        </w:rPr>
        <w:t>/opt/flower</w:t>
      </w:r>
      <w:r w:rsidR="00C877BB">
        <w:t>, then you would run the following command</w:t>
      </w:r>
      <w:r w:rsidR="00E165CB">
        <w:t xml:space="preserve"> as the root user or using </w:t>
      </w:r>
      <w:r w:rsidR="00E165CB" w:rsidRPr="00E165CB">
        <w:rPr>
          <w:rStyle w:val="ComputerCodeChar"/>
        </w:rPr>
        <w:t>sudo</w:t>
      </w:r>
      <w:r w:rsidR="00C877BB">
        <w:t>:</w:t>
      </w:r>
    </w:p>
    <w:p w14:paraId="563E5B3E" w14:textId="0746A119" w:rsidR="00C877BB" w:rsidRDefault="00C877BB" w:rsidP="00C877BB">
      <w:pPr>
        <w:pStyle w:val="CommandLine"/>
      </w:pPr>
      <w:r>
        <w:t># /opt/flower/bin/</w:t>
      </w:r>
      <w:r w:rsidRPr="00C877BB">
        <w:t xml:space="preserve">create-flower-config.sh </w:t>
      </w:r>
    </w:p>
    <w:p w14:paraId="0B6DDA8F" w14:textId="77777777" w:rsidR="00CB1BAE" w:rsidRDefault="00E165CB" w:rsidP="0035696F">
      <w:pPr>
        <w:pStyle w:val="BodyText"/>
      </w:pPr>
      <w:r>
        <w:t xml:space="preserve">NOTE: </w:t>
      </w:r>
      <w:r w:rsidR="00C877BB">
        <w:t>If you installed FLOWER in another directory, you will have to adjust the command above.</w:t>
      </w:r>
    </w:p>
    <w:p w14:paraId="5B9C1D4D" w14:textId="782CB047" w:rsidR="00CB6F45" w:rsidRDefault="00CB1BAE" w:rsidP="0035696F">
      <w:pPr>
        <w:pStyle w:val="BodyText"/>
      </w:pPr>
      <w:r>
        <w:t xml:space="preserve">The create-flower-config.sh script will prompt you for the network interface to </w:t>
      </w:r>
      <w:r w:rsidR="00CB6F45">
        <w:t>collect data from</w:t>
      </w:r>
      <w:r>
        <w:t xml:space="preserve"> (e.g. </w:t>
      </w:r>
      <w:r w:rsidRPr="00F53E80">
        <w:rPr>
          <w:rStyle w:val="ComputerCodeChar"/>
        </w:rPr>
        <w:t>eth0</w:t>
      </w:r>
      <w:r w:rsidR="00F53E80">
        <w:t xml:space="preserve">) and the </w:t>
      </w:r>
      <w:proofErr w:type="spellStart"/>
      <w:r w:rsidR="00F53E80">
        <w:t>site</w:t>
      </w:r>
      <w:r w:rsidR="007D1F12">
        <w:t>name</w:t>
      </w:r>
      <w:proofErr w:type="spellEnd"/>
      <w:r w:rsidR="007D1F12">
        <w:t xml:space="preserve"> (e.g. the</w:t>
      </w:r>
      <w:r w:rsidR="00F53E80">
        <w:t xml:space="preserve"> name you want </w:t>
      </w:r>
      <w:r w:rsidR="00415A09">
        <w:t>f</w:t>
      </w:r>
      <w:r w:rsidR="00732692">
        <w:t>or this</w:t>
      </w:r>
      <w:r w:rsidR="00CB6F45">
        <w:t xml:space="preserve"> installation of</w:t>
      </w:r>
      <w:r w:rsidR="00732692">
        <w:t xml:space="preserve"> FLOWER software to write in each output file</w:t>
      </w:r>
      <w:r w:rsidR="00CB6F45">
        <w:t>).</w:t>
      </w:r>
    </w:p>
    <w:p w14:paraId="25210F56" w14:textId="7BACAFBE" w:rsidR="00BE122E" w:rsidRDefault="00CB6F45" w:rsidP="0035696F">
      <w:pPr>
        <w:pStyle w:val="BodyText"/>
      </w:pPr>
      <w:r>
        <w:t xml:space="preserve">The script will create the /opt/flower/conf/flower.conf file, enable the flower </w:t>
      </w:r>
      <w:r w:rsidR="00074587">
        <w:t>as a daemon, enable the flower service, and start the flower software.</w:t>
      </w:r>
    </w:p>
    <w:p w14:paraId="00562FB6" w14:textId="2763FA18" w:rsidR="00BE122E" w:rsidRPr="0035696F" w:rsidRDefault="00BE122E" w:rsidP="0035696F">
      <w:pPr>
        <w:pStyle w:val="BodyText"/>
        <w:sectPr w:rsidR="00BE122E" w:rsidRPr="0035696F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t xml:space="preserve">NOTE: If you make changes to the </w:t>
      </w:r>
      <w:proofErr w:type="gramStart"/>
      <w:r>
        <w:t>flower.conf</w:t>
      </w:r>
      <w:proofErr w:type="gramEnd"/>
      <w:r>
        <w:t xml:space="preserve"> file, you will need to restart the flower daemon and flower software.</w:t>
      </w:r>
    </w:p>
    <w:p w14:paraId="3D51A222" w14:textId="33C9BB89" w:rsidR="003630D3" w:rsidRDefault="000551F8" w:rsidP="002B641C">
      <w:pPr>
        <w:pStyle w:val="Heading1"/>
      </w:pPr>
      <w:bookmarkStart w:id="19" w:name="_Toc496880043"/>
      <w:r>
        <w:lastRenderedPageBreak/>
        <w:t>Configure</w:t>
      </w:r>
      <w:r w:rsidR="00CC7C62">
        <w:t xml:space="preserve"> FLOWER </w:t>
      </w:r>
      <w:r w:rsidR="00CE401B">
        <w:t xml:space="preserve">After </w:t>
      </w:r>
      <w:r w:rsidR="00CC7C62">
        <w:t>Installation</w:t>
      </w:r>
      <w:bookmarkEnd w:id="19"/>
    </w:p>
    <w:p w14:paraId="157EE15D" w14:textId="1E586664" w:rsidR="00124C58" w:rsidRDefault="00CE401B" w:rsidP="00CE401B">
      <w:pPr>
        <w:pStyle w:val="Heading2"/>
      </w:pPr>
      <w:r>
        <w:t>Configuring FLOWER</w:t>
      </w:r>
    </w:p>
    <w:p w14:paraId="5D2C54E1" w14:textId="2F64EAF7" w:rsidR="00CE401B" w:rsidRPr="00CE401B" w:rsidRDefault="00CE401B" w:rsidP="00CE401B">
      <w:pPr>
        <w:pStyle w:val="BodyText"/>
      </w:pPr>
      <w:r>
        <w:t>Please refer to the FLOWER_Ops_Guide_FLR06 document on how to configure and run the flower binary.</w:t>
      </w:r>
    </w:p>
    <w:p w14:paraId="7FC5BC61" w14:textId="77777777" w:rsidR="003630D3" w:rsidRDefault="003630D3" w:rsidP="00B3576E">
      <w:pPr>
        <w:pStyle w:val="BodyText"/>
      </w:pPr>
    </w:p>
    <w:p w14:paraId="5FD8C0C2" w14:textId="77777777" w:rsidR="00084E80" w:rsidRDefault="00084E80" w:rsidP="00B3576E">
      <w:pPr>
        <w:pStyle w:val="BodyText"/>
        <w:sectPr w:rsidR="00084E80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1967C57F" w14:textId="6ADEAA05" w:rsidR="00B3576E" w:rsidRDefault="00404201" w:rsidP="00084E80">
      <w:pPr>
        <w:pStyle w:val="Heading1"/>
      </w:pPr>
      <w:r>
        <w:lastRenderedPageBreak/>
        <w:t xml:space="preserve"> </w:t>
      </w:r>
      <w:r w:rsidR="00A2034D">
        <w:t>Disable Operating System and Hardware Optimizations</w:t>
      </w:r>
    </w:p>
    <w:p w14:paraId="6C37D55F" w14:textId="3C68B7D1" w:rsidR="003630D3" w:rsidRDefault="00F53D9B" w:rsidP="003630D3">
      <w:pPr>
        <w:pStyle w:val="Heading2"/>
        <w:numPr>
          <w:ilvl w:val="1"/>
          <w:numId w:val="2"/>
        </w:numPr>
      </w:pPr>
      <w:bookmarkStart w:id="20" w:name="_Toc251665256"/>
      <w:bookmarkStart w:id="21" w:name="_Toc496880045"/>
      <w:r>
        <w:t xml:space="preserve">Disable </w:t>
      </w:r>
      <w:r w:rsidR="006D7957">
        <w:t>O</w:t>
      </w:r>
      <w:r w:rsidR="001551D6">
        <w:t xml:space="preserve">perating </w:t>
      </w:r>
      <w:r w:rsidR="006D7957">
        <w:t>S</w:t>
      </w:r>
      <w:r w:rsidR="001551D6">
        <w:t>ystem</w:t>
      </w:r>
      <w:r w:rsidR="00C75499">
        <w:t xml:space="preserve"> and Hardware</w:t>
      </w:r>
      <w:r w:rsidR="006D7957">
        <w:t xml:space="preserve"> Optimization</w:t>
      </w:r>
      <w:r w:rsidR="003630D3">
        <w:t>s</w:t>
      </w:r>
      <w:bookmarkEnd w:id="20"/>
      <w:bookmarkEnd w:id="21"/>
    </w:p>
    <w:p w14:paraId="096EA825" w14:textId="75354C9C" w:rsidR="000551F8" w:rsidRDefault="006D7957" w:rsidP="002B641C">
      <w:pPr>
        <w:pStyle w:val="BodyText"/>
        <w:rPr>
          <w:lang w:val="en"/>
        </w:rPr>
      </w:pPr>
      <w:r>
        <w:rPr>
          <w:lang w:val="en"/>
        </w:rPr>
        <w:t>Newer versions of Linux have the ability to take advantage of Network Interface Card (NIC) optimizations such as TCP Segmentation Offload (TSO), Large Send Offload (</w:t>
      </w:r>
      <w:hyperlink r:id="rId30" w:history="1">
        <w:r w:rsidRPr="000C663B">
          <w:rPr>
            <w:rStyle w:val="Hyperlink"/>
            <w:lang w:val="en"/>
          </w:rPr>
          <w:t>LSO</w:t>
        </w:r>
      </w:hyperlink>
      <w:r>
        <w:rPr>
          <w:lang w:val="en"/>
        </w:rPr>
        <w:t>), and Generic Segmentation Offload (GSO)</w:t>
      </w:r>
      <w:r w:rsidR="004035AB">
        <w:rPr>
          <w:lang w:val="en"/>
        </w:rPr>
        <w:t>.</w:t>
      </w:r>
      <w:r w:rsidR="007D2D25">
        <w:rPr>
          <w:lang w:val="en"/>
        </w:rPr>
        <w:t xml:space="preserve"> There is a good explanation of these NIC optimizations and how they work at </w:t>
      </w:r>
      <w:hyperlink r:id="rId31" w:history="1">
        <w:r w:rsidR="002B641C" w:rsidRPr="002B641C">
          <w:rPr>
            <w:rStyle w:val="Hyperlink"/>
            <w:lang w:val="en"/>
          </w:rPr>
          <w:t>LoveMyTool.com</w:t>
        </w:r>
      </w:hyperlink>
      <w:r w:rsidR="002B641C">
        <w:rPr>
          <w:lang w:val="en"/>
        </w:rPr>
        <w:t>.</w:t>
      </w:r>
      <w:r w:rsidR="007D2D25">
        <w:rPr>
          <w:lang w:val="en"/>
        </w:rPr>
        <w:t xml:space="preserve"> </w:t>
      </w:r>
    </w:p>
    <w:p w14:paraId="1A852CDC" w14:textId="1AD01302" w:rsidR="00DB0474" w:rsidRDefault="00DB0474" w:rsidP="002B641C">
      <w:pPr>
        <w:pStyle w:val="BodyText"/>
        <w:rPr>
          <w:lang w:val="en"/>
        </w:rPr>
      </w:pPr>
      <w:r>
        <w:rPr>
          <w:lang w:val="en"/>
        </w:rPr>
        <w:t xml:space="preserve">If you know you will be running FLOWER on interfaces on your system that have TSO, LSO, and GSO capabilities you will see errors in </w:t>
      </w:r>
      <w:r w:rsidRPr="00DB0474">
        <w:rPr>
          <w:rStyle w:val="ComputerCodeChar"/>
        </w:rPr>
        <w:t>/var/log/messages</w:t>
      </w:r>
      <w:r>
        <w:rPr>
          <w:lang w:val="en"/>
        </w:rPr>
        <w:t xml:space="preserve"> so you will want to disable these optimizations.</w:t>
      </w:r>
    </w:p>
    <w:p w14:paraId="18D5947D" w14:textId="673181EF" w:rsidR="00CC7C62" w:rsidRDefault="00CC7C62" w:rsidP="00CC7C62">
      <w:pPr>
        <w:pStyle w:val="Heading2"/>
      </w:pPr>
      <w:r>
        <w:t>Disable Network Optimizations on RedHat of CentOS 7.x</w:t>
      </w:r>
    </w:p>
    <w:p w14:paraId="01A833B1" w14:textId="5B34D4D3" w:rsidR="00AA5A5E" w:rsidRPr="00BB5FB1" w:rsidRDefault="00CC7C62" w:rsidP="00BB5FB1">
      <w:pPr>
        <w:pStyle w:val="BodyText"/>
      </w:pPr>
      <w:r>
        <w:t xml:space="preserve">To </w:t>
      </w:r>
      <w:r w:rsidR="004A17F3">
        <w:t xml:space="preserve">disable the networking </w:t>
      </w:r>
      <w:r w:rsidR="00DB0474">
        <w:t>optimizations,</w:t>
      </w:r>
      <w:r w:rsidR="004A17F3">
        <w:t xml:space="preserve"> you can add the following line to the </w:t>
      </w:r>
      <w:r w:rsidR="00A660D7">
        <w:t xml:space="preserve">file, </w:t>
      </w:r>
      <w:r w:rsidR="004A17F3" w:rsidRPr="00A660D7">
        <w:rPr>
          <w:rStyle w:val="ComputerCodeChar"/>
        </w:rPr>
        <w:t>/etc/sysconfig/network-scripts/ifcfg-</w:t>
      </w:r>
      <w:r w:rsidR="00DB0474">
        <w:rPr>
          <w:rStyle w:val="ComputerCodeChar"/>
        </w:rPr>
        <w:t>&lt;interface_name&gt;:</w:t>
      </w:r>
    </w:p>
    <w:p w14:paraId="3ECE06D5" w14:textId="77777777" w:rsidR="009D2B88" w:rsidRDefault="009D2B88" w:rsidP="003630D3">
      <w:pPr>
        <w:pStyle w:val="ComputerCode-small"/>
        <w:rPr>
          <w:lang w:val="en"/>
        </w:rPr>
      </w:pPr>
    </w:p>
    <w:p w14:paraId="2CD3ADD2" w14:textId="1DEA4909" w:rsidR="00AA5A5E" w:rsidRDefault="00AA5A5E" w:rsidP="00A63885">
      <w:pPr>
        <w:pStyle w:val="ComputerCode"/>
        <w:rPr>
          <w:lang w:val="en"/>
        </w:rPr>
      </w:pPr>
      <w:r w:rsidRPr="00AA5A5E">
        <w:rPr>
          <w:lang w:val="en"/>
        </w:rPr>
        <w:t xml:space="preserve">ETHTOOL_OPTS="-K ${DEVICE} rx off tx off sg off tso </w:t>
      </w:r>
      <w:r w:rsidR="000551F8">
        <w:rPr>
          <w:lang w:val="en"/>
        </w:rPr>
        <w:t xml:space="preserve">off ufo off gso off gro off lro </w:t>
      </w:r>
      <w:r w:rsidRPr="00AA5A5E">
        <w:rPr>
          <w:lang w:val="en"/>
        </w:rPr>
        <w:t>off rxvlan off txvlan off ntuple off rxhash off"</w:t>
      </w:r>
    </w:p>
    <w:p w14:paraId="03BDEF61" w14:textId="7CC3ED66" w:rsidR="00A63885" w:rsidRDefault="00DB0474" w:rsidP="00A63885">
      <w:pPr>
        <w:pStyle w:val="Heading2"/>
      </w:pPr>
      <w:r>
        <w:t>Disable Network Optimizations on Ubuntu 16.04</w:t>
      </w:r>
    </w:p>
    <w:p w14:paraId="7AE7775E" w14:textId="2E754E55" w:rsidR="00A63885" w:rsidRPr="00BB5FB1" w:rsidRDefault="00A63885" w:rsidP="00BB5FB1">
      <w:pPr>
        <w:pStyle w:val="BodyText"/>
      </w:pPr>
      <w:r>
        <w:t xml:space="preserve">To disable the networking optimizations, you can add the following line to the file, </w:t>
      </w:r>
      <w:r w:rsidRPr="00A63885">
        <w:rPr>
          <w:rStyle w:val="ComputerCodeChar"/>
        </w:rPr>
        <w:t>/etc/network/interfaces</w:t>
      </w:r>
      <w:r>
        <w:rPr>
          <w:rStyle w:val="ComputerCodeChar"/>
        </w:rPr>
        <w:t>:</w:t>
      </w:r>
    </w:p>
    <w:p w14:paraId="1CDB4CDC" w14:textId="77777777" w:rsidR="00A63885" w:rsidRDefault="00A63885" w:rsidP="00A63885">
      <w:pPr>
        <w:pStyle w:val="ComputerCode-small"/>
        <w:rPr>
          <w:lang w:val="en"/>
        </w:rPr>
      </w:pPr>
    </w:p>
    <w:p w14:paraId="28950321" w14:textId="68D780CE" w:rsidR="00A63885" w:rsidRPr="00A63885" w:rsidRDefault="003D32FC" w:rsidP="00A63885">
      <w:pPr>
        <w:pStyle w:val="ComputerCode"/>
        <w:sectPr w:rsidR="00A63885" w:rsidRPr="00A63885" w:rsidSect="00882B0F">
          <w:footerReference w:type="default" r:id="rId32"/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rPr>
          <w:lang w:val="en"/>
        </w:rPr>
        <w:t>pre-up /</w:t>
      </w:r>
      <w:proofErr w:type="spellStart"/>
      <w:r>
        <w:rPr>
          <w:lang w:val="en"/>
        </w:rPr>
        <w:t>sbin</w:t>
      </w:r>
      <w:proofErr w:type="spellEnd"/>
      <w:r>
        <w:rPr>
          <w:lang w:val="en"/>
        </w:rPr>
        <w:t>/</w:t>
      </w:r>
      <w:proofErr w:type="spellStart"/>
      <w:r>
        <w:rPr>
          <w:lang w:val="en"/>
        </w:rPr>
        <w:t>ethtool</w:t>
      </w:r>
      <w:proofErr w:type="spellEnd"/>
      <w:r>
        <w:rPr>
          <w:lang w:val="en"/>
        </w:rPr>
        <w:t xml:space="preserve"> –</w:t>
      </w:r>
      <w:r w:rsidR="00BB5FB1">
        <w:rPr>
          <w:lang w:val="en"/>
        </w:rPr>
        <w:t>K</w:t>
      </w:r>
      <w:r>
        <w:rPr>
          <w:lang w:val="en"/>
        </w:rPr>
        <w:t xml:space="preserve"> </w:t>
      </w:r>
      <w:r w:rsidR="00BB5FB1">
        <w:rPr>
          <w:lang w:val="en"/>
        </w:rPr>
        <w:t>&lt;interface_name&gt;</w:t>
      </w:r>
      <w:r w:rsidR="00A63885" w:rsidRPr="00AA5A5E">
        <w:rPr>
          <w:lang w:val="en"/>
        </w:rPr>
        <w:t xml:space="preserve"> rx off tx off sg off tso </w:t>
      </w:r>
      <w:r w:rsidR="00A63885">
        <w:rPr>
          <w:lang w:val="en"/>
        </w:rPr>
        <w:t xml:space="preserve">off ufo off gso off gro off lro </w:t>
      </w:r>
      <w:r w:rsidR="00A63885" w:rsidRPr="00AA5A5E">
        <w:rPr>
          <w:lang w:val="en"/>
        </w:rPr>
        <w:t>off rxvlan off t</w:t>
      </w:r>
      <w:r w:rsidR="00BB5FB1">
        <w:rPr>
          <w:lang w:val="en"/>
        </w:rPr>
        <w:t>xvlan off ntuple off rxhash off</w:t>
      </w:r>
    </w:p>
    <w:p w14:paraId="7635A7BF" w14:textId="77777777" w:rsidR="003630D3" w:rsidRDefault="003630D3" w:rsidP="003630D3">
      <w:pPr>
        <w:pStyle w:val="Heading1"/>
      </w:pPr>
      <w:bookmarkStart w:id="22" w:name="_Toc496880046"/>
      <w:r>
        <w:lastRenderedPageBreak/>
        <w:t>Troubleshooting</w:t>
      </w:r>
      <w:bookmarkEnd w:id="22"/>
    </w:p>
    <w:p w14:paraId="459486B2" w14:textId="0BC1C8F3" w:rsidR="000551F8" w:rsidRDefault="000551F8" w:rsidP="000551F8">
      <w:pPr>
        <w:pStyle w:val="Heading2"/>
        <w:numPr>
          <w:ilvl w:val="1"/>
          <w:numId w:val="2"/>
        </w:numPr>
      </w:pPr>
      <w:r>
        <w:t>FLOWER is not producing any files</w:t>
      </w:r>
    </w:p>
    <w:p w14:paraId="03713F81" w14:textId="63776D99" w:rsidR="003362FA" w:rsidRDefault="003362FA" w:rsidP="003362FA">
      <w:pPr>
        <w:pStyle w:val="BodyText"/>
      </w:pPr>
      <w:r>
        <w:t>If the flower process is not producing files but is still running, there are a few things you can do to find out what might be wrong. If the --</w:t>
      </w:r>
      <w:r w:rsidRPr="00FB0C7F">
        <w:rPr>
          <w:rStyle w:val="ComputerCodeCourierNewCharChar"/>
        </w:rPr>
        <w:t>use-rin</w:t>
      </w:r>
      <w:r>
        <w:rPr>
          <w:rStyle w:val="ComputerCodeCourierNewCharChar"/>
        </w:rPr>
        <w:t>g=1</w:t>
      </w:r>
      <w:r>
        <w:t xml:space="preserve"> command line or configuration file option is being used then files should always be produced even if there are no packets on the </w:t>
      </w:r>
      <w:r w:rsidR="000551F8">
        <w:t>wire</w:t>
      </w:r>
      <w:r>
        <w:t xml:space="preserve">. </w:t>
      </w:r>
    </w:p>
    <w:p w14:paraId="2A9DE7BE" w14:textId="77777777" w:rsidR="003362FA" w:rsidRDefault="003362FA" w:rsidP="003362FA">
      <w:pPr>
        <w:pStyle w:val="BodyText"/>
      </w:pPr>
      <w:r>
        <w:t xml:space="preserve">Find out how many system resources </w:t>
      </w:r>
      <w:r w:rsidRPr="007D00C0">
        <w:rPr>
          <w:rStyle w:val="ComputerCodeCourierNewCharChar"/>
        </w:rPr>
        <w:t>flower</w:t>
      </w:r>
      <w:r>
        <w:t xml:space="preserve"> is being used with the following commands:</w:t>
      </w:r>
    </w:p>
    <w:p w14:paraId="06D0407D" w14:textId="77777777" w:rsidR="003362FA" w:rsidRDefault="003362FA" w:rsidP="003362FA">
      <w:pPr>
        <w:pStyle w:val="ComputerCodeCourierNew"/>
      </w:pPr>
      <w:r>
        <w:t xml:space="preserve">     </w:t>
      </w:r>
      <w:r w:rsidRPr="00CF5441">
        <w:t xml:space="preserve">ps --no-heading -C </w:t>
      </w:r>
      <w:r>
        <w:t>flower</w:t>
      </w:r>
    </w:p>
    <w:p w14:paraId="7E46B46D" w14:textId="37CA5E1E" w:rsidR="003362FA" w:rsidRPr="00CF5441" w:rsidRDefault="003362FA" w:rsidP="003362FA">
      <w:pPr>
        <w:pStyle w:val="ComputerCodeCourierNew"/>
      </w:pPr>
      <w:r>
        <w:t xml:space="preserve">     </w:t>
      </w:r>
      <w:r w:rsidRPr="00CF5441">
        <w:t xml:space="preserve">lsof -p `ps --no-heading -C </w:t>
      </w:r>
      <w:r>
        <w:t>flower</w:t>
      </w:r>
      <w:r w:rsidR="00DB0474">
        <w:t xml:space="preserve"> | awk '{print $1</w:t>
      </w:r>
      <w:r w:rsidRPr="00CF5441">
        <w:t>}'`</w:t>
      </w:r>
    </w:p>
    <w:p w14:paraId="7984C290" w14:textId="77777777" w:rsidR="003362FA" w:rsidRDefault="003362FA" w:rsidP="003362FA">
      <w:pPr>
        <w:pStyle w:val="ComputerCodeCourierNew"/>
      </w:pPr>
      <w:r>
        <w:t xml:space="preserve">     free –</w:t>
      </w:r>
      <w:proofErr w:type="spellStart"/>
      <w:r>
        <w:t>m</w:t>
      </w:r>
      <w:r w:rsidRPr="00CF5441">
        <w:t>t</w:t>
      </w:r>
      <w:proofErr w:type="spellEnd"/>
    </w:p>
    <w:p w14:paraId="75291003" w14:textId="77777777" w:rsidR="003362FA" w:rsidRDefault="003362FA" w:rsidP="003362FA">
      <w:pPr>
        <w:pStyle w:val="ComputerCodeCourierNew"/>
      </w:pPr>
      <w:r>
        <w:t xml:space="preserve">     grep flower /var/log/messages*</w:t>
      </w:r>
    </w:p>
    <w:p w14:paraId="43582D1D" w14:textId="77777777" w:rsidR="003362FA" w:rsidRPr="00411E12" w:rsidRDefault="003362FA" w:rsidP="003362FA">
      <w:pPr>
        <w:pStyle w:val="BodyText"/>
      </w:pPr>
      <w:r>
        <w:t>Find the raw packets that might have caused the problem by creating a pcap file in the output directory using the command:</w:t>
      </w:r>
    </w:p>
    <w:p w14:paraId="6DD74123" w14:textId="75EACBBB" w:rsidR="00DB0474" w:rsidRDefault="003362FA" w:rsidP="003362FA">
      <w:pPr>
        <w:pStyle w:val="ComputerCodeCourierNew"/>
      </w:pPr>
      <w:r>
        <w:t xml:space="preserve">     </w:t>
      </w:r>
      <w:r w:rsidRPr="00CF5441">
        <w:t xml:space="preserve">kill -SIGSEGV $(ps </w:t>
      </w:r>
      <w:r w:rsidR="00DB0474">
        <w:t>--no-heading -C flower | awk '{print $1</w:t>
      </w:r>
      <w:r w:rsidRPr="00CF5441">
        <w:t>}</w:t>
      </w:r>
      <w:r>
        <w:t>')</w:t>
      </w:r>
    </w:p>
    <w:p w14:paraId="4B96B40D" w14:textId="1A6C53BA" w:rsidR="00DB0474" w:rsidRDefault="00DB0474" w:rsidP="00DB0474">
      <w:pPr>
        <w:pStyle w:val="BodyText"/>
      </w:pPr>
      <w:r>
        <w:t>You c</w:t>
      </w:r>
      <w:r w:rsidR="00C74C65">
        <w:t xml:space="preserve">an use Wireshark to analyze any </w:t>
      </w:r>
      <w:proofErr w:type="gramStart"/>
      <w:r w:rsidR="006A35AA" w:rsidRPr="006A35AA">
        <w:rPr>
          <w:rStyle w:val="ComputerCodeChar"/>
        </w:rPr>
        <w:t>*.pcap</w:t>
      </w:r>
      <w:proofErr w:type="gramEnd"/>
      <w:r w:rsidR="006A35AA">
        <w:t xml:space="preserve"> files left in the FLOWER data directory that was specified in the </w:t>
      </w:r>
      <w:r w:rsidR="006A35AA" w:rsidRPr="006A35AA">
        <w:rPr>
          <w:rStyle w:val="ComputerCodeChar"/>
        </w:rPr>
        <w:t>flower.conf</w:t>
      </w:r>
      <w:r w:rsidR="006A35AA">
        <w:t xml:space="preserve"> file or specified as a command line option.</w:t>
      </w:r>
    </w:p>
    <w:p w14:paraId="2446C47B" w14:textId="779E1AFD" w:rsidR="000551F8" w:rsidRDefault="000551F8" w:rsidP="000551F8">
      <w:pPr>
        <w:pStyle w:val="Heading2"/>
        <w:numPr>
          <w:ilvl w:val="1"/>
          <w:numId w:val="2"/>
        </w:numPr>
      </w:pPr>
      <w:r>
        <w:t>FLOWER is producing warning messages</w:t>
      </w:r>
    </w:p>
    <w:p w14:paraId="7E4EC352" w14:textId="59E87267" w:rsidR="00F02448" w:rsidRDefault="00F02448" w:rsidP="000551F8">
      <w:pPr>
        <w:pStyle w:val="BodyText"/>
      </w:pPr>
      <w:r>
        <w:t xml:space="preserve">Refer to section 5.0 </w:t>
      </w:r>
      <w:r w:rsidR="00BB5FB1">
        <w:t xml:space="preserve">for disabling optimizations </w:t>
      </w:r>
      <w:r>
        <w:t>i</w:t>
      </w:r>
      <w:r w:rsidR="000551F8">
        <w:t xml:space="preserve">f FLOWER is producing </w:t>
      </w:r>
      <w:r>
        <w:t xml:space="preserve">error messages in </w:t>
      </w:r>
      <w:r w:rsidRPr="00F02448">
        <w:rPr>
          <w:rStyle w:val="ComputerCodeChar"/>
        </w:rPr>
        <w:t>/var/log/messages</w:t>
      </w:r>
      <w:r>
        <w:t xml:space="preserve"> that look like the following:</w:t>
      </w:r>
    </w:p>
    <w:p w14:paraId="7A520059" w14:textId="27F848D3" w:rsidR="00F02448" w:rsidRDefault="00F02448" w:rsidP="00F02448">
      <w:pPr>
        <w:pStyle w:val="ComputerCode"/>
        <w:ind w:left="360"/>
      </w:pPr>
      <w:r>
        <w:t>Oct 23 03:36:00 host flower: FATAL ERROR:</w:t>
      </w:r>
    </w:p>
    <w:p w14:paraId="36E4612D" w14:textId="62B71705" w:rsidR="00F02448" w:rsidRDefault="00F02448" w:rsidP="00F02448">
      <w:pPr>
        <w:pStyle w:val="ComputerCode"/>
        <w:ind w:left="360"/>
      </w:pPr>
      <w:r>
        <w:t>Oct 23 03:36:00 host flower: File:  ./include/PacketParser.hpp(line:832)</w:t>
      </w:r>
    </w:p>
    <w:p w14:paraId="7270C526" w14:textId="4C23B036" w:rsidR="00F02448" w:rsidRDefault="00F02448" w:rsidP="00F02448">
      <w:pPr>
        <w:pStyle w:val="ComputerCode"/>
        <w:ind w:left="360"/>
      </w:pPr>
      <w:r>
        <w:t xml:space="preserve">Oct 23 03:36:00 host flower: Class:  </w:t>
      </w:r>
      <w:proofErr w:type="spellStart"/>
      <w:r>
        <w:t>PacketParser</w:t>
      </w:r>
      <w:proofErr w:type="spellEnd"/>
    </w:p>
    <w:p w14:paraId="6B483FC8" w14:textId="7C500FE0" w:rsidR="00F02448" w:rsidRDefault="00F02448" w:rsidP="00F02448">
      <w:pPr>
        <w:pStyle w:val="ComputerCode"/>
        <w:ind w:left="360"/>
      </w:pPr>
      <w:r>
        <w:t xml:space="preserve">Oct 23 03:36:00 host flower: Function:  </w:t>
      </w:r>
      <w:proofErr w:type="spellStart"/>
      <w:r>
        <w:t>setTotalBytes</w:t>
      </w:r>
      <w:proofErr w:type="spellEnd"/>
    </w:p>
    <w:p w14:paraId="4DC3DAF5" w14:textId="48AB344E" w:rsidR="00F02448" w:rsidRDefault="00F02448" w:rsidP="00F02448">
      <w:pPr>
        <w:pStyle w:val="ComputerCode"/>
        <w:ind w:left="360"/>
      </w:pPr>
      <w:r>
        <w:t>Oct 23 03:36:00 host flower: Message:  Error Code=</w:t>
      </w:r>
      <w:proofErr w:type="spellStart"/>
      <w:r>
        <w:t>RangeError</w:t>
      </w:r>
      <w:proofErr w:type="spellEnd"/>
    </w:p>
    <w:p w14:paraId="6DB3DA38" w14:textId="5A5482F9" w:rsidR="00F02448" w:rsidRDefault="00F02448" w:rsidP="00F02448">
      <w:pPr>
        <w:pStyle w:val="ComputerCode"/>
        <w:ind w:left="360"/>
      </w:pPr>
      <w:r>
        <w:t xml:space="preserve">Oct 23 03:36:00 host flower: Adjust </w:t>
      </w:r>
      <w:proofErr w:type="spellStart"/>
      <w:r>
        <w:t>TotalBytes</w:t>
      </w:r>
      <w:proofErr w:type="spellEnd"/>
    </w:p>
    <w:p w14:paraId="6716A6DF" w14:textId="3C2F514D" w:rsidR="00F02448" w:rsidRDefault="00F02448" w:rsidP="00F02448">
      <w:pPr>
        <w:pStyle w:val="ComputerCode"/>
        <w:ind w:left="360"/>
      </w:pPr>
      <w:r>
        <w:t>Oct 23 03:36:00 host flower: Expected total bytes (2863) to be less than or equal to bytes on the wire (1982)</w:t>
      </w:r>
    </w:p>
    <w:p w14:paraId="60C3BFCC" w14:textId="77777777" w:rsidR="000551F8" w:rsidRPr="00411E12" w:rsidRDefault="000551F8" w:rsidP="003362FA">
      <w:pPr>
        <w:pStyle w:val="ComputerCodeCourierNew"/>
      </w:pPr>
    </w:p>
    <w:p w14:paraId="0A5D3200" w14:textId="77777777" w:rsidR="003630D3" w:rsidRDefault="003630D3" w:rsidP="003630D3">
      <w:pPr>
        <w:pStyle w:val="BodyText"/>
      </w:pPr>
    </w:p>
    <w:p w14:paraId="3453D1F0" w14:textId="77777777" w:rsidR="003362FA" w:rsidRDefault="003362FA" w:rsidP="003630D3">
      <w:pPr>
        <w:pStyle w:val="BodyText"/>
        <w:sectPr w:rsidR="003362FA" w:rsidSect="003630D3">
          <w:footnotePr>
            <w:numRestart w:val="eachPage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0EA9B6E9" w14:textId="77777777" w:rsidR="003630D3" w:rsidRDefault="003362FA" w:rsidP="003362FA">
      <w:pPr>
        <w:pStyle w:val="Heading1"/>
      </w:pPr>
      <w:bookmarkStart w:id="23" w:name="_Toc496880047"/>
      <w:r>
        <w:lastRenderedPageBreak/>
        <w:t>Reporting Bugs</w:t>
      </w:r>
      <w:bookmarkEnd w:id="23"/>
    </w:p>
    <w:p w14:paraId="1FDAD081" w14:textId="77777777" w:rsidR="003362FA" w:rsidRDefault="003362FA" w:rsidP="003362FA">
      <w:pPr>
        <w:pStyle w:val="BodyText"/>
        <w:rPr>
          <w:lang w:val="en"/>
        </w:rPr>
      </w:pPr>
      <w:r w:rsidRPr="00D10607">
        <w:t>Please submit bug reports to</w:t>
      </w:r>
      <w:r>
        <w:rPr>
          <w:lang w:val="en"/>
        </w:rPr>
        <w:t xml:space="preserve"> </w:t>
      </w:r>
      <w:r w:rsidRPr="0040452B">
        <w:rPr>
          <w:rStyle w:val="ComputerCodeChar"/>
        </w:rPr>
        <w:t>flower-support@pnnl.gov</w:t>
      </w:r>
      <w:r>
        <w:rPr>
          <w:lang w:val="en"/>
        </w:rPr>
        <w:t xml:space="preserve"> and include as much information as possible to describe the problem.</w:t>
      </w:r>
    </w:p>
    <w:p w14:paraId="287D9FC2" w14:textId="77777777" w:rsidR="003362FA" w:rsidRDefault="003362FA" w:rsidP="003362FA">
      <w:pPr>
        <w:pStyle w:val="BodyText"/>
      </w:pPr>
      <w:r w:rsidRPr="00D10607">
        <w:t xml:space="preserve">Please include the output from </w:t>
      </w:r>
      <w:r>
        <w:t xml:space="preserve">the commands in the “Troubleshooting” section and the output from </w:t>
      </w:r>
      <w:r w:rsidRPr="004D0A4D">
        <w:rPr>
          <w:rStyle w:val="ComputerCodeChar"/>
          <w:sz w:val="20"/>
          <w:lang w:val="en"/>
        </w:rPr>
        <w:t>flower –v</w:t>
      </w:r>
      <w:r w:rsidRPr="00D10607">
        <w:t xml:space="preserve"> up to the copyright message. </w:t>
      </w:r>
      <w:r>
        <w:t xml:space="preserve"> </w:t>
      </w:r>
      <w:r w:rsidRPr="00D10607">
        <w:t>For example:</w:t>
      </w:r>
    </w:p>
    <w:p w14:paraId="7666A679" w14:textId="77777777" w:rsidR="003362FA" w:rsidRPr="00D10607" w:rsidRDefault="003362FA" w:rsidP="003362FA"/>
    <w:p w14:paraId="5B0D575B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network packet FLOW </w:t>
      </w:r>
      <w:proofErr w:type="spellStart"/>
      <w:r w:rsidRPr="006D02F7">
        <w:rPr>
          <w:rFonts w:ascii="Courier New" w:hAnsi="Courier New"/>
          <w:lang w:val="en"/>
        </w:rPr>
        <w:t>analizER</w:t>
      </w:r>
      <w:proofErr w:type="spellEnd"/>
      <w:r w:rsidRPr="006D02F7">
        <w:rPr>
          <w:rFonts w:ascii="Courier New" w:hAnsi="Courier New"/>
          <w:lang w:val="en"/>
        </w:rPr>
        <w:t xml:space="preserve"> (flower)</w:t>
      </w:r>
    </w:p>
    <w:p w14:paraId="29DD3160" w14:textId="77777777" w:rsidR="006D02F7" w:rsidRPr="006D02F7" w:rsidRDefault="006D02F7" w:rsidP="006D02F7">
      <w:pPr>
        <w:rPr>
          <w:rFonts w:ascii="Courier New" w:hAnsi="Courier New"/>
          <w:lang w:val="en"/>
        </w:rPr>
      </w:pPr>
    </w:p>
    <w:p w14:paraId="25BBF842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flower version:           5.1.0</w:t>
      </w:r>
    </w:p>
    <w:p w14:paraId="372FC149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Compiled on:              Jun  9 2017, 14:38:43 (1497044321)</w:t>
      </w:r>
    </w:p>
    <w:p w14:paraId="3E16E809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Compiled with:            gcc version 5.3.0 (GCC)</w:t>
      </w:r>
    </w:p>
    <w:p w14:paraId="0FD064EF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Optimize Level:         -O3</w:t>
      </w:r>
    </w:p>
    <w:p w14:paraId="48BCD920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Debug:                  -g</w:t>
      </w:r>
    </w:p>
    <w:p w14:paraId="0FE2723A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Boost library version:  /usr/local/boost</w:t>
      </w:r>
    </w:p>
    <w:p w14:paraId="7D44C720" w14:textId="77777777" w:rsid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pcap  library version:  libpcap version 1.5.</w:t>
      </w:r>
      <w:r>
        <w:rPr>
          <w:rFonts w:ascii="Courier New" w:hAnsi="Courier New"/>
          <w:lang w:val="en"/>
        </w:rPr>
        <w:t>3</w:t>
      </w:r>
    </w:p>
    <w:p w14:paraId="52980F55" w14:textId="77777777" w:rsidR="003362FA" w:rsidRDefault="006D02F7" w:rsidP="006D02F7">
      <w:r>
        <w:rPr>
          <w:rFonts w:ascii="Courier New" w:hAnsi="Courier New"/>
          <w:lang w:val="en"/>
        </w:rPr>
        <w:tab/>
      </w:r>
      <w:r w:rsidRPr="006D02F7">
        <w:rPr>
          <w:rFonts w:ascii="Courier New" w:hAnsi="Courier New"/>
          <w:lang w:val="en"/>
        </w:rPr>
        <w:t>Data Guide version:       flr06</w:t>
      </w:r>
      <w:r w:rsidRPr="006D02F7" w:rsidDel="006D02F7">
        <w:rPr>
          <w:rFonts w:ascii="Courier New" w:hAnsi="Courier New"/>
          <w:lang w:val="en"/>
        </w:rPr>
        <w:t xml:space="preserve"> </w:t>
      </w:r>
    </w:p>
    <w:p w14:paraId="2E9121B2" w14:textId="77777777" w:rsidR="00882B0F" w:rsidRDefault="00882B0F" w:rsidP="00801486">
      <w:pPr>
        <w:pStyle w:val="BodyText"/>
      </w:pPr>
      <w:bookmarkStart w:id="24" w:name="_Toc126469337"/>
      <w:bookmarkStart w:id="25" w:name="_Toc195079668"/>
      <w:bookmarkEnd w:id="24"/>
      <w:bookmarkEnd w:id="25"/>
    </w:p>
    <w:p w14:paraId="10C68022" w14:textId="77777777" w:rsidR="00774400" w:rsidRDefault="00774400" w:rsidP="004023E7">
      <w:pPr>
        <w:sectPr w:rsidR="00774400" w:rsidSect="0089753E">
          <w:footerReference w:type="default" r:id="rId33"/>
          <w:footnotePr>
            <w:numRestart w:val="eachPage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2A2E635B" w14:textId="77777777" w:rsidR="00832EDD" w:rsidRPr="00D327DA" w:rsidRDefault="00832EDD" w:rsidP="00D51645"/>
    <w:sectPr w:rsidR="00832EDD" w:rsidRPr="00D327DA" w:rsidSect="00482B31">
      <w:headerReference w:type="default" r:id="rId34"/>
      <w:footerReference w:type="default" r:id="rId35"/>
      <w:footnotePr>
        <w:numRestart w:val="eachPage"/>
      </w:footnotePr>
      <w:type w:val="evenPage"/>
      <w:pgSz w:w="12240" w:h="15840" w:code="1"/>
      <w:pgMar w:top="1440" w:right="1440" w:bottom="1440" w:left="1440" w:header="720" w:footer="720" w:gutter="0"/>
      <w:pgNumType w:start="1" w:chapSep="period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E2CC86" w14:textId="77777777" w:rsidR="007F20DA" w:rsidRDefault="007F20DA">
      <w:r>
        <w:separator/>
      </w:r>
    </w:p>
  </w:endnote>
  <w:endnote w:type="continuationSeparator" w:id="0">
    <w:p w14:paraId="13D334AD" w14:textId="77777777" w:rsidR="007F20DA" w:rsidRDefault="007F20DA" w:rsidP="00E12AF4">
      <w:r>
        <w:continuationSeparator/>
      </w:r>
    </w:p>
    <w:p w14:paraId="2898848D" w14:textId="77777777" w:rsidR="007F20DA" w:rsidRDefault="007F20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F383DF" w14:textId="77777777" w:rsidR="00681DC8" w:rsidRPr="00604F91" w:rsidRDefault="00681DC8" w:rsidP="00604F91">
    <w:pPr>
      <w:pStyle w:val="Footer"/>
      <w:tabs>
        <w:tab w:val="center" w:pos="4320"/>
        <w:tab w:val="right" w:pos="8640"/>
      </w:tabs>
      <w:jc w:val="left"/>
      <w:rPr>
        <w:rFonts w:asciiTheme="minorHAnsi" w:eastAsiaTheme="minorEastAsia" w:hAnsiTheme="minorHAnsi" w:cstheme="minorBidi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5DDF4E1" wp14:editId="3F082F6F">
              <wp:simplePos x="0" y="0"/>
              <wp:positionH relativeFrom="column">
                <wp:posOffset>1225550</wp:posOffset>
              </wp:positionH>
              <wp:positionV relativeFrom="paragraph">
                <wp:posOffset>-499745</wp:posOffset>
              </wp:positionV>
              <wp:extent cx="2171700" cy="419100"/>
              <wp:effectExtent l="0" t="0" r="0" b="0"/>
              <wp:wrapNone/>
              <wp:docPr id="30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0" cy="419100"/>
                      </a:xfrm>
                      <a:prstGeom prst="rect">
                        <a:avLst/>
                      </a:prstGeom>
                      <a:solidFill>
                        <a:srgbClr val="DADBDB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BC36DE" w14:textId="77777777" w:rsidR="00681DC8" w:rsidRPr="00D20974" w:rsidRDefault="00681DC8" w:rsidP="00B63CD4">
                          <w:pPr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</w:pP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t>Prepared for the U.S. Department of Energy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br/>
                            <w:t xml:space="preserve">under Contract 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58595B" w:themeColor="background2" w:themeShade="80"/>
                              <w:sz w:val="14"/>
                              <w:szCs w:val="14"/>
                            </w:rPr>
                            <w:t>DE-AC06-76RLO1830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br/>
                            <w:t>with Battelle Memorial Institute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DDF4E1" id="_x0000_t202" coordsize="21600,21600" o:spt="202" path="m0,0l0,21600,21600,21600,21600,0xe">
              <v:stroke joinstyle="miter"/>
              <v:path gradientshapeok="t" o:connecttype="rect"/>
            </v:shapetype>
            <v:shape id="Text Box 2" o:spid="_x0000_s1026" type="#_x0000_t202" style="position:absolute;margin-left:96.5pt;margin-top:-39.3pt;width:171pt;height:3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" fillcolor="#dadbdb" stroked="f">
              <v:textbox>
                <w:txbxContent>
                  <w:p w14:paraId="05BC36DE" w14:textId="77777777" w:rsidR="00681DC8" w:rsidRPr="00D20974" w:rsidRDefault="00681DC8" w:rsidP="00B63CD4">
                    <w:pPr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</w:pP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t>Prepared for the U.S. Department of Energy</w:t>
                    </w: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br/>
                      <w:t xml:space="preserve">under Contract </w:t>
                    </w:r>
                    <w:r w:rsidRPr="00D20974">
                      <w:rPr>
                        <w:rFonts w:ascii="Franklin Gothic Demi" w:hAnsi="Franklin Gothic Demi" w:cstheme="majorHAnsi"/>
                        <w:color w:val="58595B" w:themeColor="background2" w:themeShade="80"/>
                        <w:sz w:val="14"/>
                        <w:szCs w:val="14"/>
                      </w:rPr>
                      <w:t>DE-AC06-76RLO1830</w:t>
                    </w: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br/>
                      <w:t>with Battelle Memorial Institute</w:t>
                    </w:r>
                  </w:p>
                </w:txbxContent>
              </v:textbox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CB0B2E" w14:textId="77777777" w:rsidR="00681DC8" w:rsidRDefault="00681DC8" w:rsidP="0089753E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5.1</w:t>
    </w:r>
    <w:r>
      <w:rPr>
        <w:noProof/>
      </w:rPr>
      <w:fldChar w:fldCharType="end"/>
    </w:r>
  </w:p>
</w:ftr>
</file>

<file path=word/footer1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CEE2AD" w14:textId="77777777" w:rsidR="00681DC8" w:rsidRDefault="00681DC8" w:rsidP="0089753E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7.1</w:t>
    </w:r>
    <w:r>
      <w:rPr>
        <w:noProof/>
      </w:rPr>
      <w:fldChar w:fldCharType="end"/>
    </w:r>
  </w:p>
</w:ftr>
</file>

<file path=word/footer1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5021768" w14:textId="77777777" w:rsidR="00681DC8" w:rsidRPr="00C92649" w:rsidRDefault="00681DC8" w:rsidP="00482B3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D42A6B" w14:textId="77777777" w:rsidR="00681DC8" w:rsidRDefault="00681DC8" w:rsidP="00482B31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46C156E" w14:textId="77777777" w:rsidR="00681DC8" w:rsidRDefault="00681DC8" w:rsidP="00482B31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855C14" w14:textId="77777777" w:rsidR="00681DC8" w:rsidRPr="004D536C" w:rsidRDefault="00681DC8" w:rsidP="00482B31">
    <w:pPr>
      <w:pStyle w:val="Footer"/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3B5EA8" w14:textId="77777777" w:rsidR="00681DC8" w:rsidRDefault="00681DC8" w:rsidP="00482B31">
    <w:pPr>
      <w:pStyle w:val="Footer"/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8EB9D28" w14:textId="77777777" w:rsidR="00681DC8" w:rsidRDefault="00681DC8" w:rsidP="00482B31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F8AE1E" w14:textId="77777777" w:rsidR="00681DC8" w:rsidRDefault="00681DC8" w:rsidP="00482B31">
    <w:pPr>
      <w:pStyle w:val="Footer"/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5EB640" w14:textId="77777777" w:rsidR="00681DC8" w:rsidRPr="004D536C" w:rsidRDefault="00681DC8" w:rsidP="008F4077">
    <w:pPr>
      <w:pStyle w:val="Footer"/>
      <w:ind w:left="-2160"/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27D0E0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iii</w:t>
    </w:r>
    <w:r>
      <w:rPr>
        <w:noProof/>
      </w:rPr>
      <w:fldChar w:fldCharType="end"/>
    </w: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89AB75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vii</w:t>
    </w:r>
    <w:r>
      <w:rPr>
        <w:noProof/>
      </w:rPr>
      <w:fldChar w:fldCharType="end"/>
    </w:r>
  </w:p>
</w:ftr>
</file>

<file path=word/footer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DB179A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1.1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12CBCDD" w14:textId="77777777" w:rsidR="007F20DA" w:rsidRDefault="007F20DA">
      <w:r>
        <w:separator/>
      </w:r>
    </w:p>
  </w:footnote>
  <w:footnote w:type="continuationSeparator" w:id="0">
    <w:p w14:paraId="7C5C4F0E" w14:textId="77777777" w:rsidR="007F20DA" w:rsidRDefault="007F20DA" w:rsidP="00E12AF4">
      <w:r>
        <w:continuationSeparator/>
      </w:r>
    </w:p>
    <w:p w14:paraId="7C51D2C4" w14:textId="77777777" w:rsidR="007F20DA" w:rsidRDefault="007F20DA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4E151D1" w14:textId="77777777" w:rsidR="00681DC8" w:rsidRDefault="00681DC8" w:rsidP="00140ABC">
    <w:pPr>
      <w:pStyle w:val="Header"/>
      <w:tabs>
        <w:tab w:val="center" w:pos="7740"/>
      </w:tabs>
      <w:rPr>
        <w:rFonts w:ascii="Arial" w:hAnsi="Arial"/>
      </w:rPr>
    </w:pPr>
    <w:r>
      <w:rPr>
        <w:noProof/>
      </w:rPr>
      <w:drawing>
        <wp:anchor distT="0" distB="0" distL="0" distR="0" simplePos="0" relativeHeight="251666943" behindDoc="1" locked="0" layoutInCell="1" allowOverlap="1" wp14:anchorId="109A1823" wp14:editId="029CB2D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0058400"/>
          <wp:effectExtent l="0" t="0" r="0" b="0"/>
          <wp:wrapNone/>
          <wp:docPr id="4" name="Copper Templa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NNL_Report_Cover_FRONT_Big_Photo_v2_10-01-201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0" distR="0" simplePos="0" relativeHeight="251662335" behindDoc="1" locked="0" layoutInCell="1" allowOverlap="1" wp14:anchorId="50847C99" wp14:editId="05ACEBC7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1765" cy="10058400"/>
          <wp:effectExtent l="0" t="0" r="635" b="0"/>
          <wp:wrapNone/>
          <wp:docPr id="7" name="Background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ower_Lines_Background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1765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sdt>
      <w:sdtPr>
        <w:rPr>
          <w:rFonts w:ascii="Arial" w:hAnsi="Arial"/>
        </w:rPr>
        <w:alias w:val="Status"/>
        <w:tag w:val=""/>
        <w:id w:val="-1733075686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>
          <w:rPr>
            <w:rFonts w:ascii="Arial" w:hAnsi="Arial"/>
          </w:rPr>
          <w:t>PNNL-SA-120800</w:t>
        </w:r>
      </w:sdtContent>
    </w:sdt>
  </w:p>
  <w:p w14:paraId="530C73F9" w14:textId="77777777" w:rsidR="00681DC8" w:rsidRPr="007A695E" w:rsidRDefault="00681DC8" w:rsidP="0042699D">
    <w:pPr>
      <w:pStyle w:val="Header"/>
      <w:tabs>
        <w:tab w:val="center" w:pos="7740"/>
      </w:tabs>
      <w:jc w:val="right"/>
      <w:rPr>
        <w:rFonts w:ascii="Arial" w:hAnsi="Arial"/>
      </w:rPr>
    </w:pPr>
    <w:r>
      <w:rPr>
        <w:rFonts w:ascii="Arial" w:hAnsi="Arial"/>
      </w:rPr>
      <w:t>PNNL-18428, Rev. 4</w:t>
    </w:r>
  </w:p>
  <w:p w14:paraId="1FCA0860" w14:textId="77777777" w:rsidR="00681DC8" w:rsidRPr="00604F91" w:rsidRDefault="00681DC8" w:rsidP="00604F91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4AFF65" w14:textId="77777777" w:rsidR="00681DC8" w:rsidRDefault="00681DC8" w:rsidP="00482B31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C0C883D" w14:textId="77777777" w:rsidR="00681DC8" w:rsidRPr="00A14454" w:rsidRDefault="00681DC8" w:rsidP="00482B31"/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F7E201" w14:textId="77777777" w:rsidR="00681DC8" w:rsidRDefault="00681DC8" w:rsidP="00482B31">
    <w:pPr>
      <w:pStyle w:val="Header"/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alias w:val="Status"/>
      <w:tag w:val=""/>
      <w:id w:val="-2101402533"/>
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<w:text/>
    </w:sdtPr>
    <w:sdtEndPr/>
    <w:sdtContent>
      <w:p w14:paraId="34D3200F" w14:textId="77777777" w:rsidR="00681DC8" w:rsidRDefault="00681DC8" w:rsidP="00482B31">
        <w:pPr>
          <w:jc w:val="right"/>
        </w:pPr>
        <w:r>
          <w:t>PNNL-SA-120800</w:t>
        </w:r>
      </w:p>
    </w:sdtContent>
  </w:sdt>
  <w:p w14:paraId="2281C0B5" w14:textId="77777777" w:rsidR="00681DC8" w:rsidRPr="00F333FA" w:rsidRDefault="00681DC8" w:rsidP="00482B31">
    <w:pPr>
      <w:jc w:val="right"/>
    </w:pPr>
    <w:r>
      <w:t>PNNL-18428, Rev. 4</w: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D215DD" w14:textId="77777777" w:rsidR="00681DC8" w:rsidRPr="006F32C6" w:rsidRDefault="00681DC8" w:rsidP="004023E7">
    <w:pPr>
      <w:pStyle w:val="Header"/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5F6766" w14:textId="77777777" w:rsidR="00681DC8" w:rsidRPr="00C92649" w:rsidRDefault="00681DC8" w:rsidP="00482B31">
    <w:r>
      <w:rPr>
        <w:noProof/>
      </w:rPr>
      <w:drawing>
        <wp:anchor distT="0" distB="0" distL="0" distR="0" simplePos="0" relativeHeight="251668480" behindDoc="1" locked="0" layoutInCell="1" allowOverlap="1" wp14:anchorId="38108B0B" wp14:editId="6DB2F70A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772400" cy="100584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eport_Cover_BACK_10-01-2012.t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09EAC6B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F188B1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5ECAD1C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83AAA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4656A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EE0870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6D1661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20049C96"/>
    <w:lvl w:ilvl="0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</w:abstractNum>
  <w:abstractNum w:abstractNumId="8">
    <w:nsid w:val="09176686"/>
    <w:multiLevelType w:val="hybridMultilevel"/>
    <w:tmpl w:val="14D22560"/>
    <w:lvl w:ilvl="0" w:tplc="12909B4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09616D0D"/>
    <w:multiLevelType w:val="hybridMultilevel"/>
    <w:tmpl w:val="C4DCE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6C65070"/>
    <w:multiLevelType w:val="hybridMultilevel"/>
    <w:tmpl w:val="5FE89F18"/>
    <w:lvl w:ilvl="0" w:tplc="F3CC5862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1A1F4A47"/>
    <w:multiLevelType w:val="hybridMultilevel"/>
    <w:tmpl w:val="DF988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FE6B59"/>
    <w:multiLevelType w:val="multilevel"/>
    <w:tmpl w:val="034600E0"/>
    <w:lvl w:ilvl="0">
      <w:start w:val="1"/>
      <w:numFmt w:val="decimal"/>
      <w:pStyle w:val="Heading1"/>
      <w:lvlText w:val="%1.0"/>
      <w:lvlJc w:val="center"/>
      <w:pPr>
        <w:ind w:left="0" w:firstLine="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auto"/>
        <w:sz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48"/>
        </w:tabs>
        <w:ind w:left="648" w:hanging="648"/>
      </w:pPr>
      <w:rPr>
        <w:rFonts w:ascii="Arial" w:hAnsi="Arial" w:cs="Arial" w:hint="default"/>
        <w:b/>
        <w:i w:val="0"/>
        <w:color w:val="auto"/>
        <w:sz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ascii="Arial" w:hAnsi="Arial" w:cs="Arial" w:hint="default"/>
        <w:b/>
        <w:i w:val="0"/>
        <w:color w:val="auto"/>
        <w:sz w:val="24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37"/>
        </w:tabs>
        <w:ind w:left="1037" w:hanging="1037"/>
      </w:pPr>
      <w:rPr>
        <w:rFonts w:ascii="Arial" w:hAnsi="Arial" w:cs="Arial" w:hint="default"/>
        <w:b/>
        <w:i w:val="0"/>
        <w:color w:val="auto"/>
        <w:sz w:val="22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i w:val="0"/>
        <w:color w:val="auto"/>
        <w:sz w:val="22"/>
      </w:rPr>
    </w:lvl>
    <w:lvl w:ilvl="5">
      <w:start w:val="1"/>
      <w:numFmt w:val="upperLetter"/>
      <w:pStyle w:val="Heading6"/>
      <w:suff w:val="nothing"/>
      <w:lvlText w:val="Appendix %6"/>
      <w:lvlJc w:val="left"/>
      <w:pPr>
        <w:ind w:left="0" w:firstLine="0"/>
      </w:pPr>
      <w:rPr>
        <w:rFonts w:ascii="Arial" w:hAnsi="Arial" w:cs="Arial" w:hint="default"/>
        <w:b/>
        <w:i w:val="0"/>
        <w:color w:val="auto"/>
        <w:sz w:val="32"/>
        <w:szCs w:val="32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648"/>
        </w:tabs>
        <w:ind w:left="648" w:hanging="648"/>
      </w:pPr>
      <w:rPr>
        <w:rFonts w:ascii="Arial" w:hAnsi="Arial" w:cs="Arial" w:hint="default"/>
        <w:b/>
        <w:i w:val="0"/>
        <w:color w:val="auto"/>
        <w:sz w:val="28"/>
        <w:szCs w:val="28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936"/>
        </w:tabs>
        <w:ind w:left="936" w:hanging="936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037"/>
        </w:tabs>
        <w:ind w:left="1037" w:hanging="1037"/>
      </w:pPr>
      <w:rPr>
        <w:rFonts w:ascii="Arial" w:hAnsi="Arial" w:cs="Arial" w:hint="default"/>
        <w:b/>
        <w:i w:val="0"/>
        <w:color w:val="auto"/>
        <w:sz w:val="22"/>
        <w:szCs w:val="22"/>
      </w:rPr>
    </w:lvl>
  </w:abstractNum>
  <w:abstractNum w:abstractNumId="13">
    <w:nsid w:val="305D25F7"/>
    <w:multiLevelType w:val="multilevel"/>
    <w:tmpl w:val="68E8E47A"/>
    <w:lvl w:ilvl="0">
      <w:start w:val="1"/>
      <w:numFmt w:val="decimal"/>
      <w:pStyle w:val="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4">
    <w:nsid w:val="31775796"/>
    <w:multiLevelType w:val="hybridMultilevel"/>
    <w:tmpl w:val="EBAE1D70"/>
    <w:lvl w:ilvl="0" w:tplc="FBF23A8A">
      <w:start w:val="1"/>
      <w:numFmt w:val="decimal"/>
      <w:lvlText w:val="%1."/>
      <w:lvlJc w:val="right"/>
      <w:pPr>
        <w:tabs>
          <w:tab w:val="num" w:pos="432"/>
        </w:tabs>
        <w:ind w:left="432" w:hanging="72"/>
      </w:pPr>
      <w:rPr>
        <w:rFonts w:hint="default"/>
      </w:rPr>
    </w:lvl>
    <w:lvl w:ilvl="1" w:tplc="B4385DF0">
      <w:start w:val="1"/>
      <w:numFmt w:val="decimal"/>
      <w:lvlText w:val="%2."/>
      <w:lvlJc w:val="left"/>
      <w:pPr>
        <w:tabs>
          <w:tab w:val="num" w:pos="432"/>
        </w:tabs>
        <w:ind w:left="432" w:hanging="144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397500E0"/>
    <w:multiLevelType w:val="multilevel"/>
    <w:tmpl w:val="4F7A4F66"/>
    <w:lvl w:ilvl="0">
      <w:start w:val="1"/>
      <w:numFmt w:val="lowerLetter"/>
      <w:pStyle w:val="ListLetter"/>
      <w:lvlText w:val="%1."/>
      <w:lvlJc w:val="left"/>
      <w:pPr>
        <w:tabs>
          <w:tab w:val="num" w:pos="792"/>
        </w:tabs>
        <w:ind w:left="720" w:hanging="288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tabs>
          <w:tab w:val="num" w:pos="734"/>
        </w:tabs>
        <w:ind w:left="734" w:hanging="73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1210"/>
        </w:tabs>
        <w:ind w:left="1210" w:hanging="850"/>
      </w:pPr>
      <w:rPr>
        <w:rFonts w:ascii="Times New Roman" w:hAnsi="Times New Roman" w:hint="default"/>
        <w:b/>
        <w:i w:val="0"/>
        <w:sz w:val="22"/>
      </w:rPr>
    </w:lvl>
    <w:lvl w:ilvl="4">
      <w:start w:val="1"/>
      <w:numFmt w:val="decimal"/>
      <w:lvlText w:val="%1.%2.%3.%4.%5"/>
      <w:lvlJc w:val="left"/>
      <w:pPr>
        <w:tabs>
          <w:tab w:val="num" w:pos="1382"/>
        </w:tabs>
        <w:ind w:left="1382" w:hanging="1022"/>
      </w:pPr>
      <w:rPr>
        <w:rFonts w:ascii="Times New Roman" w:hAnsi="Times New Roman" w:hint="default"/>
        <w:b/>
        <w:i w:val="0"/>
        <w:sz w:val="22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6">
    <w:nsid w:val="3FCB2172"/>
    <w:multiLevelType w:val="hybridMultilevel"/>
    <w:tmpl w:val="A33016E8"/>
    <w:lvl w:ilvl="0" w:tplc="521C7AA2">
      <w:start w:val="1"/>
      <w:numFmt w:val="bullet"/>
      <w:pStyle w:val="ListBulletLevel2"/>
      <w:lvlText w:val=""/>
      <w:lvlJc w:val="left"/>
      <w:pPr>
        <w:tabs>
          <w:tab w:val="num" w:pos="792"/>
        </w:tabs>
        <w:ind w:left="720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526B24AD"/>
    <w:multiLevelType w:val="hybridMultilevel"/>
    <w:tmpl w:val="80D016E6"/>
    <w:lvl w:ilvl="0" w:tplc="A664E5E8">
      <w:start w:val="1"/>
      <w:numFmt w:val="bullet"/>
      <w:pStyle w:val="ListBullet3"/>
      <w:lvlText w:val="○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64F26A5E"/>
    <w:multiLevelType w:val="multilevel"/>
    <w:tmpl w:val="14D225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78970670"/>
    <w:multiLevelType w:val="hybridMultilevel"/>
    <w:tmpl w:val="5F26C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3"/>
  </w:num>
  <w:num w:numId="4">
    <w:abstractNumId w:val="8"/>
  </w:num>
  <w:num w:numId="5">
    <w:abstractNumId w:val="7"/>
  </w:num>
  <w:num w:numId="6">
    <w:abstractNumId w:val="17"/>
  </w:num>
  <w:num w:numId="7">
    <w:abstractNumId w:val="15"/>
  </w:num>
  <w:num w:numId="8">
    <w:abstractNumId w:val="14"/>
  </w:num>
  <w:num w:numId="9">
    <w:abstractNumId w:val="12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10"/>
  </w:num>
  <w:num w:numId="19">
    <w:abstractNumId w:val="10"/>
    <w:lvlOverride w:ilvl="0">
      <w:startOverride w:val="1"/>
    </w:lvlOverride>
  </w:num>
  <w:num w:numId="20">
    <w:abstractNumId w:val="12"/>
  </w:num>
  <w:num w:numId="21">
    <w:abstractNumId w:val="8"/>
  </w:num>
  <w:num w:numId="22">
    <w:abstractNumId w:val="8"/>
  </w:num>
  <w:num w:numId="23">
    <w:abstractNumId w:val="12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8"/>
  </w:num>
  <w:num w:numId="37">
    <w:abstractNumId w:val="0"/>
  </w:num>
  <w:num w:numId="38">
    <w:abstractNumId w:val="11"/>
  </w:num>
  <w:num w:numId="39">
    <w:abstractNumId w:val="19"/>
  </w:num>
  <w:num w:numId="40">
    <w:abstractNumId w:val="9"/>
  </w:num>
  <w:num w:numId="41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isplayBackgroundShape/>
  <w:embedSystemFonts/>
  <w:mirrorMargins/>
  <w:proofState w:spelling="clean" w:grammar="clean"/>
  <w:attachedTemplate r:id="rId1"/>
  <w:stylePaneFormatFilter w:val="FC24" w:allStyles="0" w:customStyles="0" w:latentStyles="1" w:stylesInUse="0" w:headingStyles="1" w:numberingStyles="0" w:tableStyles="0" w:directFormattingOnRuns="0" w:directFormattingOnParagraphs="0" w:directFormattingOnNumbering="1" w:directFormattingOnTables="1" w:clearFormatting="1" w:top3HeadingStyles="1" w:visibleStyles="1" w:alternateStyleNames="1"/>
  <w:doNotTrackFormatting/>
  <w:defaultTabStop w:val="720"/>
  <w:clickAndTypeStyle w:val="BodyText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AA8"/>
    <w:rsid w:val="00001ACE"/>
    <w:rsid w:val="00002695"/>
    <w:rsid w:val="00002F16"/>
    <w:rsid w:val="00003D03"/>
    <w:rsid w:val="00004205"/>
    <w:rsid w:val="0000436E"/>
    <w:rsid w:val="000045AB"/>
    <w:rsid w:val="0000537E"/>
    <w:rsid w:val="00005C16"/>
    <w:rsid w:val="00006C6E"/>
    <w:rsid w:val="000071B8"/>
    <w:rsid w:val="000132F0"/>
    <w:rsid w:val="00013D06"/>
    <w:rsid w:val="00017DCA"/>
    <w:rsid w:val="000227D8"/>
    <w:rsid w:val="00022C41"/>
    <w:rsid w:val="00024C93"/>
    <w:rsid w:val="0002656F"/>
    <w:rsid w:val="000273BB"/>
    <w:rsid w:val="000279E2"/>
    <w:rsid w:val="00030AB0"/>
    <w:rsid w:val="000315FA"/>
    <w:rsid w:val="00032164"/>
    <w:rsid w:val="000335FF"/>
    <w:rsid w:val="00033754"/>
    <w:rsid w:val="00033796"/>
    <w:rsid w:val="00033D54"/>
    <w:rsid w:val="00034896"/>
    <w:rsid w:val="00034DFF"/>
    <w:rsid w:val="00036465"/>
    <w:rsid w:val="00037025"/>
    <w:rsid w:val="00037221"/>
    <w:rsid w:val="00041769"/>
    <w:rsid w:val="000418E4"/>
    <w:rsid w:val="00041B1E"/>
    <w:rsid w:val="000424FF"/>
    <w:rsid w:val="0004291C"/>
    <w:rsid w:val="0004563C"/>
    <w:rsid w:val="00045847"/>
    <w:rsid w:val="000470D8"/>
    <w:rsid w:val="00047130"/>
    <w:rsid w:val="00050514"/>
    <w:rsid w:val="00050769"/>
    <w:rsid w:val="00050E64"/>
    <w:rsid w:val="0005205A"/>
    <w:rsid w:val="0005395C"/>
    <w:rsid w:val="000551F8"/>
    <w:rsid w:val="00056632"/>
    <w:rsid w:val="00060776"/>
    <w:rsid w:val="00061198"/>
    <w:rsid w:val="00062013"/>
    <w:rsid w:val="00063098"/>
    <w:rsid w:val="00064797"/>
    <w:rsid w:val="00065379"/>
    <w:rsid w:val="000656A6"/>
    <w:rsid w:val="00065BFF"/>
    <w:rsid w:val="00065DA2"/>
    <w:rsid w:val="00067698"/>
    <w:rsid w:val="00067E4E"/>
    <w:rsid w:val="0007127F"/>
    <w:rsid w:val="00072D1C"/>
    <w:rsid w:val="00073FE7"/>
    <w:rsid w:val="00074587"/>
    <w:rsid w:val="000775D9"/>
    <w:rsid w:val="00081040"/>
    <w:rsid w:val="00083726"/>
    <w:rsid w:val="000839B1"/>
    <w:rsid w:val="00084E80"/>
    <w:rsid w:val="00086183"/>
    <w:rsid w:val="00087BEC"/>
    <w:rsid w:val="000909B8"/>
    <w:rsid w:val="00090A64"/>
    <w:rsid w:val="000914BF"/>
    <w:rsid w:val="00095DEF"/>
    <w:rsid w:val="0009672E"/>
    <w:rsid w:val="00097898"/>
    <w:rsid w:val="000A1530"/>
    <w:rsid w:val="000A15D5"/>
    <w:rsid w:val="000A299A"/>
    <w:rsid w:val="000A2BA8"/>
    <w:rsid w:val="000A2EE6"/>
    <w:rsid w:val="000A3F78"/>
    <w:rsid w:val="000A41D1"/>
    <w:rsid w:val="000A465D"/>
    <w:rsid w:val="000A5FD7"/>
    <w:rsid w:val="000B0532"/>
    <w:rsid w:val="000B232D"/>
    <w:rsid w:val="000B3604"/>
    <w:rsid w:val="000B4A17"/>
    <w:rsid w:val="000B5B0C"/>
    <w:rsid w:val="000B5B3A"/>
    <w:rsid w:val="000B7612"/>
    <w:rsid w:val="000C1C47"/>
    <w:rsid w:val="000C4906"/>
    <w:rsid w:val="000C663B"/>
    <w:rsid w:val="000C66B2"/>
    <w:rsid w:val="000D1A01"/>
    <w:rsid w:val="000D1F9E"/>
    <w:rsid w:val="000D3092"/>
    <w:rsid w:val="000D368F"/>
    <w:rsid w:val="000D36F7"/>
    <w:rsid w:val="000D431F"/>
    <w:rsid w:val="000E107A"/>
    <w:rsid w:val="000E1BCC"/>
    <w:rsid w:val="000E2E38"/>
    <w:rsid w:val="000E42C2"/>
    <w:rsid w:val="000E6C5B"/>
    <w:rsid w:val="000E7EB7"/>
    <w:rsid w:val="000F09C6"/>
    <w:rsid w:val="000F195A"/>
    <w:rsid w:val="000F395C"/>
    <w:rsid w:val="000F427F"/>
    <w:rsid w:val="000F4879"/>
    <w:rsid w:val="00100685"/>
    <w:rsid w:val="001009B7"/>
    <w:rsid w:val="00102D3F"/>
    <w:rsid w:val="00103452"/>
    <w:rsid w:val="00105D47"/>
    <w:rsid w:val="00105D88"/>
    <w:rsid w:val="0010647C"/>
    <w:rsid w:val="00106B8F"/>
    <w:rsid w:val="0010770A"/>
    <w:rsid w:val="00107CAC"/>
    <w:rsid w:val="0011101A"/>
    <w:rsid w:val="001137AF"/>
    <w:rsid w:val="00113EA5"/>
    <w:rsid w:val="00113FF1"/>
    <w:rsid w:val="0011743E"/>
    <w:rsid w:val="001177D3"/>
    <w:rsid w:val="001179B4"/>
    <w:rsid w:val="001225D6"/>
    <w:rsid w:val="00122CCB"/>
    <w:rsid w:val="00123D83"/>
    <w:rsid w:val="00124C58"/>
    <w:rsid w:val="00126710"/>
    <w:rsid w:val="0013143E"/>
    <w:rsid w:val="00134E20"/>
    <w:rsid w:val="00135DD2"/>
    <w:rsid w:val="001360A4"/>
    <w:rsid w:val="00140ABC"/>
    <w:rsid w:val="001426C0"/>
    <w:rsid w:val="0014359F"/>
    <w:rsid w:val="00144066"/>
    <w:rsid w:val="0014564D"/>
    <w:rsid w:val="0014603A"/>
    <w:rsid w:val="00151375"/>
    <w:rsid w:val="00151762"/>
    <w:rsid w:val="001551D6"/>
    <w:rsid w:val="00155352"/>
    <w:rsid w:val="00157AA3"/>
    <w:rsid w:val="001602EF"/>
    <w:rsid w:val="00160931"/>
    <w:rsid w:val="0016152D"/>
    <w:rsid w:val="001630AA"/>
    <w:rsid w:val="00163A11"/>
    <w:rsid w:val="00166F30"/>
    <w:rsid w:val="00170944"/>
    <w:rsid w:val="00171917"/>
    <w:rsid w:val="00171F9A"/>
    <w:rsid w:val="00172322"/>
    <w:rsid w:val="001728A5"/>
    <w:rsid w:val="00174A00"/>
    <w:rsid w:val="00175184"/>
    <w:rsid w:val="001757A4"/>
    <w:rsid w:val="00175E11"/>
    <w:rsid w:val="001766DA"/>
    <w:rsid w:val="00180B42"/>
    <w:rsid w:val="0018467A"/>
    <w:rsid w:val="00186473"/>
    <w:rsid w:val="00186A55"/>
    <w:rsid w:val="00187223"/>
    <w:rsid w:val="00191EAD"/>
    <w:rsid w:val="00193FAE"/>
    <w:rsid w:val="00195159"/>
    <w:rsid w:val="001952BB"/>
    <w:rsid w:val="0019542A"/>
    <w:rsid w:val="001A043D"/>
    <w:rsid w:val="001A1528"/>
    <w:rsid w:val="001A193E"/>
    <w:rsid w:val="001A297E"/>
    <w:rsid w:val="001A2BA6"/>
    <w:rsid w:val="001A2D52"/>
    <w:rsid w:val="001A39CD"/>
    <w:rsid w:val="001A417E"/>
    <w:rsid w:val="001A49DE"/>
    <w:rsid w:val="001A4EF3"/>
    <w:rsid w:val="001A53BD"/>
    <w:rsid w:val="001B38F4"/>
    <w:rsid w:val="001B4DC6"/>
    <w:rsid w:val="001B70E7"/>
    <w:rsid w:val="001C125C"/>
    <w:rsid w:val="001C2631"/>
    <w:rsid w:val="001C3339"/>
    <w:rsid w:val="001C340B"/>
    <w:rsid w:val="001C3FBF"/>
    <w:rsid w:val="001D1A7D"/>
    <w:rsid w:val="001D1D74"/>
    <w:rsid w:val="001D1DA6"/>
    <w:rsid w:val="001D2157"/>
    <w:rsid w:val="001D2527"/>
    <w:rsid w:val="001D40C4"/>
    <w:rsid w:val="001D6DFF"/>
    <w:rsid w:val="001D768B"/>
    <w:rsid w:val="001D7C98"/>
    <w:rsid w:val="001E0FE8"/>
    <w:rsid w:val="001E39E7"/>
    <w:rsid w:val="001E3A95"/>
    <w:rsid w:val="001E5641"/>
    <w:rsid w:val="001E673D"/>
    <w:rsid w:val="001F0834"/>
    <w:rsid w:val="001F093A"/>
    <w:rsid w:val="001F1633"/>
    <w:rsid w:val="001F53A1"/>
    <w:rsid w:val="002002C2"/>
    <w:rsid w:val="0020148E"/>
    <w:rsid w:val="00203F71"/>
    <w:rsid w:val="00205783"/>
    <w:rsid w:val="00206013"/>
    <w:rsid w:val="00207267"/>
    <w:rsid w:val="00207803"/>
    <w:rsid w:val="002079F9"/>
    <w:rsid w:val="0021295C"/>
    <w:rsid w:val="00212A75"/>
    <w:rsid w:val="00213DDD"/>
    <w:rsid w:val="002146A6"/>
    <w:rsid w:val="002146B7"/>
    <w:rsid w:val="00220FCD"/>
    <w:rsid w:val="00222799"/>
    <w:rsid w:val="002235CD"/>
    <w:rsid w:val="0022497D"/>
    <w:rsid w:val="00224A90"/>
    <w:rsid w:val="0022648B"/>
    <w:rsid w:val="00227FD1"/>
    <w:rsid w:val="00230CB7"/>
    <w:rsid w:val="00230F90"/>
    <w:rsid w:val="00233139"/>
    <w:rsid w:val="002348A4"/>
    <w:rsid w:val="00235589"/>
    <w:rsid w:val="00241680"/>
    <w:rsid w:val="00241FEB"/>
    <w:rsid w:val="00242047"/>
    <w:rsid w:val="002502FB"/>
    <w:rsid w:val="00250734"/>
    <w:rsid w:val="0025125D"/>
    <w:rsid w:val="00251DF2"/>
    <w:rsid w:val="00253A0F"/>
    <w:rsid w:val="00253FE5"/>
    <w:rsid w:val="002559EE"/>
    <w:rsid w:val="00260AE6"/>
    <w:rsid w:val="00260D61"/>
    <w:rsid w:val="00265453"/>
    <w:rsid w:val="00265C75"/>
    <w:rsid w:val="00270786"/>
    <w:rsid w:val="00270B1C"/>
    <w:rsid w:val="00270CEA"/>
    <w:rsid w:val="00271069"/>
    <w:rsid w:val="00271867"/>
    <w:rsid w:val="00274F0D"/>
    <w:rsid w:val="00275EF8"/>
    <w:rsid w:val="00280BB1"/>
    <w:rsid w:val="0028105A"/>
    <w:rsid w:val="002833E0"/>
    <w:rsid w:val="002901BD"/>
    <w:rsid w:val="002917DB"/>
    <w:rsid w:val="00292636"/>
    <w:rsid w:val="0029305D"/>
    <w:rsid w:val="002940AE"/>
    <w:rsid w:val="002A2B6D"/>
    <w:rsid w:val="002A3667"/>
    <w:rsid w:val="002A6337"/>
    <w:rsid w:val="002A762B"/>
    <w:rsid w:val="002A7B2A"/>
    <w:rsid w:val="002A7B3F"/>
    <w:rsid w:val="002B0DF0"/>
    <w:rsid w:val="002B20F9"/>
    <w:rsid w:val="002B4E33"/>
    <w:rsid w:val="002B51AF"/>
    <w:rsid w:val="002B5216"/>
    <w:rsid w:val="002B55B8"/>
    <w:rsid w:val="002B641C"/>
    <w:rsid w:val="002B671F"/>
    <w:rsid w:val="002C2CBE"/>
    <w:rsid w:val="002C2D40"/>
    <w:rsid w:val="002C4EB4"/>
    <w:rsid w:val="002C7488"/>
    <w:rsid w:val="002C7924"/>
    <w:rsid w:val="002C7D82"/>
    <w:rsid w:val="002D0739"/>
    <w:rsid w:val="002D1075"/>
    <w:rsid w:val="002D34F8"/>
    <w:rsid w:val="002D5C81"/>
    <w:rsid w:val="002D5E88"/>
    <w:rsid w:val="002E17F7"/>
    <w:rsid w:val="002E1BD5"/>
    <w:rsid w:val="002E424E"/>
    <w:rsid w:val="002E4DF2"/>
    <w:rsid w:val="002E6EBB"/>
    <w:rsid w:val="002E7258"/>
    <w:rsid w:val="002F0475"/>
    <w:rsid w:val="002F08B9"/>
    <w:rsid w:val="002F12B0"/>
    <w:rsid w:val="002F15CE"/>
    <w:rsid w:val="002F220C"/>
    <w:rsid w:val="002F7DD1"/>
    <w:rsid w:val="003009B3"/>
    <w:rsid w:val="00303D38"/>
    <w:rsid w:val="00305000"/>
    <w:rsid w:val="0030544E"/>
    <w:rsid w:val="003054F4"/>
    <w:rsid w:val="00305F52"/>
    <w:rsid w:val="00306155"/>
    <w:rsid w:val="0030654F"/>
    <w:rsid w:val="00307919"/>
    <w:rsid w:val="00307A5D"/>
    <w:rsid w:val="00307BF1"/>
    <w:rsid w:val="00310EAC"/>
    <w:rsid w:val="0031437A"/>
    <w:rsid w:val="003147E6"/>
    <w:rsid w:val="003153A4"/>
    <w:rsid w:val="00315D57"/>
    <w:rsid w:val="00317534"/>
    <w:rsid w:val="003178F2"/>
    <w:rsid w:val="00317C7C"/>
    <w:rsid w:val="00322038"/>
    <w:rsid w:val="00322258"/>
    <w:rsid w:val="00323B54"/>
    <w:rsid w:val="003258D4"/>
    <w:rsid w:val="003266DB"/>
    <w:rsid w:val="003304DA"/>
    <w:rsid w:val="00332A29"/>
    <w:rsid w:val="00336233"/>
    <w:rsid w:val="003362FA"/>
    <w:rsid w:val="003363C0"/>
    <w:rsid w:val="00336B83"/>
    <w:rsid w:val="003370CD"/>
    <w:rsid w:val="003378A1"/>
    <w:rsid w:val="00337F48"/>
    <w:rsid w:val="00340556"/>
    <w:rsid w:val="003469A7"/>
    <w:rsid w:val="0034731F"/>
    <w:rsid w:val="00352824"/>
    <w:rsid w:val="003531F3"/>
    <w:rsid w:val="003535F3"/>
    <w:rsid w:val="003540C4"/>
    <w:rsid w:val="00354D3D"/>
    <w:rsid w:val="00355107"/>
    <w:rsid w:val="0035696F"/>
    <w:rsid w:val="00357C2D"/>
    <w:rsid w:val="00357FDC"/>
    <w:rsid w:val="00361152"/>
    <w:rsid w:val="00362818"/>
    <w:rsid w:val="003630D3"/>
    <w:rsid w:val="00365AB9"/>
    <w:rsid w:val="00366BFF"/>
    <w:rsid w:val="00367749"/>
    <w:rsid w:val="0037180E"/>
    <w:rsid w:val="0037197B"/>
    <w:rsid w:val="00372A31"/>
    <w:rsid w:val="00372CF6"/>
    <w:rsid w:val="003742F9"/>
    <w:rsid w:val="003772C7"/>
    <w:rsid w:val="00380D2C"/>
    <w:rsid w:val="0038112F"/>
    <w:rsid w:val="00381749"/>
    <w:rsid w:val="00381B86"/>
    <w:rsid w:val="003840CE"/>
    <w:rsid w:val="00385A98"/>
    <w:rsid w:val="003865B5"/>
    <w:rsid w:val="00390DB2"/>
    <w:rsid w:val="00390EBF"/>
    <w:rsid w:val="003934C5"/>
    <w:rsid w:val="00396EA1"/>
    <w:rsid w:val="003973B8"/>
    <w:rsid w:val="0039799C"/>
    <w:rsid w:val="003A43C3"/>
    <w:rsid w:val="003A451D"/>
    <w:rsid w:val="003A4CB4"/>
    <w:rsid w:val="003A5E6A"/>
    <w:rsid w:val="003A6BEF"/>
    <w:rsid w:val="003B0C4C"/>
    <w:rsid w:val="003B1D48"/>
    <w:rsid w:val="003B2211"/>
    <w:rsid w:val="003B55A5"/>
    <w:rsid w:val="003B5CBB"/>
    <w:rsid w:val="003B6CC3"/>
    <w:rsid w:val="003B7598"/>
    <w:rsid w:val="003B763A"/>
    <w:rsid w:val="003C0F97"/>
    <w:rsid w:val="003C566B"/>
    <w:rsid w:val="003C784B"/>
    <w:rsid w:val="003C7D63"/>
    <w:rsid w:val="003C7EDD"/>
    <w:rsid w:val="003D18E3"/>
    <w:rsid w:val="003D19A4"/>
    <w:rsid w:val="003D32FC"/>
    <w:rsid w:val="003D4792"/>
    <w:rsid w:val="003D4CB0"/>
    <w:rsid w:val="003D4CB7"/>
    <w:rsid w:val="003D4F48"/>
    <w:rsid w:val="003D5303"/>
    <w:rsid w:val="003D557B"/>
    <w:rsid w:val="003E0822"/>
    <w:rsid w:val="003E0B23"/>
    <w:rsid w:val="003E0B88"/>
    <w:rsid w:val="003E1D34"/>
    <w:rsid w:val="003E342C"/>
    <w:rsid w:val="003E3DB8"/>
    <w:rsid w:val="003E55FF"/>
    <w:rsid w:val="003E5BCA"/>
    <w:rsid w:val="003E5EC7"/>
    <w:rsid w:val="003E5FFA"/>
    <w:rsid w:val="003E6685"/>
    <w:rsid w:val="003F08D7"/>
    <w:rsid w:val="003F3073"/>
    <w:rsid w:val="003F593E"/>
    <w:rsid w:val="003F5C05"/>
    <w:rsid w:val="003F7478"/>
    <w:rsid w:val="00401618"/>
    <w:rsid w:val="00401832"/>
    <w:rsid w:val="004019EA"/>
    <w:rsid w:val="004023E7"/>
    <w:rsid w:val="004035AB"/>
    <w:rsid w:val="00404201"/>
    <w:rsid w:val="00405D1F"/>
    <w:rsid w:val="00407174"/>
    <w:rsid w:val="004103D4"/>
    <w:rsid w:val="00410DEF"/>
    <w:rsid w:val="00411B69"/>
    <w:rsid w:val="004125A2"/>
    <w:rsid w:val="00412E09"/>
    <w:rsid w:val="004141CF"/>
    <w:rsid w:val="004152A3"/>
    <w:rsid w:val="004155FB"/>
    <w:rsid w:val="0041581B"/>
    <w:rsid w:val="00415A09"/>
    <w:rsid w:val="00417396"/>
    <w:rsid w:val="004227EB"/>
    <w:rsid w:val="004228EC"/>
    <w:rsid w:val="0042476D"/>
    <w:rsid w:val="0042568A"/>
    <w:rsid w:val="0042699D"/>
    <w:rsid w:val="004274D5"/>
    <w:rsid w:val="0043095D"/>
    <w:rsid w:val="00431722"/>
    <w:rsid w:val="004318EC"/>
    <w:rsid w:val="00431C36"/>
    <w:rsid w:val="00431E16"/>
    <w:rsid w:val="00434337"/>
    <w:rsid w:val="00435BFD"/>
    <w:rsid w:val="00435E27"/>
    <w:rsid w:val="0043777C"/>
    <w:rsid w:val="004407CA"/>
    <w:rsid w:val="00440E4A"/>
    <w:rsid w:val="00441F15"/>
    <w:rsid w:val="00444552"/>
    <w:rsid w:val="004454B2"/>
    <w:rsid w:val="00445A76"/>
    <w:rsid w:val="00445FF6"/>
    <w:rsid w:val="00447242"/>
    <w:rsid w:val="004476BC"/>
    <w:rsid w:val="00447BA9"/>
    <w:rsid w:val="004509B0"/>
    <w:rsid w:val="00451760"/>
    <w:rsid w:val="00453E51"/>
    <w:rsid w:val="00453E98"/>
    <w:rsid w:val="00454D5A"/>
    <w:rsid w:val="00455BE8"/>
    <w:rsid w:val="00456168"/>
    <w:rsid w:val="00456598"/>
    <w:rsid w:val="0045666A"/>
    <w:rsid w:val="00457335"/>
    <w:rsid w:val="00457448"/>
    <w:rsid w:val="00457478"/>
    <w:rsid w:val="00460957"/>
    <w:rsid w:val="00464C14"/>
    <w:rsid w:val="00466366"/>
    <w:rsid w:val="00467375"/>
    <w:rsid w:val="004673AF"/>
    <w:rsid w:val="004673BF"/>
    <w:rsid w:val="00470129"/>
    <w:rsid w:val="004711F0"/>
    <w:rsid w:val="004718F8"/>
    <w:rsid w:val="00473E0C"/>
    <w:rsid w:val="00474984"/>
    <w:rsid w:val="004750A7"/>
    <w:rsid w:val="004760FE"/>
    <w:rsid w:val="00476CBF"/>
    <w:rsid w:val="004800E3"/>
    <w:rsid w:val="0048274B"/>
    <w:rsid w:val="00482B31"/>
    <w:rsid w:val="004842B0"/>
    <w:rsid w:val="00484C31"/>
    <w:rsid w:val="0048552E"/>
    <w:rsid w:val="0048597E"/>
    <w:rsid w:val="00491689"/>
    <w:rsid w:val="00492E30"/>
    <w:rsid w:val="004935A7"/>
    <w:rsid w:val="004940CC"/>
    <w:rsid w:val="004962C3"/>
    <w:rsid w:val="00496E99"/>
    <w:rsid w:val="004A0517"/>
    <w:rsid w:val="004A08CF"/>
    <w:rsid w:val="004A0A05"/>
    <w:rsid w:val="004A15C4"/>
    <w:rsid w:val="004A17F3"/>
    <w:rsid w:val="004A1E7C"/>
    <w:rsid w:val="004A2A79"/>
    <w:rsid w:val="004A39FF"/>
    <w:rsid w:val="004A4BA1"/>
    <w:rsid w:val="004A5D04"/>
    <w:rsid w:val="004A765E"/>
    <w:rsid w:val="004A774B"/>
    <w:rsid w:val="004A78D1"/>
    <w:rsid w:val="004B1EAB"/>
    <w:rsid w:val="004B2658"/>
    <w:rsid w:val="004B384F"/>
    <w:rsid w:val="004B425A"/>
    <w:rsid w:val="004B45EC"/>
    <w:rsid w:val="004B5E98"/>
    <w:rsid w:val="004B6CD4"/>
    <w:rsid w:val="004B7B55"/>
    <w:rsid w:val="004B7E9A"/>
    <w:rsid w:val="004C1B93"/>
    <w:rsid w:val="004C286B"/>
    <w:rsid w:val="004C58CF"/>
    <w:rsid w:val="004C7CA1"/>
    <w:rsid w:val="004C7E0D"/>
    <w:rsid w:val="004D0E5F"/>
    <w:rsid w:val="004D384A"/>
    <w:rsid w:val="004D4950"/>
    <w:rsid w:val="004D569F"/>
    <w:rsid w:val="004D5763"/>
    <w:rsid w:val="004D581D"/>
    <w:rsid w:val="004D5AAC"/>
    <w:rsid w:val="004D79AC"/>
    <w:rsid w:val="004E20A3"/>
    <w:rsid w:val="004E39E8"/>
    <w:rsid w:val="004E4710"/>
    <w:rsid w:val="004E79F6"/>
    <w:rsid w:val="004F011E"/>
    <w:rsid w:val="004F0DCC"/>
    <w:rsid w:val="004F1E25"/>
    <w:rsid w:val="004F2F65"/>
    <w:rsid w:val="004F4995"/>
    <w:rsid w:val="004F4A4D"/>
    <w:rsid w:val="004F5D8C"/>
    <w:rsid w:val="004F5F00"/>
    <w:rsid w:val="004F6221"/>
    <w:rsid w:val="0050305C"/>
    <w:rsid w:val="005038E6"/>
    <w:rsid w:val="00505D74"/>
    <w:rsid w:val="005065F4"/>
    <w:rsid w:val="0051013C"/>
    <w:rsid w:val="005106EC"/>
    <w:rsid w:val="00511A36"/>
    <w:rsid w:val="005124B4"/>
    <w:rsid w:val="00513088"/>
    <w:rsid w:val="005130D3"/>
    <w:rsid w:val="0051450A"/>
    <w:rsid w:val="00514FCB"/>
    <w:rsid w:val="00515DED"/>
    <w:rsid w:val="00516A1F"/>
    <w:rsid w:val="00521B0C"/>
    <w:rsid w:val="00522649"/>
    <w:rsid w:val="00522B98"/>
    <w:rsid w:val="00523511"/>
    <w:rsid w:val="00524B3B"/>
    <w:rsid w:val="00524E0F"/>
    <w:rsid w:val="0052619E"/>
    <w:rsid w:val="005262B0"/>
    <w:rsid w:val="00526574"/>
    <w:rsid w:val="00526A07"/>
    <w:rsid w:val="00526EF1"/>
    <w:rsid w:val="00527F55"/>
    <w:rsid w:val="00531203"/>
    <w:rsid w:val="0053145B"/>
    <w:rsid w:val="0053164E"/>
    <w:rsid w:val="005325C9"/>
    <w:rsid w:val="00535459"/>
    <w:rsid w:val="00535D40"/>
    <w:rsid w:val="00535D94"/>
    <w:rsid w:val="00536393"/>
    <w:rsid w:val="005363EB"/>
    <w:rsid w:val="005373A6"/>
    <w:rsid w:val="0054016D"/>
    <w:rsid w:val="005412B3"/>
    <w:rsid w:val="0054137A"/>
    <w:rsid w:val="00541E47"/>
    <w:rsid w:val="00543B73"/>
    <w:rsid w:val="00545394"/>
    <w:rsid w:val="005460FA"/>
    <w:rsid w:val="005468C1"/>
    <w:rsid w:val="00546ADE"/>
    <w:rsid w:val="00546F1C"/>
    <w:rsid w:val="00547066"/>
    <w:rsid w:val="00547310"/>
    <w:rsid w:val="005475F6"/>
    <w:rsid w:val="00551113"/>
    <w:rsid w:val="005511A5"/>
    <w:rsid w:val="00551711"/>
    <w:rsid w:val="005519E9"/>
    <w:rsid w:val="00552227"/>
    <w:rsid w:val="005548DE"/>
    <w:rsid w:val="0055554C"/>
    <w:rsid w:val="005556F9"/>
    <w:rsid w:val="00555C70"/>
    <w:rsid w:val="00555DDF"/>
    <w:rsid w:val="005565BE"/>
    <w:rsid w:val="00557C9B"/>
    <w:rsid w:val="00561635"/>
    <w:rsid w:val="005623E7"/>
    <w:rsid w:val="00562FA3"/>
    <w:rsid w:val="00564062"/>
    <w:rsid w:val="00564B05"/>
    <w:rsid w:val="0056515C"/>
    <w:rsid w:val="0056582C"/>
    <w:rsid w:val="005661A1"/>
    <w:rsid w:val="00566424"/>
    <w:rsid w:val="005714E2"/>
    <w:rsid w:val="00572D87"/>
    <w:rsid w:val="0057363E"/>
    <w:rsid w:val="00576519"/>
    <w:rsid w:val="0057695B"/>
    <w:rsid w:val="00576E1F"/>
    <w:rsid w:val="005773C4"/>
    <w:rsid w:val="0058069F"/>
    <w:rsid w:val="005822AB"/>
    <w:rsid w:val="005823A9"/>
    <w:rsid w:val="005826CE"/>
    <w:rsid w:val="00582C97"/>
    <w:rsid w:val="005832CE"/>
    <w:rsid w:val="00583832"/>
    <w:rsid w:val="00585DD4"/>
    <w:rsid w:val="005861FD"/>
    <w:rsid w:val="005932B0"/>
    <w:rsid w:val="0059341D"/>
    <w:rsid w:val="00593C66"/>
    <w:rsid w:val="00594F9F"/>
    <w:rsid w:val="00595A5F"/>
    <w:rsid w:val="005974A1"/>
    <w:rsid w:val="00597A8C"/>
    <w:rsid w:val="005A4B0C"/>
    <w:rsid w:val="005A4B38"/>
    <w:rsid w:val="005A517A"/>
    <w:rsid w:val="005A5DAD"/>
    <w:rsid w:val="005A5DEC"/>
    <w:rsid w:val="005A6348"/>
    <w:rsid w:val="005A7E2D"/>
    <w:rsid w:val="005B3EDA"/>
    <w:rsid w:val="005B44A8"/>
    <w:rsid w:val="005B48E6"/>
    <w:rsid w:val="005B5509"/>
    <w:rsid w:val="005B7911"/>
    <w:rsid w:val="005C0E40"/>
    <w:rsid w:val="005C1419"/>
    <w:rsid w:val="005C19DC"/>
    <w:rsid w:val="005C3394"/>
    <w:rsid w:val="005C3894"/>
    <w:rsid w:val="005C3A0E"/>
    <w:rsid w:val="005C609B"/>
    <w:rsid w:val="005D1F2D"/>
    <w:rsid w:val="005D2D4E"/>
    <w:rsid w:val="005D5739"/>
    <w:rsid w:val="005D5E47"/>
    <w:rsid w:val="005D6546"/>
    <w:rsid w:val="005D668C"/>
    <w:rsid w:val="005D67E5"/>
    <w:rsid w:val="005D6ED2"/>
    <w:rsid w:val="005D78A3"/>
    <w:rsid w:val="005E1597"/>
    <w:rsid w:val="005E2120"/>
    <w:rsid w:val="005E2DD7"/>
    <w:rsid w:val="005E6E50"/>
    <w:rsid w:val="005F00DD"/>
    <w:rsid w:val="005F0FD6"/>
    <w:rsid w:val="005F4EA7"/>
    <w:rsid w:val="005F633F"/>
    <w:rsid w:val="005F7CF0"/>
    <w:rsid w:val="00601729"/>
    <w:rsid w:val="00602D3A"/>
    <w:rsid w:val="00604F91"/>
    <w:rsid w:val="00605D07"/>
    <w:rsid w:val="006065C2"/>
    <w:rsid w:val="00606A98"/>
    <w:rsid w:val="00606F69"/>
    <w:rsid w:val="0061036B"/>
    <w:rsid w:val="00614FB7"/>
    <w:rsid w:val="0061616D"/>
    <w:rsid w:val="006176F2"/>
    <w:rsid w:val="00620179"/>
    <w:rsid w:val="00621B37"/>
    <w:rsid w:val="0062425A"/>
    <w:rsid w:val="006246A4"/>
    <w:rsid w:val="00631986"/>
    <w:rsid w:val="00631B42"/>
    <w:rsid w:val="00632523"/>
    <w:rsid w:val="00633CB0"/>
    <w:rsid w:val="00633EB8"/>
    <w:rsid w:val="00635D1F"/>
    <w:rsid w:val="00635E21"/>
    <w:rsid w:val="00635EC1"/>
    <w:rsid w:val="00640F63"/>
    <w:rsid w:val="006431C9"/>
    <w:rsid w:val="00643A9F"/>
    <w:rsid w:val="00644D28"/>
    <w:rsid w:val="00644E05"/>
    <w:rsid w:val="00645475"/>
    <w:rsid w:val="006461E0"/>
    <w:rsid w:val="00647D91"/>
    <w:rsid w:val="006501B3"/>
    <w:rsid w:val="00650F8B"/>
    <w:rsid w:val="00651EB4"/>
    <w:rsid w:val="006541CD"/>
    <w:rsid w:val="00654C86"/>
    <w:rsid w:val="0065561F"/>
    <w:rsid w:val="00660A53"/>
    <w:rsid w:val="00660E41"/>
    <w:rsid w:val="00660E89"/>
    <w:rsid w:val="00661BA3"/>
    <w:rsid w:val="006639E5"/>
    <w:rsid w:val="00663EC5"/>
    <w:rsid w:val="00665659"/>
    <w:rsid w:val="00666E4A"/>
    <w:rsid w:val="00671603"/>
    <w:rsid w:val="006716FC"/>
    <w:rsid w:val="00671A58"/>
    <w:rsid w:val="00671D48"/>
    <w:rsid w:val="00672865"/>
    <w:rsid w:val="00672EA0"/>
    <w:rsid w:val="00673C99"/>
    <w:rsid w:val="0067425B"/>
    <w:rsid w:val="00674FAC"/>
    <w:rsid w:val="006751F3"/>
    <w:rsid w:val="00675929"/>
    <w:rsid w:val="00677383"/>
    <w:rsid w:val="006777F3"/>
    <w:rsid w:val="00680E7C"/>
    <w:rsid w:val="00681DC8"/>
    <w:rsid w:val="00683161"/>
    <w:rsid w:val="00683522"/>
    <w:rsid w:val="006839D5"/>
    <w:rsid w:val="006857C2"/>
    <w:rsid w:val="00686BDF"/>
    <w:rsid w:val="00687BF2"/>
    <w:rsid w:val="00691580"/>
    <w:rsid w:val="0069195F"/>
    <w:rsid w:val="00691E6A"/>
    <w:rsid w:val="0069224F"/>
    <w:rsid w:val="0069312B"/>
    <w:rsid w:val="00693D1C"/>
    <w:rsid w:val="0069450E"/>
    <w:rsid w:val="00694EC1"/>
    <w:rsid w:val="006A10AE"/>
    <w:rsid w:val="006A13AE"/>
    <w:rsid w:val="006A1A0E"/>
    <w:rsid w:val="006A1EA8"/>
    <w:rsid w:val="006A2A0B"/>
    <w:rsid w:val="006A35AA"/>
    <w:rsid w:val="006A3EB7"/>
    <w:rsid w:val="006A4EF2"/>
    <w:rsid w:val="006A5060"/>
    <w:rsid w:val="006A69AB"/>
    <w:rsid w:val="006A72A7"/>
    <w:rsid w:val="006B1662"/>
    <w:rsid w:val="006B230F"/>
    <w:rsid w:val="006B5120"/>
    <w:rsid w:val="006B52E3"/>
    <w:rsid w:val="006B5D71"/>
    <w:rsid w:val="006B61F9"/>
    <w:rsid w:val="006B68F4"/>
    <w:rsid w:val="006C2DAE"/>
    <w:rsid w:val="006C3320"/>
    <w:rsid w:val="006C3AF3"/>
    <w:rsid w:val="006C4B93"/>
    <w:rsid w:val="006C527C"/>
    <w:rsid w:val="006C5770"/>
    <w:rsid w:val="006C5CE6"/>
    <w:rsid w:val="006C644C"/>
    <w:rsid w:val="006C653D"/>
    <w:rsid w:val="006D02F7"/>
    <w:rsid w:val="006D286E"/>
    <w:rsid w:val="006D47CD"/>
    <w:rsid w:val="006D6BD0"/>
    <w:rsid w:val="006D6C4C"/>
    <w:rsid w:val="006D7957"/>
    <w:rsid w:val="006E04E1"/>
    <w:rsid w:val="006E0B4E"/>
    <w:rsid w:val="006E0FBF"/>
    <w:rsid w:val="006E19BD"/>
    <w:rsid w:val="006E3F4D"/>
    <w:rsid w:val="006E4B94"/>
    <w:rsid w:val="006E528A"/>
    <w:rsid w:val="006E5B6E"/>
    <w:rsid w:val="006E623D"/>
    <w:rsid w:val="006F029D"/>
    <w:rsid w:val="006F240A"/>
    <w:rsid w:val="006F5710"/>
    <w:rsid w:val="006F70EF"/>
    <w:rsid w:val="006F733B"/>
    <w:rsid w:val="006F7A92"/>
    <w:rsid w:val="00701DBE"/>
    <w:rsid w:val="00703D86"/>
    <w:rsid w:val="00706316"/>
    <w:rsid w:val="007065D1"/>
    <w:rsid w:val="007071FA"/>
    <w:rsid w:val="007076D4"/>
    <w:rsid w:val="007077BC"/>
    <w:rsid w:val="00707EA3"/>
    <w:rsid w:val="00710049"/>
    <w:rsid w:val="00710885"/>
    <w:rsid w:val="00710ADD"/>
    <w:rsid w:val="0071379F"/>
    <w:rsid w:val="0071566A"/>
    <w:rsid w:val="007156AD"/>
    <w:rsid w:val="00716B58"/>
    <w:rsid w:val="007173FC"/>
    <w:rsid w:val="0071767F"/>
    <w:rsid w:val="0072049F"/>
    <w:rsid w:val="00721B5F"/>
    <w:rsid w:val="00722A47"/>
    <w:rsid w:val="00725225"/>
    <w:rsid w:val="0072765A"/>
    <w:rsid w:val="00727B04"/>
    <w:rsid w:val="0073094F"/>
    <w:rsid w:val="00730D3F"/>
    <w:rsid w:val="00732692"/>
    <w:rsid w:val="00733638"/>
    <w:rsid w:val="00735054"/>
    <w:rsid w:val="00735F33"/>
    <w:rsid w:val="00742724"/>
    <w:rsid w:val="0074356C"/>
    <w:rsid w:val="007448FC"/>
    <w:rsid w:val="00745A27"/>
    <w:rsid w:val="00745E15"/>
    <w:rsid w:val="00746733"/>
    <w:rsid w:val="00746C95"/>
    <w:rsid w:val="007473DD"/>
    <w:rsid w:val="007547C9"/>
    <w:rsid w:val="00754815"/>
    <w:rsid w:val="0075609B"/>
    <w:rsid w:val="00756BF3"/>
    <w:rsid w:val="007577AC"/>
    <w:rsid w:val="0076091E"/>
    <w:rsid w:val="00760D05"/>
    <w:rsid w:val="00761A46"/>
    <w:rsid w:val="007632EF"/>
    <w:rsid w:val="00763F08"/>
    <w:rsid w:val="00765029"/>
    <w:rsid w:val="00766154"/>
    <w:rsid w:val="00767B80"/>
    <w:rsid w:val="007701E2"/>
    <w:rsid w:val="00770681"/>
    <w:rsid w:val="00770EAB"/>
    <w:rsid w:val="0077115A"/>
    <w:rsid w:val="007731F0"/>
    <w:rsid w:val="0077323D"/>
    <w:rsid w:val="00774400"/>
    <w:rsid w:val="00774D1D"/>
    <w:rsid w:val="007754DB"/>
    <w:rsid w:val="00780CDA"/>
    <w:rsid w:val="00781946"/>
    <w:rsid w:val="00781C97"/>
    <w:rsid w:val="0078219E"/>
    <w:rsid w:val="007833B4"/>
    <w:rsid w:val="00783A98"/>
    <w:rsid w:val="00785661"/>
    <w:rsid w:val="00786115"/>
    <w:rsid w:val="0078684B"/>
    <w:rsid w:val="00787714"/>
    <w:rsid w:val="0079046D"/>
    <w:rsid w:val="00790B1A"/>
    <w:rsid w:val="00791B33"/>
    <w:rsid w:val="00791B6F"/>
    <w:rsid w:val="00793461"/>
    <w:rsid w:val="00794389"/>
    <w:rsid w:val="0079560B"/>
    <w:rsid w:val="00796DFF"/>
    <w:rsid w:val="007A1821"/>
    <w:rsid w:val="007A2402"/>
    <w:rsid w:val="007A28B2"/>
    <w:rsid w:val="007A3881"/>
    <w:rsid w:val="007A3F27"/>
    <w:rsid w:val="007A4317"/>
    <w:rsid w:val="007A4F80"/>
    <w:rsid w:val="007A6D33"/>
    <w:rsid w:val="007A785B"/>
    <w:rsid w:val="007B0602"/>
    <w:rsid w:val="007B0F35"/>
    <w:rsid w:val="007B1C2E"/>
    <w:rsid w:val="007B2BA1"/>
    <w:rsid w:val="007B34A3"/>
    <w:rsid w:val="007B3DDB"/>
    <w:rsid w:val="007B5845"/>
    <w:rsid w:val="007C1501"/>
    <w:rsid w:val="007C1D5F"/>
    <w:rsid w:val="007C213A"/>
    <w:rsid w:val="007C3F4F"/>
    <w:rsid w:val="007C4000"/>
    <w:rsid w:val="007C7E3A"/>
    <w:rsid w:val="007D010F"/>
    <w:rsid w:val="007D07BF"/>
    <w:rsid w:val="007D1F12"/>
    <w:rsid w:val="007D2775"/>
    <w:rsid w:val="007D2D25"/>
    <w:rsid w:val="007D30F1"/>
    <w:rsid w:val="007D34AF"/>
    <w:rsid w:val="007D41CD"/>
    <w:rsid w:val="007D74C1"/>
    <w:rsid w:val="007D77B2"/>
    <w:rsid w:val="007E046E"/>
    <w:rsid w:val="007E05C4"/>
    <w:rsid w:val="007E1B4D"/>
    <w:rsid w:val="007E202C"/>
    <w:rsid w:val="007E3C2B"/>
    <w:rsid w:val="007E62A2"/>
    <w:rsid w:val="007E6A8C"/>
    <w:rsid w:val="007F1031"/>
    <w:rsid w:val="007F1868"/>
    <w:rsid w:val="007F186C"/>
    <w:rsid w:val="007F20DA"/>
    <w:rsid w:val="007F28C7"/>
    <w:rsid w:val="007F29D0"/>
    <w:rsid w:val="007F2B74"/>
    <w:rsid w:val="007F6EFE"/>
    <w:rsid w:val="00800687"/>
    <w:rsid w:val="00800B1F"/>
    <w:rsid w:val="00800C88"/>
    <w:rsid w:val="00801486"/>
    <w:rsid w:val="00803294"/>
    <w:rsid w:val="008070E4"/>
    <w:rsid w:val="00807E33"/>
    <w:rsid w:val="008104CC"/>
    <w:rsid w:val="00810B02"/>
    <w:rsid w:val="00811092"/>
    <w:rsid w:val="0081310B"/>
    <w:rsid w:val="008145CB"/>
    <w:rsid w:val="00814C21"/>
    <w:rsid w:val="00814D67"/>
    <w:rsid w:val="00816A85"/>
    <w:rsid w:val="00817771"/>
    <w:rsid w:val="00821A66"/>
    <w:rsid w:val="0082363E"/>
    <w:rsid w:val="00823939"/>
    <w:rsid w:val="00824182"/>
    <w:rsid w:val="00825CBA"/>
    <w:rsid w:val="008262F2"/>
    <w:rsid w:val="008270C7"/>
    <w:rsid w:val="00832122"/>
    <w:rsid w:val="00832EDD"/>
    <w:rsid w:val="0083340E"/>
    <w:rsid w:val="00833B4D"/>
    <w:rsid w:val="008351C8"/>
    <w:rsid w:val="00836548"/>
    <w:rsid w:val="008405A0"/>
    <w:rsid w:val="00841DA7"/>
    <w:rsid w:val="00842BCD"/>
    <w:rsid w:val="00842F20"/>
    <w:rsid w:val="0084406E"/>
    <w:rsid w:val="00845936"/>
    <w:rsid w:val="0085279B"/>
    <w:rsid w:val="00853501"/>
    <w:rsid w:val="00853D7D"/>
    <w:rsid w:val="00854B50"/>
    <w:rsid w:val="008555C8"/>
    <w:rsid w:val="00860DA7"/>
    <w:rsid w:val="00861AB0"/>
    <w:rsid w:val="00863315"/>
    <w:rsid w:val="0086604D"/>
    <w:rsid w:val="008661D1"/>
    <w:rsid w:val="0087274F"/>
    <w:rsid w:val="0087276F"/>
    <w:rsid w:val="008727E5"/>
    <w:rsid w:val="00876C43"/>
    <w:rsid w:val="00882B0F"/>
    <w:rsid w:val="00882EDF"/>
    <w:rsid w:val="00882EFE"/>
    <w:rsid w:val="008862AB"/>
    <w:rsid w:val="00887E92"/>
    <w:rsid w:val="008900CC"/>
    <w:rsid w:val="00894BE8"/>
    <w:rsid w:val="008952E3"/>
    <w:rsid w:val="0089576A"/>
    <w:rsid w:val="0089753E"/>
    <w:rsid w:val="008A0E3B"/>
    <w:rsid w:val="008A3ADE"/>
    <w:rsid w:val="008A447F"/>
    <w:rsid w:val="008A53B9"/>
    <w:rsid w:val="008A5B97"/>
    <w:rsid w:val="008B0438"/>
    <w:rsid w:val="008B0692"/>
    <w:rsid w:val="008B0A31"/>
    <w:rsid w:val="008B0A6B"/>
    <w:rsid w:val="008B5CB8"/>
    <w:rsid w:val="008B5D2B"/>
    <w:rsid w:val="008B5D61"/>
    <w:rsid w:val="008B607C"/>
    <w:rsid w:val="008B61EE"/>
    <w:rsid w:val="008B7715"/>
    <w:rsid w:val="008C0B2D"/>
    <w:rsid w:val="008C1F3A"/>
    <w:rsid w:val="008C5727"/>
    <w:rsid w:val="008C62CF"/>
    <w:rsid w:val="008C753E"/>
    <w:rsid w:val="008C7C5E"/>
    <w:rsid w:val="008D0570"/>
    <w:rsid w:val="008D1147"/>
    <w:rsid w:val="008D1B0F"/>
    <w:rsid w:val="008D2B28"/>
    <w:rsid w:val="008D3FCE"/>
    <w:rsid w:val="008D58DF"/>
    <w:rsid w:val="008D698E"/>
    <w:rsid w:val="008E06C8"/>
    <w:rsid w:val="008E13D1"/>
    <w:rsid w:val="008E24EE"/>
    <w:rsid w:val="008E2E69"/>
    <w:rsid w:val="008E4475"/>
    <w:rsid w:val="008E44FD"/>
    <w:rsid w:val="008E4996"/>
    <w:rsid w:val="008E4B0F"/>
    <w:rsid w:val="008E4E9A"/>
    <w:rsid w:val="008E50AF"/>
    <w:rsid w:val="008E53FA"/>
    <w:rsid w:val="008E5696"/>
    <w:rsid w:val="008E5FB9"/>
    <w:rsid w:val="008E6A1C"/>
    <w:rsid w:val="008E79E1"/>
    <w:rsid w:val="008E7BFF"/>
    <w:rsid w:val="008E7C72"/>
    <w:rsid w:val="008F01BC"/>
    <w:rsid w:val="008F0796"/>
    <w:rsid w:val="008F0F67"/>
    <w:rsid w:val="008F24AE"/>
    <w:rsid w:val="008F3DED"/>
    <w:rsid w:val="008F4077"/>
    <w:rsid w:val="008F5AB3"/>
    <w:rsid w:val="008F5D19"/>
    <w:rsid w:val="008F6818"/>
    <w:rsid w:val="008F7061"/>
    <w:rsid w:val="00900845"/>
    <w:rsid w:val="00905E86"/>
    <w:rsid w:val="00906BEE"/>
    <w:rsid w:val="009110A4"/>
    <w:rsid w:val="009122DF"/>
    <w:rsid w:val="00912CE5"/>
    <w:rsid w:val="00913545"/>
    <w:rsid w:val="00914C5B"/>
    <w:rsid w:val="00915B07"/>
    <w:rsid w:val="00916660"/>
    <w:rsid w:val="00917C22"/>
    <w:rsid w:val="00920344"/>
    <w:rsid w:val="00921C2C"/>
    <w:rsid w:val="00922A7F"/>
    <w:rsid w:val="009240CD"/>
    <w:rsid w:val="00924718"/>
    <w:rsid w:val="00926698"/>
    <w:rsid w:val="0092782A"/>
    <w:rsid w:val="00927C02"/>
    <w:rsid w:val="009301B9"/>
    <w:rsid w:val="009319E9"/>
    <w:rsid w:val="0093222E"/>
    <w:rsid w:val="00932476"/>
    <w:rsid w:val="00933014"/>
    <w:rsid w:val="009332E2"/>
    <w:rsid w:val="009345E3"/>
    <w:rsid w:val="00937AF6"/>
    <w:rsid w:val="009407A4"/>
    <w:rsid w:val="00940CDA"/>
    <w:rsid w:val="00942F9D"/>
    <w:rsid w:val="009452EB"/>
    <w:rsid w:val="009460DE"/>
    <w:rsid w:val="00946A87"/>
    <w:rsid w:val="00946D0B"/>
    <w:rsid w:val="0095124C"/>
    <w:rsid w:val="00951430"/>
    <w:rsid w:val="00951E44"/>
    <w:rsid w:val="00953A7A"/>
    <w:rsid w:val="00954F17"/>
    <w:rsid w:val="00955922"/>
    <w:rsid w:val="00957E7A"/>
    <w:rsid w:val="00962959"/>
    <w:rsid w:val="00962BE2"/>
    <w:rsid w:val="00964252"/>
    <w:rsid w:val="00964BFE"/>
    <w:rsid w:val="0096637E"/>
    <w:rsid w:val="009678F1"/>
    <w:rsid w:val="009679B3"/>
    <w:rsid w:val="009705BA"/>
    <w:rsid w:val="00970C03"/>
    <w:rsid w:val="00970CA0"/>
    <w:rsid w:val="00970D75"/>
    <w:rsid w:val="00970F31"/>
    <w:rsid w:val="009712C6"/>
    <w:rsid w:val="00971FA9"/>
    <w:rsid w:val="00972609"/>
    <w:rsid w:val="0097370B"/>
    <w:rsid w:val="00976CFE"/>
    <w:rsid w:val="00977C8B"/>
    <w:rsid w:val="00977DE4"/>
    <w:rsid w:val="009838B0"/>
    <w:rsid w:val="00984146"/>
    <w:rsid w:val="0098421B"/>
    <w:rsid w:val="00984EE2"/>
    <w:rsid w:val="009863CC"/>
    <w:rsid w:val="0099050C"/>
    <w:rsid w:val="009914F7"/>
    <w:rsid w:val="00992EA8"/>
    <w:rsid w:val="00993F62"/>
    <w:rsid w:val="009970C1"/>
    <w:rsid w:val="009A51CB"/>
    <w:rsid w:val="009A528C"/>
    <w:rsid w:val="009A5BE2"/>
    <w:rsid w:val="009B115F"/>
    <w:rsid w:val="009B1D5E"/>
    <w:rsid w:val="009B2584"/>
    <w:rsid w:val="009B3F55"/>
    <w:rsid w:val="009B45C5"/>
    <w:rsid w:val="009B5D7C"/>
    <w:rsid w:val="009C2BA2"/>
    <w:rsid w:val="009C456E"/>
    <w:rsid w:val="009C566F"/>
    <w:rsid w:val="009C57AE"/>
    <w:rsid w:val="009C5F80"/>
    <w:rsid w:val="009C625D"/>
    <w:rsid w:val="009D04DE"/>
    <w:rsid w:val="009D071C"/>
    <w:rsid w:val="009D118C"/>
    <w:rsid w:val="009D13C6"/>
    <w:rsid w:val="009D206C"/>
    <w:rsid w:val="009D21AE"/>
    <w:rsid w:val="009D2B88"/>
    <w:rsid w:val="009D3347"/>
    <w:rsid w:val="009D49C1"/>
    <w:rsid w:val="009D787F"/>
    <w:rsid w:val="009E0A53"/>
    <w:rsid w:val="009E2FD3"/>
    <w:rsid w:val="009E366E"/>
    <w:rsid w:val="009E6872"/>
    <w:rsid w:val="009F05B5"/>
    <w:rsid w:val="009F0AC6"/>
    <w:rsid w:val="009F18CD"/>
    <w:rsid w:val="009F2C8E"/>
    <w:rsid w:val="009F3B61"/>
    <w:rsid w:val="009F527C"/>
    <w:rsid w:val="009F5668"/>
    <w:rsid w:val="009F6F9D"/>
    <w:rsid w:val="00A0070F"/>
    <w:rsid w:val="00A018F9"/>
    <w:rsid w:val="00A02851"/>
    <w:rsid w:val="00A06B9F"/>
    <w:rsid w:val="00A07906"/>
    <w:rsid w:val="00A136C2"/>
    <w:rsid w:val="00A142F3"/>
    <w:rsid w:val="00A15428"/>
    <w:rsid w:val="00A15810"/>
    <w:rsid w:val="00A17A3F"/>
    <w:rsid w:val="00A17A66"/>
    <w:rsid w:val="00A20189"/>
    <w:rsid w:val="00A2034D"/>
    <w:rsid w:val="00A21055"/>
    <w:rsid w:val="00A232C4"/>
    <w:rsid w:val="00A2336A"/>
    <w:rsid w:val="00A2360F"/>
    <w:rsid w:val="00A2605B"/>
    <w:rsid w:val="00A2609C"/>
    <w:rsid w:val="00A26BC6"/>
    <w:rsid w:val="00A27BB7"/>
    <w:rsid w:val="00A27FC8"/>
    <w:rsid w:val="00A3167B"/>
    <w:rsid w:val="00A3230D"/>
    <w:rsid w:val="00A33DD7"/>
    <w:rsid w:val="00A3528F"/>
    <w:rsid w:val="00A366B3"/>
    <w:rsid w:val="00A37835"/>
    <w:rsid w:val="00A400FB"/>
    <w:rsid w:val="00A4125A"/>
    <w:rsid w:val="00A427B5"/>
    <w:rsid w:val="00A42EA8"/>
    <w:rsid w:val="00A4315E"/>
    <w:rsid w:val="00A451A8"/>
    <w:rsid w:val="00A45285"/>
    <w:rsid w:val="00A50AA8"/>
    <w:rsid w:val="00A51342"/>
    <w:rsid w:val="00A5167F"/>
    <w:rsid w:val="00A51D5B"/>
    <w:rsid w:val="00A51EDD"/>
    <w:rsid w:val="00A526F0"/>
    <w:rsid w:val="00A55EBC"/>
    <w:rsid w:val="00A56249"/>
    <w:rsid w:val="00A56E6C"/>
    <w:rsid w:val="00A63885"/>
    <w:rsid w:val="00A64F07"/>
    <w:rsid w:val="00A660D7"/>
    <w:rsid w:val="00A66B63"/>
    <w:rsid w:val="00A70719"/>
    <w:rsid w:val="00A714AE"/>
    <w:rsid w:val="00A72B1E"/>
    <w:rsid w:val="00A73693"/>
    <w:rsid w:val="00A7411C"/>
    <w:rsid w:val="00A74B40"/>
    <w:rsid w:val="00A74D42"/>
    <w:rsid w:val="00A764F9"/>
    <w:rsid w:val="00A800BF"/>
    <w:rsid w:val="00A823F9"/>
    <w:rsid w:val="00A82810"/>
    <w:rsid w:val="00A83A5B"/>
    <w:rsid w:val="00A85EFA"/>
    <w:rsid w:val="00A87944"/>
    <w:rsid w:val="00A87EED"/>
    <w:rsid w:val="00A912BF"/>
    <w:rsid w:val="00A91699"/>
    <w:rsid w:val="00A92640"/>
    <w:rsid w:val="00A93AAD"/>
    <w:rsid w:val="00A93F44"/>
    <w:rsid w:val="00A951EE"/>
    <w:rsid w:val="00A9553B"/>
    <w:rsid w:val="00A95B85"/>
    <w:rsid w:val="00A978E5"/>
    <w:rsid w:val="00AA032F"/>
    <w:rsid w:val="00AA0559"/>
    <w:rsid w:val="00AA1716"/>
    <w:rsid w:val="00AA1F8F"/>
    <w:rsid w:val="00AA26B1"/>
    <w:rsid w:val="00AA4A8A"/>
    <w:rsid w:val="00AA4FC6"/>
    <w:rsid w:val="00AA5A5E"/>
    <w:rsid w:val="00AA643A"/>
    <w:rsid w:val="00AB2D5F"/>
    <w:rsid w:val="00AB4994"/>
    <w:rsid w:val="00AB64F5"/>
    <w:rsid w:val="00AB67AD"/>
    <w:rsid w:val="00AB75A4"/>
    <w:rsid w:val="00AB7F58"/>
    <w:rsid w:val="00AC0BED"/>
    <w:rsid w:val="00AC1176"/>
    <w:rsid w:val="00AC1543"/>
    <w:rsid w:val="00AC2A9E"/>
    <w:rsid w:val="00AC2D08"/>
    <w:rsid w:val="00AC3E3B"/>
    <w:rsid w:val="00AD018C"/>
    <w:rsid w:val="00AD02DD"/>
    <w:rsid w:val="00AD12E6"/>
    <w:rsid w:val="00AD15F5"/>
    <w:rsid w:val="00AD3B7F"/>
    <w:rsid w:val="00AD3C62"/>
    <w:rsid w:val="00AD64DB"/>
    <w:rsid w:val="00AD6C3D"/>
    <w:rsid w:val="00AE2E87"/>
    <w:rsid w:val="00AE37D7"/>
    <w:rsid w:val="00AE61DC"/>
    <w:rsid w:val="00AE73AE"/>
    <w:rsid w:val="00AF2063"/>
    <w:rsid w:val="00AF344C"/>
    <w:rsid w:val="00AF4E7D"/>
    <w:rsid w:val="00AF53FE"/>
    <w:rsid w:val="00AF5624"/>
    <w:rsid w:val="00AF5F9D"/>
    <w:rsid w:val="00AF6CFE"/>
    <w:rsid w:val="00AF74CB"/>
    <w:rsid w:val="00AF7823"/>
    <w:rsid w:val="00B00143"/>
    <w:rsid w:val="00B004D5"/>
    <w:rsid w:val="00B005EF"/>
    <w:rsid w:val="00B01071"/>
    <w:rsid w:val="00B02189"/>
    <w:rsid w:val="00B03C1D"/>
    <w:rsid w:val="00B03CAF"/>
    <w:rsid w:val="00B04595"/>
    <w:rsid w:val="00B04C0A"/>
    <w:rsid w:val="00B04CA8"/>
    <w:rsid w:val="00B06E2A"/>
    <w:rsid w:val="00B07114"/>
    <w:rsid w:val="00B10B60"/>
    <w:rsid w:val="00B13642"/>
    <w:rsid w:val="00B2043B"/>
    <w:rsid w:val="00B228CE"/>
    <w:rsid w:val="00B239CE"/>
    <w:rsid w:val="00B25562"/>
    <w:rsid w:val="00B27278"/>
    <w:rsid w:val="00B274E7"/>
    <w:rsid w:val="00B30EF5"/>
    <w:rsid w:val="00B31C41"/>
    <w:rsid w:val="00B333E6"/>
    <w:rsid w:val="00B3396C"/>
    <w:rsid w:val="00B3449C"/>
    <w:rsid w:val="00B34A54"/>
    <w:rsid w:val="00B34FFC"/>
    <w:rsid w:val="00B3576E"/>
    <w:rsid w:val="00B357CE"/>
    <w:rsid w:val="00B3586F"/>
    <w:rsid w:val="00B359B8"/>
    <w:rsid w:val="00B366D8"/>
    <w:rsid w:val="00B4112C"/>
    <w:rsid w:val="00B41AF2"/>
    <w:rsid w:val="00B420F9"/>
    <w:rsid w:val="00B4330D"/>
    <w:rsid w:val="00B45303"/>
    <w:rsid w:val="00B459FF"/>
    <w:rsid w:val="00B45CDE"/>
    <w:rsid w:val="00B46C96"/>
    <w:rsid w:val="00B5066C"/>
    <w:rsid w:val="00B5151F"/>
    <w:rsid w:val="00B53EF2"/>
    <w:rsid w:val="00B546B1"/>
    <w:rsid w:val="00B55C45"/>
    <w:rsid w:val="00B5740F"/>
    <w:rsid w:val="00B57657"/>
    <w:rsid w:val="00B5776E"/>
    <w:rsid w:val="00B627A7"/>
    <w:rsid w:val="00B627FB"/>
    <w:rsid w:val="00B62B04"/>
    <w:rsid w:val="00B63510"/>
    <w:rsid w:val="00B63CD4"/>
    <w:rsid w:val="00B640CB"/>
    <w:rsid w:val="00B67C93"/>
    <w:rsid w:val="00B705F2"/>
    <w:rsid w:val="00B71593"/>
    <w:rsid w:val="00B71F36"/>
    <w:rsid w:val="00B7264F"/>
    <w:rsid w:val="00B72B84"/>
    <w:rsid w:val="00B735D8"/>
    <w:rsid w:val="00B755EC"/>
    <w:rsid w:val="00B76B0B"/>
    <w:rsid w:val="00B772B8"/>
    <w:rsid w:val="00B77BF1"/>
    <w:rsid w:val="00B80BCC"/>
    <w:rsid w:val="00B812DB"/>
    <w:rsid w:val="00B8174C"/>
    <w:rsid w:val="00B83D24"/>
    <w:rsid w:val="00B875FB"/>
    <w:rsid w:val="00B876ED"/>
    <w:rsid w:val="00B90488"/>
    <w:rsid w:val="00B905F2"/>
    <w:rsid w:val="00B91EC5"/>
    <w:rsid w:val="00B92CB1"/>
    <w:rsid w:val="00B92CF2"/>
    <w:rsid w:val="00B93E55"/>
    <w:rsid w:val="00B94547"/>
    <w:rsid w:val="00B96365"/>
    <w:rsid w:val="00B96D10"/>
    <w:rsid w:val="00BA088A"/>
    <w:rsid w:val="00BA2F39"/>
    <w:rsid w:val="00BA349B"/>
    <w:rsid w:val="00BA48E9"/>
    <w:rsid w:val="00BA58F7"/>
    <w:rsid w:val="00BA6635"/>
    <w:rsid w:val="00BB0512"/>
    <w:rsid w:val="00BB0D15"/>
    <w:rsid w:val="00BB22BC"/>
    <w:rsid w:val="00BB25A8"/>
    <w:rsid w:val="00BB2ECF"/>
    <w:rsid w:val="00BB3679"/>
    <w:rsid w:val="00BB5B6D"/>
    <w:rsid w:val="00BB5FB1"/>
    <w:rsid w:val="00BC0E02"/>
    <w:rsid w:val="00BC1082"/>
    <w:rsid w:val="00BC1800"/>
    <w:rsid w:val="00BC427B"/>
    <w:rsid w:val="00BC479A"/>
    <w:rsid w:val="00BC4A77"/>
    <w:rsid w:val="00BC64AA"/>
    <w:rsid w:val="00BD1135"/>
    <w:rsid w:val="00BD246F"/>
    <w:rsid w:val="00BD271A"/>
    <w:rsid w:val="00BD38AB"/>
    <w:rsid w:val="00BD3C16"/>
    <w:rsid w:val="00BD44EE"/>
    <w:rsid w:val="00BD478F"/>
    <w:rsid w:val="00BD4F61"/>
    <w:rsid w:val="00BD785A"/>
    <w:rsid w:val="00BE0381"/>
    <w:rsid w:val="00BE05A9"/>
    <w:rsid w:val="00BE10FF"/>
    <w:rsid w:val="00BE122E"/>
    <w:rsid w:val="00BE1483"/>
    <w:rsid w:val="00BE2895"/>
    <w:rsid w:val="00BE3966"/>
    <w:rsid w:val="00BE3E75"/>
    <w:rsid w:val="00BE525D"/>
    <w:rsid w:val="00BE5290"/>
    <w:rsid w:val="00BE5F38"/>
    <w:rsid w:val="00BE6085"/>
    <w:rsid w:val="00BF29D7"/>
    <w:rsid w:val="00BF41EB"/>
    <w:rsid w:val="00BF7141"/>
    <w:rsid w:val="00C0053F"/>
    <w:rsid w:val="00C03AA3"/>
    <w:rsid w:val="00C0434A"/>
    <w:rsid w:val="00C049FA"/>
    <w:rsid w:val="00C04F7F"/>
    <w:rsid w:val="00C05A81"/>
    <w:rsid w:val="00C065F6"/>
    <w:rsid w:val="00C06931"/>
    <w:rsid w:val="00C119B3"/>
    <w:rsid w:val="00C139FC"/>
    <w:rsid w:val="00C15E64"/>
    <w:rsid w:val="00C16158"/>
    <w:rsid w:val="00C17D61"/>
    <w:rsid w:val="00C2103A"/>
    <w:rsid w:val="00C21875"/>
    <w:rsid w:val="00C22593"/>
    <w:rsid w:val="00C22844"/>
    <w:rsid w:val="00C23158"/>
    <w:rsid w:val="00C23CD0"/>
    <w:rsid w:val="00C25967"/>
    <w:rsid w:val="00C261B8"/>
    <w:rsid w:val="00C31765"/>
    <w:rsid w:val="00C31C1A"/>
    <w:rsid w:val="00C3284E"/>
    <w:rsid w:val="00C329EC"/>
    <w:rsid w:val="00C32AAA"/>
    <w:rsid w:val="00C3563E"/>
    <w:rsid w:val="00C37260"/>
    <w:rsid w:val="00C37E20"/>
    <w:rsid w:val="00C41A59"/>
    <w:rsid w:val="00C430E3"/>
    <w:rsid w:val="00C43CCC"/>
    <w:rsid w:val="00C4400B"/>
    <w:rsid w:val="00C46EBC"/>
    <w:rsid w:val="00C512F2"/>
    <w:rsid w:val="00C5345E"/>
    <w:rsid w:val="00C5383C"/>
    <w:rsid w:val="00C54008"/>
    <w:rsid w:val="00C546EE"/>
    <w:rsid w:val="00C559AB"/>
    <w:rsid w:val="00C562D0"/>
    <w:rsid w:val="00C570EB"/>
    <w:rsid w:val="00C60066"/>
    <w:rsid w:val="00C60590"/>
    <w:rsid w:val="00C608E5"/>
    <w:rsid w:val="00C61A96"/>
    <w:rsid w:val="00C61C88"/>
    <w:rsid w:val="00C62641"/>
    <w:rsid w:val="00C6303A"/>
    <w:rsid w:val="00C64DEE"/>
    <w:rsid w:val="00C65D67"/>
    <w:rsid w:val="00C671E4"/>
    <w:rsid w:val="00C67E58"/>
    <w:rsid w:val="00C70BEF"/>
    <w:rsid w:val="00C71024"/>
    <w:rsid w:val="00C71D67"/>
    <w:rsid w:val="00C73E51"/>
    <w:rsid w:val="00C7433F"/>
    <w:rsid w:val="00C74C65"/>
    <w:rsid w:val="00C75499"/>
    <w:rsid w:val="00C76627"/>
    <w:rsid w:val="00C774BB"/>
    <w:rsid w:val="00C82BC7"/>
    <w:rsid w:val="00C832E8"/>
    <w:rsid w:val="00C83C87"/>
    <w:rsid w:val="00C8467F"/>
    <w:rsid w:val="00C8567D"/>
    <w:rsid w:val="00C86071"/>
    <w:rsid w:val="00C877BB"/>
    <w:rsid w:val="00C939A6"/>
    <w:rsid w:val="00C93CE0"/>
    <w:rsid w:val="00C94CC5"/>
    <w:rsid w:val="00C967DC"/>
    <w:rsid w:val="00CA02B1"/>
    <w:rsid w:val="00CA1CE5"/>
    <w:rsid w:val="00CA1E83"/>
    <w:rsid w:val="00CA23F0"/>
    <w:rsid w:val="00CA2406"/>
    <w:rsid w:val="00CA3830"/>
    <w:rsid w:val="00CA6B47"/>
    <w:rsid w:val="00CA7D35"/>
    <w:rsid w:val="00CB0A12"/>
    <w:rsid w:val="00CB1BAE"/>
    <w:rsid w:val="00CB381D"/>
    <w:rsid w:val="00CB4B50"/>
    <w:rsid w:val="00CB585A"/>
    <w:rsid w:val="00CB62D0"/>
    <w:rsid w:val="00CB693B"/>
    <w:rsid w:val="00CB6F45"/>
    <w:rsid w:val="00CB74B0"/>
    <w:rsid w:val="00CB7D4E"/>
    <w:rsid w:val="00CC0119"/>
    <w:rsid w:val="00CC0C85"/>
    <w:rsid w:val="00CC1213"/>
    <w:rsid w:val="00CC15E4"/>
    <w:rsid w:val="00CC304F"/>
    <w:rsid w:val="00CC414A"/>
    <w:rsid w:val="00CC642E"/>
    <w:rsid w:val="00CC6C28"/>
    <w:rsid w:val="00CC7549"/>
    <w:rsid w:val="00CC7C62"/>
    <w:rsid w:val="00CD0B51"/>
    <w:rsid w:val="00CD15FF"/>
    <w:rsid w:val="00CD2977"/>
    <w:rsid w:val="00CD2A1B"/>
    <w:rsid w:val="00CD5F6D"/>
    <w:rsid w:val="00CD7176"/>
    <w:rsid w:val="00CD72B1"/>
    <w:rsid w:val="00CD767A"/>
    <w:rsid w:val="00CD7AC2"/>
    <w:rsid w:val="00CE012D"/>
    <w:rsid w:val="00CE0E65"/>
    <w:rsid w:val="00CE13A9"/>
    <w:rsid w:val="00CE340C"/>
    <w:rsid w:val="00CE3846"/>
    <w:rsid w:val="00CE39A3"/>
    <w:rsid w:val="00CE3AAB"/>
    <w:rsid w:val="00CE401B"/>
    <w:rsid w:val="00CE6C65"/>
    <w:rsid w:val="00CF0D94"/>
    <w:rsid w:val="00CF2E57"/>
    <w:rsid w:val="00CF5828"/>
    <w:rsid w:val="00D015BC"/>
    <w:rsid w:val="00D016EF"/>
    <w:rsid w:val="00D04632"/>
    <w:rsid w:val="00D04BA0"/>
    <w:rsid w:val="00D05115"/>
    <w:rsid w:val="00D1135D"/>
    <w:rsid w:val="00D13042"/>
    <w:rsid w:val="00D13330"/>
    <w:rsid w:val="00D13C1F"/>
    <w:rsid w:val="00D14B70"/>
    <w:rsid w:val="00D15656"/>
    <w:rsid w:val="00D159D0"/>
    <w:rsid w:val="00D1736F"/>
    <w:rsid w:val="00D2062D"/>
    <w:rsid w:val="00D20974"/>
    <w:rsid w:val="00D2223F"/>
    <w:rsid w:val="00D2270E"/>
    <w:rsid w:val="00D22B2B"/>
    <w:rsid w:val="00D23C8D"/>
    <w:rsid w:val="00D24895"/>
    <w:rsid w:val="00D24C96"/>
    <w:rsid w:val="00D2510F"/>
    <w:rsid w:val="00D27B88"/>
    <w:rsid w:val="00D27FCE"/>
    <w:rsid w:val="00D30AB4"/>
    <w:rsid w:val="00D30EC7"/>
    <w:rsid w:val="00D326DE"/>
    <w:rsid w:val="00D327DA"/>
    <w:rsid w:val="00D36E39"/>
    <w:rsid w:val="00D378A5"/>
    <w:rsid w:val="00D41263"/>
    <w:rsid w:val="00D4161A"/>
    <w:rsid w:val="00D42926"/>
    <w:rsid w:val="00D42E4B"/>
    <w:rsid w:val="00D44266"/>
    <w:rsid w:val="00D44609"/>
    <w:rsid w:val="00D4561B"/>
    <w:rsid w:val="00D45B2E"/>
    <w:rsid w:val="00D474B4"/>
    <w:rsid w:val="00D47BE8"/>
    <w:rsid w:val="00D50BFD"/>
    <w:rsid w:val="00D51645"/>
    <w:rsid w:val="00D52466"/>
    <w:rsid w:val="00D52A50"/>
    <w:rsid w:val="00D52BBD"/>
    <w:rsid w:val="00D5315C"/>
    <w:rsid w:val="00D54008"/>
    <w:rsid w:val="00D55485"/>
    <w:rsid w:val="00D57131"/>
    <w:rsid w:val="00D5773A"/>
    <w:rsid w:val="00D57BA1"/>
    <w:rsid w:val="00D6013A"/>
    <w:rsid w:val="00D60F50"/>
    <w:rsid w:val="00D61760"/>
    <w:rsid w:val="00D61ABD"/>
    <w:rsid w:val="00D6324A"/>
    <w:rsid w:val="00D63C75"/>
    <w:rsid w:val="00D63E95"/>
    <w:rsid w:val="00D67C29"/>
    <w:rsid w:val="00D72B89"/>
    <w:rsid w:val="00D731D1"/>
    <w:rsid w:val="00D75BDE"/>
    <w:rsid w:val="00D7696D"/>
    <w:rsid w:val="00D76DB0"/>
    <w:rsid w:val="00D8198D"/>
    <w:rsid w:val="00D83816"/>
    <w:rsid w:val="00D84076"/>
    <w:rsid w:val="00D84AF2"/>
    <w:rsid w:val="00D84FF2"/>
    <w:rsid w:val="00D851EA"/>
    <w:rsid w:val="00D86E79"/>
    <w:rsid w:val="00D870DF"/>
    <w:rsid w:val="00D9112E"/>
    <w:rsid w:val="00D929D2"/>
    <w:rsid w:val="00D95E25"/>
    <w:rsid w:val="00D965C4"/>
    <w:rsid w:val="00D966A5"/>
    <w:rsid w:val="00DA00BD"/>
    <w:rsid w:val="00DA0CED"/>
    <w:rsid w:val="00DA1E87"/>
    <w:rsid w:val="00DA4C9F"/>
    <w:rsid w:val="00DA61D7"/>
    <w:rsid w:val="00DB0474"/>
    <w:rsid w:val="00DB0C71"/>
    <w:rsid w:val="00DB0F60"/>
    <w:rsid w:val="00DB0FB4"/>
    <w:rsid w:val="00DB2885"/>
    <w:rsid w:val="00DB3C0B"/>
    <w:rsid w:val="00DB50E0"/>
    <w:rsid w:val="00DB5B1C"/>
    <w:rsid w:val="00DB5C46"/>
    <w:rsid w:val="00DB7779"/>
    <w:rsid w:val="00DC01A9"/>
    <w:rsid w:val="00DC0969"/>
    <w:rsid w:val="00DC1E19"/>
    <w:rsid w:val="00DC2D19"/>
    <w:rsid w:val="00DC571D"/>
    <w:rsid w:val="00DD298D"/>
    <w:rsid w:val="00DD2EFF"/>
    <w:rsid w:val="00DD5994"/>
    <w:rsid w:val="00DD6E14"/>
    <w:rsid w:val="00DE086F"/>
    <w:rsid w:val="00DE1546"/>
    <w:rsid w:val="00DE1C46"/>
    <w:rsid w:val="00DE2EEA"/>
    <w:rsid w:val="00DE4A73"/>
    <w:rsid w:val="00DE68F1"/>
    <w:rsid w:val="00DE6E61"/>
    <w:rsid w:val="00DE723C"/>
    <w:rsid w:val="00DE7294"/>
    <w:rsid w:val="00DE72E6"/>
    <w:rsid w:val="00DE7F12"/>
    <w:rsid w:val="00DF01AE"/>
    <w:rsid w:val="00DF03B6"/>
    <w:rsid w:val="00DF42D8"/>
    <w:rsid w:val="00DF51DB"/>
    <w:rsid w:val="00DF7150"/>
    <w:rsid w:val="00DF7588"/>
    <w:rsid w:val="00DF7C97"/>
    <w:rsid w:val="00E00211"/>
    <w:rsid w:val="00E00567"/>
    <w:rsid w:val="00E01F10"/>
    <w:rsid w:val="00E0253E"/>
    <w:rsid w:val="00E02D0A"/>
    <w:rsid w:val="00E05744"/>
    <w:rsid w:val="00E07387"/>
    <w:rsid w:val="00E10053"/>
    <w:rsid w:val="00E117B3"/>
    <w:rsid w:val="00E12505"/>
    <w:rsid w:val="00E12AF4"/>
    <w:rsid w:val="00E132B2"/>
    <w:rsid w:val="00E14561"/>
    <w:rsid w:val="00E14789"/>
    <w:rsid w:val="00E165CB"/>
    <w:rsid w:val="00E2045A"/>
    <w:rsid w:val="00E21FF3"/>
    <w:rsid w:val="00E22057"/>
    <w:rsid w:val="00E221D1"/>
    <w:rsid w:val="00E22D11"/>
    <w:rsid w:val="00E23212"/>
    <w:rsid w:val="00E23B10"/>
    <w:rsid w:val="00E26182"/>
    <w:rsid w:val="00E26F59"/>
    <w:rsid w:val="00E303FD"/>
    <w:rsid w:val="00E30E37"/>
    <w:rsid w:val="00E31329"/>
    <w:rsid w:val="00E31B3E"/>
    <w:rsid w:val="00E31DE6"/>
    <w:rsid w:val="00E320B5"/>
    <w:rsid w:val="00E3260F"/>
    <w:rsid w:val="00E32A20"/>
    <w:rsid w:val="00E32F3A"/>
    <w:rsid w:val="00E33782"/>
    <w:rsid w:val="00E3406D"/>
    <w:rsid w:val="00E34526"/>
    <w:rsid w:val="00E36544"/>
    <w:rsid w:val="00E373A6"/>
    <w:rsid w:val="00E40F58"/>
    <w:rsid w:val="00E444EA"/>
    <w:rsid w:val="00E45813"/>
    <w:rsid w:val="00E503AF"/>
    <w:rsid w:val="00E51C55"/>
    <w:rsid w:val="00E522D0"/>
    <w:rsid w:val="00E54F0F"/>
    <w:rsid w:val="00E5733B"/>
    <w:rsid w:val="00E5790B"/>
    <w:rsid w:val="00E61AC6"/>
    <w:rsid w:val="00E62890"/>
    <w:rsid w:val="00E634E5"/>
    <w:rsid w:val="00E64636"/>
    <w:rsid w:val="00E66310"/>
    <w:rsid w:val="00E6785C"/>
    <w:rsid w:val="00E70300"/>
    <w:rsid w:val="00E70A1E"/>
    <w:rsid w:val="00E70B04"/>
    <w:rsid w:val="00E74218"/>
    <w:rsid w:val="00E81646"/>
    <w:rsid w:val="00E81AB4"/>
    <w:rsid w:val="00E84640"/>
    <w:rsid w:val="00E856E4"/>
    <w:rsid w:val="00E85A9D"/>
    <w:rsid w:val="00E86551"/>
    <w:rsid w:val="00E91079"/>
    <w:rsid w:val="00E9148C"/>
    <w:rsid w:val="00E91C32"/>
    <w:rsid w:val="00E93ECE"/>
    <w:rsid w:val="00E94BA8"/>
    <w:rsid w:val="00E9566D"/>
    <w:rsid w:val="00E9635E"/>
    <w:rsid w:val="00E96CB5"/>
    <w:rsid w:val="00EA0036"/>
    <w:rsid w:val="00EA0928"/>
    <w:rsid w:val="00EA138E"/>
    <w:rsid w:val="00EA1496"/>
    <w:rsid w:val="00EA24D4"/>
    <w:rsid w:val="00EA68B3"/>
    <w:rsid w:val="00EA6982"/>
    <w:rsid w:val="00EA7B2F"/>
    <w:rsid w:val="00EB1513"/>
    <w:rsid w:val="00EB1F5A"/>
    <w:rsid w:val="00EB2D12"/>
    <w:rsid w:val="00EB3256"/>
    <w:rsid w:val="00EB506F"/>
    <w:rsid w:val="00EB52E8"/>
    <w:rsid w:val="00EB627F"/>
    <w:rsid w:val="00EC04FD"/>
    <w:rsid w:val="00EC1B56"/>
    <w:rsid w:val="00EC2A43"/>
    <w:rsid w:val="00EC3EF4"/>
    <w:rsid w:val="00EC423F"/>
    <w:rsid w:val="00EC5842"/>
    <w:rsid w:val="00EC6EDE"/>
    <w:rsid w:val="00ED1AB2"/>
    <w:rsid w:val="00ED29AD"/>
    <w:rsid w:val="00ED2C61"/>
    <w:rsid w:val="00ED3E34"/>
    <w:rsid w:val="00ED5904"/>
    <w:rsid w:val="00ED5D70"/>
    <w:rsid w:val="00ED76D2"/>
    <w:rsid w:val="00EE2402"/>
    <w:rsid w:val="00EE2963"/>
    <w:rsid w:val="00EE41A7"/>
    <w:rsid w:val="00EE4A21"/>
    <w:rsid w:val="00EE7C18"/>
    <w:rsid w:val="00EF021A"/>
    <w:rsid w:val="00EF08CE"/>
    <w:rsid w:val="00EF1958"/>
    <w:rsid w:val="00EF2283"/>
    <w:rsid w:val="00EF229A"/>
    <w:rsid w:val="00EF7824"/>
    <w:rsid w:val="00F012EE"/>
    <w:rsid w:val="00F02448"/>
    <w:rsid w:val="00F03B7C"/>
    <w:rsid w:val="00F06715"/>
    <w:rsid w:val="00F06A04"/>
    <w:rsid w:val="00F07168"/>
    <w:rsid w:val="00F07C60"/>
    <w:rsid w:val="00F07DA1"/>
    <w:rsid w:val="00F1211F"/>
    <w:rsid w:val="00F12750"/>
    <w:rsid w:val="00F12B21"/>
    <w:rsid w:val="00F141A4"/>
    <w:rsid w:val="00F14E85"/>
    <w:rsid w:val="00F15C9D"/>
    <w:rsid w:val="00F15F41"/>
    <w:rsid w:val="00F16123"/>
    <w:rsid w:val="00F172AB"/>
    <w:rsid w:val="00F17861"/>
    <w:rsid w:val="00F22A0F"/>
    <w:rsid w:val="00F230EC"/>
    <w:rsid w:val="00F25EA3"/>
    <w:rsid w:val="00F26462"/>
    <w:rsid w:val="00F26E7A"/>
    <w:rsid w:val="00F300DF"/>
    <w:rsid w:val="00F301B9"/>
    <w:rsid w:val="00F309AB"/>
    <w:rsid w:val="00F30C87"/>
    <w:rsid w:val="00F31A29"/>
    <w:rsid w:val="00F32AAE"/>
    <w:rsid w:val="00F33350"/>
    <w:rsid w:val="00F338F8"/>
    <w:rsid w:val="00F33AD2"/>
    <w:rsid w:val="00F34771"/>
    <w:rsid w:val="00F35B15"/>
    <w:rsid w:val="00F36CDA"/>
    <w:rsid w:val="00F3725A"/>
    <w:rsid w:val="00F37579"/>
    <w:rsid w:val="00F42A41"/>
    <w:rsid w:val="00F43FA4"/>
    <w:rsid w:val="00F44530"/>
    <w:rsid w:val="00F44CFD"/>
    <w:rsid w:val="00F457CD"/>
    <w:rsid w:val="00F4659D"/>
    <w:rsid w:val="00F475FA"/>
    <w:rsid w:val="00F51339"/>
    <w:rsid w:val="00F52E6D"/>
    <w:rsid w:val="00F52F69"/>
    <w:rsid w:val="00F532B8"/>
    <w:rsid w:val="00F53909"/>
    <w:rsid w:val="00F53B23"/>
    <w:rsid w:val="00F53BB1"/>
    <w:rsid w:val="00F53D9B"/>
    <w:rsid w:val="00F53E80"/>
    <w:rsid w:val="00F54C69"/>
    <w:rsid w:val="00F61318"/>
    <w:rsid w:val="00F61B9E"/>
    <w:rsid w:val="00F62BDF"/>
    <w:rsid w:val="00F64815"/>
    <w:rsid w:val="00F64EA3"/>
    <w:rsid w:val="00F65082"/>
    <w:rsid w:val="00F659B2"/>
    <w:rsid w:val="00F6766C"/>
    <w:rsid w:val="00F71384"/>
    <w:rsid w:val="00F72921"/>
    <w:rsid w:val="00F740DB"/>
    <w:rsid w:val="00F74FE4"/>
    <w:rsid w:val="00F761A5"/>
    <w:rsid w:val="00F765B9"/>
    <w:rsid w:val="00F765BB"/>
    <w:rsid w:val="00F77F0F"/>
    <w:rsid w:val="00F81DF5"/>
    <w:rsid w:val="00F8271D"/>
    <w:rsid w:val="00F83466"/>
    <w:rsid w:val="00F8671D"/>
    <w:rsid w:val="00F87C7C"/>
    <w:rsid w:val="00F90020"/>
    <w:rsid w:val="00F9055C"/>
    <w:rsid w:val="00F9184B"/>
    <w:rsid w:val="00F938C8"/>
    <w:rsid w:val="00F96557"/>
    <w:rsid w:val="00F9678F"/>
    <w:rsid w:val="00F96F3F"/>
    <w:rsid w:val="00F97232"/>
    <w:rsid w:val="00F97C15"/>
    <w:rsid w:val="00FA2191"/>
    <w:rsid w:val="00FA2606"/>
    <w:rsid w:val="00FA3AEF"/>
    <w:rsid w:val="00FA6653"/>
    <w:rsid w:val="00FA7353"/>
    <w:rsid w:val="00FB0142"/>
    <w:rsid w:val="00FB01A5"/>
    <w:rsid w:val="00FB1AC9"/>
    <w:rsid w:val="00FB1F73"/>
    <w:rsid w:val="00FB2DDB"/>
    <w:rsid w:val="00FB3649"/>
    <w:rsid w:val="00FB53ED"/>
    <w:rsid w:val="00FB59CA"/>
    <w:rsid w:val="00FB6DF4"/>
    <w:rsid w:val="00FB7FEE"/>
    <w:rsid w:val="00FC0600"/>
    <w:rsid w:val="00FC0C28"/>
    <w:rsid w:val="00FC19A7"/>
    <w:rsid w:val="00FC1D0E"/>
    <w:rsid w:val="00FC29AF"/>
    <w:rsid w:val="00FC304C"/>
    <w:rsid w:val="00FC3EEF"/>
    <w:rsid w:val="00FC477A"/>
    <w:rsid w:val="00FC4A76"/>
    <w:rsid w:val="00FC6290"/>
    <w:rsid w:val="00FD1EC1"/>
    <w:rsid w:val="00FD31F4"/>
    <w:rsid w:val="00FD3328"/>
    <w:rsid w:val="00FD3AE2"/>
    <w:rsid w:val="00FD415B"/>
    <w:rsid w:val="00FD416F"/>
    <w:rsid w:val="00FD4EB6"/>
    <w:rsid w:val="00FD52CC"/>
    <w:rsid w:val="00FD5392"/>
    <w:rsid w:val="00FD6684"/>
    <w:rsid w:val="00FE0353"/>
    <w:rsid w:val="00FE178B"/>
    <w:rsid w:val="00FE3029"/>
    <w:rsid w:val="00FE42D2"/>
    <w:rsid w:val="00FE60A8"/>
    <w:rsid w:val="00FE6FE0"/>
    <w:rsid w:val="00FE71DB"/>
    <w:rsid w:val="00FE789F"/>
    <w:rsid w:val="00FE7971"/>
    <w:rsid w:val="00FF1C77"/>
    <w:rsid w:val="00FF475C"/>
    <w:rsid w:val="00FF4774"/>
    <w:rsid w:val="00FF5611"/>
    <w:rsid w:val="00FF63A4"/>
    <w:rsid w:val="00FF705B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B164C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/>
    <w:lsdException w:name="toc 8" w:semiHidden="1" w:unhideWhenUsed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2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qFormat="1"/>
    <w:lsdException w:name="List Bullet 3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A63885"/>
    <w:rPr>
      <w:sz w:val="24"/>
      <w:szCs w:val="24"/>
    </w:rPr>
  </w:style>
  <w:style w:type="paragraph" w:styleId="Heading1">
    <w:name w:val="heading 1"/>
    <w:next w:val="BodyText"/>
    <w:link w:val="Heading1Char"/>
    <w:qFormat/>
    <w:rsid w:val="00F33350"/>
    <w:pPr>
      <w:keepNext/>
      <w:numPr>
        <w:numId w:val="9"/>
      </w:numPr>
      <w:tabs>
        <w:tab w:val="left" w:pos="540"/>
      </w:tabs>
      <w:spacing w:after="360"/>
      <w:jc w:val="center"/>
      <w:outlineLvl w:val="0"/>
    </w:pPr>
    <w:rPr>
      <w:rFonts w:ascii="Arial" w:hAnsi="Arial"/>
      <w:b/>
      <w:kern w:val="28"/>
      <w:sz w:val="32"/>
    </w:rPr>
  </w:style>
  <w:style w:type="paragraph" w:styleId="Heading2">
    <w:name w:val="heading 2"/>
    <w:basedOn w:val="Heading1"/>
    <w:next w:val="BodyText"/>
    <w:qFormat/>
    <w:rsid w:val="00AD3C62"/>
    <w:pPr>
      <w:numPr>
        <w:ilvl w:val="1"/>
      </w:numPr>
      <w:tabs>
        <w:tab w:val="clear" w:pos="540"/>
      </w:tabs>
      <w:spacing w:before="360" w:after="0"/>
      <w:jc w:val="left"/>
      <w:outlineLvl w:val="1"/>
    </w:pPr>
    <w:rPr>
      <w:sz w:val="28"/>
    </w:rPr>
  </w:style>
  <w:style w:type="paragraph" w:styleId="Heading3">
    <w:name w:val="heading 3"/>
    <w:basedOn w:val="Heading2"/>
    <w:next w:val="BodyText"/>
    <w:qFormat/>
    <w:rsid w:val="00E12AF4"/>
    <w:pPr>
      <w:numPr>
        <w:ilvl w:val="2"/>
      </w:numPr>
      <w:outlineLvl w:val="2"/>
    </w:pPr>
    <w:rPr>
      <w:sz w:val="24"/>
    </w:rPr>
  </w:style>
  <w:style w:type="paragraph" w:styleId="Heading4">
    <w:name w:val="heading 4"/>
    <w:basedOn w:val="Heading3"/>
    <w:next w:val="BodyText"/>
    <w:qFormat/>
    <w:rsid w:val="00E12AF4"/>
    <w:pPr>
      <w:numPr>
        <w:ilvl w:val="3"/>
      </w:numPr>
      <w:outlineLvl w:val="3"/>
    </w:pPr>
    <w:rPr>
      <w:sz w:val="22"/>
    </w:rPr>
  </w:style>
  <w:style w:type="paragraph" w:styleId="Heading5">
    <w:name w:val="heading 5"/>
    <w:basedOn w:val="Heading4"/>
    <w:next w:val="Normal"/>
    <w:qFormat/>
    <w:rsid w:val="00E12AF4"/>
    <w:pPr>
      <w:numPr>
        <w:ilvl w:val="4"/>
      </w:numPr>
      <w:outlineLvl w:val="4"/>
    </w:pPr>
  </w:style>
  <w:style w:type="paragraph" w:styleId="Heading6">
    <w:name w:val="heading 6"/>
    <w:basedOn w:val="Normal"/>
    <w:next w:val="Heading-FrontTOC"/>
    <w:link w:val="Heading6Char"/>
    <w:qFormat/>
    <w:rsid w:val="00E12AF4"/>
    <w:pPr>
      <w:numPr>
        <w:ilvl w:val="5"/>
        <w:numId w:val="9"/>
      </w:numPr>
      <w:tabs>
        <w:tab w:val="left" w:pos="1080"/>
      </w:tabs>
      <w:spacing w:before="2400" w:after="60"/>
      <w:jc w:val="center"/>
      <w:outlineLvl w:val="5"/>
    </w:pPr>
    <w:rPr>
      <w:rFonts w:ascii="Arial" w:hAnsi="Arial"/>
      <w:b/>
      <w:sz w:val="32"/>
      <w:szCs w:val="22"/>
    </w:rPr>
  </w:style>
  <w:style w:type="paragraph" w:styleId="Heading7">
    <w:name w:val="heading 7"/>
    <w:basedOn w:val="Heading2"/>
    <w:next w:val="BodyText"/>
    <w:qFormat/>
    <w:rsid w:val="00E12AF4"/>
    <w:pPr>
      <w:numPr>
        <w:ilvl w:val="6"/>
      </w:numPr>
      <w:outlineLvl w:val="6"/>
    </w:pPr>
  </w:style>
  <w:style w:type="paragraph" w:styleId="Heading8">
    <w:name w:val="heading 8"/>
    <w:basedOn w:val="Heading4"/>
    <w:next w:val="BodyText"/>
    <w:qFormat/>
    <w:rsid w:val="00E12AF4"/>
    <w:pPr>
      <w:numPr>
        <w:ilvl w:val="7"/>
      </w:numPr>
      <w:outlineLvl w:val="7"/>
    </w:pPr>
    <w:rPr>
      <w:sz w:val="24"/>
    </w:rPr>
  </w:style>
  <w:style w:type="paragraph" w:styleId="Heading9">
    <w:name w:val="heading 9"/>
    <w:basedOn w:val="Heading4"/>
    <w:next w:val="BodyText"/>
    <w:qFormat/>
    <w:rsid w:val="00E12AF4"/>
    <w:pPr>
      <w:numPr>
        <w:ilvl w:val="8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ronyms">
    <w:name w:val="Acronyms"/>
    <w:qFormat/>
    <w:rsid w:val="00E12AF4"/>
    <w:pPr>
      <w:spacing w:before="60" w:line="264" w:lineRule="auto"/>
      <w:ind w:left="2160" w:hanging="2160"/>
    </w:pPr>
  </w:style>
  <w:style w:type="paragraph" w:styleId="BodyText">
    <w:name w:val="Body Text"/>
    <w:basedOn w:val="Normal"/>
    <w:link w:val="BodyTextChar"/>
    <w:qFormat/>
    <w:rsid w:val="002F0475"/>
    <w:pPr>
      <w:tabs>
        <w:tab w:val="left" w:pos="360"/>
        <w:tab w:val="left" w:pos="720"/>
        <w:tab w:val="left" w:pos="1080"/>
      </w:tabs>
      <w:spacing w:before="240" w:line="264" w:lineRule="auto"/>
    </w:pPr>
    <w:rPr>
      <w:sz w:val="22"/>
      <w:szCs w:val="22"/>
    </w:rPr>
  </w:style>
  <w:style w:type="paragraph" w:styleId="Caption">
    <w:name w:val="caption"/>
    <w:basedOn w:val="Normal"/>
    <w:next w:val="Normal"/>
    <w:uiPriority w:val="1"/>
    <w:semiHidden/>
    <w:qFormat/>
    <w:rsid w:val="00E12AF4"/>
    <w:pPr>
      <w:tabs>
        <w:tab w:val="left" w:pos="360"/>
        <w:tab w:val="left" w:pos="720"/>
        <w:tab w:val="left" w:pos="1080"/>
      </w:tabs>
      <w:jc w:val="center"/>
    </w:pPr>
    <w:rPr>
      <w:sz w:val="22"/>
      <w:szCs w:val="22"/>
    </w:rPr>
  </w:style>
  <w:style w:type="paragraph" w:customStyle="1" w:styleId="Caption-Fig">
    <w:name w:val="Caption-Fig"/>
    <w:basedOn w:val="Caption"/>
    <w:next w:val="Normal"/>
    <w:qFormat/>
    <w:rsid w:val="00E12AF4"/>
    <w:pPr>
      <w:tabs>
        <w:tab w:val="clear" w:pos="360"/>
        <w:tab w:val="clear" w:pos="720"/>
        <w:tab w:val="clear" w:pos="1080"/>
      </w:tabs>
      <w:spacing w:before="120" w:after="240"/>
      <w:ind w:left="1138" w:hanging="1138"/>
      <w:jc w:val="left"/>
    </w:pPr>
    <w:rPr>
      <w:b/>
    </w:rPr>
  </w:style>
  <w:style w:type="paragraph" w:customStyle="1" w:styleId="Caption-Tab">
    <w:name w:val="Caption-Tab"/>
    <w:basedOn w:val="Caption"/>
    <w:next w:val="Normal"/>
    <w:qFormat/>
    <w:rsid w:val="00E12AF4"/>
    <w:pPr>
      <w:keepNext/>
      <w:tabs>
        <w:tab w:val="clear" w:pos="360"/>
        <w:tab w:val="clear" w:pos="720"/>
        <w:tab w:val="clear" w:pos="1080"/>
      </w:tabs>
      <w:spacing w:before="480" w:after="120"/>
      <w:ind w:left="1037" w:hanging="1037"/>
      <w:jc w:val="left"/>
    </w:pPr>
    <w:rPr>
      <w:b/>
    </w:rPr>
  </w:style>
  <w:style w:type="paragraph" w:styleId="Footer">
    <w:name w:val="footer"/>
    <w:basedOn w:val="Header"/>
    <w:link w:val="FooterChar"/>
    <w:uiPriority w:val="99"/>
    <w:unhideWhenUsed/>
    <w:qFormat/>
    <w:rsid w:val="004023E7"/>
    <w:pPr>
      <w:jc w:val="center"/>
    </w:pPr>
  </w:style>
  <w:style w:type="character" w:styleId="FootnoteReference">
    <w:name w:val="footnote reference"/>
    <w:basedOn w:val="DefaultParagraphFont"/>
    <w:uiPriority w:val="2"/>
    <w:unhideWhenUsed/>
    <w:rsid w:val="00E12AF4"/>
    <w:rPr>
      <w:rFonts w:ascii="Times New Roman" w:hAnsi="Times New Roman"/>
      <w:sz w:val="22"/>
      <w:bdr w:val="none" w:sz="0" w:space="0" w:color="auto"/>
      <w:shd w:val="clear" w:color="auto" w:fill="auto"/>
      <w:vertAlign w:val="superscript"/>
    </w:rPr>
  </w:style>
  <w:style w:type="paragraph" w:styleId="FootnoteText">
    <w:name w:val="footnote text"/>
    <w:uiPriority w:val="2"/>
    <w:unhideWhenUsed/>
    <w:rsid w:val="00B546B1"/>
    <w:rPr>
      <w:sz w:val="20"/>
    </w:rPr>
  </w:style>
  <w:style w:type="paragraph" w:styleId="Header">
    <w:name w:val="header"/>
    <w:link w:val="HeaderChar"/>
    <w:uiPriority w:val="99"/>
    <w:unhideWhenUsed/>
    <w:rsid w:val="004023E7"/>
  </w:style>
  <w:style w:type="paragraph" w:customStyle="1" w:styleId="Heading-FrontTOC">
    <w:name w:val="Heading-Front (TOC)"/>
    <w:basedOn w:val="Heading1"/>
    <w:next w:val="BodyText"/>
    <w:qFormat/>
    <w:rsid w:val="008E13D1"/>
    <w:pPr>
      <w:numPr>
        <w:numId w:val="0"/>
      </w:numPr>
      <w:tabs>
        <w:tab w:val="clear" w:pos="540"/>
      </w:tabs>
      <w:spacing w:line="264" w:lineRule="auto"/>
    </w:pPr>
  </w:style>
  <w:style w:type="paragraph" w:customStyle="1" w:styleId="HeadingFrontNoTOC">
    <w:name w:val="Heading Front (No TOC)"/>
    <w:basedOn w:val="Heading-FrontTOC"/>
    <w:qFormat/>
    <w:rsid w:val="004B384F"/>
  </w:style>
  <w:style w:type="character" w:styleId="Hyperlink">
    <w:name w:val="Hyperlink"/>
    <w:basedOn w:val="DefaultParagraphFont"/>
    <w:uiPriority w:val="99"/>
    <w:unhideWhenUsed/>
    <w:rsid w:val="00E12AF4"/>
    <w:rPr>
      <w:color w:val="0000FF"/>
      <w:u w:val="single"/>
    </w:rPr>
  </w:style>
  <w:style w:type="paragraph" w:styleId="List">
    <w:name w:val="List"/>
    <w:basedOn w:val="BodyText"/>
    <w:qFormat/>
    <w:rsid w:val="00E12AF4"/>
    <w:pPr>
      <w:numPr>
        <w:numId w:val="3"/>
      </w:numPr>
      <w:spacing w:before="120"/>
    </w:pPr>
  </w:style>
  <w:style w:type="paragraph" w:styleId="ListBullet">
    <w:name w:val="List Bullet"/>
    <w:basedOn w:val="List"/>
    <w:qFormat/>
    <w:rsid w:val="00E12AF4"/>
    <w:pPr>
      <w:numPr>
        <w:numId w:val="4"/>
      </w:numPr>
      <w:tabs>
        <w:tab w:val="clear" w:pos="720"/>
        <w:tab w:val="clear" w:pos="1080"/>
      </w:tabs>
    </w:pPr>
  </w:style>
  <w:style w:type="paragraph" w:styleId="ListBullet2">
    <w:name w:val="List Bullet 2"/>
    <w:basedOn w:val="ListBullet"/>
    <w:qFormat/>
    <w:rsid w:val="00E12AF4"/>
    <w:pPr>
      <w:numPr>
        <w:numId w:val="5"/>
      </w:numPr>
    </w:pPr>
  </w:style>
  <w:style w:type="paragraph" w:styleId="ListBullet3">
    <w:name w:val="List Bullet 3"/>
    <w:basedOn w:val="ListBullet2"/>
    <w:qFormat/>
    <w:rsid w:val="00E12AF4"/>
    <w:pPr>
      <w:numPr>
        <w:numId w:val="6"/>
      </w:numPr>
    </w:pPr>
  </w:style>
  <w:style w:type="paragraph" w:customStyle="1" w:styleId="ListBulletLevel2">
    <w:name w:val="List Bullet Level 2"/>
    <w:basedOn w:val="Normal"/>
    <w:uiPriority w:val="99"/>
    <w:semiHidden/>
    <w:rsid w:val="005822AB"/>
    <w:pPr>
      <w:numPr>
        <w:numId w:val="1"/>
      </w:numPr>
      <w:tabs>
        <w:tab w:val="left" w:pos="720"/>
        <w:tab w:val="left" w:pos="1080"/>
      </w:tabs>
    </w:pPr>
    <w:rPr>
      <w:sz w:val="22"/>
      <w:szCs w:val="22"/>
    </w:rPr>
  </w:style>
  <w:style w:type="paragraph" w:customStyle="1" w:styleId="ListLetter">
    <w:name w:val="List Letter"/>
    <w:rsid w:val="009332E2"/>
    <w:pPr>
      <w:numPr>
        <w:numId w:val="7"/>
      </w:numPr>
      <w:tabs>
        <w:tab w:val="clear" w:pos="792"/>
      </w:tabs>
      <w:spacing w:before="120"/>
      <w:ind w:hanging="360"/>
    </w:pPr>
  </w:style>
  <w:style w:type="paragraph" w:styleId="ListNumber">
    <w:name w:val="List Number"/>
    <w:link w:val="ListNumberChar"/>
    <w:rsid w:val="0013143E"/>
    <w:pPr>
      <w:numPr>
        <w:numId w:val="18"/>
      </w:numPr>
      <w:spacing w:before="120" w:line="264" w:lineRule="auto"/>
    </w:pPr>
  </w:style>
  <w:style w:type="character" w:styleId="PageNumber">
    <w:name w:val="page number"/>
    <w:basedOn w:val="DefaultParagraphFont"/>
    <w:uiPriority w:val="2"/>
    <w:unhideWhenUsed/>
    <w:qFormat/>
    <w:rsid w:val="00E12AF4"/>
    <w:rPr>
      <w:rFonts w:ascii="Times New Roman" w:hAnsi="Times New Roman"/>
      <w:sz w:val="22"/>
    </w:rPr>
  </w:style>
  <w:style w:type="table" w:customStyle="1" w:styleId="PNNLTableStyle">
    <w:name w:val="PNNL Table Style"/>
    <w:basedOn w:val="TableNormal"/>
    <w:rsid w:val="00E12AF4"/>
    <w:pPr>
      <w:spacing w:before="40" w:after="40"/>
    </w:pPr>
    <w:tblPr>
      <w:tblInd w:w="0" w:type="dxa"/>
      <w:tblBorders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  <w:insideH w:val="single" w:sz="4" w:space="0" w:color="auto"/>
        <w:insideV w:val="single" w:sz="4" w:space="0" w:color="auto"/>
      </w:tblBorders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pPr>
        <w:jc w:val="center"/>
      </w:pPr>
      <w:rPr>
        <w:b w:val="0"/>
      </w:rPr>
      <w:tblPr/>
      <w:tcPr>
        <w:tc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</w:tcBorders>
        <w:vAlign w:val="bottom"/>
      </w:tcPr>
    </w:tblStylePr>
  </w:style>
  <w:style w:type="table" w:styleId="TableGrid">
    <w:name w:val="Table Grid"/>
    <w:basedOn w:val="TableNormal"/>
    <w:rsid w:val="00932476"/>
    <w:pPr>
      <w:tabs>
        <w:tab w:val="left" w:pos="360"/>
        <w:tab w:val="left" w:pos="720"/>
        <w:tab w:val="left" w:pos="1080"/>
      </w:tabs>
      <w:spacing w:line="264" w:lineRule="auto"/>
    </w:pPr>
    <w:rPr>
      <w:sz w:val="20"/>
    </w:rPr>
    <w:tblPr>
      <w:tblInd w:w="0" w:type="dxa"/>
      <w:tblBorders>
        <w:top w:val="single" w:sz="8" w:space="0" w:color="auto"/>
        <w:bottom w:val="single" w:sz="8" w:space="0" w:color="auto"/>
      </w:tblBorders>
      <w:tblCellMar>
        <w:top w:w="29" w:type="dxa"/>
        <w:left w:w="115" w:type="dxa"/>
        <w:bottom w:w="29" w:type="dxa"/>
        <w:right w:w="115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/>
        <w:contextualSpacing w:val="0"/>
        <w:jc w:val="center"/>
      </w:pPr>
      <w:rPr>
        <w:rFonts w:ascii="Times New Roman" w:hAnsi="Times New Roman"/>
        <w:sz w:val="20"/>
      </w:rPr>
      <w:tblPr/>
      <w:tcPr>
        <w:tcBorders>
          <w:bottom w:val="single" w:sz="8" w:space="0" w:color="auto"/>
        </w:tcBorders>
        <w:vAlign w:val="bottom"/>
      </w:tcPr>
    </w:tblStylePr>
  </w:style>
  <w:style w:type="paragraph" w:styleId="TableofAuthorities">
    <w:name w:val="table of authorities"/>
    <w:basedOn w:val="Normal"/>
    <w:next w:val="Normal"/>
    <w:semiHidden/>
    <w:unhideWhenUsed/>
    <w:rsid w:val="00E12AF4"/>
    <w:pPr>
      <w:ind w:left="220" w:hanging="220"/>
    </w:pPr>
    <w:rPr>
      <w:sz w:val="22"/>
      <w:szCs w:val="22"/>
    </w:rPr>
  </w:style>
  <w:style w:type="paragraph" w:styleId="TableofFigures">
    <w:name w:val="table of figures"/>
    <w:basedOn w:val="Normal"/>
    <w:next w:val="Normal"/>
    <w:uiPriority w:val="40"/>
    <w:unhideWhenUsed/>
    <w:qFormat/>
    <w:rsid w:val="00E12AF4"/>
    <w:pPr>
      <w:tabs>
        <w:tab w:val="left" w:pos="461"/>
        <w:tab w:val="right" w:leader="dot" w:pos="8784"/>
        <w:tab w:val="right" w:pos="9360"/>
      </w:tabs>
      <w:spacing w:before="80"/>
      <w:ind w:left="446" w:right="720" w:hanging="446"/>
    </w:pPr>
    <w:rPr>
      <w:noProof/>
      <w:sz w:val="22"/>
      <w:szCs w:val="22"/>
    </w:rPr>
  </w:style>
  <w:style w:type="paragraph" w:customStyle="1" w:styleId="tabletext">
    <w:name w:val="tabletext"/>
    <w:basedOn w:val="Normal"/>
    <w:semiHidden/>
    <w:unhideWhenUsed/>
    <w:qFormat/>
    <w:rsid w:val="00E12AF4"/>
    <w:pPr>
      <w:keepNext/>
      <w:tabs>
        <w:tab w:val="left" w:pos="360"/>
        <w:tab w:val="left" w:pos="720"/>
        <w:tab w:val="left" w:pos="1080"/>
      </w:tabs>
      <w:spacing w:before="40" w:after="40"/>
    </w:pPr>
    <w:rPr>
      <w:sz w:val="2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3C0B"/>
    <w:pPr>
      <w:keepLines/>
      <w:tabs>
        <w:tab w:val="left" w:pos="461"/>
        <w:tab w:val="right" w:leader="dot" w:pos="8784"/>
        <w:tab w:val="right" w:pos="9360"/>
      </w:tabs>
      <w:spacing w:before="80"/>
      <w:ind w:left="461" w:right="720" w:hanging="461"/>
    </w:pPr>
    <w:rPr>
      <w:noProof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E12AF4"/>
    <w:pPr>
      <w:tabs>
        <w:tab w:val="left" w:pos="922"/>
        <w:tab w:val="right" w:leader="dot" w:pos="8784"/>
        <w:tab w:val="right" w:pos="9360"/>
      </w:tabs>
      <w:spacing w:before="80"/>
      <w:ind w:left="922" w:right="720" w:hanging="461"/>
    </w:pPr>
    <w:rPr>
      <w:noProof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12AF4"/>
    <w:pPr>
      <w:tabs>
        <w:tab w:val="left" w:pos="1526"/>
        <w:tab w:val="right" w:leader="dot" w:pos="8784"/>
        <w:tab w:val="right" w:pos="9360"/>
      </w:tabs>
      <w:spacing w:before="80"/>
      <w:ind w:left="1527" w:right="720" w:hanging="605"/>
    </w:pPr>
    <w:rPr>
      <w:noProof/>
      <w:sz w:val="22"/>
      <w:szCs w:val="22"/>
    </w:rPr>
  </w:style>
  <w:style w:type="paragraph" w:styleId="TOC4">
    <w:name w:val="toc 4"/>
    <w:basedOn w:val="TOC1"/>
    <w:next w:val="Normal"/>
    <w:autoRedefine/>
    <w:uiPriority w:val="99"/>
    <w:semiHidden/>
    <w:qFormat/>
    <w:rsid w:val="00E12AF4"/>
    <w:pPr>
      <w:tabs>
        <w:tab w:val="clear" w:pos="461"/>
        <w:tab w:val="left" w:pos="1980"/>
      </w:tabs>
      <w:ind w:left="1980"/>
    </w:pPr>
  </w:style>
  <w:style w:type="paragraph" w:styleId="TOC5">
    <w:name w:val="toc 5"/>
    <w:basedOn w:val="Normal"/>
    <w:next w:val="Normal"/>
    <w:autoRedefine/>
    <w:uiPriority w:val="99"/>
    <w:semiHidden/>
    <w:qFormat/>
    <w:rsid w:val="00E12AF4"/>
    <w:pPr>
      <w:ind w:left="880"/>
    </w:pPr>
    <w:rPr>
      <w:sz w:val="22"/>
      <w:szCs w:val="22"/>
    </w:rPr>
  </w:style>
  <w:style w:type="paragraph" w:styleId="TOC6">
    <w:name w:val="toc 6"/>
    <w:basedOn w:val="Normal"/>
    <w:next w:val="Normal"/>
    <w:autoRedefine/>
    <w:uiPriority w:val="99"/>
    <w:semiHidden/>
    <w:qFormat/>
    <w:rsid w:val="00E12AF4"/>
    <w:pPr>
      <w:tabs>
        <w:tab w:val="right" w:leader="dot" w:pos="9360"/>
      </w:tabs>
    </w:pPr>
    <w:rPr>
      <w:sz w:val="22"/>
      <w:szCs w:val="22"/>
    </w:rPr>
  </w:style>
  <w:style w:type="paragraph" w:customStyle="1" w:styleId="TableCaption">
    <w:name w:val="Table Caption"/>
    <w:basedOn w:val="Normal"/>
    <w:semiHidden/>
    <w:unhideWhenUsed/>
    <w:rsid w:val="00E22D11"/>
    <w:pPr>
      <w:keepNext/>
      <w:tabs>
        <w:tab w:val="left" w:pos="360"/>
        <w:tab w:val="left" w:pos="720"/>
        <w:tab w:val="left" w:pos="1080"/>
      </w:tabs>
      <w:spacing w:after="180"/>
    </w:pPr>
    <w:rPr>
      <w:b/>
      <w:bCs/>
      <w:sz w:val="22"/>
      <w:szCs w:val="22"/>
    </w:rPr>
  </w:style>
  <w:style w:type="paragraph" w:customStyle="1" w:styleId="TableHead">
    <w:name w:val="TableHead"/>
    <w:basedOn w:val="Normal"/>
    <w:semiHidden/>
    <w:unhideWhenUsed/>
    <w:qFormat/>
    <w:rsid w:val="00E12AF4"/>
    <w:pPr>
      <w:keepNext/>
      <w:tabs>
        <w:tab w:val="left" w:pos="360"/>
        <w:tab w:val="left" w:pos="720"/>
        <w:tab w:val="left" w:pos="1080"/>
      </w:tabs>
      <w:spacing w:before="40" w:after="40"/>
      <w:jc w:val="center"/>
    </w:pPr>
    <w:rPr>
      <w:bCs/>
      <w:sz w:val="20"/>
      <w:szCs w:val="22"/>
    </w:rPr>
  </w:style>
  <w:style w:type="character" w:customStyle="1" w:styleId="BodyTextChar">
    <w:name w:val="Body Text Char"/>
    <w:basedOn w:val="DefaultParagraphFont"/>
    <w:link w:val="BodyText"/>
    <w:rsid w:val="002F0475"/>
  </w:style>
  <w:style w:type="table" w:styleId="TableList3">
    <w:name w:val="Table List 3"/>
    <w:basedOn w:val="TableNormal"/>
    <w:rsid w:val="00BD271A"/>
    <w:pPr>
      <w:tabs>
        <w:tab w:val="left" w:pos="360"/>
        <w:tab w:val="left" w:pos="720"/>
        <w:tab w:val="left" w:pos="1080"/>
      </w:tabs>
      <w:spacing w:line="264" w:lineRule="auto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PNNLStyle">
    <w:name w:val="PNNL Style"/>
    <w:basedOn w:val="TableNormal"/>
    <w:uiPriority w:val="99"/>
    <w:qFormat/>
    <w:rsid w:val="00BD271A"/>
    <w:tblPr>
      <w:tblInd w:w="0" w:type="dxa"/>
      <w:tblBorders>
        <w:top w:val="single" w:sz="8" w:space="0" w:color="auto"/>
        <w:bottom w:val="single" w:sz="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Times New Roman" w:hAnsi="Times New Roman"/>
        <w:color w:val="auto"/>
        <w:sz w:val="20"/>
      </w:rPr>
      <w:tblPr/>
      <w:tcPr>
        <w:tcBorders>
          <w:bottom w:val="single" w:sz="8" w:space="0" w:color="auto"/>
        </w:tcBorders>
      </w:tcPr>
    </w:tblStylePr>
  </w:style>
  <w:style w:type="character" w:customStyle="1" w:styleId="HeaderChar">
    <w:name w:val="Header Char"/>
    <w:basedOn w:val="DefaultParagraphFont"/>
    <w:link w:val="Header"/>
    <w:uiPriority w:val="99"/>
    <w:rsid w:val="00F53B23"/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F53B23"/>
    <w:rPr>
      <w:sz w:val="22"/>
      <w:szCs w:val="22"/>
    </w:rPr>
  </w:style>
  <w:style w:type="paragraph" w:styleId="TOC9">
    <w:name w:val="toc 9"/>
    <w:basedOn w:val="TOC1"/>
    <w:next w:val="Normal"/>
    <w:autoRedefine/>
    <w:uiPriority w:val="39"/>
    <w:unhideWhenUsed/>
    <w:qFormat/>
    <w:rsid w:val="00E12AF4"/>
  </w:style>
  <w:style w:type="paragraph" w:customStyle="1" w:styleId="distr">
    <w:name w:val="distr"/>
    <w:basedOn w:val="Normal"/>
    <w:uiPriority w:val="99"/>
    <w:qFormat/>
    <w:rsid w:val="00E12AF4"/>
    <w:pPr>
      <w:tabs>
        <w:tab w:val="left" w:pos="720"/>
        <w:tab w:val="left" w:pos="900"/>
        <w:tab w:val="right" w:pos="3960"/>
      </w:tabs>
      <w:ind w:left="720" w:hanging="360"/>
    </w:pPr>
    <w:rPr>
      <w:sz w:val="22"/>
      <w:szCs w:val="22"/>
    </w:rPr>
  </w:style>
  <w:style w:type="paragraph" w:styleId="Title">
    <w:name w:val="Title"/>
    <w:aliases w:val="FrontMatter_Cover_Title"/>
    <w:basedOn w:val="Normal"/>
    <w:next w:val="Normal"/>
    <w:link w:val="TitleChar"/>
    <w:uiPriority w:val="99"/>
    <w:unhideWhenUsed/>
    <w:qFormat/>
    <w:rsid w:val="00604F91"/>
    <w:pPr>
      <w:tabs>
        <w:tab w:val="left" w:pos="360"/>
        <w:tab w:val="left" w:pos="720"/>
        <w:tab w:val="left" w:pos="1080"/>
      </w:tabs>
      <w:spacing w:after="360"/>
    </w:pPr>
    <w:rPr>
      <w:rFonts w:ascii="Arial" w:hAnsi="Arial" w:cs="Arial"/>
      <w:b/>
      <w:color w:val="D57500"/>
      <w:sz w:val="72"/>
      <w:szCs w:val="48"/>
    </w:rPr>
  </w:style>
  <w:style w:type="character" w:customStyle="1" w:styleId="TitleChar">
    <w:name w:val="Title Char"/>
    <w:aliases w:val="FrontMatter_Cover_Title Char"/>
    <w:basedOn w:val="DefaultParagraphFont"/>
    <w:link w:val="Title"/>
    <w:uiPriority w:val="99"/>
    <w:rsid w:val="00604F91"/>
    <w:rPr>
      <w:rFonts w:ascii="Arial" w:hAnsi="Arial" w:cs="Arial"/>
      <w:b/>
      <w:color w:val="D57500"/>
      <w:sz w:val="72"/>
      <w:szCs w:val="48"/>
    </w:rPr>
  </w:style>
  <w:style w:type="character" w:styleId="EndnoteReference">
    <w:name w:val="endnote reference"/>
    <w:basedOn w:val="DefaultParagraphFont"/>
    <w:uiPriority w:val="2"/>
    <w:unhideWhenUsed/>
    <w:rsid w:val="00E12AF4"/>
    <w:rPr>
      <w:rFonts w:ascii="Times New Roman" w:hAnsi="Times New Roman"/>
      <w:vertAlign w:val="superscript"/>
    </w:rPr>
  </w:style>
  <w:style w:type="paragraph" w:customStyle="1" w:styleId="Figure">
    <w:name w:val="Figure"/>
    <w:basedOn w:val="Normal"/>
    <w:next w:val="Caption-Fig"/>
    <w:qFormat/>
    <w:rsid w:val="00E12AF4"/>
    <w:pPr>
      <w:keepNext/>
      <w:tabs>
        <w:tab w:val="left" w:pos="360"/>
        <w:tab w:val="left" w:pos="720"/>
        <w:tab w:val="left" w:pos="1080"/>
      </w:tabs>
      <w:spacing w:before="240"/>
      <w:jc w:val="center"/>
    </w:pPr>
    <w:rPr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E12AF4"/>
    <w:rPr>
      <w:color w:val="800080"/>
      <w:u w:val="single"/>
    </w:rPr>
  </w:style>
  <w:style w:type="paragraph" w:styleId="NormalWeb">
    <w:name w:val="Normal (Web)"/>
    <w:basedOn w:val="Normal"/>
    <w:semiHidden/>
    <w:unhideWhenUsed/>
    <w:rsid w:val="00E12AF4"/>
    <w:pPr>
      <w:tabs>
        <w:tab w:val="left" w:pos="360"/>
        <w:tab w:val="left" w:pos="720"/>
        <w:tab w:val="left" w:pos="1080"/>
      </w:tabs>
    </w:pPr>
    <w:rPr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2AF4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customStyle="1" w:styleId="FrontMatterCoverAuthorName">
    <w:name w:val="FrontMatter_Cover_AuthorName"/>
    <w:basedOn w:val="Normal"/>
    <w:uiPriority w:val="99"/>
    <w:qFormat/>
    <w:rsid w:val="00604F91"/>
    <w:pPr>
      <w:tabs>
        <w:tab w:val="left" w:pos="2700"/>
      </w:tabs>
      <w:spacing w:line="264" w:lineRule="auto"/>
    </w:pPr>
    <w:rPr>
      <w:rFonts w:ascii="Arial" w:eastAsiaTheme="minorEastAsia" w:hAnsi="Arial" w:cstheme="minorBidi"/>
      <w:sz w:val="22"/>
    </w:rPr>
  </w:style>
  <w:style w:type="paragraph" w:customStyle="1" w:styleId="FrontMatterCoverDate">
    <w:name w:val="FrontMatter_Cover_Date"/>
    <w:basedOn w:val="Normal"/>
    <w:uiPriority w:val="99"/>
    <w:qFormat/>
    <w:rsid w:val="00604F91"/>
    <w:pPr>
      <w:tabs>
        <w:tab w:val="left" w:pos="2700"/>
      </w:tabs>
      <w:spacing w:after="480"/>
    </w:pPr>
    <w:rPr>
      <w:rFonts w:ascii="Arial" w:eastAsiaTheme="minorEastAsia" w:hAnsi="Arial" w:cstheme="minorBidi"/>
      <w:b/>
      <w:sz w:val="36"/>
    </w:rPr>
  </w:style>
  <w:style w:type="paragraph" w:customStyle="1" w:styleId="FrontMatterTitlePageTitle">
    <w:name w:val="FrontMatter_TitlePage_Title"/>
    <w:basedOn w:val="Normal"/>
    <w:uiPriority w:val="99"/>
    <w:qFormat/>
    <w:rsid w:val="00E00211"/>
    <w:pPr>
      <w:tabs>
        <w:tab w:val="left" w:pos="360"/>
        <w:tab w:val="left" w:pos="720"/>
        <w:tab w:val="left" w:pos="1080"/>
      </w:tabs>
      <w:ind w:left="2160"/>
    </w:pPr>
    <w:rPr>
      <w:rFonts w:ascii="Arial" w:hAnsi="Arial" w:cs="Arial"/>
      <w:b/>
      <w:w w:val="104"/>
      <w:sz w:val="40"/>
      <w:szCs w:val="40"/>
    </w:rPr>
  </w:style>
  <w:style w:type="paragraph" w:customStyle="1" w:styleId="FrontMatterTitlePageAuthorNames">
    <w:name w:val="FrontMatter_TitlePage_AuthorNames"/>
    <w:basedOn w:val="Normal"/>
    <w:uiPriority w:val="99"/>
    <w:qFormat/>
    <w:rsid w:val="00E00211"/>
    <w:pPr>
      <w:tabs>
        <w:tab w:val="left" w:pos="4320"/>
      </w:tabs>
      <w:ind w:left="2160"/>
    </w:pPr>
  </w:style>
  <w:style w:type="paragraph" w:customStyle="1" w:styleId="FrontMatterTitlePageDate-Information">
    <w:name w:val="FrontMatter_TitlePage_Date-Information"/>
    <w:basedOn w:val="Normal"/>
    <w:uiPriority w:val="99"/>
    <w:qFormat/>
    <w:rsid w:val="00E00211"/>
    <w:pPr>
      <w:tabs>
        <w:tab w:val="left" w:pos="2160"/>
      </w:tabs>
      <w:ind w:left="2160"/>
    </w:pPr>
  </w:style>
  <w:style w:type="paragraph" w:customStyle="1" w:styleId="Equation">
    <w:name w:val="Equation"/>
    <w:basedOn w:val="BodyText"/>
    <w:uiPriority w:val="2"/>
    <w:qFormat/>
    <w:rsid w:val="005C609B"/>
    <w:pPr>
      <w:tabs>
        <w:tab w:val="clear" w:pos="360"/>
        <w:tab w:val="clear" w:pos="720"/>
        <w:tab w:val="clear" w:pos="1080"/>
        <w:tab w:val="center" w:pos="4680"/>
        <w:tab w:val="right" w:pos="9360"/>
      </w:tabs>
    </w:pPr>
  </w:style>
  <w:style w:type="paragraph" w:styleId="DocumentMap">
    <w:name w:val="Document Map"/>
    <w:basedOn w:val="Normal"/>
    <w:link w:val="DocumentMapChar"/>
    <w:semiHidden/>
    <w:unhideWhenUsed/>
    <w:rsid w:val="008F4077"/>
    <w:pPr>
      <w:tabs>
        <w:tab w:val="left" w:pos="360"/>
        <w:tab w:val="left" w:pos="720"/>
        <w:tab w:val="left" w:pos="1080"/>
      </w:tabs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8F4077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semiHidden/>
    <w:unhideWhenUsed/>
    <w:rsid w:val="00E503AF"/>
    <w:pPr>
      <w:tabs>
        <w:tab w:val="left" w:pos="360"/>
        <w:tab w:val="left" w:pos="720"/>
        <w:tab w:val="left" w:pos="1080"/>
      </w:tabs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E503AF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503AF"/>
    <w:rPr>
      <w:color w:val="808080"/>
    </w:rPr>
  </w:style>
  <w:style w:type="paragraph" w:customStyle="1" w:styleId="wherestatement">
    <w:name w:val="where statement"/>
    <w:basedOn w:val="Normal"/>
    <w:qFormat/>
    <w:rsid w:val="003E5BCA"/>
    <w:pPr>
      <w:tabs>
        <w:tab w:val="right" w:pos="1530"/>
        <w:tab w:val="left" w:pos="1710"/>
        <w:tab w:val="left" w:pos="2070"/>
      </w:tabs>
      <w:ind w:left="2074" w:hanging="2074"/>
    </w:pPr>
    <w:rPr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7E202C"/>
    <w:rPr>
      <w:rFonts w:ascii="Arial" w:hAnsi="Arial"/>
      <w:b/>
      <w:sz w:val="32"/>
      <w:szCs w:val="22"/>
    </w:rPr>
  </w:style>
  <w:style w:type="character" w:customStyle="1" w:styleId="Heading1Char">
    <w:name w:val="Heading 1 Char"/>
    <w:basedOn w:val="DefaultParagraphFont"/>
    <w:link w:val="Heading1"/>
    <w:rsid w:val="00F06A04"/>
    <w:rPr>
      <w:rFonts w:ascii="Arial" w:hAnsi="Arial"/>
      <w:b/>
      <w:kern w:val="28"/>
      <w:sz w:val="32"/>
      <w:szCs w:val="22"/>
    </w:rPr>
  </w:style>
  <w:style w:type="paragraph" w:styleId="PlainText">
    <w:name w:val="Plain Text"/>
    <w:basedOn w:val="Normal"/>
    <w:link w:val="PlainTextChar"/>
    <w:uiPriority w:val="2"/>
    <w:rsid w:val="00F53B23"/>
    <w:pPr>
      <w:tabs>
        <w:tab w:val="left" w:pos="360"/>
        <w:tab w:val="left" w:pos="720"/>
        <w:tab w:val="left" w:pos="1080"/>
      </w:tabs>
      <w:spacing w:line="264" w:lineRule="auto"/>
    </w:pPr>
    <w:rPr>
      <w:rFonts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2"/>
    <w:rsid w:val="00F53B23"/>
    <w:rPr>
      <w:rFonts w:cs="Consolas"/>
      <w:sz w:val="22"/>
      <w:szCs w:val="21"/>
    </w:rPr>
  </w:style>
  <w:style w:type="paragraph" w:styleId="EndnoteText">
    <w:name w:val="endnote text"/>
    <w:basedOn w:val="Normal"/>
    <w:link w:val="EndnoteTextChar"/>
    <w:semiHidden/>
    <w:unhideWhenUsed/>
    <w:rsid w:val="0087276F"/>
    <w:pPr>
      <w:tabs>
        <w:tab w:val="left" w:pos="360"/>
        <w:tab w:val="left" w:pos="720"/>
        <w:tab w:val="left" w:pos="1080"/>
      </w:tabs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87276F"/>
  </w:style>
  <w:style w:type="character" w:customStyle="1" w:styleId="ListNumberChar">
    <w:name w:val="List Number Char"/>
    <w:basedOn w:val="DefaultParagraphFont"/>
    <w:link w:val="ListNumber"/>
    <w:rsid w:val="0013143E"/>
  </w:style>
  <w:style w:type="paragraph" w:customStyle="1" w:styleId="PNNLSubtitle">
    <w:name w:val="PNNL_Subtitle"/>
    <w:basedOn w:val="Normal"/>
    <w:qFormat/>
    <w:rsid w:val="00604F91"/>
    <w:pPr>
      <w:tabs>
        <w:tab w:val="left" w:pos="2700"/>
      </w:tabs>
      <w:spacing w:after="360"/>
    </w:pPr>
    <w:rPr>
      <w:rFonts w:ascii="Arial" w:eastAsiaTheme="minorEastAsia" w:hAnsi="Arial" w:cstheme="minorBidi"/>
      <w:sz w:val="48"/>
    </w:rPr>
  </w:style>
  <w:style w:type="character" w:styleId="CommentReference">
    <w:name w:val="annotation reference"/>
    <w:basedOn w:val="DefaultParagraphFont"/>
    <w:semiHidden/>
    <w:unhideWhenUsed/>
    <w:rsid w:val="00E7421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74218"/>
    <w:pPr>
      <w:tabs>
        <w:tab w:val="left" w:pos="360"/>
        <w:tab w:val="left" w:pos="720"/>
        <w:tab w:val="left" w:pos="1080"/>
      </w:tabs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742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742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74218"/>
    <w:rPr>
      <w:b/>
      <w:bCs/>
      <w:sz w:val="20"/>
      <w:szCs w:val="20"/>
    </w:rPr>
  </w:style>
  <w:style w:type="character" w:customStyle="1" w:styleId="ComputerCodeChar">
    <w:name w:val="Computer Code Char"/>
    <w:link w:val="ComputerCode"/>
    <w:locked/>
    <w:rsid w:val="00710885"/>
    <w:rPr>
      <w:rFonts w:ascii="Courier New" w:hAnsi="Courier New"/>
    </w:rPr>
  </w:style>
  <w:style w:type="paragraph" w:customStyle="1" w:styleId="ComputerCode">
    <w:name w:val="Computer Code"/>
    <w:basedOn w:val="Normal"/>
    <w:next w:val="Normal"/>
    <w:link w:val="ComputerCodeChar"/>
    <w:rsid w:val="00710885"/>
    <w:pPr>
      <w:tabs>
        <w:tab w:val="left" w:pos="360"/>
        <w:tab w:val="left" w:pos="720"/>
        <w:tab w:val="left" w:pos="1080"/>
      </w:tabs>
      <w:spacing w:line="264" w:lineRule="auto"/>
    </w:pPr>
    <w:rPr>
      <w:rFonts w:ascii="Courier New" w:hAnsi="Courier New"/>
      <w:sz w:val="22"/>
      <w:szCs w:val="22"/>
    </w:rPr>
  </w:style>
  <w:style w:type="paragraph" w:customStyle="1" w:styleId="Dictionary">
    <w:name w:val="Dictionary"/>
    <w:basedOn w:val="Normal"/>
    <w:link w:val="DictionaryChar"/>
    <w:rsid w:val="00710885"/>
    <w:pPr>
      <w:ind w:left="720" w:hanging="720"/>
    </w:pPr>
    <w:rPr>
      <w:sz w:val="22"/>
      <w:szCs w:val="20"/>
    </w:rPr>
  </w:style>
  <w:style w:type="character" w:customStyle="1" w:styleId="DictionaryChar">
    <w:name w:val="Dictionary Char"/>
    <w:link w:val="Dictionary"/>
    <w:rsid w:val="00710885"/>
    <w:rPr>
      <w:szCs w:val="20"/>
    </w:rPr>
  </w:style>
  <w:style w:type="paragraph" w:customStyle="1" w:styleId="ComputerCode-small">
    <w:name w:val="Computer Code-small"/>
    <w:basedOn w:val="Dictionary"/>
    <w:link w:val="ComputerCode-smallChar"/>
    <w:rsid w:val="00710885"/>
    <w:rPr>
      <w:rFonts w:ascii="Courier New" w:hAnsi="Courier New"/>
      <w:sz w:val="18"/>
    </w:rPr>
  </w:style>
  <w:style w:type="character" w:customStyle="1" w:styleId="ComputerCode-smallChar">
    <w:name w:val="Computer Code-small Char"/>
    <w:link w:val="ComputerCode-small"/>
    <w:rsid w:val="00710885"/>
    <w:rPr>
      <w:rFonts w:ascii="Courier New" w:hAnsi="Courier New"/>
      <w:sz w:val="18"/>
      <w:szCs w:val="20"/>
    </w:rPr>
  </w:style>
  <w:style w:type="paragraph" w:customStyle="1" w:styleId="ComputerCodeCourierNew">
    <w:name w:val="Computer Code + Courier New"/>
    <w:basedOn w:val="ComputerCode"/>
    <w:link w:val="ComputerCodeCourierNewCharChar"/>
    <w:rsid w:val="00710885"/>
    <w:rPr>
      <w:sz w:val="20"/>
      <w:szCs w:val="20"/>
    </w:rPr>
  </w:style>
  <w:style w:type="character" w:customStyle="1" w:styleId="ComputerCodeCourierNewCharChar">
    <w:name w:val="Computer Code + Courier New Char Char"/>
    <w:basedOn w:val="ComputerCodeChar"/>
    <w:link w:val="ComputerCodeCourierNew"/>
    <w:rsid w:val="00710885"/>
    <w:rPr>
      <w:rFonts w:ascii="Courier New" w:hAnsi="Courier New"/>
      <w:sz w:val="20"/>
      <w:szCs w:val="20"/>
    </w:rPr>
  </w:style>
  <w:style w:type="character" w:customStyle="1" w:styleId="Code">
    <w:name w:val="Code"/>
    <w:basedOn w:val="BodyTextChar"/>
    <w:uiPriority w:val="1"/>
    <w:qFormat/>
    <w:rsid w:val="00A91699"/>
    <w:rPr>
      <w:rFonts w:ascii="Courier New" w:hAnsi="Courier New"/>
      <w:b w:val="0"/>
      <w:i w:val="0"/>
      <w:color w:val="242424" w:themeColor="accent2"/>
      <w:sz w:val="22"/>
    </w:rPr>
  </w:style>
  <w:style w:type="paragraph" w:customStyle="1" w:styleId="CommandLine">
    <w:name w:val="Command Line"/>
    <w:basedOn w:val="BodyText"/>
    <w:next w:val="BodyText"/>
    <w:autoRedefine/>
    <w:qFormat/>
    <w:rsid w:val="00A91699"/>
    <w:pPr>
      <w:spacing w:before="0"/>
      <w:ind w:left="360"/>
    </w:pPr>
    <w:rPr>
      <w:rFonts w:ascii="Courier New" w:hAnsi="Courier New" w:cs="Courier New"/>
      <w:color w:val="242424" w:themeColor="accent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32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32F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0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eader" Target="header4.xml"/><Relationship Id="rId21" Type="http://schemas.openxmlformats.org/officeDocument/2006/relationships/footer" Target="footer4.xml"/><Relationship Id="rId22" Type="http://schemas.openxmlformats.org/officeDocument/2006/relationships/header" Target="header5.xml"/><Relationship Id="rId23" Type="http://schemas.openxmlformats.org/officeDocument/2006/relationships/footer" Target="footer5.xml"/><Relationship Id="rId24" Type="http://schemas.openxmlformats.org/officeDocument/2006/relationships/footer" Target="footer6.xml"/><Relationship Id="rId25" Type="http://schemas.openxmlformats.org/officeDocument/2006/relationships/header" Target="header6.xml"/><Relationship Id="rId26" Type="http://schemas.openxmlformats.org/officeDocument/2006/relationships/footer" Target="footer7.xml"/><Relationship Id="rId27" Type="http://schemas.openxmlformats.org/officeDocument/2006/relationships/footer" Target="footer8.xml"/><Relationship Id="rId28" Type="http://schemas.openxmlformats.org/officeDocument/2006/relationships/footer" Target="footer9.xml"/><Relationship Id="rId29" Type="http://schemas.openxmlformats.org/officeDocument/2006/relationships/hyperlink" Target="https://en.wikipedia.org/wiki/Systemd" TargetMode="Externa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30" Type="http://schemas.openxmlformats.org/officeDocument/2006/relationships/hyperlink" Target="https://en.wikipedia.org/wiki/Large_send_offload" TargetMode="External"/><Relationship Id="rId31" Type="http://schemas.openxmlformats.org/officeDocument/2006/relationships/hyperlink" Target="http://www.lovemytool.com/blog/2016/08/analyzing-tcp-segmentation-offload-tso-with-wireshark-by-paul-offord.html" TargetMode="External"/><Relationship Id="rId32" Type="http://schemas.openxmlformats.org/officeDocument/2006/relationships/footer" Target="footer10.xml"/><Relationship Id="rId9" Type="http://schemas.openxmlformats.org/officeDocument/2006/relationships/settings" Target="settings.xml"/><Relationship Id="rId6" Type="http://schemas.openxmlformats.org/officeDocument/2006/relationships/customXml" Target="../customXml/item6.xml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3" Type="http://schemas.openxmlformats.org/officeDocument/2006/relationships/footer" Target="footer11.xml"/><Relationship Id="rId34" Type="http://schemas.openxmlformats.org/officeDocument/2006/relationships/header" Target="header7.xml"/><Relationship Id="rId35" Type="http://schemas.openxmlformats.org/officeDocument/2006/relationships/footer" Target="footer12.xml"/><Relationship Id="rId36" Type="http://schemas.openxmlformats.org/officeDocument/2006/relationships/fontTable" Target="fontTable.xml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image" Target="media/image3.jpeg"/><Relationship Id="rId16" Type="http://schemas.openxmlformats.org/officeDocument/2006/relationships/header" Target="header2.xml"/><Relationship Id="rId17" Type="http://schemas.openxmlformats.org/officeDocument/2006/relationships/header" Target="header3.xml"/><Relationship Id="rId18" Type="http://schemas.openxmlformats.org/officeDocument/2006/relationships/footer" Target="footer2.xml"/><Relationship Id="rId19" Type="http://schemas.openxmlformats.org/officeDocument/2006/relationships/footer" Target="footer3.xml"/><Relationship Id="rId37" Type="http://schemas.openxmlformats.org/officeDocument/2006/relationships/glossaryDocument" Target="glossary/document.xml"/><Relationship Id="rId3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tif"/><Relationship Id="rId2" Type="http://schemas.openxmlformats.org/officeDocument/2006/relationships/image" Target="media/image2.tif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t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d3g510\AppData\Local\Temp\Report_Template-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8609DC3CE2A470185112D0E274BE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446FDB-586F-4568-AC7C-0E041FD3E0A5}"/>
      </w:docPartPr>
      <w:docPartBody>
        <w:p w:rsidR="00386333" w:rsidRDefault="00386333">
          <w:pPr>
            <w:pStyle w:val="C8609DC3CE2A470185112D0E274BE356"/>
          </w:pPr>
          <w:r w:rsidRPr="0029672A">
            <w:rPr>
              <w:rStyle w:val="PlaceholderText"/>
            </w:rPr>
            <w:t>[Title]</w:t>
          </w:r>
        </w:p>
      </w:docPartBody>
    </w:docPart>
    <w:docPart>
      <w:docPartPr>
        <w:name w:val="0FB8698E8E8E4EAE81E1FB55933133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661F8-623D-4155-A629-EC6AA4FEBE24}"/>
      </w:docPartPr>
      <w:docPartBody>
        <w:p w:rsidR="00386333" w:rsidRDefault="00386333">
          <w:pPr>
            <w:pStyle w:val="0FB8698E8E8E4EAE81E1FB5593313342"/>
          </w:pPr>
          <w:r w:rsidRPr="0029672A">
            <w:rPr>
              <w:rStyle w:val="PlaceholderText"/>
            </w:rPr>
            <w:t>[Publish Date]</w:t>
          </w:r>
        </w:p>
      </w:docPartBody>
    </w:docPart>
    <w:docPart>
      <w:docPartPr>
        <w:name w:val="BFB65BBFC98E469AB3D68291BC215D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219F71-31A5-4595-B726-4D1E6F38827B}"/>
      </w:docPartPr>
      <w:docPartBody>
        <w:p w:rsidR="00386333" w:rsidRDefault="00386333">
          <w:pPr>
            <w:pStyle w:val="BFB65BBFC98E469AB3D68291BC215D9C"/>
          </w:pPr>
          <w:r w:rsidRPr="0029672A">
            <w:rPr>
              <w:rStyle w:val="PlaceholderText"/>
            </w:rPr>
            <w:t>[Title]</w:t>
          </w:r>
        </w:p>
      </w:docPartBody>
    </w:docPart>
    <w:docPart>
      <w:docPartPr>
        <w:name w:val="22B69E3066D942899A8A0DCFD08C1B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176F72-FF5F-4D75-9220-702CE4F548FA}"/>
      </w:docPartPr>
      <w:docPartBody>
        <w:p w:rsidR="00386333" w:rsidRDefault="00386333">
          <w:pPr>
            <w:pStyle w:val="22B69E3066D942899A8A0DCFD08C1B8C"/>
          </w:pPr>
          <w:r w:rsidRPr="0029672A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6333"/>
    <w:rsid w:val="000546D6"/>
    <w:rsid w:val="00386333"/>
    <w:rsid w:val="005F5951"/>
    <w:rsid w:val="00A92976"/>
    <w:rsid w:val="00AB3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8609DC3CE2A470185112D0E274BE356">
    <w:name w:val="C8609DC3CE2A470185112D0E274BE356"/>
  </w:style>
  <w:style w:type="paragraph" w:customStyle="1" w:styleId="0FB8698E8E8E4EAE81E1FB5593313342">
    <w:name w:val="0FB8698E8E8E4EAE81E1FB5593313342"/>
  </w:style>
  <w:style w:type="paragraph" w:customStyle="1" w:styleId="3D20BBB4F6924B2BB13C957CDBC633E4">
    <w:name w:val="3D20BBB4F6924B2BB13C957CDBC633E4"/>
  </w:style>
  <w:style w:type="paragraph" w:customStyle="1" w:styleId="BFB65BBFC98E469AB3D68291BC215D9C">
    <w:name w:val="BFB65BBFC98E469AB3D68291BC215D9C"/>
  </w:style>
  <w:style w:type="paragraph" w:customStyle="1" w:styleId="22B69E3066D942899A8A0DCFD08C1B8C">
    <w:name w:val="22B69E3066D942899A8A0DCFD08C1B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theme/theme1.xml><?xml version="1.0" encoding="utf-8"?>
<a:theme xmlns:a="http://schemas.openxmlformats.org/drawingml/2006/main" name="PNNL">
  <a:themeElements>
    <a:clrScheme name="PNNL Brand Theme 2">
      <a:dk1>
        <a:srgbClr val="707276"/>
      </a:dk1>
      <a:lt1>
        <a:srgbClr val="FFFFFF"/>
      </a:lt1>
      <a:dk2>
        <a:srgbClr val="D57500"/>
      </a:dk2>
      <a:lt2>
        <a:srgbClr val="B2B3B5"/>
      </a:lt2>
      <a:accent1>
        <a:srgbClr val="A83C0F"/>
      </a:accent1>
      <a:accent2>
        <a:srgbClr val="242424"/>
      </a:accent2>
      <a:accent3>
        <a:srgbClr val="F1AB00"/>
      </a:accent3>
      <a:accent4>
        <a:srgbClr val="007229"/>
      </a:accent4>
      <a:accent5>
        <a:srgbClr val="C10435"/>
      </a:accent5>
      <a:accent6>
        <a:srgbClr val="007FAC"/>
      </a:accent6>
      <a:hlink>
        <a:srgbClr val="003698"/>
      </a:hlink>
      <a:folHlink>
        <a:srgbClr val="8A0752"/>
      </a:folHlink>
    </a:clrScheme>
    <a:fontScheme name="PNNL Custom">
      <a:majorFont>
        <a:latin typeface="Arial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2017-10-01T00:00:00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tns:customPropertyEditors xmlns:tns="http://schemas.microsoft.com/office/2006/customDocumentInformationPanel">
  <tns:showOnOpen>false</tns:showOnOpen>
  <tns:defaultPropertyEditorNamespace>Standard properties</tns:defaultPropertyEditorNamespace>
</tns:customPropertyEditor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4E7EBA-C8D7-4DFF-8F35-9F9ED0473AC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1222607-C8E7-4969-8951-BBD7EC2E2E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4A9B16B-422A-4C7A-9BA4-A90472E99E7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7AFD3FA-79EE-4AF8-A72B-55EE7C542571}">
  <ds:schemaRefs>
    <ds:schemaRef ds:uri="http://schemas.microsoft.com/office/2006/customDocumentInformationPanel"/>
  </ds:schemaRefs>
</ds:datastoreItem>
</file>

<file path=customXml/itemProps6.xml><?xml version="1.0" encoding="utf-8"?>
<ds:datastoreItem xmlns:ds="http://schemas.openxmlformats.org/officeDocument/2006/customXml" ds:itemID="{BFB89DB1-597A-9E4C-8FFA-B01761AC2D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C:\Users\d3g510\AppData\Local\Temp\Report_Template-1.dotx</Template>
  <TotalTime>20</TotalTime>
  <Pages>26</Pages>
  <Words>1794</Words>
  <Characters>10627</Characters>
  <Application>Microsoft Macintosh Word</Application>
  <DocSecurity>0</DocSecurity>
  <Lines>354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FLOWER Installation Guide</vt:lpstr>
    </vt:vector>
  </TitlesOfParts>
  <Company>Pacific Northwest National Laboratory</Company>
  <LinksUpToDate>false</LinksUpToDate>
  <CharactersWithSpaces>12151</CharactersWithSpaces>
  <SharedDoc>false</SharedDoc>
  <HLinks>
    <vt:vector size="54" baseType="variant">
      <vt:variant>
        <vt:i4>1114165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_Toc195079668</vt:lpwstr>
      </vt:variant>
      <vt:variant>
        <vt:i4>1114165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_Toc195079667</vt:lpwstr>
      </vt:variant>
      <vt:variant>
        <vt:i4>1114165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_Toc195079666</vt:lpwstr>
      </vt:variant>
      <vt:variant>
        <vt:i4>1114165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_Toc195079665</vt:lpwstr>
      </vt:variant>
      <vt:variant>
        <vt:i4>1114165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_Toc195079664</vt:lpwstr>
      </vt:variant>
      <vt:variant>
        <vt:i4>1114165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_Toc195079663</vt:lpwstr>
      </vt:variant>
      <vt:variant>
        <vt:i4>262169</vt:i4>
      </vt:variant>
      <vt:variant>
        <vt:i4>6</vt:i4>
      </vt:variant>
      <vt:variant>
        <vt:i4>0</vt:i4>
      </vt:variant>
      <vt:variant>
        <vt:i4>5</vt:i4>
      </vt:variant>
      <vt:variant>
        <vt:lpwstr>http://sbms.pnl.gov/standard/85/8504e050.pdf</vt:lpwstr>
      </vt:variant>
      <vt:variant>
        <vt:lpwstr/>
      </vt:variant>
      <vt:variant>
        <vt:i4>262174</vt:i4>
      </vt:variant>
      <vt:variant>
        <vt:i4>3</vt:i4>
      </vt:variant>
      <vt:variant>
        <vt:i4>0</vt:i4>
      </vt:variant>
      <vt:variant>
        <vt:i4>5</vt:i4>
      </vt:variant>
      <vt:variant>
        <vt:lpwstr>http://sbms.pnl.gov/standard/85/8504e020.pdf</vt:lpwstr>
      </vt:variant>
      <vt:variant>
        <vt:lpwstr/>
      </vt:variant>
      <vt:variant>
        <vt:i4>262175</vt:i4>
      </vt:variant>
      <vt:variant>
        <vt:i4>0</vt:i4>
      </vt:variant>
      <vt:variant>
        <vt:i4>0</vt:i4>
      </vt:variant>
      <vt:variant>
        <vt:i4>5</vt:i4>
      </vt:variant>
      <vt:variant>
        <vt:lpwstr>http://sbms.pnl.gov/standard/85/8504e030.pdf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FLOWER Installation Guide</dc:title>
  <dc:creator>Colleen</dc:creator>
  <cp:lastModifiedBy>Curtis, Darren S</cp:lastModifiedBy>
  <cp:revision>4</cp:revision>
  <dcterms:created xsi:type="dcterms:W3CDTF">2017-11-02T17:11:00Z</dcterms:created>
  <dcterms:modified xsi:type="dcterms:W3CDTF">2017-11-03T04:54:00Z</dcterms:modified>
  <cp:contentStatus>PNNL-SA-120800</cp:contentStatus>
</cp:coreProperties>
</file>