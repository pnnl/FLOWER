
<file path=[Content_Types].xml><?xml version="1.0" encoding="utf-8"?>
<Types xmlns="http://schemas.openxmlformats.org/package/2006/content-types">
  <Default Extension="xml" ContentType="application/xml"/>
  <Default Extension="jpeg" ContentType="image/jpeg"/>
  <Default Extension="tif" ContentType="image/tiff"/>
  <Default Extension="docx" ContentType="application/vnd.openxmlformats-officedocument.wordprocessingml.document"/>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43A0B82F" w14:textId="77777777" w:rsidR="00E12AF4" w:rsidRPr="00604F91" w:rsidRDefault="005519E9" w:rsidP="00A366B3">
          <w:pPr>
            <w:pStyle w:val="Title"/>
          </w:pPr>
          <w:r>
            <w:t>FLOWER Build Guide</w:t>
          </w:r>
        </w:p>
      </w:sdtContent>
    </w:sdt>
    <w:p w14:paraId="07C6B3DA"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Content>
        <w:p w14:paraId="6CEE5E53" w14:textId="77777777" w:rsidR="00604F91" w:rsidRPr="00604F91" w:rsidRDefault="005519E9" w:rsidP="00604F91">
          <w:pPr>
            <w:pStyle w:val="FrontMatterCoverDate"/>
          </w:pPr>
          <w:r>
            <w:t>June 2017</w:t>
          </w:r>
        </w:p>
      </w:sdtContent>
    </w:sdt>
    <w:p w14:paraId="0FA595D5" w14:textId="77777777" w:rsidR="00E12AF4" w:rsidRPr="00604F91" w:rsidRDefault="005519E9" w:rsidP="00604F91">
      <w:pPr>
        <w:pStyle w:val="FrontMatterCoverAuthorName"/>
      </w:pPr>
      <w:r>
        <w:t>DS Curtis</w:t>
      </w:r>
      <w:r w:rsidR="00E12AF4" w:rsidRPr="00604F91">
        <w:tab/>
      </w:r>
    </w:p>
    <w:p w14:paraId="5E71D3A2" w14:textId="77777777" w:rsidR="00E12AF4" w:rsidRPr="00732407" w:rsidRDefault="005519E9"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t>LMS Curtis</w:t>
      </w:r>
      <w:r w:rsidR="00E12AF4" w:rsidRPr="00604F91">
        <w:tab/>
      </w:r>
    </w:p>
    <w:p w14:paraId="4FD0E416" w14:textId="77777777" w:rsidR="00E12AF4" w:rsidRDefault="00BD3C16" w:rsidP="00BD3C16">
      <w:pPr>
        <w:jc w:val="center"/>
      </w:pPr>
      <w:r>
        <w:rPr>
          <w:rFonts w:ascii="Arial" w:hAnsi="Arial" w:cs="Arial"/>
          <w:noProof/>
          <w:sz w:val="20"/>
          <w:szCs w:val="20"/>
        </w:rPr>
        <w:lastRenderedPageBreak/>
        <w:drawing>
          <wp:inline distT="0" distB="0" distL="0" distR="0" wp14:anchorId="72AFA2EA" wp14:editId="5709CE49">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BCB11F6"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587CC868" w14:textId="77777777" w:rsidR="00E12AF4" w:rsidRPr="00497AAF" w:rsidRDefault="00E12AF4" w:rsidP="00E12AF4"/>
    <w:p w14:paraId="462126E8" w14:textId="77777777" w:rsidR="00E12AF4" w:rsidRPr="00A14454" w:rsidRDefault="00E12AF4" w:rsidP="00E12AF4">
      <w:pPr>
        <w:rPr>
          <w:rFonts w:ascii="Arial" w:hAnsi="Arial" w:cs="Arial"/>
        </w:rPr>
      </w:pPr>
    </w:p>
    <w:p w14:paraId="00DE660E" w14:textId="77777777" w:rsidR="00E12AF4" w:rsidRPr="00A14454" w:rsidRDefault="00E12AF4" w:rsidP="00E12AF4">
      <w:pPr>
        <w:rPr>
          <w:rFonts w:ascii="Arial" w:hAnsi="Arial" w:cs="Arial"/>
        </w:rPr>
      </w:pPr>
    </w:p>
    <w:p w14:paraId="6EFDDD68" w14:textId="77777777" w:rsidR="00E12AF4" w:rsidRPr="00A14454" w:rsidRDefault="00E12AF4" w:rsidP="00E12AF4">
      <w:pPr>
        <w:rPr>
          <w:rFonts w:ascii="Arial" w:hAnsi="Arial" w:cs="Arial"/>
        </w:rPr>
      </w:pPr>
    </w:p>
    <w:p w14:paraId="1C23D313" w14:textId="77777777" w:rsidR="00E12AF4" w:rsidRPr="00A14454" w:rsidRDefault="00E12AF4" w:rsidP="00E12AF4">
      <w:pPr>
        <w:rPr>
          <w:rFonts w:ascii="Arial" w:hAnsi="Arial" w:cs="Arial"/>
        </w:rPr>
      </w:pPr>
    </w:p>
    <w:p w14:paraId="25653B53" w14:textId="77777777" w:rsidR="00E12AF4" w:rsidRPr="00A14454" w:rsidRDefault="00E12AF4" w:rsidP="00E12AF4">
      <w:pPr>
        <w:rPr>
          <w:rFonts w:ascii="Arial" w:hAnsi="Arial" w:cs="Arial"/>
        </w:rPr>
      </w:pPr>
    </w:p>
    <w:p w14:paraId="37A19434" w14:textId="77777777" w:rsidR="00E12AF4" w:rsidRPr="00A14454" w:rsidRDefault="00E12AF4" w:rsidP="00E12AF4">
      <w:pPr>
        <w:rPr>
          <w:rFonts w:ascii="Arial" w:hAnsi="Arial" w:cs="Arial"/>
        </w:rPr>
      </w:pPr>
    </w:p>
    <w:p w14:paraId="4CBF5972" w14:textId="77777777" w:rsidR="00E12AF4" w:rsidRPr="00A14454" w:rsidRDefault="00E12AF4" w:rsidP="00E12AF4">
      <w:pPr>
        <w:rPr>
          <w:rFonts w:ascii="Arial" w:hAnsi="Arial" w:cs="Arial"/>
        </w:rPr>
      </w:pPr>
    </w:p>
    <w:p w14:paraId="63D739FC" w14:textId="77777777" w:rsidR="00E12AF4" w:rsidRPr="00A14454" w:rsidRDefault="00E12AF4" w:rsidP="00E12AF4">
      <w:pPr>
        <w:rPr>
          <w:rFonts w:ascii="Arial" w:hAnsi="Arial" w:cs="Arial"/>
        </w:rPr>
      </w:pPr>
    </w:p>
    <w:p w14:paraId="52D87500" w14:textId="77777777" w:rsidR="00E12AF4" w:rsidRPr="00A14454" w:rsidRDefault="00E12AF4" w:rsidP="00E12AF4">
      <w:pPr>
        <w:rPr>
          <w:rFonts w:ascii="Arial" w:hAnsi="Arial" w:cs="Arial"/>
        </w:rPr>
      </w:pPr>
    </w:p>
    <w:p w14:paraId="550D75E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00706D18" w14:textId="77777777" w:rsidR="00E12AF4" w:rsidRPr="00497AAF" w:rsidRDefault="005519E9" w:rsidP="008F4077">
          <w:pPr>
            <w:pStyle w:val="FrontMatterTitlePageTitle"/>
            <w:ind w:left="0"/>
          </w:pPr>
          <w:r>
            <w:t>FLOWER Build Guide</w:t>
          </w:r>
        </w:p>
      </w:sdtContent>
    </w:sdt>
    <w:p w14:paraId="7415ED35" w14:textId="77777777" w:rsidR="00E12AF4" w:rsidRPr="00A14454" w:rsidRDefault="00E12AF4" w:rsidP="008F4077">
      <w:pPr>
        <w:pStyle w:val="FrontMatterTitlePageAuthorNames"/>
        <w:ind w:left="0"/>
      </w:pPr>
    </w:p>
    <w:p w14:paraId="083A1301" w14:textId="77777777" w:rsidR="00E12AF4" w:rsidRPr="00A14454" w:rsidRDefault="00E12AF4" w:rsidP="008F4077">
      <w:pPr>
        <w:pStyle w:val="FrontMatterTitlePageAuthorNames"/>
        <w:ind w:left="0"/>
      </w:pPr>
    </w:p>
    <w:p w14:paraId="36F7B90C" w14:textId="77777777" w:rsidR="00E12AF4" w:rsidRPr="00A14454" w:rsidRDefault="00E12AF4" w:rsidP="008F4077">
      <w:pPr>
        <w:pStyle w:val="FrontMatterTitlePageAuthorNames"/>
        <w:ind w:left="0"/>
      </w:pPr>
    </w:p>
    <w:p w14:paraId="5882D73A" w14:textId="77777777" w:rsidR="00E12AF4" w:rsidRPr="00A14454" w:rsidRDefault="00E12AF4" w:rsidP="008F4077">
      <w:pPr>
        <w:pStyle w:val="FrontMatterTitlePageAuthorNames"/>
        <w:ind w:left="0"/>
      </w:pPr>
    </w:p>
    <w:p w14:paraId="2E87AC0E" w14:textId="77777777" w:rsidR="00E12AF4" w:rsidRPr="00A14454" w:rsidRDefault="00E12AF4" w:rsidP="008F4077">
      <w:pPr>
        <w:pStyle w:val="FrontMatterTitlePageAuthorNames"/>
        <w:ind w:left="0"/>
      </w:pPr>
    </w:p>
    <w:p w14:paraId="25E062B7" w14:textId="77777777" w:rsidR="00E12AF4" w:rsidRPr="00D2049F" w:rsidRDefault="00107CAC" w:rsidP="008F4077">
      <w:pPr>
        <w:pStyle w:val="FrontMatterTitlePageAuthorNames"/>
        <w:tabs>
          <w:tab w:val="clear" w:pos="4320"/>
          <w:tab w:val="left" w:pos="2160"/>
        </w:tabs>
        <w:ind w:left="0"/>
      </w:pPr>
      <w:r>
        <w:t>DS Curtis</w:t>
      </w:r>
      <w:r>
        <w:tab/>
      </w:r>
    </w:p>
    <w:p w14:paraId="2C37C0DA" w14:textId="77777777" w:rsidR="00E12AF4" w:rsidRPr="00F333FA" w:rsidRDefault="00107CAC" w:rsidP="008F4077">
      <w:pPr>
        <w:pStyle w:val="FrontMatterTitlePageAuthorNames"/>
        <w:tabs>
          <w:tab w:val="clear" w:pos="4320"/>
          <w:tab w:val="left" w:pos="2160"/>
        </w:tabs>
        <w:ind w:left="0"/>
      </w:pPr>
      <w:r>
        <w:t>LM</w:t>
      </w:r>
      <w:r w:rsidR="00474CBB">
        <w:t>S</w:t>
      </w:r>
      <w:r>
        <w:t xml:space="preserve"> Curtis</w:t>
      </w:r>
      <w:r>
        <w:tab/>
      </w:r>
    </w:p>
    <w:p w14:paraId="71EE31C6" w14:textId="77777777" w:rsidR="00E12AF4" w:rsidRPr="00F333FA" w:rsidRDefault="00E12AF4" w:rsidP="008F4077">
      <w:pPr>
        <w:pStyle w:val="FrontMatterTitlePageDate-Information"/>
        <w:ind w:left="0"/>
      </w:pPr>
    </w:p>
    <w:p w14:paraId="59F87D2D" w14:textId="77777777" w:rsidR="00E12AF4" w:rsidRPr="00F333FA" w:rsidRDefault="00E12AF4" w:rsidP="008F4077">
      <w:pPr>
        <w:pStyle w:val="FrontMatterTitlePageDate-Information"/>
        <w:ind w:left="0"/>
      </w:pPr>
    </w:p>
    <w:p w14:paraId="2CE7181E" w14:textId="77777777" w:rsidR="00E12AF4" w:rsidRPr="00F333FA" w:rsidRDefault="00E12AF4" w:rsidP="008F4077">
      <w:pPr>
        <w:pStyle w:val="FrontMatterTitlePageDate-Information"/>
        <w:ind w:left="0"/>
      </w:pPr>
    </w:p>
    <w:p w14:paraId="3894F889" w14:textId="77777777" w:rsidR="00E12AF4" w:rsidRPr="00F333FA" w:rsidRDefault="00E12AF4" w:rsidP="008F4077">
      <w:pPr>
        <w:pStyle w:val="FrontMatterTitlePageDate-Information"/>
        <w:ind w:left="0"/>
      </w:pPr>
    </w:p>
    <w:p w14:paraId="460F7E1B"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Content>
        <w:p w14:paraId="5B659F95" w14:textId="77777777" w:rsidR="00E12AF4" w:rsidRPr="00F333FA" w:rsidRDefault="005519E9" w:rsidP="008F4077">
          <w:pPr>
            <w:pStyle w:val="FrontMatterTitlePageDate-Information"/>
            <w:ind w:left="0"/>
          </w:pPr>
          <w:r>
            <w:t>June 2017</w:t>
          </w:r>
        </w:p>
      </w:sdtContent>
    </w:sdt>
    <w:p w14:paraId="64A805CC" w14:textId="77777777" w:rsidR="00E12AF4" w:rsidRPr="00F333FA" w:rsidRDefault="00E12AF4" w:rsidP="008F4077">
      <w:pPr>
        <w:pStyle w:val="FrontMatterTitlePageDate-Information"/>
        <w:ind w:left="0"/>
      </w:pPr>
    </w:p>
    <w:p w14:paraId="1CF347D1" w14:textId="77777777" w:rsidR="00E12AF4" w:rsidRPr="00F333FA" w:rsidRDefault="00E12AF4" w:rsidP="008F4077">
      <w:pPr>
        <w:pStyle w:val="FrontMatterTitlePageDate-Information"/>
        <w:ind w:left="0"/>
      </w:pPr>
    </w:p>
    <w:p w14:paraId="3C16D533" w14:textId="77777777" w:rsidR="00E12AF4" w:rsidRPr="00F333FA" w:rsidRDefault="00E12AF4" w:rsidP="008F4077">
      <w:pPr>
        <w:pStyle w:val="FrontMatterTitlePageDate-Information"/>
        <w:ind w:left="0"/>
      </w:pPr>
    </w:p>
    <w:p w14:paraId="52FDC8D0" w14:textId="77777777" w:rsidR="00E12AF4" w:rsidRPr="00F333FA" w:rsidRDefault="00E12AF4" w:rsidP="008F4077">
      <w:pPr>
        <w:pStyle w:val="FrontMatterTitlePageDate-Information"/>
        <w:ind w:left="0"/>
      </w:pPr>
    </w:p>
    <w:p w14:paraId="6D0DB1BF" w14:textId="77777777" w:rsidR="00E12AF4" w:rsidRPr="00F333FA" w:rsidRDefault="00E12AF4" w:rsidP="008F4077">
      <w:pPr>
        <w:pStyle w:val="FrontMatterTitlePageDate-Information"/>
        <w:ind w:left="0"/>
      </w:pPr>
    </w:p>
    <w:p w14:paraId="4168D297" w14:textId="77777777" w:rsidR="00E12AF4" w:rsidRPr="00F333FA" w:rsidRDefault="00E12AF4" w:rsidP="008F4077">
      <w:pPr>
        <w:pStyle w:val="FrontMatterTitlePageDate-Information"/>
        <w:ind w:left="0"/>
      </w:pPr>
      <w:r w:rsidRPr="00F333FA">
        <w:t>Prepared for</w:t>
      </w:r>
    </w:p>
    <w:p w14:paraId="6D63BB67" w14:textId="77777777" w:rsidR="00E12AF4" w:rsidRPr="00F333FA" w:rsidRDefault="00E12AF4" w:rsidP="008F4077">
      <w:pPr>
        <w:pStyle w:val="FrontMatterTitlePageDate-Information"/>
        <w:ind w:left="0"/>
      </w:pPr>
      <w:r w:rsidRPr="00F333FA">
        <w:t>the U.S. Department of Energy</w:t>
      </w:r>
    </w:p>
    <w:p w14:paraId="26194260" w14:textId="77777777" w:rsidR="00E12AF4" w:rsidRPr="00F333FA" w:rsidRDefault="00E12AF4" w:rsidP="008F4077">
      <w:pPr>
        <w:pStyle w:val="FrontMatterTitlePageDate-Information"/>
        <w:ind w:left="0"/>
      </w:pPr>
      <w:r>
        <w:t>u</w:t>
      </w:r>
      <w:r w:rsidRPr="00F333FA">
        <w:t xml:space="preserve">nder Contract </w:t>
      </w:r>
      <w:r w:rsidR="00085A14">
        <w:t>DE</w:t>
      </w:r>
      <w:r w:rsidR="00085A14">
        <w:noBreakHyphen/>
        <w:t>AC06</w:t>
      </w:r>
      <w:r w:rsidRPr="00F333FA">
        <w:noBreakHyphen/>
        <w:t>76RL01830</w:t>
      </w:r>
    </w:p>
    <w:p w14:paraId="32141C57" w14:textId="77777777" w:rsidR="00085A14" w:rsidRPr="00F333FA" w:rsidRDefault="00085A14" w:rsidP="00085A14">
      <w:pPr>
        <w:pStyle w:val="FrontMatterTitlePageDate-Information"/>
        <w:ind w:left="0"/>
      </w:pPr>
      <w:r>
        <w:t>with Battelle Memorial Institute</w:t>
      </w:r>
    </w:p>
    <w:p w14:paraId="489009AD" w14:textId="77777777" w:rsidR="00E12AF4" w:rsidRPr="00F333FA" w:rsidRDefault="00E12AF4" w:rsidP="008F4077">
      <w:pPr>
        <w:pStyle w:val="FrontMatterTitlePageDate-Information"/>
        <w:ind w:left="0"/>
      </w:pPr>
    </w:p>
    <w:p w14:paraId="58D0040B" w14:textId="77777777" w:rsidR="00E12AF4" w:rsidRPr="00F333FA" w:rsidRDefault="00E12AF4" w:rsidP="008F4077">
      <w:pPr>
        <w:pStyle w:val="FrontMatterTitlePageDate-Information"/>
        <w:ind w:left="0"/>
      </w:pPr>
    </w:p>
    <w:p w14:paraId="3F37FDCD" w14:textId="77777777" w:rsidR="00E12AF4" w:rsidRPr="00F333FA" w:rsidRDefault="00E12AF4" w:rsidP="008F4077">
      <w:pPr>
        <w:pStyle w:val="FrontMatterTitlePageDate-Information"/>
        <w:ind w:left="0"/>
      </w:pPr>
    </w:p>
    <w:p w14:paraId="62107936" w14:textId="77777777" w:rsidR="00E12AF4" w:rsidRPr="00F333FA" w:rsidRDefault="00E12AF4" w:rsidP="008F4077">
      <w:pPr>
        <w:pStyle w:val="FrontMatterTitlePageDate-Information"/>
        <w:ind w:left="0"/>
      </w:pPr>
    </w:p>
    <w:p w14:paraId="2D07015B" w14:textId="77777777" w:rsidR="00E12AF4" w:rsidRPr="00F333FA" w:rsidRDefault="00E12AF4" w:rsidP="008F4077">
      <w:pPr>
        <w:pStyle w:val="FrontMatterTitlePageDate-Information"/>
        <w:ind w:left="0"/>
      </w:pPr>
    </w:p>
    <w:p w14:paraId="00CBD9C0" w14:textId="77777777" w:rsidR="00E12AF4" w:rsidRPr="00F333FA" w:rsidRDefault="00E12AF4" w:rsidP="008F4077">
      <w:pPr>
        <w:pStyle w:val="FrontMatterTitlePageDate-Information"/>
        <w:ind w:left="0"/>
      </w:pPr>
    </w:p>
    <w:p w14:paraId="276D5E7D" w14:textId="77777777" w:rsidR="00E12AF4" w:rsidRPr="00F333FA" w:rsidRDefault="00E12AF4" w:rsidP="008F4077">
      <w:pPr>
        <w:pStyle w:val="FrontMatterTitlePageDate-Information"/>
        <w:ind w:left="0"/>
      </w:pPr>
      <w:r w:rsidRPr="00F333FA">
        <w:t>Pacific Northwest National Laboratory</w:t>
      </w:r>
    </w:p>
    <w:p w14:paraId="29CE9CAE"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765D982F"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7FA44AE1" w14:textId="77777777" w:rsidR="00E12AF4" w:rsidRDefault="00E12AF4" w:rsidP="004023E7">
      <w:pPr>
        <w:pStyle w:val="Heading-FrontTOC"/>
      </w:pPr>
      <w:bookmarkStart w:id="0" w:name="_Toc195079665"/>
      <w:bookmarkStart w:id="1" w:name="_Toc490231074"/>
      <w:r>
        <w:lastRenderedPageBreak/>
        <w:t>Acknowledgments</w:t>
      </w:r>
      <w:bookmarkEnd w:id="0"/>
      <w:bookmarkEnd w:id="1"/>
    </w:p>
    <w:p w14:paraId="5CD98F73"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1611668" w14:textId="77777777" w:rsidR="009D206C" w:rsidRDefault="009D206C" w:rsidP="009D206C">
      <w:pPr>
        <w:pStyle w:val="BodyText"/>
      </w:pPr>
      <w:r>
        <w:t>Battelle IPID:       17042-E</w:t>
      </w:r>
    </w:p>
    <w:p w14:paraId="24A54F47" w14:textId="77777777" w:rsidR="009D206C" w:rsidRDefault="009D206C" w:rsidP="009D206C">
      <w:pPr>
        <w:pStyle w:val="BodyText"/>
      </w:pPr>
      <w:r>
        <w:t>Prime Contract No.:  DE-AC06-76RL01830 with Battelle Memorial Institute</w:t>
      </w:r>
    </w:p>
    <w:p w14:paraId="74DF12CF" w14:textId="77777777" w:rsidR="00E12AF4" w:rsidRDefault="00E12AF4" w:rsidP="00576E1F">
      <w:pPr>
        <w:pStyle w:val="BodyText"/>
      </w:pPr>
    </w:p>
    <w:p w14:paraId="2CE17BFF" w14:textId="77777777" w:rsidR="009D206C" w:rsidRDefault="009D206C" w:rsidP="00576E1F">
      <w:pPr>
        <w:pStyle w:val="BodyText"/>
      </w:pPr>
    </w:p>
    <w:p w14:paraId="615EB595"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9690E11" w14:textId="77777777" w:rsidR="00E12AF4" w:rsidRDefault="00E12AF4" w:rsidP="004023E7">
      <w:pPr>
        <w:pStyle w:val="Heading-FrontTOC"/>
      </w:pPr>
      <w:bookmarkStart w:id="2" w:name="_Toc195079666"/>
      <w:bookmarkStart w:id="3" w:name="_Toc490231075"/>
      <w:r>
        <w:lastRenderedPageBreak/>
        <w:t>Acronyms and Abbreviations</w:t>
      </w:r>
      <w:bookmarkEnd w:id="2"/>
      <w:bookmarkEnd w:id="3"/>
    </w:p>
    <w:p w14:paraId="1E4D5C19" w14:textId="77777777" w:rsidR="00E12AF4" w:rsidRDefault="00E12505" w:rsidP="00576E1F">
      <w:pPr>
        <w:pStyle w:val="Acronyms"/>
      </w:pPr>
      <w:r>
        <w:t xml:space="preserve">FLOWER </w:t>
      </w:r>
      <w:r>
        <w:tab/>
        <w:t>FLOW analyzer</w:t>
      </w:r>
    </w:p>
    <w:p w14:paraId="18D2EE38" w14:textId="77777777" w:rsidR="00970C03" w:rsidRDefault="00970C03" w:rsidP="00576E1F">
      <w:pPr>
        <w:pStyle w:val="Acronyms"/>
      </w:pPr>
      <w:r>
        <w:t>GCC</w:t>
      </w:r>
      <w:r>
        <w:tab/>
        <w:t>GNU Compiler Collection</w:t>
      </w:r>
    </w:p>
    <w:p w14:paraId="6F09AA97" w14:textId="77777777" w:rsidR="00E12505" w:rsidRDefault="00E12505" w:rsidP="00576E1F">
      <w:pPr>
        <w:pStyle w:val="Acronyms"/>
      </w:pPr>
      <w:r>
        <w:t>PNNL</w:t>
      </w:r>
      <w:r>
        <w:tab/>
        <w:t>Pacific Northwest National Laboratory</w:t>
      </w:r>
    </w:p>
    <w:p w14:paraId="60E2514C" w14:textId="77777777" w:rsidR="006751F3" w:rsidRDefault="006751F3" w:rsidP="00576E1F">
      <w:pPr>
        <w:pStyle w:val="Acronyms"/>
      </w:pPr>
      <w:r>
        <w:t>QSFP</w:t>
      </w:r>
      <w:r>
        <w:tab/>
      </w:r>
      <w:r w:rsidRPr="006751F3">
        <w:t>Quad Small Form-factor Pluggable</w:t>
      </w:r>
    </w:p>
    <w:p w14:paraId="6555C6EB" w14:textId="77777777" w:rsidR="00970C03" w:rsidRDefault="00970C03" w:rsidP="00576E1F">
      <w:pPr>
        <w:pStyle w:val="Acronyms"/>
      </w:pPr>
      <w:r>
        <w:t>RPM</w:t>
      </w:r>
      <w:r>
        <w:tab/>
        <w:t>RPM Package Manager</w:t>
      </w:r>
    </w:p>
    <w:p w14:paraId="26BD1E4F" w14:textId="77777777" w:rsidR="00E12505" w:rsidRDefault="00E12505" w:rsidP="00576E1F">
      <w:pPr>
        <w:pStyle w:val="Acronyms"/>
      </w:pPr>
    </w:p>
    <w:p w14:paraId="4040769E" w14:textId="77777777" w:rsidR="009C5F80" w:rsidRDefault="009C5F80" w:rsidP="00576E1F">
      <w:pPr>
        <w:pStyle w:val="Acronyms"/>
      </w:pPr>
    </w:p>
    <w:p w14:paraId="041374E7" w14:textId="77777777" w:rsidR="009C5F80" w:rsidRDefault="009C5F80" w:rsidP="00576E1F">
      <w:pPr>
        <w:pStyle w:val="Acronyms"/>
      </w:pPr>
    </w:p>
    <w:p w14:paraId="79786BCD"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1BCC85EB" w14:textId="77777777" w:rsidR="000E2E38" w:rsidRPr="000E2E38" w:rsidRDefault="000E2E38" w:rsidP="000E2E38">
          <w:pPr>
            <w:pStyle w:val="HeadingFrontNoTOC"/>
          </w:pPr>
          <w:r w:rsidRPr="000E2E38">
            <w:t>Contents</w:t>
          </w:r>
        </w:p>
        <w:p w14:paraId="103A5853" w14:textId="77777777" w:rsidR="00160EC4"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490231074" w:history="1">
            <w:r w:rsidR="00160EC4" w:rsidRPr="0027016C">
              <w:rPr>
                <w:rStyle w:val="Hyperlink"/>
              </w:rPr>
              <w:t>Acknowledgments</w:t>
            </w:r>
            <w:r w:rsidR="00160EC4">
              <w:rPr>
                <w:webHidden/>
              </w:rPr>
              <w:tab/>
            </w:r>
            <w:r w:rsidR="00160EC4">
              <w:rPr>
                <w:webHidden/>
              </w:rPr>
              <w:fldChar w:fldCharType="begin"/>
            </w:r>
            <w:r w:rsidR="00160EC4">
              <w:rPr>
                <w:webHidden/>
              </w:rPr>
              <w:instrText xml:space="preserve"> PAGEREF _Toc490231074 \h </w:instrText>
            </w:r>
            <w:r w:rsidR="00160EC4">
              <w:rPr>
                <w:webHidden/>
              </w:rPr>
            </w:r>
            <w:r w:rsidR="00160EC4">
              <w:rPr>
                <w:webHidden/>
              </w:rPr>
              <w:fldChar w:fldCharType="separate"/>
            </w:r>
            <w:r w:rsidR="00160EC4">
              <w:rPr>
                <w:webHidden/>
              </w:rPr>
              <w:t>iii</w:t>
            </w:r>
            <w:r w:rsidR="00160EC4">
              <w:rPr>
                <w:webHidden/>
              </w:rPr>
              <w:fldChar w:fldCharType="end"/>
            </w:r>
          </w:hyperlink>
        </w:p>
        <w:p w14:paraId="295B145D" w14:textId="77777777" w:rsidR="00160EC4" w:rsidRDefault="00160EC4">
          <w:pPr>
            <w:pStyle w:val="TOC9"/>
            <w:rPr>
              <w:rFonts w:asciiTheme="minorHAnsi" w:eastAsiaTheme="minorEastAsia" w:hAnsiTheme="minorHAnsi" w:cstheme="minorBidi"/>
              <w:sz w:val="24"/>
              <w:szCs w:val="24"/>
            </w:rPr>
          </w:pPr>
          <w:hyperlink w:anchor="_Toc490231075" w:history="1">
            <w:r w:rsidRPr="0027016C">
              <w:rPr>
                <w:rStyle w:val="Hyperlink"/>
              </w:rPr>
              <w:t>Acronyms and Abbreviations</w:t>
            </w:r>
            <w:r>
              <w:rPr>
                <w:webHidden/>
              </w:rPr>
              <w:tab/>
            </w:r>
            <w:r>
              <w:rPr>
                <w:webHidden/>
              </w:rPr>
              <w:fldChar w:fldCharType="begin"/>
            </w:r>
            <w:r>
              <w:rPr>
                <w:webHidden/>
              </w:rPr>
              <w:instrText xml:space="preserve"> PAGEREF _Toc490231075 \h </w:instrText>
            </w:r>
            <w:r>
              <w:rPr>
                <w:webHidden/>
              </w:rPr>
            </w:r>
            <w:r>
              <w:rPr>
                <w:webHidden/>
              </w:rPr>
              <w:fldChar w:fldCharType="separate"/>
            </w:r>
            <w:r>
              <w:rPr>
                <w:webHidden/>
              </w:rPr>
              <w:t>v</w:t>
            </w:r>
            <w:r>
              <w:rPr>
                <w:webHidden/>
              </w:rPr>
              <w:fldChar w:fldCharType="end"/>
            </w:r>
          </w:hyperlink>
        </w:p>
        <w:p w14:paraId="2628EDB5" w14:textId="77777777" w:rsidR="00160EC4" w:rsidRDefault="00160EC4">
          <w:pPr>
            <w:pStyle w:val="TOC1"/>
            <w:rPr>
              <w:rFonts w:asciiTheme="minorHAnsi" w:eastAsiaTheme="minorEastAsia" w:hAnsiTheme="minorHAnsi" w:cstheme="minorBidi"/>
              <w:sz w:val="24"/>
              <w:szCs w:val="24"/>
            </w:rPr>
          </w:pPr>
          <w:hyperlink w:anchor="_Toc490231076" w:history="1">
            <w:r w:rsidRPr="0027016C">
              <w:rPr>
                <w:rStyle w:val="Hyperlink"/>
                <w:rFonts w:cs="Arial"/>
              </w:rPr>
              <w:t>1.0</w:t>
            </w:r>
            <w:r>
              <w:rPr>
                <w:rFonts w:asciiTheme="minorHAnsi" w:eastAsiaTheme="minorEastAsia" w:hAnsiTheme="minorHAnsi" w:cstheme="minorBidi"/>
                <w:sz w:val="24"/>
                <w:szCs w:val="24"/>
              </w:rPr>
              <w:tab/>
            </w:r>
            <w:r w:rsidRPr="0027016C">
              <w:rPr>
                <w:rStyle w:val="Hyperlink"/>
              </w:rPr>
              <w:t>Introduction</w:t>
            </w:r>
            <w:r>
              <w:rPr>
                <w:webHidden/>
              </w:rPr>
              <w:tab/>
            </w:r>
            <w:r>
              <w:rPr>
                <w:webHidden/>
              </w:rPr>
              <w:fldChar w:fldCharType="begin"/>
            </w:r>
            <w:r>
              <w:rPr>
                <w:webHidden/>
              </w:rPr>
              <w:instrText xml:space="preserve"> PAGEREF _Toc490231076 \h </w:instrText>
            </w:r>
            <w:r>
              <w:rPr>
                <w:webHidden/>
              </w:rPr>
            </w:r>
            <w:r>
              <w:rPr>
                <w:webHidden/>
              </w:rPr>
              <w:fldChar w:fldCharType="separate"/>
            </w:r>
            <w:r>
              <w:rPr>
                <w:webHidden/>
              </w:rPr>
              <w:t>1.1</w:t>
            </w:r>
            <w:r>
              <w:rPr>
                <w:webHidden/>
              </w:rPr>
              <w:fldChar w:fldCharType="end"/>
            </w:r>
          </w:hyperlink>
        </w:p>
        <w:p w14:paraId="0B33FBE5" w14:textId="77777777" w:rsidR="00160EC4" w:rsidRDefault="00160EC4">
          <w:pPr>
            <w:pStyle w:val="TOC1"/>
            <w:rPr>
              <w:rFonts w:asciiTheme="minorHAnsi" w:eastAsiaTheme="minorEastAsia" w:hAnsiTheme="minorHAnsi" w:cstheme="minorBidi"/>
              <w:sz w:val="24"/>
              <w:szCs w:val="24"/>
            </w:rPr>
          </w:pPr>
          <w:hyperlink w:anchor="_Toc490231077" w:history="1">
            <w:r w:rsidRPr="0027016C">
              <w:rPr>
                <w:rStyle w:val="Hyperlink"/>
                <w:rFonts w:cs="Arial"/>
              </w:rPr>
              <w:t>2.0</w:t>
            </w:r>
            <w:r>
              <w:rPr>
                <w:rFonts w:asciiTheme="minorHAnsi" w:eastAsiaTheme="minorEastAsia" w:hAnsiTheme="minorHAnsi" w:cstheme="minorBidi"/>
                <w:sz w:val="24"/>
                <w:szCs w:val="24"/>
              </w:rPr>
              <w:tab/>
            </w:r>
            <w:r w:rsidRPr="0027016C">
              <w:rPr>
                <w:rStyle w:val="Hyperlink"/>
              </w:rPr>
              <w:t>Requirements</w:t>
            </w:r>
            <w:r>
              <w:rPr>
                <w:webHidden/>
              </w:rPr>
              <w:tab/>
            </w:r>
            <w:r>
              <w:rPr>
                <w:webHidden/>
              </w:rPr>
              <w:fldChar w:fldCharType="begin"/>
            </w:r>
            <w:r>
              <w:rPr>
                <w:webHidden/>
              </w:rPr>
              <w:instrText xml:space="preserve"> PAGEREF _Toc490231077 \h </w:instrText>
            </w:r>
            <w:r>
              <w:rPr>
                <w:webHidden/>
              </w:rPr>
            </w:r>
            <w:r>
              <w:rPr>
                <w:webHidden/>
              </w:rPr>
              <w:fldChar w:fldCharType="separate"/>
            </w:r>
            <w:r>
              <w:rPr>
                <w:webHidden/>
              </w:rPr>
              <w:t>2.1</w:t>
            </w:r>
            <w:r>
              <w:rPr>
                <w:webHidden/>
              </w:rPr>
              <w:fldChar w:fldCharType="end"/>
            </w:r>
          </w:hyperlink>
        </w:p>
        <w:p w14:paraId="64532A13" w14:textId="77777777" w:rsidR="00160EC4" w:rsidRDefault="00160EC4">
          <w:pPr>
            <w:pStyle w:val="TOC2"/>
            <w:rPr>
              <w:rFonts w:asciiTheme="minorHAnsi" w:eastAsiaTheme="minorEastAsia" w:hAnsiTheme="minorHAnsi" w:cstheme="minorBidi"/>
              <w:sz w:val="24"/>
              <w:szCs w:val="24"/>
            </w:rPr>
          </w:pPr>
          <w:hyperlink w:anchor="_Toc490231078" w:history="1">
            <w:r w:rsidRPr="0027016C">
              <w:rPr>
                <w:rStyle w:val="Hyperlink"/>
                <w:rFonts w:cs="Arial"/>
              </w:rPr>
              <w:t>2.1</w:t>
            </w:r>
            <w:r>
              <w:rPr>
                <w:rFonts w:asciiTheme="minorHAnsi" w:eastAsiaTheme="minorEastAsia" w:hAnsiTheme="minorHAnsi" w:cstheme="minorBidi"/>
                <w:sz w:val="24"/>
                <w:szCs w:val="24"/>
              </w:rPr>
              <w:tab/>
            </w:r>
            <w:r w:rsidRPr="0027016C">
              <w:rPr>
                <w:rStyle w:val="Hyperlink"/>
              </w:rPr>
              <w:t>Hardware</w:t>
            </w:r>
            <w:r>
              <w:rPr>
                <w:webHidden/>
              </w:rPr>
              <w:tab/>
            </w:r>
            <w:r>
              <w:rPr>
                <w:webHidden/>
              </w:rPr>
              <w:fldChar w:fldCharType="begin"/>
            </w:r>
            <w:r>
              <w:rPr>
                <w:webHidden/>
              </w:rPr>
              <w:instrText xml:space="preserve"> PAGEREF _Toc490231078 \h </w:instrText>
            </w:r>
            <w:r>
              <w:rPr>
                <w:webHidden/>
              </w:rPr>
            </w:r>
            <w:r>
              <w:rPr>
                <w:webHidden/>
              </w:rPr>
              <w:fldChar w:fldCharType="separate"/>
            </w:r>
            <w:r>
              <w:rPr>
                <w:webHidden/>
              </w:rPr>
              <w:t>2.1</w:t>
            </w:r>
            <w:r>
              <w:rPr>
                <w:webHidden/>
              </w:rPr>
              <w:fldChar w:fldCharType="end"/>
            </w:r>
          </w:hyperlink>
        </w:p>
        <w:p w14:paraId="65820958" w14:textId="77777777" w:rsidR="00160EC4" w:rsidRDefault="00160EC4">
          <w:pPr>
            <w:pStyle w:val="TOC2"/>
            <w:rPr>
              <w:rFonts w:asciiTheme="minorHAnsi" w:eastAsiaTheme="minorEastAsia" w:hAnsiTheme="minorHAnsi" w:cstheme="minorBidi"/>
              <w:sz w:val="24"/>
              <w:szCs w:val="24"/>
            </w:rPr>
          </w:pPr>
          <w:hyperlink w:anchor="_Toc490231079" w:history="1">
            <w:r w:rsidRPr="0027016C">
              <w:rPr>
                <w:rStyle w:val="Hyperlink"/>
                <w:rFonts w:cs="Arial"/>
              </w:rPr>
              <w:t>2.2</w:t>
            </w:r>
            <w:r>
              <w:rPr>
                <w:rFonts w:asciiTheme="minorHAnsi" w:eastAsiaTheme="minorEastAsia" w:hAnsiTheme="minorHAnsi" w:cstheme="minorBidi"/>
                <w:sz w:val="24"/>
                <w:szCs w:val="24"/>
              </w:rPr>
              <w:tab/>
            </w:r>
            <w:r w:rsidRPr="0027016C">
              <w:rPr>
                <w:rStyle w:val="Hyperlink"/>
              </w:rPr>
              <w:t>Operating System</w:t>
            </w:r>
            <w:r>
              <w:rPr>
                <w:webHidden/>
              </w:rPr>
              <w:tab/>
            </w:r>
            <w:r>
              <w:rPr>
                <w:webHidden/>
              </w:rPr>
              <w:fldChar w:fldCharType="begin"/>
            </w:r>
            <w:r>
              <w:rPr>
                <w:webHidden/>
              </w:rPr>
              <w:instrText xml:space="preserve"> PAGEREF _Toc490231079 \h </w:instrText>
            </w:r>
            <w:r>
              <w:rPr>
                <w:webHidden/>
              </w:rPr>
            </w:r>
            <w:r>
              <w:rPr>
                <w:webHidden/>
              </w:rPr>
              <w:fldChar w:fldCharType="separate"/>
            </w:r>
            <w:r>
              <w:rPr>
                <w:webHidden/>
              </w:rPr>
              <w:t>2.1</w:t>
            </w:r>
            <w:r>
              <w:rPr>
                <w:webHidden/>
              </w:rPr>
              <w:fldChar w:fldCharType="end"/>
            </w:r>
          </w:hyperlink>
        </w:p>
        <w:p w14:paraId="48AD6B21" w14:textId="77777777" w:rsidR="00160EC4" w:rsidRDefault="00160EC4">
          <w:pPr>
            <w:pStyle w:val="TOC2"/>
            <w:rPr>
              <w:rFonts w:asciiTheme="minorHAnsi" w:eastAsiaTheme="minorEastAsia" w:hAnsiTheme="minorHAnsi" w:cstheme="minorBidi"/>
              <w:sz w:val="24"/>
              <w:szCs w:val="24"/>
            </w:rPr>
          </w:pPr>
          <w:hyperlink w:anchor="_Toc490231080" w:history="1">
            <w:r w:rsidRPr="0027016C">
              <w:rPr>
                <w:rStyle w:val="Hyperlink"/>
                <w:rFonts w:cs="Arial"/>
              </w:rPr>
              <w:t>2.3</w:t>
            </w:r>
            <w:r>
              <w:rPr>
                <w:rFonts w:asciiTheme="minorHAnsi" w:eastAsiaTheme="minorEastAsia" w:hAnsiTheme="minorHAnsi" w:cstheme="minorBidi"/>
                <w:sz w:val="24"/>
                <w:szCs w:val="24"/>
              </w:rPr>
              <w:tab/>
            </w:r>
            <w:r w:rsidRPr="0027016C">
              <w:rPr>
                <w:rStyle w:val="Hyperlink"/>
              </w:rPr>
              <w:t>Developer Environment</w:t>
            </w:r>
            <w:r>
              <w:rPr>
                <w:webHidden/>
              </w:rPr>
              <w:tab/>
            </w:r>
            <w:r>
              <w:rPr>
                <w:webHidden/>
              </w:rPr>
              <w:fldChar w:fldCharType="begin"/>
            </w:r>
            <w:r>
              <w:rPr>
                <w:webHidden/>
              </w:rPr>
              <w:instrText xml:space="preserve"> PAGEREF _Toc490231080 \h </w:instrText>
            </w:r>
            <w:r>
              <w:rPr>
                <w:webHidden/>
              </w:rPr>
            </w:r>
            <w:r>
              <w:rPr>
                <w:webHidden/>
              </w:rPr>
              <w:fldChar w:fldCharType="separate"/>
            </w:r>
            <w:r>
              <w:rPr>
                <w:webHidden/>
              </w:rPr>
              <w:t>2.1</w:t>
            </w:r>
            <w:r>
              <w:rPr>
                <w:webHidden/>
              </w:rPr>
              <w:fldChar w:fldCharType="end"/>
            </w:r>
          </w:hyperlink>
        </w:p>
        <w:p w14:paraId="3FF3BBFC" w14:textId="77777777" w:rsidR="00160EC4" w:rsidRDefault="00160EC4">
          <w:pPr>
            <w:pStyle w:val="TOC3"/>
            <w:rPr>
              <w:rFonts w:asciiTheme="minorHAnsi" w:eastAsiaTheme="minorEastAsia" w:hAnsiTheme="minorHAnsi" w:cstheme="minorBidi"/>
              <w:sz w:val="24"/>
              <w:szCs w:val="24"/>
            </w:rPr>
          </w:pPr>
          <w:hyperlink w:anchor="_Toc490231081" w:history="1">
            <w:r w:rsidRPr="0027016C">
              <w:rPr>
                <w:rStyle w:val="Hyperlink"/>
                <w:rFonts w:cs="Arial"/>
              </w:rPr>
              <w:t>2.3.1</w:t>
            </w:r>
            <w:r>
              <w:rPr>
                <w:rFonts w:asciiTheme="minorHAnsi" w:eastAsiaTheme="minorEastAsia" w:hAnsiTheme="minorHAnsi" w:cstheme="minorBidi"/>
                <w:sz w:val="24"/>
                <w:szCs w:val="24"/>
              </w:rPr>
              <w:tab/>
            </w:r>
            <w:r w:rsidRPr="0027016C">
              <w:rPr>
                <w:rStyle w:val="Hyperlink"/>
              </w:rPr>
              <w:t>Operating System (RHEL/CentOS 64-bit) development environment</w:t>
            </w:r>
            <w:r>
              <w:rPr>
                <w:webHidden/>
              </w:rPr>
              <w:tab/>
            </w:r>
            <w:r>
              <w:rPr>
                <w:webHidden/>
              </w:rPr>
              <w:fldChar w:fldCharType="begin"/>
            </w:r>
            <w:r>
              <w:rPr>
                <w:webHidden/>
              </w:rPr>
              <w:instrText xml:space="preserve"> PAGEREF _Toc490231081 \h </w:instrText>
            </w:r>
            <w:r>
              <w:rPr>
                <w:webHidden/>
              </w:rPr>
            </w:r>
            <w:r>
              <w:rPr>
                <w:webHidden/>
              </w:rPr>
              <w:fldChar w:fldCharType="separate"/>
            </w:r>
            <w:r>
              <w:rPr>
                <w:webHidden/>
              </w:rPr>
              <w:t>2.1</w:t>
            </w:r>
            <w:r>
              <w:rPr>
                <w:webHidden/>
              </w:rPr>
              <w:fldChar w:fldCharType="end"/>
            </w:r>
          </w:hyperlink>
        </w:p>
        <w:p w14:paraId="047F9B13" w14:textId="77777777" w:rsidR="00160EC4" w:rsidRDefault="00160EC4">
          <w:pPr>
            <w:pStyle w:val="TOC3"/>
            <w:rPr>
              <w:rFonts w:asciiTheme="minorHAnsi" w:eastAsiaTheme="minorEastAsia" w:hAnsiTheme="minorHAnsi" w:cstheme="minorBidi"/>
              <w:sz w:val="24"/>
              <w:szCs w:val="24"/>
            </w:rPr>
          </w:pPr>
          <w:hyperlink w:anchor="_Toc490231082" w:history="1">
            <w:r w:rsidRPr="0027016C">
              <w:rPr>
                <w:rStyle w:val="Hyperlink"/>
                <w:rFonts w:cs="Arial"/>
              </w:rPr>
              <w:t>2.3.2</w:t>
            </w:r>
            <w:r>
              <w:rPr>
                <w:rFonts w:asciiTheme="minorHAnsi" w:eastAsiaTheme="minorEastAsia" w:hAnsiTheme="minorHAnsi" w:cstheme="minorBidi"/>
                <w:sz w:val="24"/>
                <w:szCs w:val="24"/>
              </w:rPr>
              <w:tab/>
            </w:r>
            <w:r w:rsidRPr="0027016C">
              <w:rPr>
                <w:rStyle w:val="Hyperlink"/>
              </w:rPr>
              <w:t>PCAP development and runtime libraries</w:t>
            </w:r>
            <w:r>
              <w:rPr>
                <w:webHidden/>
              </w:rPr>
              <w:tab/>
            </w:r>
            <w:r>
              <w:rPr>
                <w:webHidden/>
              </w:rPr>
              <w:fldChar w:fldCharType="begin"/>
            </w:r>
            <w:r>
              <w:rPr>
                <w:webHidden/>
              </w:rPr>
              <w:instrText xml:space="preserve"> PAGEREF _Toc490231082 \h </w:instrText>
            </w:r>
            <w:r>
              <w:rPr>
                <w:webHidden/>
              </w:rPr>
            </w:r>
            <w:r>
              <w:rPr>
                <w:webHidden/>
              </w:rPr>
              <w:fldChar w:fldCharType="separate"/>
            </w:r>
            <w:r>
              <w:rPr>
                <w:webHidden/>
              </w:rPr>
              <w:t>2.1</w:t>
            </w:r>
            <w:r>
              <w:rPr>
                <w:webHidden/>
              </w:rPr>
              <w:fldChar w:fldCharType="end"/>
            </w:r>
          </w:hyperlink>
        </w:p>
        <w:p w14:paraId="2E6CEA4A" w14:textId="77777777" w:rsidR="00160EC4" w:rsidRDefault="00160EC4">
          <w:pPr>
            <w:pStyle w:val="TOC3"/>
            <w:rPr>
              <w:rFonts w:asciiTheme="minorHAnsi" w:eastAsiaTheme="minorEastAsia" w:hAnsiTheme="minorHAnsi" w:cstheme="minorBidi"/>
              <w:sz w:val="24"/>
              <w:szCs w:val="24"/>
            </w:rPr>
          </w:pPr>
          <w:hyperlink w:anchor="_Toc490231083" w:history="1">
            <w:r w:rsidRPr="0027016C">
              <w:rPr>
                <w:rStyle w:val="Hyperlink"/>
                <w:rFonts w:cs="Arial"/>
              </w:rPr>
              <w:t>2.3.3</w:t>
            </w:r>
            <w:r>
              <w:rPr>
                <w:rFonts w:asciiTheme="minorHAnsi" w:eastAsiaTheme="minorEastAsia" w:hAnsiTheme="minorHAnsi" w:cstheme="minorBidi"/>
                <w:sz w:val="24"/>
                <w:szCs w:val="24"/>
              </w:rPr>
              <w:tab/>
            </w:r>
            <w:r w:rsidRPr="0027016C">
              <w:rPr>
                <w:rStyle w:val="Hyperlink"/>
              </w:rPr>
              <w:t>GNU C++11 or greater</w:t>
            </w:r>
            <w:r>
              <w:rPr>
                <w:webHidden/>
              </w:rPr>
              <w:tab/>
            </w:r>
            <w:r>
              <w:rPr>
                <w:webHidden/>
              </w:rPr>
              <w:fldChar w:fldCharType="begin"/>
            </w:r>
            <w:r>
              <w:rPr>
                <w:webHidden/>
              </w:rPr>
              <w:instrText xml:space="preserve"> PAGEREF _Toc490231083 \h </w:instrText>
            </w:r>
            <w:r>
              <w:rPr>
                <w:webHidden/>
              </w:rPr>
            </w:r>
            <w:r>
              <w:rPr>
                <w:webHidden/>
              </w:rPr>
              <w:fldChar w:fldCharType="separate"/>
            </w:r>
            <w:r>
              <w:rPr>
                <w:webHidden/>
              </w:rPr>
              <w:t>2.2</w:t>
            </w:r>
            <w:r>
              <w:rPr>
                <w:webHidden/>
              </w:rPr>
              <w:fldChar w:fldCharType="end"/>
            </w:r>
          </w:hyperlink>
        </w:p>
        <w:p w14:paraId="2364F02D" w14:textId="77777777" w:rsidR="00160EC4" w:rsidRDefault="00160EC4">
          <w:pPr>
            <w:pStyle w:val="TOC3"/>
            <w:rPr>
              <w:rFonts w:asciiTheme="minorHAnsi" w:eastAsiaTheme="minorEastAsia" w:hAnsiTheme="minorHAnsi" w:cstheme="minorBidi"/>
              <w:sz w:val="24"/>
              <w:szCs w:val="24"/>
            </w:rPr>
          </w:pPr>
          <w:hyperlink w:anchor="_Toc490231084" w:history="1">
            <w:r w:rsidRPr="0027016C">
              <w:rPr>
                <w:rStyle w:val="Hyperlink"/>
                <w:rFonts w:cs="Arial"/>
              </w:rPr>
              <w:t>2.3.4</w:t>
            </w:r>
            <w:r>
              <w:rPr>
                <w:rFonts w:asciiTheme="minorHAnsi" w:eastAsiaTheme="minorEastAsia" w:hAnsiTheme="minorHAnsi" w:cstheme="minorBidi"/>
                <w:sz w:val="24"/>
                <w:szCs w:val="24"/>
              </w:rPr>
              <w:tab/>
            </w:r>
            <w:r w:rsidRPr="0027016C">
              <w:rPr>
                <w:rStyle w:val="Hyperlink"/>
              </w:rPr>
              <w:t>Boost libraries</w:t>
            </w:r>
            <w:r>
              <w:rPr>
                <w:webHidden/>
              </w:rPr>
              <w:tab/>
            </w:r>
            <w:r>
              <w:rPr>
                <w:webHidden/>
              </w:rPr>
              <w:fldChar w:fldCharType="begin"/>
            </w:r>
            <w:r>
              <w:rPr>
                <w:webHidden/>
              </w:rPr>
              <w:instrText xml:space="preserve"> PAGEREF _Toc490231084 \h </w:instrText>
            </w:r>
            <w:r>
              <w:rPr>
                <w:webHidden/>
              </w:rPr>
            </w:r>
            <w:r>
              <w:rPr>
                <w:webHidden/>
              </w:rPr>
              <w:fldChar w:fldCharType="separate"/>
            </w:r>
            <w:r>
              <w:rPr>
                <w:webHidden/>
              </w:rPr>
              <w:t>2.2</w:t>
            </w:r>
            <w:r>
              <w:rPr>
                <w:webHidden/>
              </w:rPr>
              <w:fldChar w:fldCharType="end"/>
            </w:r>
          </w:hyperlink>
        </w:p>
        <w:p w14:paraId="725EB946" w14:textId="77777777" w:rsidR="00160EC4" w:rsidRDefault="00160EC4">
          <w:pPr>
            <w:pStyle w:val="TOC1"/>
            <w:rPr>
              <w:rFonts w:asciiTheme="minorHAnsi" w:eastAsiaTheme="minorEastAsia" w:hAnsiTheme="minorHAnsi" w:cstheme="minorBidi"/>
              <w:sz w:val="24"/>
              <w:szCs w:val="24"/>
            </w:rPr>
          </w:pPr>
          <w:hyperlink w:anchor="_Toc490231085" w:history="1">
            <w:r w:rsidRPr="0027016C">
              <w:rPr>
                <w:rStyle w:val="Hyperlink"/>
                <w:rFonts w:cs="Arial"/>
              </w:rPr>
              <w:t>3.0</w:t>
            </w:r>
            <w:r>
              <w:rPr>
                <w:rFonts w:asciiTheme="minorHAnsi" w:eastAsiaTheme="minorEastAsia" w:hAnsiTheme="minorHAnsi" w:cstheme="minorBidi"/>
                <w:sz w:val="24"/>
                <w:szCs w:val="24"/>
              </w:rPr>
              <w:tab/>
            </w:r>
            <w:r w:rsidRPr="0027016C">
              <w:rPr>
                <w:rStyle w:val="Hyperlink"/>
              </w:rPr>
              <w:t>Building FLOWER</w:t>
            </w:r>
            <w:r>
              <w:rPr>
                <w:webHidden/>
              </w:rPr>
              <w:tab/>
            </w:r>
            <w:r>
              <w:rPr>
                <w:webHidden/>
              </w:rPr>
              <w:fldChar w:fldCharType="begin"/>
            </w:r>
            <w:r>
              <w:rPr>
                <w:webHidden/>
              </w:rPr>
              <w:instrText xml:space="preserve"> PAGEREF _Toc490231085 \h </w:instrText>
            </w:r>
            <w:r>
              <w:rPr>
                <w:webHidden/>
              </w:rPr>
            </w:r>
            <w:r>
              <w:rPr>
                <w:webHidden/>
              </w:rPr>
              <w:fldChar w:fldCharType="separate"/>
            </w:r>
            <w:r>
              <w:rPr>
                <w:webHidden/>
              </w:rPr>
              <w:t>3.1</w:t>
            </w:r>
            <w:r>
              <w:rPr>
                <w:webHidden/>
              </w:rPr>
              <w:fldChar w:fldCharType="end"/>
            </w:r>
          </w:hyperlink>
        </w:p>
        <w:p w14:paraId="36F6A4D9" w14:textId="77777777" w:rsidR="00160EC4" w:rsidRDefault="00160EC4">
          <w:pPr>
            <w:pStyle w:val="TOC1"/>
            <w:rPr>
              <w:rFonts w:asciiTheme="minorHAnsi" w:eastAsiaTheme="minorEastAsia" w:hAnsiTheme="minorHAnsi" w:cstheme="minorBidi"/>
              <w:sz w:val="24"/>
              <w:szCs w:val="24"/>
            </w:rPr>
          </w:pPr>
          <w:hyperlink w:anchor="_Toc490231086" w:history="1">
            <w:r w:rsidRPr="0027016C">
              <w:rPr>
                <w:rStyle w:val="Hyperlink"/>
                <w:rFonts w:cs="Arial"/>
              </w:rPr>
              <w:t>4.0</w:t>
            </w:r>
            <w:r>
              <w:rPr>
                <w:rFonts w:asciiTheme="minorHAnsi" w:eastAsiaTheme="minorEastAsia" w:hAnsiTheme="minorHAnsi" w:cstheme="minorBidi"/>
                <w:sz w:val="24"/>
                <w:szCs w:val="24"/>
              </w:rPr>
              <w:tab/>
            </w:r>
            <w:r w:rsidRPr="0027016C">
              <w:rPr>
                <w:rStyle w:val="Hyperlink"/>
              </w:rPr>
              <w:t>Testing FLOWER</w:t>
            </w:r>
            <w:r>
              <w:rPr>
                <w:webHidden/>
              </w:rPr>
              <w:tab/>
            </w:r>
            <w:r>
              <w:rPr>
                <w:webHidden/>
              </w:rPr>
              <w:fldChar w:fldCharType="begin"/>
            </w:r>
            <w:r>
              <w:rPr>
                <w:webHidden/>
              </w:rPr>
              <w:instrText xml:space="preserve"> PAGEREF _Toc490231086 \h </w:instrText>
            </w:r>
            <w:r>
              <w:rPr>
                <w:webHidden/>
              </w:rPr>
            </w:r>
            <w:r>
              <w:rPr>
                <w:webHidden/>
              </w:rPr>
              <w:fldChar w:fldCharType="separate"/>
            </w:r>
            <w:r>
              <w:rPr>
                <w:webHidden/>
              </w:rPr>
              <w:t>4.1</w:t>
            </w:r>
            <w:r>
              <w:rPr>
                <w:webHidden/>
              </w:rPr>
              <w:fldChar w:fldCharType="end"/>
            </w:r>
          </w:hyperlink>
        </w:p>
        <w:p w14:paraId="2F1EDA65" w14:textId="77777777" w:rsidR="00160EC4" w:rsidRDefault="00160EC4">
          <w:pPr>
            <w:pStyle w:val="TOC1"/>
            <w:rPr>
              <w:rFonts w:asciiTheme="minorHAnsi" w:eastAsiaTheme="minorEastAsia" w:hAnsiTheme="minorHAnsi" w:cstheme="minorBidi"/>
              <w:sz w:val="24"/>
              <w:szCs w:val="24"/>
            </w:rPr>
          </w:pPr>
          <w:hyperlink w:anchor="_Toc490231087" w:history="1">
            <w:r w:rsidRPr="0027016C">
              <w:rPr>
                <w:rStyle w:val="Hyperlink"/>
                <w:rFonts w:cs="Arial"/>
              </w:rPr>
              <w:t>5.0</w:t>
            </w:r>
            <w:r>
              <w:rPr>
                <w:rFonts w:asciiTheme="minorHAnsi" w:eastAsiaTheme="minorEastAsia" w:hAnsiTheme="minorHAnsi" w:cstheme="minorBidi"/>
                <w:sz w:val="24"/>
                <w:szCs w:val="24"/>
              </w:rPr>
              <w:tab/>
            </w:r>
            <w:r w:rsidRPr="0027016C">
              <w:rPr>
                <w:rStyle w:val="Hyperlink"/>
              </w:rPr>
              <w:t>Building RPMS</w:t>
            </w:r>
            <w:r>
              <w:rPr>
                <w:webHidden/>
              </w:rPr>
              <w:tab/>
            </w:r>
            <w:r>
              <w:rPr>
                <w:webHidden/>
              </w:rPr>
              <w:fldChar w:fldCharType="begin"/>
            </w:r>
            <w:r>
              <w:rPr>
                <w:webHidden/>
              </w:rPr>
              <w:instrText xml:space="preserve"> PAGEREF _Toc490231087 \h </w:instrText>
            </w:r>
            <w:r>
              <w:rPr>
                <w:webHidden/>
              </w:rPr>
            </w:r>
            <w:r>
              <w:rPr>
                <w:webHidden/>
              </w:rPr>
              <w:fldChar w:fldCharType="separate"/>
            </w:r>
            <w:r>
              <w:rPr>
                <w:webHidden/>
              </w:rPr>
              <w:t>5.1</w:t>
            </w:r>
            <w:r>
              <w:rPr>
                <w:webHidden/>
              </w:rPr>
              <w:fldChar w:fldCharType="end"/>
            </w:r>
          </w:hyperlink>
        </w:p>
        <w:p w14:paraId="4DAD2C0F" w14:textId="77777777" w:rsidR="00160EC4" w:rsidRDefault="00160EC4">
          <w:pPr>
            <w:pStyle w:val="TOC3"/>
            <w:rPr>
              <w:rFonts w:asciiTheme="minorHAnsi" w:eastAsiaTheme="minorEastAsia" w:hAnsiTheme="minorHAnsi" w:cstheme="minorBidi"/>
              <w:sz w:val="24"/>
              <w:szCs w:val="24"/>
            </w:rPr>
          </w:pPr>
          <w:hyperlink w:anchor="_Toc490231088" w:history="1">
            <w:r w:rsidRPr="0027016C">
              <w:rPr>
                <w:rStyle w:val="Hyperlink"/>
                <w:rFonts w:cs="Arial"/>
              </w:rPr>
              <w:t>5.1.1</w:t>
            </w:r>
            <w:r>
              <w:rPr>
                <w:rFonts w:asciiTheme="minorHAnsi" w:eastAsiaTheme="minorEastAsia" w:hAnsiTheme="minorHAnsi" w:cstheme="minorBidi"/>
                <w:sz w:val="24"/>
                <w:szCs w:val="24"/>
              </w:rPr>
              <w:tab/>
            </w:r>
            <w:r w:rsidRPr="0027016C">
              <w:rPr>
                <w:rStyle w:val="Hyperlink"/>
              </w:rPr>
              <w:t>Build GCC RPM</w:t>
            </w:r>
            <w:r>
              <w:rPr>
                <w:webHidden/>
              </w:rPr>
              <w:tab/>
            </w:r>
            <w:r>
              <w:rPr>
                <w:webHidden/>
              </w:rPr>
              <w:fldChar w:fldCharType="begin"/>
            </w:r>
            <w:r>
              <w:rPr>
                <w:webHidden/>
              </w:rPr>
              <w:instrText xml:space="preserve"> PAGEREF _Toc490231088 \h </w:instrText>
            </w:r>
            <w:r>
              <w:rPr>
                <w:webHidden/>
              </w:rPr>
            </w:r>
            <w:r>
              <w:rPr>
                <w:webHidden/>
              </w:rPr>
              <w:fldChar w:fldCharType="separate"/>
            </w:r>
            <w:r>
              <w:rPr>
                <w:webHidden/>
              </w:rPr>
              <w:t>5.1</w:t>
            </w:r>
            <w:r>
              <w:rPr>
                <w:webHidden/>
              </w:rPr>
              <w:fldChar w:fldCharType="end"/>
            </w:r>
          </w:hyperlink>
        </w:p>
        <w:p w14:paraId="07800D5A" w14:textId="77777777" w:rsidR="00160EC4" w:rsidRDefault="00160EC4">
          <w:pPr>
            <w:pStyle w:val="TOC3"/>
            <w:rPr>
              <w:rFonts w:asciiTheme="minorHAnsi" w:eastAsiaTheme="minorEastAsia" w:hAnsiTheme="minorHAnsi" w:cstheme="minorBidi"/>
              <w:sz w:val="24"/>
              <w:szCs w:val="24"/>
            </w:rPr>
          </w:pPr>
          <w:hyperlink w:anchor="_Toc490231089" w:history="1">
            <w:r w:rsidRPr="0027016C">
              <w:rPr>
                <w:rStyle w:val="Hyperlink"/>
                <w:rFonts w:cs="Arial"/>
              </w:rPr>
              <w:t>5.1.2</w:t>
            </w:r>
            <w:r>
              <w:rPr>
                <w:rFonts w:asciiTheme="minorHAnsi" w:eastAsiaTheme="minorEastAsia" w:hAnsiTheme="minorHAnsi" w:cstheme="minorBidi"/>
                <w:sz w:val="24"/>
                <w:szCs w:val="24"/>
              </w:rPr>
              <w:tab/>
            </w:r>
            <w:r w:rsidRPr="0027016C">
              <w:rPr>
                <w:rStyle w:val="Hyperlink"/>
              </w:rPr>
              <w:t>Build Boost RPM</w:t>
            </w:r>
            <w:r>
              <w:rPr>
                <w:webHidden/>
              </w:rPr>
              <w:tab/>
            </w:r>
            <w:r>
              <w:rPr>
                <w:webHidden/>
              </w:rPr>
              <w:fldChar w:fldCharType="begin"/>
            </w:r>
            <w:r>
              <w:rPr>
                <w:webHidden/>
              </w:rPr>
              <w:instrText xml:space="preserve"> PAGEREF _Toc490231089 \h </w:instrText>
            </w:r>
            <w:r>
              <w:rPr>
                <w:webHidden/>
              </w:rPr>
            </w:r>
            <w:r>
              <w:rPr>
                <w:webHidden/>
              </w:rPr>
              <w:fldChar w:fldCharType="separate"/>
            </w:r>
            <w:r>
              <w:rPr>
                <w:webHidden/>
              </w:rPr>
              <w:t>5.1</w:t>
            </w:r>
            <w:r>
              <w:rPr>
                <w:webHidden/>
              </w:rPr>
              <w:fldChar w:fldCharType="end"/>
            </w:r>
          </w:hyperlink>
        </w:p>
        <w:p w14:paraId="568CD743" w14:textId="77777777" w:rsidR="00160EC4" w:rsidRDefault="00160EC4">
          <w:pPr>
            <w:pStyle w:val="TOC3"/>
            <w:rPr>
              <w:rFonts w:asciiTheme="minorHAnsi" w:eastAsiaTheme="minorEastAsia" w:hAnsiTheme="minorHAnsi" w:cstheme="minorBidi"/>
              <w:sz w:val="24"/>
              <w:szCs w:val="24"/>
            </w:rPr>
          </w:pPr>
          <w:hyperlink w:anchor="_Toc490231090" w:history="1">
            <w:r w:rsidRPr="0027016C">
              <w:rPr>
                <w:rStyle w:val="Hyperlink"/>
                <w:rFonts w:cs="Arial"/>
              </w:rPr>
              <w:t>5.1.3</w:t>
            </w:r>
            <w:r>
              <w:rPr>
                <w:rFonts w:asciiTheme="minorHAnsi" w:eastAsiaTheme="minorEastAsia" w:hAnsiTheme="minorHAnsi" w:cstheme="minorBidi"/>
                <w:sz w:val="24"/>
                <w:szCs w:val="24"/>
              </w:rPr>
              <w:tab/>
            </w:r>
            <w:r w:rsidRPr="0027016C">
              <w:rPr>
                <w:rStyle w:val="Hyperlink"/>
              </w:rPr>
              <w:t>Build FLOWER RPM</w:t>
            </w:r>
            <w:r>
              <w:rPr>
                <w:webHidden/>
              </w:rPr>
              <w:tab/>
            </w:r>
            <w:r>
              <w:rPr>
                <w:webHidden/>
              </w:rPr>
              <w:fldChar w:fldCharType="begin"/>
            </w:r>
            <w:r>
              <w:rPr>
                <w:webHidden/>
              </w:rPr>
              <w:instrText xml:space="preserve"> PAGEREF _Toc490231090 \h </w:instrText>
            </w:r>
            <w:r>
              <w:rPr>
                <w:webHidden/>
              </w:rPr>
            </w:r>
            <w:r>
              <w:rPr>
                <w:webHidden/>
              </w:rPr>
              <w:fldChar w:fldCharType="separate"/>
            </w:r>
            <w:r>
              <w:rPr>
                <w:webHidden/>
              </w:rPr>
              <w:t>5.2</w:t>
            </w:r>
            <w:r>
              <w:rPr>
                <w:webHidden/>
              </w:rPr>
              <w:fldChar w:fldCharType="end"/>
            </w:r>
          </w:hyperlink>
        </w:p>
        <w:p w14:paraId="742B0D90" w14:textId="77777777" w:rsidR="00160EC4" w:rsidRDefault="00160EC4">
          <w:pPr>
            <w:pStyle w:val="TOC1"/>
            <w:rPr>
              <w:rFonts w:asciiTheme="minorHAnsi" w:eastAsiaTheme="minorEastAsia" w:hAnsiTheme="minorHAnsi" w:cstheme="minorBidi"/>
              <w:sz w:val="24"/>
              <w:szCs w:val="24"/>
            </w:rPr>
          </w:pPr>
          <w:hyperlink w:anchor="_Toc490231091" w:history="1">
            <w:r w:rsidRPr="0027016C">
              <w:rPr>
                <w:rStyle w:val="Hyperlink"/>
                <w:rFonts w:cs="Arial"/>
              </w:rPr>
              <w:t>6.0</w:t>
            </w:r>
            <w:r>
              <w:rPr>
                <w:rFonts w:asciiTheme="minorHAnsi" w:eastAsiaTheme="minorEastAsia" w:hAnsiTheme="minorHAnsi" w:cstheme="minorBidi"/>
                <w:sz w:val="24"/>
                <w:szCs w:val="24"/>
              </w:rPr>
              <w:tab/>
            </w:r>
            <w:r w:rsidRPr="0027016C">
              <w:rPr>
                <w:rStyle w:val="Hyperlink"/>
              </w:rPr>
              <w:t>Installing RPMs</w:t>
            </w:r>
            <w:r>
              <w:rPr>
                <w:webHidden/>
              </w:rPr>
              <w:tab/>
            </w:r>
            <w:r>
              <w:rPr>
                <w:webHidden/>
              </w:rPr>
              <w:fldChar w:fldCharType="begin"/>
            </w:r>
            <w:r>
              <w:rPr>
                <w:webHidden/>
              </w:rPr>
              <w:instrText xml:space="preserve"> PAGEREF _Toc490231091 \h </w:instrText>
            </w:r>
            <w:r>
              <w:rPr>
                <w:webHidden/>
              </w:rPr>
            </w:r>
            <w:r>
              <w:rPr>
                <w:webHidden/>
              </w:rPr>
              <w:fldChar w:fldCharType="separate"/>
            </w:r>
            <w:r>
              <w:rPr>
                <w:webHidden/>
              </w:rPr>
              <w:t>6.3</w:t>
            </w:r>
            <w:r>
              <w:rPr>
                <w:webHidden/>
              </w:rPr>
              <w:fldChar w:fldCharType="end"/>
            </w:r>
          </w:hyperlink>
        </w:p>
        <w:p w14:paraId="32B4408E" w14:textId="77777777" w:rsidR="00160EC4" w:rsidRDefault="00160EC4">
          <w:pPr>
            <w:pStyle w:val="TOC9"/>
            <w:rPr>
              <w:rFonts w:asciiTheme="minorHAnsi" w:eastAsiaTheme="minorEastAsia" w:hAnsiTheme="minorHAnsi" w:cstheme="minorBidi"/>
              <w:sz w:val="24"/>
              <w:szCs w:val="24"/>
            </w:rPr>
          </w:pPr>
          <w:hyperlink w:anchor="_Toc490231092" w:history="1">
            <w:r w:rsidRPr="0027016C">
              <w:rPr>
                <w:rStyle w:val="Hyperlink"/>
                <w:rFonts w:cs="Arial"/>
              </w:rPr>
              <w:t>Appendix A</w:t>
            </w:r>
            <w:r w:rsidRPr="0027016C">
              <w:rPr>
                <w:rStyle w:val="Hyperlink"/>
              </w:rPr>
              <w:t xml:space="preserve"> GCC Build Script</w:t>
            </w:r>
            <w:r>
              <w:rPr>
                <w:webHidden/>
              </w:rPr>
              <w:tab/>
            </w:r>
            <w:r>
              <w:rPr>
                <w:webHidden/>
              </w:rPr>
              <w:fldChar w:fldCharType="begin"/>
            </w:r>
            <w:r>
              <w:rPr>
                <w:webHidden/>
              </w:rPr>
              <w:instrText xml:space="preserve"> PAGEREF _Toc490231092 \h </w:instrText>
            </w:r>
            <w:r>
              <w:rPr>
                <w:webHidden/>
              </w:rPr>
            </w:r>
            <w:r>
              <w:rPr>
                <w:webHidden/>
              </w:rPr>
              <w:fldChar w:fldCharType="separate"/>
            </w:r>
            <w:r>
              <w:rPr>
                <w:webHidden/>
              </w:rPr>
              <w:t>A.1</w:t>
            </w:r>
            <w:r>
              <w:rPr>
                <w:webHidden/>
              </w:rPr>
              <w:fldChar w:fldCharType="end"/>
            </w:r>
          </w:hyperlink>
        </w:p>
        <w:p w14:paraId="481D4926" w14:textId="77777777" w:rsidR="00160EC4" w:rsidRDefault="00160EC4">
          <w:pPr>
            <w:pStyle w:val="TOC9"/>
            <w:rPr>
              <w:rFonts w:asciiTheme="minorHAnsi" w:eastAsiaTheme="minorEastAsia" w:hAnsiTheme="minorHAnsi" w:cstheme="minorBidi"/>
              <w:sz w:val="24"/>
              <w:szCs w:val="24"/>
            </w:rPr>
          </w:pPr>
          <w:hyperlink w:anchor="_Toc490231093" w:history="1">
            <w:r w:rsidRPr="0027016C">
              <w:rPr>
                <w:rStyle w:val="Hyperlink"/>
                <w:rFonts w:cs="Arial"/>
              </w:rPr>
              <w:t>Appendix B</w:t>
            </w:r>
            <w:r w:rsidRPr="0027016C">
              <w:rPr>
                <w:rStyle w:val="Hyperlink"/>
              </w:rPr>
              <w:t xml:space="preserve"> Boost Build</w:t>
            </w:r>
            <w:r>
              <w:rPr>
                <w:webHidden/>
              </w:rPr>
              <w:tab/>
            </w:r>
            <w:r>
              <w:rPr>
                <w:webHidden/>
              </w:rPr>
              <w:fldChar w:fldCharType="begin"/>
            </w:r>
            <w:r>
              <w:rPr>
                <w:webHidden/>
              </w:rPr>
              <w:instrText xml:space="preserve"> PAGEREF _Toc490231093 \h </w:instrText>
            </w:r>
            <w:r>
              <w:rPr>
                <w:webHidden/>
              </w:rPr>
            </w:r>
            <w:r>
              <w:rPr>
                <w:webHidden/>
              </w:rPr>
              <w:fldChar w:fldCharType="separate"/>
            </w:r>
            <w:r>
              <w:rPr>
                <w:webHidden/>
              </w:rPr>
              <w:t>B.1</w:t>
            </w:r>
            <w:r>
              <w:rPr>
                <w:webHidden/>
              </w:rPr>
              <w:fldChar w:fldCharType="end"/>
            </w:r>
          </w:hyperlink>
        </w:p>
        <w:p w14:paraId="268C0E2C" w14:textId="77777777" w:rsidR="000E2E38" w:rsidRDefault="00FC19A7">
          <w:r>
            <w:rPr>
              <w:noProof/>
            </w:rPr>
            <w:fldChar w:fldCharType="end"/>
          </w:r>
        </w:p>
      </w:sdtContent>
    </w:sdt>
    <w:p w14:paraId="66087FE1" w14:textId="77777777" w:rsidR="00E12AF4" w:rsidRDefault="00E12AF4" w:rsidP="00E12AF4">
      <w:pPr>
        <w:pStyle w:val="TOC1"/>
      </w:pPr>
    </w:p>
    <w:p w14:paraId="6F1EC908" w14:textId="77777777" w:rsidR="00172322" w:rsidRDefault="00172322" w:rsidP="00F81DF5">
      <w:pPr>
        <w:pStyle w:val="BodyText"/>
      </w:pPr>
    </w:p>
    <w:p w14:paraId="0B132023" w14:textId="77777777" w:rsidR="00172322" w:rsidRDefault="00172322" w:rsidP="00F81DF5">
      <w:pPr>
        <w:pStyle w:val="BodyText"/>
      </w:pPr>
    </w:p>
    <w:p w14:paraId="77C4854D"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93AC9B7" w14:textId="77777777" w:rsidR="00E12AF4" w:rsidRDefault="00552227" w:rsidP="0048274B">
      <w:pPr>
        <w:pStyle w:val="Heading1"/>
      </w:pPr>
      <w:bookmarkStart w:id="4" w:name="_Toc490231076"/>
      <w:r>
        <w:lastRenderedPageBreak/>
        <w:t>Introduction</w:t>
      </w:r>
      <w:bookmarkEnd w:id="4"/>
    </w:p>
    <w:p w14:paraId="6F595D4D" w14:textId="77777777" w:rsidR="00BD3C16" w:rsidRDefault="00BD3C16" w:rsidP="002F0475">
      <w:pPr>
        <w:pStyle w:val="BodyText"/>
      </w:pPr>
      <w:r w:rsidRPr="002F0475">
        <w:t>The</w:t>
      </w:r>
      <w:r>
        <w:t xml:space="preserve"> FLOWER (FLOW </w:t>
      </w:r>
      <w:proofErr w:type="spellStart"/>
      <w:r>
        <w:t>analyzER</w:t>
      </w:r>
      <w:proofErr w:type="spellEnd"/>
      <w:r>
        <w:t>) software was developed at PNNL and is intended for deployment on application sensors.</w:t>
      </w:r>
    </w:p>
    <w:p w14:paraId="525D3B6C" w14:textId="77777777" w:rsidR="00BD3C16" w:rsidRDefault="00BD3C16" w:rsidP="002F0475">
      <w:pPr>
        <w:pStyle w:val="BodyText"/>
      </w:pPr>
      <w:r>
        <w:t>This guide is intended to assist an experienced developer to build and install the FLOWER software to deploy on a FLOWER appliance sensor. The instructions are written in a format that assumes a basic knowledge of Linux and C/C++ development. Short instructions are provided for each step along with command line or script references to complete the build. If you have any questions about the build, please contact FLOWER support at flower-support@pnnl.gov.</w:t>
      </w:r>
    </w:p>
    <w:p w14:paraId="5DBD802A" w14:textId="77777777" w:rsidR="00BD3C16" w:rsidRDefault="00BD3C16" w:rsidP="002F0475">
      <w:pPr>
        <w:pStyle w:val="BodyText"/>
      </w:pPr>
      <w:r>
        <w:t xml:space="preserve">The FLOWER application is designed to start at boot time as a daemon process to summarize network flows. </w:t>
      </w:r>
    </w:p>
    <w:p w14:paraId="49EAB49B" w14:textId="77777777" w:rsidR="00BD3C16" w:rsidRDefault="00BD3C16" w:rsidP="002F0475">
      <w:pPr>
        <w:pStyle w:val="BodyText"/>
      </w:pPr>
      <w:r>
        <w:t>FLOWER can also be used to read packets from a network interface or from packet capture (</w:t>
      </w:r>
      <w:proofErr w:type="spellStart"/>
      <w:r w:rsidRPr="00BD3C16">
        <w:rPr>
          <w:color w:val="0000FF"/>
        </w:rPr>
        <w:t>pcap</w:t>
      </w:r>
      <w:proofErr w:type="spellEnd"/>
      <w:r>
        <w:t xml:space="preserve">) files that can be processed with the </w:t>
      </w:r>
      <w:proofErr w:type="spellStart"/>
      <w:r w:rsidRPr="00BD3C16">
        <w:rPr>
          <w:color w:val="0000FF"/>
        </w:rPr>
        <w:t>libpcap</w:t>
      </w:r>
      <w:proofErr w:type="spellEnd"/>
      <w:r>
        <w:t xml:space="preserve"> system library. See the </w:t>
      </w:r>
      <w:proofErr w:type="spellStart"/>
      <w:r>
        <w:t>FLOWER_Ops_Guide</w:t>
      </w:r>
      <w:proofErr w:type="spellEnd"/>
      <w:r>
        <w:t xml:space="preserve"> document for more detailed information.</w:t>
      </w:r>
    </w:p>
    <w:p w14:paraId="4C1F86FC" w14:textId="77777777" w:rsidR="002F0475" w:rsidRDefault="002F0475" w:rsidP="00BD3C16">
      <w:pPr>
        <w:pStyle w:val="BodyText"/>
      </w:pPr>
    </w:p>
    <w:p w14:paraId="708A41DE" w14:textId="77777777" w:rsidR="00172322" w:rsidRDefault="00172322" w:rsidP="00BD3C16">
      <w:pPr>
        <w:pStyle w:val="BodyText"/>
      </w:pPr>
    </w:p>
    <w:p w14:paraId="030DD711"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45004C91" w14:textId="77777777" w:rsidR="002F0475" w:rsidRDefault="002F0475" w:rsidP="002F0475">
      <w:pPr>
        <w:pStyle w:val="Heading1"/>
      </w:pPr>
      <w:bookmarkStart w:id="5" w:name="_Toc490231077"/>
      <w:r>
        <w:lastRenderedPageBreak/>
        <w:t>Requirements</w:t>
      </w:r>
      <w:bookmarkEnd w:id="5"/>
    </w:p>
    <w:p w14:paraId="378622A8" w14:textId="77777777" w:rsidR="006A3EB7" w:rsidRDefault="006A3EB7" w:rsidP="006A3EB7">
      <w:pPr>
        <w:pStyle w:val="Heading2"/>
      </w:pPr>
      <w:bookmarkStart w:id="6" w:name="_Toc490231078"/>
      <w:r>
        <w:t>Hardware</w:t>
      </w:r>
      <w:bookmarkEnd w:id="6"/>
    </w:p>
    <w:p w14:paraId="2FEC588E" w14:textId="77777777" w:rsidR="006A3EB7" w:rsidRDefault="006A3EB7" w:rsidP="006A3EB7">
      <w:pPr>
        <w:pStyle w:val="BodyText"/>
      </w:pPr>
      <w:r>
        <w:t>The FLOWER application requires a 64-bit Intel based system with dual quad-core processors with a minimum of 4 GB of memory and 20 GB of disk.</w:t>
      </w:r>
    </w:p>
    <w:p w14:paraId="190E0B0B" w14:textId="77777777" w:rsidR="006A3EB7" w:rsidRDefault="006A3EB7" w:rsidP="006A3EB7">
      <w:pPr>
        <w:pStyle w:val="BodyText"/>
      </w:pPr>
      <w:r>
        <w:t>The system requires a 1 Gigabit CAT5 or better Ethernet interface. For testing, it is recommended to have an additional 1 Gigabit CAT 5 or better Ethernet interface that is connected to a dedicated hub or switch. The hub/switch is needed to give the Ethernet interface an active link that can be used in isolation for testing. FLOWER has been tested and verified on an Intel XL710 40 Gigabit QSFP+ interface without any problems.</w:t>
      </w:r>
    </w:p>
    <w:p w14:paraId="4ACA551A" w14:textId="77777777" w:rsidR="006A3EB7" w:rsidRDefault="006A3EB7" w:rsidP="006A3EB7">
      <w:pPr>
        <w:pStyle w:val="Heading2"/>
      </w:pPr>
      <w:bookmarkStart w:id="7" w:name="_Toc490231079"/>
      <w:r>
        <w:t>Operating System</w:t>
      </w:r>
      <w:bookmarkEnd w:id="7"/>
    </w:p>
    <w:p w14:paraId="4F2F9173" w14:textId="77777777" w:rsidR="006A3EB7" w:rsidRDefault="006A3EB7" w:rsidP="006A3EB7">
      <w:pPr>
        <w:pStyle w:val="BodyText"/>
      </w:pPr>
      <w:r>
        <w:t xml:space="preserve">The FLOWER application can be built and installed on Red Hat Enterprise Linux or CentOS 5.2 or newer. </w:t>
      </w:r>
    </w:p>
    <w:p w14:paraId="6EEBBBCC" w14:textId="77777777" w:rsidR="006A3EB7" w:rsidRDefault="006A3EB7" w:rsidP="006A3EB7">
      <w:pPr>
        <w:pStyle w:val="ListBullet"/>
      </w:pPr>
      <w:r>
        <w:t xml:space="preserve">It is recommended that you build and install on RHEL/CentOS 7.x. </w:t>
      </w:r>
    </w:p>
    <w:p w14:paraId="649064D6" w14:textId="77777777" w:rsidR="006A3EB7" w:rsidRDefault="006A3EB7" w:rsidP="006A3EB7">
      <w:pPr>
        <w:pStyle w:val="BodyText"/>
      </w:pPr>
      <w:r>
        <w:t>The Operating System can be installed to run as 32-bit only, 32-bit/64-bit mixed, or 64-bit only mode. You must build on a system that runs the same mode as the system you will be running the application on.</w:t>
      </w:r>
    </w:p>
    <w:p w14:paraId="12795CF5" w14:textId="77777777" w:rsidR="006A3EB7" w:rsidRDefault="006A3EB7" w:rsidP="006A3EB7">
      <w:pPr>
        <w:pStyle w:val="ListBullet"/>
      </w:pPr>
      <w:r>
        <w:t xml:space="preserve">It is recommended that you build only 64-bit mode. The previous </w:t>
      </w:r>
      <w:proofErr w:type="spellStart"/>
      <w:r>
        <w:t>modes</w:t>
      </w:r>
      <w:proofErr w:type="spellEnd"/>
      <w:r>
        <w:t xml:space="preserve"> are for legacy systems only.</w:t>
      </w:r>
    </w:p>
    <w:p w14:paraId="54EFD61B" w14:textId="77777777" w:rsidR="006A3EB7" w:rsidRDefault="006A3EB7" w:rsidP="006A3EB7">
      <w:pPr>
        <w:pStyle w:val="Heading2"/>
      </w:pPr>
      <w:bookmarkStart w:id="8" w:name="_Toc490231080"/>
      <w:r>
        <w:t>Developer Environment</w:t>
      </w:r>
      <w:bookmarkEnd w:id="8"/>
    </w:p>
    <w:p w14:paraId="0FF59F01" w14:textId="77777777" w:rsidR="006A3EB7" w:rsidRDefault="006A3EB7" w:rsidP="006A3EB7">
      <w:pPr>
        <w:pStyle w:val="BodyText"/>
      </w:pPr>
      <w:r>
        <w:t>The FLOWER application requires a Linux development environment, a C++ compiler and Boost libraries. It is required to use at least the versions listed below or better.</w:t>
      </w:r>
    </w:p>
    <w:p w14:paraId="5CE1B0FE" w14:textId="77777777" w:rsidR="006A3EB7" w:rsidRDefault="006A3EB7" w:rsidP="000A465D">
      <w:pPr>
        <w:pStyle w:val="Heading3"/>
      </w:pPr>
      <w:bookmarkStart w:id="9" w:name="_Toc490231081"/>
      <w:r>
        <w:t>Operating System (RHEL/CentOS 64-bit) development environment</w:t>
      </w:r>
      <w:bookmarkEnd w:id="9"/>
    </w:p>
    <w:p w14:paraId="594FF2FD" w14:textId="77777777" w:rsidR="006A3EB7" w:rsidRDefault="006A3EB7" w:rsidP="006A3EB7">
      <w:pPr>
        <w:pStyle w:val="BodyText"/>
      </w:pPr>
      <w:r>
        <w:t>To ensure that you have all the necessary development tools, install the standard development environment using the following command:</w:t>
      </w:r>
    </w:p>
    <w:p w14:paraId="6B29B145" w14:textId="77777777" w:rsidR="006A3EB7" w:rsidRPr="000A465D" w:rsidRDefault="006A3EB7" w:rsidP="00FB2818">
      <w:pPr>
        <w:pStyle w:val="CommandLine"/>
      </w:pPr>
      <w:r w:rsidRPr="000A465D">
        <w:t xml:space="preserve"># yum </w:t>
      </w:r>
      <w:proofErr w:type="spellStart"/>
      <w:r w:rsidRPr="000A465D">
        <w:t>groupinstall</w:t>
      </w:r>
      <w:proofErr w:type="spellEnd"/>
      <w:r w:rsidRPr="000A465D">
        <w:t xml:space="preserve"> </w:t>
      </w:r>
      <w:r w:rsidR="0013753D">
        <w:t>"</w:t>
      </w:r>
      <w:r w:rsidRPr="000A465D">
        <w:t>Development Tools</w:t>
      </w:r>
      <w:r w:rsidR="0013753D">
        <w:t>"</w:t>
      </w:r>
    </w:p>
    <w:p w14:paraId="39828A58" w14:textId="77777777" w:rsidR="006A3EB7" w:rsidRDefault="006A3EB7" w:rsidP="000A465D">
      <w:pPr>
        <w:pStyle w:val="Heading3"/>
      </w:pPr>
      <w:bookmarkStart w:id="10" w:name="_Toc490231082"/>
      <w:r>
        <w:t>PCAP development and runtime libraries</w:t>
      </w:r>
      <w:bookmarkEnd w:id="10"/>
    </w:p>
    <w:p w14:paraId="6002298F" w14:textId="77777777" w:rsidR="006A3EB7" w:rsidRDefault="006A3EB7" w:rsidP="006A3EB7">
      <w:pPr>
        <w:pStyle w:val="BodyText"/>
      </w:pPr>
      <w:r>
        <w:t>The PCAP development and runtime libraries are required to build FLOWER. To install them on an RHEL/CentOS system, run the following commands:</w:t>
      </w:r>
    </w:p>
    <w:p w14:paraId="4E0139C0" w14:textId="77777777" w:rsidR="006A3EB7" w:rsidRPr="000A465D" w:rsidRDefault="006A3EB7" w:rsidP="00FB2818">
      <w:pPr>
        <w:pStyle w:val="CommandLine"/>
      </w:pPr>
      <w:r w:rsidRPr="000A465D">
        <w:t xml:space="preserve"># yum install –y </w:t>
      </w:r>
      <w:proofErr w:type="spellStart"/>
      <w:r w:rsidRPr="000A465D">
        <w:t>libpcap-devel</w:t>
      </w:r>
      <w:proofErr w:type="spellEnd"/>
      <w:r w:rsidRPr="000A465D">
        <w:t xml:space="preserve"> </w:t>
      </w:r>
      <w:proofErr w:type="spellStart"/>
      <w:r w:rsidRPr="000A465D">
        <w:t>libpcap</w:t>
      </w:r>
      <w:proofErr w:type="spellEnd"/>
    </w:p>
    <w:p w14:paraId="20115CAF" w14:textId="77777777" w:rsidR="006A3EB7" w:rsidRDefault="006A3EB7" w:rsidP="006A3EB7">
      <w:pPr>
        <w:pStyle w:val="BodyText"/>
      </w:pPr>
      <w:r>
        <w:t> </w:t>
      </w:r>
    </w:p>
    <w:p w14:paraId="551D688F" w14:textId="77777777" w:rsidR="006A3EB7" w:rsidRDefault="006A3EB7" w:rsidP="000A465D">
      <w:pPr>
        <w:pStyle w:val="Heading3"/>
      </w:pPr>
      <w:bookmarkStart w:id="11" w:name="_GNU_C++11_or"/>
      <w:bookmarkStart w:id="12" w:name="_GNU_C++11_or_1"/>
      <w:bookmarkStart w:id="13" w:name="_Toc490231083"/>
      <w:bookmarkEnd w:id="11"/>
      <w:bookmarkEnd w:id="12"/>
      <w:r>
        <w:lastRenderedPageBreak/>
        <w:t>GNU C++11 or greater</w:t>
      </w:r>
      <w:bookmarkEnd w:id="13"/>
    </w:p>
    <w:p w14:paraId="64411E9F" w14:textId="77777777" w:rsidR="006A3EB7" w:rsidRDefault="00C33C10" w:rsidP="006A3EB7">
      <w:pPr>
        <w:pStyle w:val="BodyText"/>
      </w:pPr>
      <w:hyperlink w:anchor="AppendixA" w:history="1">
        <w:r w:rsidR="006A3EB7" w:rsidRPr="00D24895">
          <w:rPr>
            <w:rStyle w:val="Hyperlink"/>
          </w:rPr>
          <w:t>Appendix A</w:t>
        </w:r>
      </w:hyperlink>
      <w:r w:rsidR="006A3EB7">
        <w:t xml:space="preserve"> contains a script to download and build GCC. It should work in most environments to simply copy, paste</w:t>
      </w:r>
      <w:r w:rsidR="00D24895">
        <w:t>,</w:t>
      </w:r>
      <w:r w:rsidR="006A3EB7">
        <w:t xml:space="preserve"> and run.</w:t>
      </w:r>
    </w:p>
    <w:p w14:paraId="3140B073" w14:textId="77777777" w:rsidR="006A3EB7" w:rsidRDefault="006A3EB7" w:rsidP="006A3EB7">
      <w:pPr>
        <w:pStyle w:val="BodyText"/>
      </w:pPr>
      <w:r>
        <w:t xml:space="preserve">Download GNU C and C++ version 5.3 from </w:t>
      </w:r>
      <w:hyperlink r:id="rId29" w:history="1">
        <w:r w:rsidRPr="00DC2FDF">
          <w:rPr>
            <w:rStyle w:val="Hyperlink"/>
          </w:rPr>
          <w:t>https://gcc.gnu.org/releases.html</w:t>
        </w:r>
      </w:hyperlink>
      <w:r>
        <w:t xml:space="preserve">. </w:t>
      </w:r>
    </w:p>
    <w:p w14:paraId="19BDFAD4" w14:textId="77777777" w:rsidR="006A3EB7" w:rsidRDefault="006A3EB7" w:rsidP="006A3EB7">
      <w:pPr>
        <w:pStyle w:val="BodyText"/>
      </w:pPr>
      <w:r w:rsidRPr="00922A7F">
        <w:rPr>
          <w:b/>
        </w:rPr>
        <w:t>NOTE</w:t>
      </w:r>
      <w:r>
        <w:t>: While newer versions are available, FLOWER has been tested extensively with version 5.3, so this is the recommended version.</w:t>
      </w:r>
    </w:p>
    <w:p w14:paraId="284C62B2" w14:textId="77777777" w:rsidR="006A3EB7" w:rsidRDefault="006A3EB7" w:rsidP="006A3EB7">
      <w:pPr>
        <w:pStyle w:val="BodyText"/>
      </w:pPr>
      <w:r w:rsidRPr="00922A7F">
        <w:rPr>
          <w:b/>
        </w:rPr>
        <w:t>NOTE</w:t>
      </w:r>
      <w:r>
        <w:t>: Do not use the default compiler with RHEL/CentOS as a more recent build is required for FLOWER to properly build.</w:t>
      </w:r>
    </w:p>
    <w:p w14:paraId="15730BAD" w14:textId="77777777" w:rsidR="006A3EB7" w:rsidRDefault="006A3EB7" w:rsidP="006A3EB7">
      <w:pPr>
        <w:pStyle w:val="BodyText"/>
      </w:pPr>
      <w:r>
        <w:t>Set the build parameters to include:</w:t>
      </w:r>
    </w:p>
    <w:p w14:paraId="7993AA7C" w14:textId="77777777" w:rsidR="006A3EB7" w:rsidRPr="00922A7F" w:rsidRDefault="006A3EB7" w:rsidP="00DC2FDF">
      <w:pPr>
        <w:pStyle w:val="CommandLine"/>
      </w:pPr>
      <w:r>
        <w:tab/>
      </w:r>
      <w:r w:rsidRPr="00922A7F">
        <w:t>--enable-shared</w:t>
      </w:r>
    </w:p>
    <w:p w14:paraId="3100518E" w14:textId="77777777" w:rsidR="006A3EB7" w:rsidRPr="00922A7F" w:rsidRDefault="006A3EB7" w:rsidP="00DC2FDF">
      <w:pPr>
        <w:pStyle w:val="CommandLine"/>
      </w:pPr>
      <w:r w:rsidRPr="00922A7F">
        <w:tab/>
        <w:t>--enable-threads=posix</w:t>
      </w:r>
    </w:p>
    <w:p w14:paraId="74458DD3" w14:textId="77777777" w:rsidR="006A3EB7" w:rsidRPr="00922A7F" w:rsidRDefault="006A3EB7" w:rsidP="00DC2FDF">
      <w:pPr>
        <w:pStyle w:val="CommandLine"/>
      </w:pPr>
      <w:r w:rsidRPr="00922A7F">
        <w:tab/>
        <w:t>--enable-clocale=gnu</w:t>
      </w:r>
    </w:p>
    <w:p w14:paraId="2B5EBE4E" w14:textId="77777777" w:rsidR="006A3EB7" w:rsidRPr="00922A7F" w:rsidRDefault="006A3EB7" w:rsidP="00DC2FDF">
      <w:pPr>
        <w:pStyle w:val="CommandLine"/>
      </w:pPr>
      <w:r w:rsidRPr="00922A7F">
        <w:tab/>
        <w:t>--disable-bootstrap</w:t>
      </w:r>
    </w:p>
    <w:p w14:paraId="6CB78A7A" w14:textId="77777777" w:rsidR="006A3EB7" w:rsidRPr="00922A7F" w:rsidRDefault="006A3EB7" w:rsidP="00DC2FDF">
      <w:pPr>
        <w:pStyle w:val="CommandLine"/>
      </w:pPr>
      <w:r w:rsidRPr="00922A7F">
        <w:t xml:space="preserve"> </w:t>
      </w:r>
      <w:r w:rsidRPr="00922A7F">
        <w:tab/>
        <w:t>--disable-multilib</w:t>
      </w:r>
    </w:p>
    <w:p w14:paraId="584869D9" w14:textId="77777777" w:rsidR="006A3EB7" w:rsidRDefault="006A3EB7" w:rsidP="006A3EB7">
      <w:pPr>
        <w:pStyle w:val="BodyText"/>
      </w:pPr>
      <w:r>
        <w:t xml:space="preserve">Build the GNU GCC compiler tools and install them in </w:t>
      </w:r>
      <w:r w:rsidRPr="00DC2FDF">
        <w:rPr>
          <w:rStyle w:val="Code"/>
        </w:rPr>
        <w:t>/usr/local/gcc</w:t>
      </w:r>
      <w:r>
        <w:t xml:space="preserve">. </w:t>
      </w:r>
    </w:p>
    <w:p w14:paraId="6D1189AA" w14:textId="77777777" w:rsidR="006A3EB7" w:rsidRDefault="006A3EB7" w:rsidP="006A3EB7">
      <w:pPr>
        <w:pStyle w:val="BodyText"/>
      </w:pPr>
      <w:r>
        <w:t>Build both the C and C++ executables and libraries.</w:t>
      </w:r>
    </w:p>
    <w:p w14:paraId="54DB24CF" w14:textId="77777777" w:rsidR="006A3EB7" w:rsidRDefault="006A3EB7" w:rsidP="003540C4">
      <w:pPr>
        <w:pStyle w:val="Heading3"/>
      </w:pPr>
      <w:bookmarkStart w:id="14" w:name="_Boost_libraries"/>
      <w:bookmarkStart w:id="15" w:name="_Toc490231084"/>
      <w:bookmarkEnd w:id="14"/>
      <w:r>
        <w:t>Boost libraries</w:t>
      </w:r>
      <w:bookmarkEnd w:id="15"/>
    </w:p>
    <w:p w14:paraId="76200252" w14:textId="77777777" w:rsidR="006A3EB7" w:rsidRDefault="00710A79" w:rsidP="006A3EB7">
      <w:pPr>
        <w:pStyle w:val="BodyText"/>
      </w:pPr>
      <w:hyperlink w:anchor="AppendixB" w:history="1">
        <w:r w:rsidR="006A3EB7" w:rsidRPr="00710A79">
          <w:rPr>
            <w:rStyle w:val="Hyperlink"/>
          </w:rPr>
          <w:t>Appe</w:t>
        </w:r>
        <w:r w:rsidR="006A3EB7" w:rsidRPr="00710A79">
          <w:rPr>
            <w:rStyle w:val="Hyperlink"/>
          </w:rPr>
          <w:t>n</w:t>
        </w:r>
        <w:r w:rsidR="006A3EB7" w:rsidRPr="00710A79">
          <w:rPr>
            <w:rStyle w:val="Hyperlink"/>
          </w:rPr>
          <w:t>dix B</w:t>
        </w:r>
      </w:hyperlink>
      <w:r w:rsidR="006A3EB7">
        <w:t xml:space="preserve"> contains a script to download and build Boost. It should work in most environments to simply copy, paste and run.</w:t>
      </w:r>
    </w:p>
    <w:p w14:paraId="4505FDEC" w14:textId="77777777" w:rsidR="006A3EB7" w:rsidRDefault="006A3EB7" w:rsidP="006A3EB7">
      <w:pPr>
        <w:pStyle w:val="BodyText"/>
      </w:pPr>
      <w:r>
        <w:t xml:space="preserve">Download Boost version 1.60 or greater from </w:t>
      </w:r>
      <w:hyperlink r:id="rId30" w:history="1">
        <w:r w:rsidRPr="00DC2FDF">
          <w:rPr>
            <w:rStyle w:val="Hyperlink"/>
          </w:rPr>
          <w:t>http://www.boost.org/users/history</w:t>
        </w:r>
      </w:hyperlink>
      <w:r>
        <w:t>.</w:t>
      </w:r>
    </w:p>
    <w:p w14:paraId="11EB2393" w14:textId="77777777" w:rsidR="006A3EB7" w:rsidRDefault="006A3EB7" w:rsidP="006A3EB7">
      <w:pPr>
        <w:pStyle w:val="BodyText"/>
      </w:pPr>
      <w:r w:rsidRPr="00791B33">
        <w:rPr>
          <w:b/>
        </w:rPr>
        <w:t>NOTE</w:t>
      </w:r>
      <w:r>
        <w:t>: While newer versions are available, FLOWER has been tested extensively with version 1.60, so this is the recommended version.</w:t>
      </w:r>
    </w:p>
    <w:p w14:paraId="04C073E8" w14:textId="77777777" w:rsidR="006A3EB7" w:rsidRDefault="006A3EB7" w:rsidP="006A3EB7">
      <w:pPr>
        <w:pStyle w:val="BodyText"/>
      </w:pPr>
      <w:r w:rsidRPr="00791B33">
        <w:rPr>
          <w:b/>
        </w:rPr>
        <w:t>Important</w:t>
      </w:r>
      <w:r>
        <w:t>: Ensure that you are using the GCC 5.3 compiler tools and not the built in C compiler tools. To ensure that you are using the proper compiler, do the following:</w:t>
      </w:r>
    </w:p>
    <w:p w14:paraId="662B32EB" w14:textId="77777777" w:rsidR="006A3EB7" w:rsidRDefault="006A3EB7" w:rsidP="00791B33">
      <w:pPr>
        <w:pStyle w:val="ListBullet"/>
      </w:pPr>
      <w:r>
        <w:t>From the boost_1_60_0 directory, run the following command:</w:t>
      </w:r>
    </w:p>
    <w:p w14:paraId="224D3E96" w14:textId="77777777" w:rsidR="006A3EB7" w:rsidRPr="00791B33" w:rsidRDefault="006A3EB7" w:rsidP="00DC2FDF">
      <w:pPr>
        <w:pStyle w:val="CommandLine"/>
      </w:pPr>
      <w:r w:rsidRPr="00791B33">
        <w:t xml:space="preserve"># echo "using </w:t>
      </w:r>
      <w:proofErr w:type="gramStart"/>
      <w:r w:rsidRPr="00791B33">
        <w:t>gcc :</w:t>
      </w:r>
      <w:proofErr w:type="gramEnd"/>
      <w:r w:rsidRPr="00791B33">
        <w:t xml:space="preserve"> 5.3 : /usr/local/gcc/bin/g++ ; " &gt;&gt; tools/build/src/user-</w:t>
      </w:r>
      <w:proofErr w:type="spellStart"/>
      <w:r w:rsidRPr="00791B33">
        <w:t>config.jam</w:t>
      </w:r>
      <w:proofErr w:type="spellEnd"/>
    </w:p>
    <w:p w14:paraId="0866B279" w14:textId="77777777" w:rsidR="006A3EB7" w:rsidRDefault="006A3EB7" w:rsidP="00791B33">
      <w:pPr>
        <w:pStyle w:val="ListBullet"/>
      </w:pPr>
      <w:r>
        <w:t xml:space="preserve">Make sure you have the </w:t>
      </w:r>
      <w:r w:rsidRPr="00DC2FDF">
        <w:rPr>
          <w:rStyle w:val="Code"/>
        </w:rPr>
        <w:t>--toolset=gcc</w:t>
      </w:r>
      <w:r>
        <w:t xml:space="preserve"> defined when you run your b2 or bjam command.</w:t>
      </w:r>
    </w:p>
    <w:p w14:paraId="66D9855A" w14:textId="77777777" w:rsidR="006A3EB7" w:rsidRDefault="006A3EB7" w:rsidP="00791B33">
      <w:pPr>
        <w:pStyle w:val="ListBullet"/>
      </w:pPr>
      <w:r>
        <w:t>Set the following environmental variables:</w:t>
      </w:r>
    </w:p>
    <w:p w14:paraId="41DDACC8" w14:textId="77777777" w:rsidR="006A3EB7" w:rsidRPr="00791B33" w:rsidRDefault="006A3EB7" w:rsidP="00DC2FDF">
      <w:pPr>
        <w:pStyle w:val="CommandLine"/>
      </w:pPr>
      <w:r w:rsidRPr="00791B33">
        <w:t>unset SSH_ASKPASS</w:t>
      </w:r>
    </w:p>
    <w:p w14:paraId="703A3B63" w14:textId="77777777" w:rsidR="006A3EB7" w:rsidRPr="00791B33" w:rsidRDefault="006A3EB7" w:rsidP="00DC2FDF">
      <w:pPr>
        <w:pStyle w:val="CommandLine"/>
      </w:pPr>
      <w:r w:rsidRPr="00791B33">
        <w:t>export PATH=/usr/local/gcc/</w:t>
      </w:r>
      <w:proofErr w:type="gramStart"/>
      <w:r w:rsidRPr="00791B33">
        <w:t>bin:/usr/local/bin:$</w:t>
      </w:r>
      <w:proofErr w:type="gramEnd"/>
      <w:r w:rsidRPr="00791B33">
        <w:t>PATH</w:t>
      </w:r>
    </w:p>
    <w:p w14:paraId="050530CA" w14:textId="77777777" w:rsidR="006A3EB7" w:rsidRPr="00791B33" w:rsidRDefault="006A3EB7" w:rsidP="00DC2FDF">
      <w:pPr>
        <w:pStyle w:val="CommandLine"/>
      </w:pPr>
      <w:r w:rsidRPr="00791B33">
        <w:t>export LD_LIBRARY_PATH=/usr/local/gcc/lib:/usr/local/gcc/lib64:/usr/local/</w:t>
      </w:r>
      <w:proofErr w:type="gramStart"/>
      <w:r w:rsidRPr="00791B33">
        <w:t>lib:/usr/lib:$</w:t>
      </w:r>
      <w:proofErr w:type="gramEnd"/>
      <w:r w:rsidRPr="00791B33">
        <w:t>LD_LIBRARY_PATH</w:t>
      </w:r>
    </w:p>
    <w:p w14:paraId="332D778C" w14:textId="77777777" w:rsidR="006A3EB7" w:rsidRPr="00791B33" w:rsidRDefault="006A3EB7" w:rsidP="00DC2FDF">
      <w:pPr>
        <w:pStyle w:val="CommandLine"/>
      </w:pPr>
      <w:r w:rsidRPr="00791B33">
        <w:lastRenderedPageBreak/>
        <w:t>export CC=/usr/local/gcc/bin/gcc</w:t>
      </w:r>
    </w:p>
    <w:p w14:paraId="724FF83E" w14:textId="77777777" w:rsidR="006A3EB7" w:rsidRPr="00791B33" w:rsidRDefault="006A3EB7" w:rsidP="00DC2FDF">
      <w:pPr>
        <w:pStyle w:val="CommandLine"/>
      </w:pPr>
      <w:r w:rsidRPr="00791B33">
        <w:t>export CXX=/usr/local/gcc/bin/g++</w:t>
      </w:r>
    </w:p>
    <w:p w14:paraId="00F3602F" w14:textId="77777777" w:rsidR="006A3EB7" w:rsidRDefault="006A3EB7" w:rsidP="00791B33">
      <w:pPr>
        <w:pStyle w:val="ListBullet"/>
      </w:pPr>
      <w:r>
        <w:t>Set the build parameters to include:</w:t>
      </w:r>
    </w:p>
    <w:p w14:paraId="13BD8FB8" w14:textId="77777777" w:rsidR="006A3EB7" w:rsidRPr="00791B33" w:rsidRDefault="006A3EB7" w:rsidP="00DC2FDF">
      <w:pPr>
        <w:pStyle w:val="CommandLine"/>
      </w:pPr>
      <w:r w:rsidRPr="0007127F">
        <w:tab/>
      </w:r>
      <w:r w:rsidRPr="00791B33">
        <w:t>link=shared</w:t>
      </w:r>
    </w:p>
    <w:p w14:paraId="6A3F3280" w14:textId="77777777" w:rsidR="006A3EB7" w:rsidRPr="00791B33" w:rsidRDefault="006A3EB7" w:rsidP="00DC2FDF">
      <w:pPr>
        <w:pStyle w:val="CommandLine"/>
      </w:pPr>
      <w:r w:rsidRPr="00791B33">
        <w:tab/>
        <w:t>address-model=64</w:t>
      </w:r>
    </w:p>
    <w:p w14:paraId="158147BC" w14:textId="77777777" w:rsidR="006A3EB7" w:rsidRPr="00791B33" w:rsidRDefault="006A3EB7" w:rsidP="00DC2FDF">
      <w:pPr>
        <w:pStyle w:val="CommandLine"/>
      </w:pPr>
      <w:r w:rsidRPr="00791B33">
        <w:tab/>
        <w:t>runtime-link=shared</w:t>
      </w:r>
    </w:p>
    <w:p w14:paraId="1BA9B065" w14:textId="77777777" w:rsidR="006A3EB7" w:rsidRPr="00791B33" w:rsidRDefault="006A3EB7" w:rsidP="00DC2FDF">
      <w:pPr>
        <w:pStyle w:val="CommandLine"/>
      </w:pPr>
      <w:r w:rsidRPr="00791B33">
        <w:tab/>
        <w:t>threading=multi</w:t>
      </w:r>
    </w:p>
    <w:p w14:paraId="57E0D5E7" w14:textId="77777777" w:rsidR="002F0475" w:rsidRPr="00BD3C16" w:rsidRDefault="006A3EB7" w:rsidP="00791B33">
      <w:pPr>
        <w:pStyle w:val="ListBullet"/>
      </w:pPr>
      <w:r>
        <w:t xml:space="preserve">Build the libraries and install them in </w:t>
      </w:r>
      <w:r w:rsidRPr="00DC2FDF">
        <w:rPr>
          <w:rStyle w:val="Code"/>
        </w:rPr>
        <w:t>/usr/local/boost</w:t>
      </w:r>
      <w:r>
        <w:t>.</w:t>
      </w:r>
    </w:p>
    <w:p w14:paraId="677AD622" w14:textId="77777777" w:rsidR="0013143E" w:rsidRDefault="0013143E" w:rsidP="0013143E">
      <w:pPr>
        <w:pStyle w:val="BodyText"/>
      </w:pPr>
    </w:p>
    <w:p w14:paraId="6E75C0AC" w14:textId="77777777" w:rsidR="008B5CB8" w:rsidRDefault="008B5CB8" w:rsidP="0013143E">
      <w:pPr>
        <w:pStyle w:val="BodyText"/>
      </w:pPr>
    </w:p>
    <w:p w14:paraId="366D7D06"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21621072" w14:textId="77777777" w:rsidR="00B3576E" w:rsidRDefault="00B3576E" w:rsidP="00B3576E">
      <w:pPr>
        <w:pStyle w:val="Heading1"/>
      </w:pPr>
      <w:bookmarkStart w:id="16" w:name="_Building_FLOWER"/>
      <w:bookmarkStart w:id="17" w:name="_Toc490231085"/>
      <w:bookmarkEnd w:id="16"/>
      <w:r>
        <w:lastRenderedPageBreak/>
        <w:t>Building FLOWER</w:t>
      </w:r>
      <w:bookmarkEnd w:id="17"/>
    </w:p>
    <w:p w14:paraId="4A1DA0E8" w14:textId="77777777" w:rsidR="00B3576E" w:rsidRDefault="00B3576E" w:rsidP="00B3576E">
      <w:pPr>
        <w:pStyle w:val="BodyText"/>
      </w:pPr>
      <w:r>
        <w:t xml:space="preserve">This section contains the instructions that build the FLOWER software. It assumes that all requirements in the previous section have been met, including the GNU C and C++ compiler tools and Boost are built and installing in </w:t>
      </w:r>
      <w:r w:rsidRPr="00DC2FDF">
        <w:rPr>
          <w:rStyle w:val="Code"/>
        </w:rPr>
        <w:t>/usr/local</w:t>
      </w:r>
      <w:r>
        <w:t>.</w:t>
      </w:r>
    </w:p>
    <w:p w14:paraId="6DB2C6A9" w14:textId="77777777" w:rsidR="00B3576E" w:rsidRDefault="00B3576E" w:rsidP="00B3576E">
      <w:pPr>
        <w:pStyle w:val="BodyText"/>
      </w:pPr>
      <w:r>
        <w:t xml:space="preserve">Download FLOWER 06 or greater from </w:t>
      </w:r>
      <w:hyperlink r:id="rId31" w:history="1">
        <w:r w:rsidRPr="00B3576E">
          <w:rPr>
            <w:rStyle w:val="Hyperlink"/>
          </w:rPr>
          <w:t>https://stash.pnl.gov</w:t>
        </w:r>
      </w:hyperlink>
      <w:r>
        <w:t>.</w:t>
      </w:r>
    </w:p>
    <w:p w14:paraId="7E7C2E30" w14:textId="77777777" w:rsidR="00B3576E" w:rsidRPr="00B3576E" w:rsidRDefault="00B3576E" w:rsidP="00DC2FDF">
      <w:pPr>
        <w:pStyle w:val="CommandLine"/>
      </w:pPr>
      <w:r w:rsidRPr="00B3576E">
        <w:t xml:space="preserve"># </w:t>
      </w:r>
      <w:proofErr w:type="spellStart"/>
      <w:r w:rsidRPr="00B3576E">
        <w:t>git</w:t>
      </w:r>
      <w:proofErr w:type="spellEnd"/>
      <w:r w:rsidRPr="00B3576E">
        <w:t xml:space="preserve"> clone https://$USER@stash.pnnl.gov/scm/flower/flower.git</w:t>
      </w:r>
    </w:p>
    <w:p w14:paraId="7D04DDBF" w14:textId="77777777" w:rsidR="00B3576E" w:rsidRDefault="00B3576E" w:rsidP="00B3576E">
      <w:pPr>
        <w:pStyle w:val="BodyText"/>
      </w:pPr>
      <w:r w:rsidRPr="00CA1CE5">
        <w:rPr>
          <w:b/>
        </w:rPr>
        <w:t>Important</w:t>
      </w:r>
      <w:r>
        <w:t xml:space="preserve">: Ensure that the correct version of </w:t>
      </w:r>
      <w:r w:rsidR="006751F3">
        <w:t>B</w:t>
      </w:r>
      <w:r>
        <w:t xml:space="preserve">oost and </w:t>
      </w:r>
      <w:r w:rsidR="006751F3">
        <w:t>GCC</w:t>
      </w:r>
      <w:r>
        <w:t xml:space="preserve"> executables and libraries are in your path. </w:t>
      </w:r>
    </w:p>
    <w:p w14:paraId="3EBBE165" w14:textId="77777777" w:rsidR="00B3576E" w:rsidRDefault="00B3576E" w:rsidP="00B3576E">
      <w:pPr>
        <w:pStyle w:val="BodyText"/>
      </w:pPr>
      <w:r>
        <w:t>Set the following environmental variables:</w:t>
      </w:r>
    </w:p>
    <w:p w14:paraId="48C2C704" w14:textId="77777777" w:rsidR="00B3576E" w:rsidRPr="00F54C69" w:rsidRDefault="00B3576E" w:rsidP="00DC2FDF">
      <w:pPr>
        <w:pStyle w:val="CommandLine"/>
      </w:pPr>
      <w:r w:rsidRPr="00F54C69">
        <w:t>unset SSH_ASKPASS</w:t>
      </w:r>
    </w:p>
    <w:p w14:paraId="7359D0CC" w14:textId="77777777" w:rsidR="00B3576E" w:rsidRPr="00F54C69" w:rsidRDefault="00B3576E" w:rsidP="00DC2FDF">
      <w:pPr>
        <w:pStyle w:val="CommandLine"/>
      </w:pPr>
      <w:r w:rsidRPr="00F54C69">
        <w:t>export PATH=/usr/local/gcc/</w:t>
      </w:r>
      <w:proofErr w:type="gramStart"/>
      <w:r w:rsidRPr="00F54C69">
        <w:t>bin:/usr/local/bin:$</w:t>
      </w:r>
      <w:proofErr w:type="gramEnd"/>
      <w:r w:rsidRPr="00F54C69">
        <w:t>PATH</w:t>
      </w:r>
    </w:p>
    <w:p w14:paraId="57AC14F9" w14:textId="77777777" w:rsidR="00B3576E" w:rsidRPr="00F54C69" w:rsidRDefault="00B3576E" w:rsidP="00DC2FDF">
      <w:pPr>
        <w:pStyle w:val="CommandLine"/>
      </w:pPr>
      <w:r w:rsidRPr="00F54C69">
        <w:t>export LD_LIBRARY_PATH=/usr/local/boost/lib:/usr/local/gcc/lib:/usr/local/gcc/lib64:/usr/local/</w:t>
      </w:r>
      <w:proofErr w:type="gramStart"/>
      <w:r w:rsidRPr="00F54C69">
        <w:t>lib:/usr/lib:$</w:t>
      </w:r>
      <w:proofErr w:type="gramEnd"/>
      <w:r w:rsidRPr="00F54C69">
        <w:t>LD_LIBRARY_PATH</w:t>
      </w:r>
    </w:p>
    <w:p w14:paraId="7FAD7FD3" w14:textId="77777777" w:rsidR="00B3576E" w:rsidRPr="00F54C69" w:rsidRDefault="00B3576E" w:rsidP="00DC2FDF">
      <w:pPr>
        <w:pStyle w:val="CommandLine"/>
      </w:pPr>
      <w:r w:rsidRPr="00F54C69">
        <w:t>export CC=/usr/local/gcc/bin/gcc</w:t>
      </w:r>
    </w:p>
    <w:p w14:paraId="3E0DCD05" w14:textId="77777777" w:rsidR="00B3576E" w:rsidRPr="00F54C69" w:rsidRDefault="00B3576E" w:rsidP="00DC2FDF">
      <w:pPr>
        <w:pStyle w:val="CommandLine"/>
      </w:pPr>
      <w:r w:rsidRPr="00F54C69">
        <w:t>export CXX=/usr/local/gcc/bin/g++</w:t>
      </w:r>
    </w:p>
    <w:p w14:paraId="327F0CF6" w14:textId="77777777" w:rsidR="00B3576E" w:rsidRDefault="00B3576E" w:rsidP="00B3576E">
      <w:pPr>
        <w:pStyle w:val="BodyText"/>
      </w:pPr>
      <w:r>
        <w:t>It is recommended that you use the included rebuild_from_scratch.sh script to build the FLOWER executables. Prior to running the script, edit and make the following changes:</w:t>
      </w:r>
    </w:p>
    <w:p w14:paraId="4F211288" w14:textId="77777777" w:rsidR="00B3576E" w:rsidRDefault="00B3576E" w:rsidP="00CA1CE5">
      <w:pPr>
        <w:pStyle w:val="ListBullet"/>
      </w:pPr>
      <w:r>
        <w:t xml:space="preserve">Change BOOST_HOME to </w:t>
      </w:r>
      <w:r w:rsidRPr="00DC2FDF">
        <w:rPr>
          <w:rStyle w:val="Code"/>
        </w:rPr>
        <w:t>/usr/local/boost</w:t>
      </w:r>
    </w:p>
    <w:p w14:paraId="42D0CB17" w14:textId="77777777" w:rsidR="00B3576E" w:rsidRDefault="00B3576E" w:rsidP="00CA1CE5">
      <w:pPr>
        <w:pStyle w:val="ListBullet"/>
      </w:pPr>
      <w:r>
        <w:t xml:space="preserve">Change </w:t>
      </w:r>
      <w:bookmarkStart w:id="18" w:name="_GoBack"/>
      <w:r>
        <w:t xml:space="preserve">PREFIX </w:t>
      </w:r>
      <w:bookmarkEnd w:id="18"/>
      <w:r>
        <w:t xml:space="preserve">to the location that you would like to install FLOWER. It is recommended that you use </w:t>
      </w:r>
      <w:r w:rsidRPr="00DC2FDF">
        <w:rPr>
          <w:rStyle w:val="Code"/>
        </w:rPr>
        <w:t>/opt/flower</w:t>
      </w:r>
      <w:r>
        <w:t>.</w:t>
      </w:r>
    </w:p>
    <w:p w14:paraId="5F0C0978" w14:textId="77777777" w:rsidR="00B3576E" w:rsidRDefault="00B3576E" w:rsidP="00B3576E">
      <w:pPr>
        <w:pStyle w:val="BodyText"/>
      </w:pPr>
      <w:r>
        <w:t xml:space="preserve">After you run </w:t>
      </w:r>
      <w:r w:rsidRPr="00DC2FDF">
        <w:rPr>
          <w:rStyle w:val="Code"/>
        </w:rPr>
        <w:t>rebuild_from_scratch.sh</w:t>
      </w:r>
      <w:r>
        <w:t xml:space="preserve"> with no errors, run “</w:t>
      </w:r>
      <w:r w:rsidRPr="00DC2FDF">
        <w:rPr>
          <w:rStyle w:val="Code"/>
        </w:rPr>
        <w:t>make install</w:t>
      </w:r>
      <w:r>
        <w:t xml:space="preserve">”. This will install FLOWER in </w:t>
      </w:r>
      <w:r w:rsidRPr="00DC2FDF">
        <w:rPr>
          <w:rStyle w:val="Code"/>
        </w:rPr>
        <w:t>/opt/flower</w:t>
      </w:r>
      <w:r>
        <w:t>.</w:t>
      </w:r>
    </w:p>
    <w:p w14:paraId="6BD431CF" w14:textId="77777777" w:rsidR="00B3576E" w:rsidRDefault="00B3576E" w:rsidP="00B3576E">
      <w:pPr>
        <w:pStyle w:val="BodyText"/>
      </w:pPr>
    </w:p>
    <w:p w14:paraId="4687BDA5"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60834F10" w14:textId="77777777" w:rsidR="00B3576E" w:rsidRDefault="00B3576E" w:rsidP="00B3576E">
      <w:pPr>
        <w:pStyle w:val="Heading1"/>
      </w:pPr>
      <w:bookmarkStart w:id="19" w:name="_Toc490231086"/>
      <w:r>
        <w:lastRenderedPageBreak/>
        <w:t>Testing FLOWER</w:t>
      </w:r>
      <w:bookmarkEnd w:id="19"/>
    </w:p>
    <w:p w14:paraId="287CF6C6" w14:textId="77777777" w:rsidR="00B3576E" w:rsidRDefault="00B3576E" w:rsidP="00B3576E">
      <w:pPr>
        <w:pStyle w:val="BodyText"/>
      </w:pPr>
      <w:r>
        <w:t>After FLOWER is built and installed, test the application as follows:</w:t>
      </w:r>
    </w:p>
    <w:p w14:paraId="5D13DB3A" w14:textId="77777777" w:rsidR="00B3576E" w:rsidRDefault="00B3576E" w:rsidP="00906BEE">
      <w:pPr>
        <w:pStyle w:val="ListBullet"/>
      </w:pPr>
      <w:r>
        <w:t>Add flower to your path</w:t>
      </w:r>
    </w:p>
    <w:p w14:paraId="5DCE1CFB" w14:textId="77777777" w:rsidR="00B3576E" w:rsidRPr="00906BEE" w:rsidRDefault="00B3576E" w:rsidP="00DC2FDF">
      <w:pPr>
        <w:pStyle w:val="CommandLine"/>
      </w:pPr>
      <w:r w:rsidRPr="00906BEE">
        <w:t># export PATH=/opt/flower/</w:t>
      </w:r>
      <w:proofErr w:type="gramStart"/>
      <w:r w:rsidRPr="00906BEE">
        <w:t>bin:$</w:t>
      </w:r>
      <w:proofErr w:type="gramEnd"/>
      <w:r w:rsidRPr="00906BEE">
        <w:t>PATH</w:t>
      </w:r>
    </w:p>
    <w:p w14:paraId="473AAC04" w14:textId="77777777" w:rsidR="00B3576E" w:rsidRDefault="00B3576E" w:rsidP="00906BEE">
      <w:pPr>
        <w:pStyle w:val="ListBullet"/>
      </w:pPr>
      <w:r>
        <w:t>Make sure the executable runs without error.</w:t>
      </w:r>
    </w:p>
    <w:p w14:paraId="30E5DF55" w14:textId="77777777" w:rsidR="00B3576E" w:rsidRPr="00906BEE" w:rsidRDefault="00B3576E" w:rsidP="00DC2FDF">
      <w:pPr>
        <w:pStyle w:val="CommandLine"/>
      </w:pPr>
      <w:r w:rsidRPr="00906BEE">
        <w:t># flower –v</w:t>
      </w:r>
    </w:p>
    <w:p w14:paraId="7DB59D76" w14:textId="77777777" w:rsidR="00B3576E" w:rsidRDefault="00B3576E" w:rsidP="00B3576E">
      <w:pPr>
        <w:pStyle w:val="BodyText"/>
      </w:pPr>
      <w:r>
        <w:t xml:space="preserve">The output should show detailed version information, including the version of FLOWER, the version of GCC, boost, and </w:t>
      </w:r>
      <w:proofErr w:type="spellStart"/>
      <w:r>
        <w:t>pcap</w:t>
      </w:r>
      <w:proofErr w:type="spellEnd"/>
      <w:r>
        <w:t xml:space="preserve"> that FLOWER was built with and the build date.</w:t>
      </w:r>
    </w:p>
    <w:p w14:paraId="3B66B30D" w14:textId="77777777" w:rsidR="00B3576E" w:rsidRDefault="00B3576E" w:rsidP="00906BEE">
      <w:pPr>
        <w:pStyle w:val="ListBullet"/>
      </w:pPr>
      <w:r>
        <w:t>View the FLOWER help information.</w:t>
      </w:r>
    </w:p>
    <w:p w14:paraId="6DEFC4E0" w14:textId="77777777" w:rsidR="00B3576E" w:rsidRPr="00906BEE" w:rsidRDefault="00B3576E" w:rsidP="00DC2FDF">
      <w:pPr>
        <w:pStyle w:val="CommandLine"/>
      </w:pPr>
      <w:r w:rsidRPr="00906BEE">
        <w:t># flower –h</w:t>
      </w:r>
    </w:p>
    <w:p w14:paraId="2260A656" w14:textId="77777777" w:rsidR="00B3576E" w:rsidRDefault="00B3576E" w:rsidP="00B3576E">
      <w:pPr>
        <w:pStyle w:val="BodyText"/>
      </w:pPr>
      <w:r>
        <w:t>This should show the FLOWER help information.</w:t>
      </w:r>
    </w:p>
    <w:p w14:paraId="70D9E683" w14:textId="77777777" w:rsidR="00B3576E" w:rsidRDefault="00B3576E" w:rsidP="00906BEE">
      <w:pPr>
        <w:pStyle w:val="ListBullet"/>
      </w:pPr>
      <w:r>
        <w:t>Run the FLOWER test suite</w:t>
      </w:r>
    </w:p>
    <w:p w14:paraId="726D3569" w14:textId="77777777" w:rsidR="00B3576E" w:rsidRDefault="00D963FB" w:rsidP="00B3576E">
      <w:pPr>
        <w:pStyle w:val="BodyText"/>
      </w:pPr>
      <w:r>
        <w:tab/>
      </w:r>
      <w:r>
        <w:tab/>
      </w:r>
      <w:r w:rsidR="00B3576E">
        <w:t>Identify a network interface that is up to run the tests against (e.g. eth0)</w:t>
      </w:r>
    </w:p>
    <w:p w14:paraId="62A6E6DE" w14:textId="77777777" w:rsidR="00B3576E" w:rsidRDefault="00D963FB" w:rsidP="00B3576E">
      <w:pPr>
        <w:pStyle w:val="BodyText"/>
      </w:pPr>
      <w:r>
        <w:tab/>
      </w:r>
      <w:r>
        <w:tab/>
      </w:r>
      <w:r w:rsidR="00B3576E">
        <w:t>Set the network interface variable for the test suite</w:t>
      </w:r>
    </w:p>
    <w:p w14:paraId="37F3B7E1" w14:textId="77777777" w:rsidR="00B3576E" w:rsidRPr="00906BEE" w:rsidRDefault="00D963FB" w:rsidP="00DC2FDF">
      <w:pPr>
        <w:pStyle w:val="CommandLine"/>
      </w:pPr>
      <w:r>
        <w:tab/>
      </w:r>
      <w:r w:rsidR="00B3576E" w:rsidRPr="00906BEE">
        <w:t># export FLOWER_NIC=eth0</w:t>
      </w:r>
    </w:p>
    <w:p w14:paraId="1BE1F56D" w14:textId="77777777" w:rsidR="00B3576E" w:rsidRDefault="00D963FB" w:rsidP="00B3576E">
      <w:pPr>
        <w:pStyle w:val="BodyText"/>
      </w:pPr>
      <w:r>
        <w:tab/>
      </w:r>
      <w:r>
        <w:tab/>
      </w:r>
      <w:r w:rsidR="00B3576E">
        <w:t>Run the test suite from the source code directory</w:t>
      </w:r>
    </w:p>
    <w:p w14:paraId="46912366" w14:textId="77777777" w:rsidR="00B3576E" w:rsidRPr="00906BEE" w:rsidRDefault="00D963FB" w:rsidP="0010152A">
      <w:pPr>
        <w:pStyle w:val="CommandLine"/>
      </w:pPr>
      <w:r>
        <w:tab/>
      </w:r>
      <w:r w:rsidR="00B3576E" w:rsidRPr="00906BEE">
        <w:t># src/flower/</w:t>
      </w:r>
      <w:proofErr w:type="spellStart"/>
      <w:r w:rsidR="00B3576E" w:rsidRPr="00906BEE">
        <w:t>api</w:t>
      </w:r>
      <w:proofErr w:type="spellEnd"/>
      <w:r w:rsidR="00B3576E" w:rsidRPr="00906BEE">
        <w:t>/test/</w:t>
      </w:r>
      <w:proofErr w:type="spellStart"/>
      <w:r w:rsidR="00B3576E" w:rsidRPr="00906BEE">
        <w:t>flower.test</w:t>
      </w:r>
      <w:proofErr w:type="spellEnd"/>
    </w:p>
    <w:p w14:paraId="4907E0DD" w14:textId="77777777" w:rsidR="00B3576E" w:rsidRDefault="00D963FB" w:rsidP="00B3576E">
      <w:pPr>
        <w:pStyle w:val="BodyText"/>
      </w:pPr>
      <w:r>
        <w:tab/>
      </w:r>
      <w:r>
        <w:tab/>
      </w:r>
      <w:r w:rsidR="00B3576E">
        <w:t>You should see output similar to the following:</w:t>
      </w:r>
    </w:p>
    <w:p w14:paraId="4E4A4BD6" w14:textId="77777777" w:rsidR="00B3576E" w:rsidRPr="00906BEE" w:rsidRDefault="00D963FB" w:rsidP="0010152A">
      <w:pPr>
        <w:pStyle w:val="CommandLine"/>
      </w:pPr>
      <w:r>
        <w:tab/>
      </w:r>
      <w:r>
        <w:tab/>
      </w:r>
      <w:r w:rsidR="00B3576E" w:rsidRPr="00906BEE">
        <w:t xml:space="preserve">Total Tests </w:t>
      </w:r>
      <w:proofErr w:type="gramStart"/>
      <w:r w:rsidR="00B3576E" w:rsidRPr="00906BEE">
        <w:t>Files  =</w:t>
      </w:r>
      <w:proofErr w:type="gramEnd"/>
      <w:r w:rsidR="00B3576E" w:rsidRPr="00906BEE">
        <w:t xml:space="preserve"> 12</w:t>
      </w:r>
    </w:p>
    <w:p w14:paraId="134C2A82" w14:textId="77777777" w:rsidR="00B3576E" w:rsidRPr="00906BEE" w:rsidRDefault="00D963FB" w:rsidP="0010152A">
      <w:pPr>
        <w:pStyle w:val="CommandLine"/>
      </w:pPr>
      <w:r>
        <w:tab/>
      </w:r>
      <w:r>
        <w:tab/>
      </w:r>
      <w:r w:rsidR="00B3576E" w:rsidRPr="00906BEE">
        <w:t xml:space="preserve">Total </w:t>
      </w:r>
      <w:proofErr w:type="gramStart"/>
      <w:r w:rsidR="00B3576E" w:rsidRPr="00906BEE">
        <w:t>Test  Cases</w:t>
      </w:r>
      <w:proofErr w:type="gramEnd"/>
      <w:r w:rsidR="00B3576E" w:rsidRPr="00906BEE">
        <w:t xml:space="preserve">  = 62</w:t>
      </w:r>
    </w:p>
    <w:p w14:paraId="6C0787ED" w14:textId="77777777" w:rsidR="00B3576E" w:rsidRPr="00906BEE" w:rsidRDefault="00D963FB" w:rsidP="0010152A">
      <w:pPr>
        <w:pStyle w:val="CommandLine"/>
      </w:pPr>
      <w:r>
        <w:tab/>
      </w:r>
      <w:r>
        <w:tab/>
      </w:r>
      <w:r w:rsidR="00B3576E" w:rsidRPr="00906BEE">
        <w:t>Total Tests Failed = 0 **</w:t>
      </w:r>
    </w:p>
    <w:p w14:paraId="77F692F8" w14:textId="77777777" w:rsidR="00B3576E" w:rsidRPr="00906BEE" w:rsidRDefault="00D963FB" w:rsidP="0010152A">
      <w:pPr>
        <w:pStyle w:val="CommandLine"/>
      </w:pPr>
      <w:r>
        <w:tab/>
      </w:r>
      <w:r>
        <w:tab/>
      </w:r>
      <w:r w:rsidR="00B3576E" w:rsidRPr="00906BEE">
        <w:t>Exit with Status   = 0 =&gt; PASSED</w:t>
      </w:r>
    </w:p>
    <w:p w14:paraId="4971284F" w14:textId="77777777" w:rsidR="00B3576E" w:rsidRDefault="00B3576E" w:rsidP="00B3576E">
      <w:pPr>
        <w:pStyle w:val="BodyText"/>
      </w:pPr>
      <w:r>
        <w:t xml:space="preserve">If these both work, proceed to Configuring FLOWER. </w:t>
      </w:r>
    </w:p>
    <w:p w14:paraId="15242E0D" w14:textId="77777777" w:rsidR="00B3576E" w:rsidRDefault="00B3576E" w:rsidP="00B3576E">
      <w:pPr>
        <w:pStyle w:val="BodyText"/>
      </w:pPr>
      <w:r>
        <w:t>If any of the above tests do not work, the build did not complete correctly. If there are problems, potential areas to check are as follows:</w:t>
      </w:r>
    </w:p>
    <w:p w14:paraId="280769E9" w14:textId="77777777" w:rsidR="00B3576E" w:rsidRPr="00084E80" w:rsidRDefault="00B3576E" w:rsidP="00084E80">
      <w:pPr>
        <w:pStyle w:val="ListBullet"/>
      </w:pPr>
      <w:r w:rsidRPr="00084E80">
        <w:t>Ensure that the correct version of GCC is being used.</w:t>
      </w:r>
    </w:p>
    <w:p w14:paraId="3F76EA88" w14:textId="77777777" w:rsidR="00B3576E" w:rsidRPr="00084E80" w:rsidRDefault="00B3576E" w:rsidP="00084E80">
      <w:pPr>
        <w:pStyle w:val="ListBullet"/>
      </w:pPr>
      <w:r w:rsidRPr="00084E80">
        <w:t>Ensure that the correct version of Boost is being used.</w:t>
      </w:r>
    </w:p>
    <w:p w14:paraId="501049E8" w14:textId="77777777" w:rsidR="00B3576E" w:rsidRPr="00084E80" w:rsidRDefault="00B3576E" w:rsidP="00084E80">
      <w:pPr>
        <w:pStyle w:val="ListBullet"/>
      </w:pPr>
      <w:r w:rsidRPr="00084E80">
        <w:t>Ensure that the correct version of GCC was used during the build of Boost.</w:t>
      </w:r>
    </w:p>
    <w:p w14:paraId="1BF035B4" w14:textId="77777777" w:rsidR="00B3576E" w:rsidRPr="00084E80" w:rsidRDefault="00B3576E" w:rsidP="00084E80">
      <w:pPr>
        <w:pStyle w:val="ListBullet"/>
      </w:pPr>
      <w:r w:rsidRPr="00084E80">
        <w:t>Ensure that the PCAP and PCAP-</w:t>
      </w:r>
      <w:proofErr w:type="spellStart"/>
      <w:r w:rsidRPr="00084E80">
        <w:t>devel</w:t>
      </w:r>
      <w:proofErr w:type="spellEnd"/>
      <w:r w:rsidRPr="00084E80">
        <w:t xml:space="preserve"> libraries were installed during the build.</w:t>
      </w:r>
    </w:p>
    <w:p w14:paraId="69490DDC" w14:textId="77777777" w:rsidR="00084E80" w:rsidRDefault="00B3576E"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r>
        <w:t> </w:t>
      </w:r>
    </w:p>
    <w:p w14:paraId="32A59819" w14:textId="77777777" w:rsidR="00B3576E" w:rsidRDefault="00404201" w:rsidP="00084E80">
      <w:pPr>
        <w:pStyle w:val="Heading1"/>
      </w:pPr>
      <w:r>
        <w:lastRenderedPageBreak/>
        <w:t xml:space="preserve"> </w:t>
      </w:r>
      <w:bookmarkStart w:id="20" w:name="_Toc490231087"/>
      <w:r w:rsidR="00B3576E">
        <w:t>Building RPMS</w:t>
      </w:r>
      <w:bookmarkEnd w:id="20"/>
    </w:p>
    <w:p w14:paraId="15C8D57F" w14:textId="77777777" w:rsidR="00B3576E" w:rsidRDefault="00B3576E" w:rsidP="00B3576E">
      <w:pPr>
        <w:pStyle w:val="BodyText"/>
      </w:pPr>
      <w:r>
        <w:t>This section includes the instructions to build RPMS.</w:t>
      </w:r>
    </w:p>
    <w:p w14:paraId="54B31784" w14:textId="77777777" w:rsidR="00B3576E" w:rsidRDefault="00B3576E" w:rsidP="00B3576E">
      <w:pPr>
        <w:pStyle w:val="BodyText"/>
      </w:pPr>
      <w:r>
        <w:t>Prior to building, ensure that you have the RPM build utilities installed on your machine.</w:t>
      </w:r>
    </w:p>
    <w:p w14:paraId="759A0D80" w14:textId="77777777" w:rsidR="00B3576E" w:rsidRDefault="00B3576E" w:rsidP="00F918B2">
      <w:pPr>
        <w:pStyle w:val="CommandLine"/>
      </w:pPr>
      <w:r w:rsidRPr="00404201">
        <w:t># yum install rpm-build</w:t>
      </w:r>
    </w:p>
    <w:p w14:paraId="3204CC94" w14:textId="77777777" w:rsidR="00F918B2" w:rsidRPr="00404201" w:rsidRDefault="00F918B2" w:rsidP="00F918B2">
      <w:pPr>
        <w:pStyle w:val="CommandLine"/>
      </w:pPr>
      <w:r>
        <w:t># yum install rpm-build-libs</w:t>
      </w:r>
    </w:p>
    <w:p w14:paraId="7D2924F3" w14:textId="77777777" w:rsidR="00B3576E" w:rsidRDefault="00B3576E" w:rsidP="00B3576E">
      <w:pPr>
        <w:pStyle w:val="BodyText"/>
      </w:pPr>
      <w:r>
        <w:t>Create directories for RPM building in your home directory.</w:t>
      </w:r>
    </w:p>
    <w:p w14:paraId="2E7B80A7" w14:textId="77777777" w:rsidR="00B3576E" w:rsidRPr="0010152A" w:rsidRDefault="00B3576E" w:rsidP="00F918B2">
      <w:pPr>
        <w:pStyle w:val="CommandLine"/>
        <w:rPr>
          <w:rStyle w:val="Code"/>
        </w:rPr>
      </w:pPr>
      <w:r w:rsidRPr="00404201">
        <w:t xml:space="preserve"># </w:t>
      </w:r>
      <w:proofErr w:type="spellStart"/>
      <w:r w:rsidRPr="00404201">
        <w:t>mkdir</w:t>
      </w:r>
      <w:proofErr w:type="spellEnd"/>
      <w:r w:rsidRPr="00404201">
        <w:t xml:space="preserve"> -p ~/</w:t>
      </w:r>
      <w:r w:rsidRPr="0010152A">
        <w:rPr>
          <w:rStyle w:val="Code"/>
        </w:rPr>
        <w:t>rpmbuild/{</w:t>
      </w:r>
      <w:proofErr w:type="gramStart"/>
      <w:r w:rsidRPr="0010152A">
        <w:rPr>
          <w:rStyle w:val="Code"/>
        </w:rPr>
        <w:t>BUILD,RPMS</w:t>
      </w:r>
      <w:proofErr w:type="gramEnd"/>
      <w:r w:rsidRPr="0010152A">
        <w:rPr>
          <w:rStyle w:val="Code"/>
        </w:rPr>
        <w:t>,SOURCES,SPECS,SRPMS}</w:t>
      </w:r>
    </w:p>
    <w:p w14:paraId="5303629B" w14:textId="77777777" w:rsidR="00B3576E" w:rsidRPr="0007127F" w:rsidRDefault="00B3576E" w:rsidP="00F918B2">
      <w:pPr>
        <w:pStyle w:val="CommandLine"/>
      </w:pPr>
      <w:r w:rsidRPr="0010152A">
        <w:rPr>
          <w:rStyle w:val="Code"/>
        </w:rPr>
        <w:t># echo '%_</w:t>
      </w:r>
      <w:proofErr w:type="spellStart"/>
      <w:r w:rsidRPr="0010152A">
        <w:rPr>
          <w:rStyle w:val="Code"/>
        </w:rPr>
        <w:t>topdir</w:t>
      </w:r>
      <w:proofErr w:type="spellEnd"/>
      <w:r w:rsidRPr="0010152A">
        <w:rPr>
          <w:rStyle w:val="Code"/>
        </w:rPr>
        <w:t xml:space="preserve"> %(</w:t>
      </w:r>
      <w:r w:rsidRPr="00404201">
        <w:t>echo $HOME)/rpmbuild' &gt; ~</w:t>
      </w:r>
      <w:proofErr w:type="gramStart"/>
      <w:r w:rsidRPr="00404201">
        <w:t>/.</w:t>
      </w:r>
      <w:proofErr w:type="spellStart"/>
      <w:r w:rsidRPr="00404201">
        <w:t>rpmmacros</w:t>
      </w:r>
      <w:proofErr w:type="spellEnd"/>
      <w:proofErr w:type="gramEnd"/>
    </w:p>
    <w:p w14:paraId="43EAA947" w14:textId="77777777" w:rsidR="00B3576E" w:rsidRDefault="00C33C10" w:rsidP="00404201">
      <w:pPr>
        <w:pStyle w:val="Heading3"/>
      </w:pPr>
      <w:bookmarkStart w:id="21" w:name="_Toc490231088"/>
      <w:r>
        <w:t xml:space="preserve">Build </w:t>
      </w:r>
      <w:r w:rsidR="00B3576E">
        <w:t>GCC RPM</w:t>
      </w:r>
      <w:bookmarkEnd w:id="21"/>
    </w:p>
    <w:p w14:paraId="1C6CE1E3" w14:textId="77777777" w:rsidR="00B3576E" w:rsidRDefault="00B3576E" w:rsidP="00B3576E">
      <w:pPr>
        <w:pStyle w:val="BodyText"/>
      </w:pPr>
      <w:r>
        <w:t>Prepare the GCC components in preparation to package.</w:t>
      </w:r>
    </w:p>
    <w:p w14:paraId="182273D2" w14:textId="77777777" w:rsidR="00B3576E" w:rsidRDefault="00B3576E" w:rsidP="00404201">
      <w:pPr>
        <w:pStyle w:val="ListBullet"/>
      </w:pPr>
      <w:r>
        <w:t xml:space="preserve">Build the GCC compiler tools in </w:t>
      </w:r>
      <w:r w:rsidRPr="00760C63">
        <w:rPr>
          <w:rStyle w:val="Code"/>
        </w:rPr>
        <w:t>/usr/local/</w:t>
      </w:r>
      <w:r w:rsidR="00F918B2" w:rsidRPr="00760C63">
        <w:rPr>
          <w:rStyle w:val="Code"/>
        </w:rPr>
        <w:t>gcc</w:t>
      </w:r>
      <w:r w:rsidR="00760C63">
        <w:rPr>
          <w:rStyle w:val="Code"/>
        </w:rPr>
        <w:t xml:space="preserve"> </w:t>
      </w:r>
      <w:r w:rsidR="00760C63" w:rsidRPr="00760C63">
        <w:t>as instructed</w:t>
      </w:r>
      <w:r w:rsidR="00760C63">
        <w:t xml:space="preserve"> in </w:t>
      </w:r>
      <w:hyperlink w:anchor="_GNU_C++11_or_1" w:history="1">
        <w:r w:rsidR="00760C63" w:rsidRPr="00760C63">
          <w:rPr>
            <w:rStyle w:val="Hyperlink"/>
          </w:rPr>
          <w:t>GNU C++11 or greater</w:t>
        </w:r>
      </w:hyperlink>
      <w:r w:rsidRPr="00760C63">
        <w:t>.</w:t>
      </w:r>
    </w:p>
    <w:p w14:paraId="7CC1F529" w14:textId="77777777" w:rsidR="00FB2818" w:rsidRDefault="00FB2818" w:rsidP="0012415C">
      <w:pPr>
        <w:pStyle w:val="CommandLine"/>
      </w:pPr>
      <w:r>
        <w:t># mv /usr/local/gcc /usr/local/</w:t>
      </w:r>
      <w:r w:rsidR="0012415C">
        <w:t>gcc-5.3</w:t>
      </w:r>
    </w:p>
    <w:p w14:paraId="37E716BD" w14:textId="77777777" w:rsidR="00B3576E" w:rsidRDefault="00B3576E" w:rsidP="00404201">
      <w:pPr>
        <w:pStyle w:val="ListBullet"/>
      </w:pPr>
      <w:r>
        <w:t>Create a tar archive of this directory</w:t>
      </w:r>
    </w:p>
    <w:p w14:paraId="3760196B" w14:textId="77777777" w:rsidR="0012415C" w:rsidRDefault="00B3576E" w:rsidP="0010152A">
      <w:pPr>
        <w:pStyle w:val="CommandLine"/>
      </w:pPr>
      <w:r w:rsidRPr="00404201">
        <w:t xml:space="preserve"># </w:t>
      </w:r>
      <w:r w:rsidR="0012415C">
        <w:t>cd /usr/local</w:t>
      </w:r>
    </w:p>
    <w:p w14:paraId="7CBBDFA8" w14:textId="77777777" w:rsidR="00B3576E" w:rsidRPr="00404201" w:rsidRDefault="0012415C" w:rsidP="0010152A">
      <w:pPr>
        <w:pStyle w:val="CommandLine"/>
      </w:pPr>
      <w:r>
        <w:t xml:space="preserve"># </w:t>
      </w:r>
      <w:r w:rsidR="00B3576E" w:rsidRPr="00404201">
        <w:t xml:space="preserve">tar </w:t>
      </w:r>
      <w:proofErr w:type="spellStart"/>
      <w:r w:rsidR="00B3576E" w:rsidRPr="00404201">
        <w:t>cf</w:t>
      </w:r>
      <w:proofErr w:type="spellEnd"/>
      <w:r w:rsidR="00B3576E" w:rsidRPr="00404201">
        <w:t xml:space="preserve"> gcc-5.3.tar gcc-5.3</w:t>
      </w:r>
    </w:p>
    <w:p w14:paraId="4E801C4D" w14:textId="77777777" w:rsidR="00760C63" w:rsidRDefault="00B3576E" w:rsidP="00404201">
      <w:pPr>
        <w:pStyle w:val="ListBullet"/>
      </w:pPr>
      <w:r>
        <w:t>Copy this file into your RPM build SOURCES directory.</w:t>
      </w:r>
    </w:p>
    <w:p w14:paraId="23CAA1F2" w14:textId="77777777" w:rsidR="00760C63" w:rsidRPr="00760C63" w:rsidDel="00760C63" w:rsidRDefault="00B3576E" w:rsidP="00760C63">
      <w:pPr>
        <w:pStyle w:val="CommandLine"/>
        <w:ind w:left="144"/>
      </w:pPr>
      <w:r w:rsidRPr="00404201" w:rsidDel="00760C63">
        <w:t># cp gcc-5.3</w:t>
      </w:r>
      <w:r w:rsidR="00760C63" w:rsidDel="00760C63">
        <w:t>.tar</w:t>
      </w:r>
      <w:r w:rsidRPr="00404201" w:rsidDel="00760C63">
        <w:t xml:space="preserve"> ~/rpmbuild/SOURCES</w:t>
      </w:r>
    </w:p>
    <w:p w14:paraId="2FB390F0" w14:textId="77777777" w:rsidR="00B3576E" w:rsidRDefault="00B3576E" w:rsidP="00760C63">
      <w:pPr>
        <w:pStyle w:val="ListBullet"/>
      </w:pPr>
      <w:r>
        <w:t xml:space="preserve">Copy the </w:t>
      </w:r>
      <w:proofErr w:type="spellStart"/>
      <w:proofErr w:type="gramStart"/>
      <w:r w:rsidRPr="0036666A">
        <w:rPr>
          <w:rStyle w:val="Code"/>
        </w:rPr>
        <w:t>gcc.spec</w:t>
      </w:r>
      <w:proofErr w:type="spellEnd"/>
      <w:proofErr w:type="gramEnd"/>
      <w:r>
        <w:t xml:space="preserve"> file from the </w:t>
      </w:r>
      <w:r w:rsidRPr="0036666A">
        <w:rPr>
          <w:rStyle w:val="Code"/>
        </w:rPr>
        <w:t>flower/support/build/rpm</w:t>
      </w:r>
      <w:r>
        <w:t xml:space="preserve"> directory into the </w:t>
      </w:r>
      <w:r w:rsidRPr="00760C63">
        <w:rPr>
          <w:rStyle w:val="Code"/>
        </w:rPr>
        <w:t>~/rpmbuild/SPECS</w:t>
      </w:r>
      <w:r>
        <w:t xml:space="preserve"> directory.</w:t>
      </w:r>
    </w:p>
    <w:p w14:paraId="16CC20BB" w14:textId="77777777" w:rsidR="00B3576E" w:rsidRPr="00404201" w:rsidRDefault="00B3576E" w:rsidP="0010152A">
      <w:pPr>
        <w:pStyle w:val="CommandLine"/>
      </w:pPr>
      <w:r w:rsidRPr="00404201">
        <w:t># cd ~/dev/flower</w:t>
      </w:r>
    </w:p>
    <w:p w14:paraId="30105BBC" w14:textId="77777777" w:rsidR="00B3576E" w:rsidRPr="00404201" w:rsidRDefault="00B3576E" w:rsidP="0010152A">
      <w:pPr>
        <w:pStyle w:val="CommandLine"/>
      </w:pPr>
      <w:r w:rsidRPr="00404201">
        <w:t># cp flower/support/build/rpm/</w:t>
      </w:r>
      <w:proofErr w:type="spellStart"/>
      <w:r w:rsidRPr="00404201">
        <w:t>gcc.spec</w:t>
      </w:r>
      <w:proofErr w:type="spellEnd"/>
      <w:r w:rsidRPr="00404201">
        <w:t xml:space="preserve"> ~/rpmbuild/SPECS</w:t>
      </w:r>
    </w:p>
    <w:p w14:paraId="7E9BFECE" w14:textId="77777777" w:rsidR="00B3576E" w:rsidRDefault="00B3576E" w:rsidP="00760C63">
      <w:pPr>
        <w:pStyle w:val="ListBullet"/>
      </w:pPr>
      <w:r>
        <w:t>Run the RPM build for GCC.</w:t>
      </w:r>
    </w:p>
    <w:p w14:paraId="418B17ED" w14:textId="77777777" w:rsidR="00B3576E" w:rsidRPr="0010152A" w:rsidRDefault="00B3576E" w:rsidP="0012415C">
      <w:pPr>
        <w:pStyle w:val="CommandLine"/>
        <w:rPr>
          <w:rStyle w:val="Code"/>
        </w:rPr>
      </w:pPr>
      <w:r w:rsidRPr="00404201">
        <w:t># cd ~/rpmb</w:t>
      </w:r>
      <w:r w:rsidRPr="0010152A">
        <w:rPr>
          <w:rStyle w:val="Code"/>
        </w:rPr>
        <w:t>uild/SPECS</w:t>
      </w:r>
    </w:p>
    <w:p w14:paraId="1021B8F1" w14:textId="77777777" w:rsidR="00B3576E" w:rsidRPr="00404201" w:rsidRDefault="00B3576E" w:rsidP="0012415C">
      <w:pPr>
        <w:pStyle w:val="CommandLine"/>
      </w:pPr>
      <w:r w:rsidRPr="0010152A">
        <w:rPr>
          <w:rStyle w:val="Code"/>
        </w:rPr>
        <w:t># rpmbuild –</w:t>
      </w:r>
      <w:proofErr w:type="spellStart"/>
      <w:r w:rsidRPr="0010152A">
        <w:rPr>
          <w:rStyle w:val="Code"/>
        </w:rPr>
        <w:t>ba</w:t>
      </w:r>
      <w:proofErr w:type="spellEnd"/>
      <w:r w:rsidRPr="00404201">
        <w:t xml:space="preserve"> </w:t>
      </w:r>
      <w:proofErr w:type="spellStart"/>
      <w:proofErr w:type="gramStart"/>
      <w:r w:rsidRPr="00404201">
        <w:t>gcc.spec</w:t>
      </w:r>
      <w:proofErr w:type="spellEnd"/>
      <w:proofErr w:type="gramEnd"/>
    </w:p>
    <w:p w14:paraId="78C0A0DB" w14:textId="77777777" w:rsidR="00B3576E" w:rsidRDefault="00B3576E" w:rsidP="00B3576E">
      <w:pPr>
        <w:pStyle w:val="BodyText"/>
      </w:pPr>
      <w:r>
        <w:t xml:space="preserve">You should now have the RPM: </w:t>
      </w:r>
      <w:r w:rsidRPr="0010152A">
        <w:rPr>
          <w:rStyle w:val="Code"/>
        </w:rPr>
        <w:t>~/rpmbuild/R</w:t>
      </w:r>
      <w:r w:rsidR="00404201" w:rsidRPr="0010152A">
        <w:rPr>
          <w:rStyle w:val="Code"/>
        </w:rPr>
        <w:t>PMS/x86_64/gcc-5.3-0.x86-64.rpm</w:t>
      </w:r>
    </w:p>
    <w:p w14:paraId="10E7F151" w14:textId="77777777" w:rsidR="00B3576E" w:rsidRDefault="00C33C10" w:rsidP="00404201">
      <w:pPr>
        <w:pStyle w:val="Heading3"/>
      </w:pPr>
      <w:bookmarkStart w:id="22" w:name="_Toc490231089"/>
      <w:r>
        <w:t xml:space="preserve">Build </w:t>
      </w:r>
      <w:r w:rsidR="00B3576E">
        <w:t>Boost RPM</w:t>
      </w:r>
      <w:bookmarkEnd w:id="22"/>
    </w:p>
    <w:p w14:paraId="2D21585D" w14:textId="77777777" w:rsidR="00B3576E" w:rsidRDefault="00B3576E" w:rsidP="00B3576E">
      <w:pPr>
        <w:pStyle w:val="BodyText"/>
      </w:pPr>
      <w:r>
        <w:t>Prepare the Boost components in preparation to package.</w:t>
      </w:r>
    </w:p>
    <w:p w14:paraId="7347BA81" w14:textId="77777777" w:rsidR="00B3576E" w:rsidRDefault="00B3576E" w:rsidP="005124B4">
      <w:pPr>
        <w:pStyle w:val="ListBullet"/>
      </w:pPr>
      <w:r>
        <w:t xml:space="preserve">Build the Boost libraries in </w:t>
      </w:r>
      <w:r w:rsidRPr="00760C63">
        <w:rPr>
          <w:rStyle w:val="Code"/>
        </w:rPr>
        <w:t>/usr/local/</w:t>
      </w:r>
      <w:r w:rsidR="00760C63" w:rsidRPr="00760C63">
        <w:rPr>
          <w:rStyle w:val="Code"/>
        </w:rPr>
        <w:t>boost</w:t>
      </w:r>
      <w:r w:rsidR="00760C63">
        <w:t xml:space="preserve"> as instructed in </w:t>
      </w:r>
      <w:hyperlink w:anchor="_Boost_libraries" w:history="1">
        <w:r w:rsidR="00760C63" w:rsidRPr="00760C63">
          <w:rPr>
            <w:rStyle w:val="Hyperlink"/>
          </w:rPr>
          <w:t>Boost libraries</w:t>
        </w:r>
      </w:hyperlink>
      <w:r w:rsidR="00760C63">
        <w:t>.</w:t>
      </w:r>
    </w:p>
    <w:p w14:paraId="21CAD516" w14:textId="77777777" w:rsidR="0036666A" w:rsidRDefault="0036666A" w:rsidP="0036666A">
      <w:pPr>
        <w:pStyle w:val="CommandLine"/>
      </w:pPr>
      <w:r>
        <w:t># mv /usr/local/boost /usr/local/boost-1.60</w:t>
      </w:r>
    </w:p>
    <w:p w14:paraId="7D5D67F5" w14:textId="77777777" w:rsidR="00B3576E" w:rsidRDefault="00B3576E" w:rsidP="005124B4">
      <w:pPr>
        <w:pStyle w:val="ListBullet"/>
      </w:pPr>
      <w:r>
        <w:t>Create a tar archive of this directory</w:t>
      </w:r>
    </w:p>
    <w:p w14:paraId="036A2056" w14:textId="77777777" w:rsidR="0036666A" w:rsidRDefault="00B3576E" w:rsidP="0012415C">
      <w:pPr>
        <w:pStyle w:val="CommandLine"/>
      </w:pPr>
      <w:r w:rsidRPr="005124B4">
        <w:t xml:space="preserve"># </w:t>
      </w:r>
      <w:r w:rsidR="0036666A">
        <w:t>cd /usr/local</w:t>
      </w:r>
    </w:p>
    <w:p w14:paraId="19674050" w14:textId="77777777" w:rsidR="00B3576E" w:rsidRPr="005124B4" w:rsidRDefault="0036666A" w:rsidP="0012415C">
      <w:pPr>
        <w:pStyle w:val="CommandLine"/>
      </w:pPr>
      <w:r>
        <w:t xml:space="preserve"># </w:t>
      </w:r>
      <w:r w:rsidR="00B3576E" w:rsidRPr="005124B4">
        <w:t xml:space="preserve">tar </w:t>
      </w:r>
      <w:proofErr w:type="spellStart"/>
      <w:r w:rsidR="00B3576E" w:rsidRPr="005124B4">
        <w:t>cf</w:t>
      </w:r>
      <w:proofErr w:type="spellEnd"/>
      <w:r w:rsidR="00B3576E" w:rsidRPr="005124B4">
        <w:t xml:space="preserve"> boost-1.60.tar boost-1.60</w:t>
      </w:r>
    </w:p>
    <w:p w14:paraId="291AF1F7" w14:textId="77777777" w:rsidR="00B3576E" w:rsidRDefault="00B3576E" w:rsidP="005124B4">
      <w:pPr>
        <w:pStyle w:val="ListBullet"/>
      </w:pPr>
      <w:r>
        <w:t>Copy this file into your RPM build SOURCES directory.</w:t>
      </w:r>
    </w:p>
    <w:p w14:paraId="09C14D5A" w14:textId="77777777" w:rsidR="00B3576E" w:rsidRPr="005124B4" w:rsidRDefault="00B3576E" w:rsidP="0012415C">
      <w:pPr>
        <w:pStyle w:val="CommandLine"/>
      </w:pPr>
      <w:r w:rsidRPr="005124B4">
        <w:t># cp boost-1.60.tar ~/rpmbuild/SOURCES</w:t>
      </w:r>
    </w:p>
    <w:p w14:paraId="57C12726" w14:textId="77777777" w:rsidR="00B3576E" w:rsidRDefault="00B3576E" w:rsidP="00B3576E">
      <w:pPr>
        <w:pStyle w:val="BodyText"/>
      </w:pPr>
      <w:r>
        <w:lastRenderedPageBreak/>
        <w:t xml:space="preserve">Copy the </w:t>
      </w:r>
      <w:proofErr w:type="spellStart"/>
      <w:proofErr w:type="gramStart"/>
      <w:r w:rsidRPr="0012415C">
        <w:rPr>
          <w:rStyle w:val="Code"/>
        </w:rPr>
        <w:t>boost.spec</w:t>
      </w:r>
      <w:proofErr w:type="spellEnd"/>
      <w:proofErr w:type="gramEnd"/>
      <w:r>
        <w:t xml:space="preserve"> file from the </w:t>
      </w:r>
      <w:r w:rsidRPr="0012415C">
        <w:rPr>
          <w:rStyle w:val="Code"/>
        </w:rPr>
        <w:t>flower/support/build/rpm</w:t>
      </w:r>
      <w:r>
        <w:t xml:space="preserve"> directory into the </w:t>
      </w:r>
      <w:r w:rsidRPr="0012415C">
        <w:rPr>
          <w:rStyle w:val="Code"/>
        </w:rPr>
        <w:t>~/rpmbuild/SPECS</w:t>
      </w:r>
      <w:r>
        <w:t xml:space="preserve"> directory.</w:t>
      </w:r>
    </w:p>
    <w:p w14:paraId="2807B226" w14:textId="77777777" w:rsidR="00B3576E" w:rsidRPr="005124B4" w:rsidRDefault="00B3576E" w:rsidP="0012415C">
      <w:pPr>
        <w:pStyle w:val="CommandLine"/>
      </w:pPr>
      <w:r w:rsidRPr="005124B4">
        <w:t># cd ~/dev</w:t>
      </w:r>
    </w:p>
    <w:p w14:paraId="4A4A315F" w14:textId="77777777" w:rsidR="00B3576E" w:rsidRPr="005124B4" w:rsidRDefault="00B3576E" w:rsidP="0012415C">
      <w:pPr>
        <w:pStyle w:val="CommandLine"/>
      </w:pPr>
      <w:r w:rsidRPr="005124B4">
        <w:t># cp flower/support/build/rpm/</w:t>
      </w:r>
      <w:proofErr w:type="spellStart"/>
      <w:r w:rsidRPr="005124B4">
        <w:t>boost.spec</w:t>
      </w:r>
      <w:proofErr w:type="spellEnd"/>
      <w:r w:rsidRPr="005124B4">
        <w:t xml:space="preserve"> ~/rpmbuild/SPECS</w:t>
      </w:r>
    </w:p>
    <w:p w14:paraId="1B54F3FD" w14:textId="77777777" w:rsidR="00B3576E" w:rsidRDefault="00B3576E" w:rsidP="00B3576E">
      <w:pPr>
        <w:pStyle w:val="BodyText"/>
      </w:pPr>
      <w:r>
        <w:t>Run the RPM build for Boost.</w:t>
      </w:r>
    </w:p>
    <w:p w14:paraId="2520E8A9" w14:textId="77777777" w:rsidR="00B3576E" w:rsidRPr="005124B4" w:rsidRDefault="00B3576E" w:rsidP="0012415C">
      <w:pPr>
        <w:pStyle w:val="CommandLine"/>
      </w:pPr>
      <w:r w:rsidRPr="005124B4">
        <w:t># cd ~/rpmbuild/SPECS</w:t>
      </w:r>
    </w:p>
    <w:p w14:paraId="7A8A5443" w14:textId="77777777" w:rsidR="00B3576E" w:rsidRPr="005124B4" w:rsidRDefault="00B3576E" w:rsidP="0012415C">
      <w:pPr>
        <w:pStyle w:val="CommandLine"/>
      </w:pPr>
      <w:r w:rsidRPr="005124B4">
        <w:t># rpmbuild –</w:t>
      </w:r>
      <w:proofErr w:type="spellStart"/>
      <w:r w:rsidRPr="005124B4">
        <w:t>ba</w:t>
      </w:r>
      <w:proofErr w:type="spellEnd"/>
      <w:r w:rsidRPr="005124B4">
        <w:t xml:space="preserve"> </w:t>
      </w:r>
      <w:proofErr w:type="spellStart"/>
      <w:proofErr w:type="gramStart"/>
      <w:r w:rsidRPr="005124B4">
        <w:t>boost.spec</w:t>
      </w:r>
      <w:proofErr w:type="spellEnd"/>
      <w:proofErr w:type="gramEnd"/>
    </w:p>
    <w:p w14:paraId="27CF8960" w14:textId="77777777" w:rsidR="00B3576E" w:rsidRDefault="00B3576E" w:rsidP="00B3576E">
      <w:pPr>
        <w:pStyle w:val="BodyText"/>
      </w:pPr>
      <w:r>
        <w:t xml:space="preserve">You should now have the </w:t>
      </w:r>
      <w:r w:rsidRPr="005124B4">
        <w:rPr>
          <w:rFonts w:ascii="Courier New" w:hAnsi="Courier New" w:cs="Courier New"/>
        </w:rPr>
        <w:t xml:space="preserve">RPM: </w:t>
      </w:r>
      <w:r w:rsidRPr="0012415C">
        <w:rPr>
          <w:rStyle w:val="Code"/>
        </w:rPr>
        <w:t>~/rpmbuild/RPMS/x86_64/boost-1.60-0.x86-64.rpm</w:t>
      </w:r>
    </w:p>
    <w:p w14:paraId="5FD5E53D" w14:textId="77777777" w:rsidR="00B3576E" w:rsidRDefault="00C33C10" w:rsidP="005124B4">
      <w:pPr>
        <w:pStyle w:val="Heading3"/>
      </w:pPr>
      <w:bookmarkStart w:id="23" w:name="_Toc490231090"/>
      <w:r>
        <w:t xml:space="preserve">Build </w:t>
      </w:r>
      <w:r w:rsidR="00B3576E">
        <w:t>FLOWER RPM</w:t>
      </w:r>
      <w:bookmarkEnd w:id="23"/>
    </w:p>
    <w:p w14:paraId="2BC84C4C" w14:textId="77777777" w:rsidR="00B3576E" w:rsidRDefault="00B3576E" w:rsidP="00B3576E">
      <w:pPr>
        <w:pStyle w:val="BodyText"/>
      </w:pPr>
      <w:r>
        <w:t>Prepare the F</w:t>
      </w:r>
      <w:r w:rsidR="00E74218">
        <w:t>LOWER</w:t>
      </w:r>
      <w:r>
        <w:t xml:space="preserve"> compon</w:t>
      </w:r>
      <w:r w:rsidR="00EB2D12">
        <w:t>ents in preparation to package.</w:t>
      </w:r>
    </w:p>
    <w:p w14:paraId="3E23D21B" w14:textId="77777777" w:rsidR="00B3576E" w:rsidRDefault="00B3576E" w:rsidP="00EB2D12">
      <w:pPr>
        <w:pStyle w:val="ListBullet"/>
      </w:pPr>
      <w:r>
        <w:t>Build the F</w:t>
      </w:r>
      <w:r w:rsidR="00E74218">
        <w:t>LOWER</w:t>
      </w:r>
      <w:r>
        <w:t xml:space="preserve"> software in </w:t>
      </w:r>
      <w:r w:rsidRPr="00801486">
        <w:rPr>
          <w:rFonts w:ascii="Courier New" w:hAnsi="Courier New" w:cs="Courier New"/>
        </w:rPr>
        <w:t>/opt/flower</w:t>
      </w:r>
      <w:r w:rsidR="0036666A">
        <w:rPr>
          <w:rFonts w:ascii="Courier New" w:hAnsi="Courier New" w:cs="Courier New"/>
        </w:rPr>
        <w:t xml:space="preserve"> </w:t>
      </w:r>
      <w:r w:rsidR="0036666A" w:rsidRPr="0036666A">
        <w:t>as instructed in</w:t>
      </w:r>
      <w:r w:rsidR="0036666A">
        <w:rPr>
          <w:rFonts w:ascii="Courier New" w:hAnsi="Courier New" w:cs="Courier New"/>
        </w:rPr>
        <w:t xml:space="preserve"> </w:t>
      </w:r>
      <w:hyperlink w:anchor="_Building_FLOWER" w:history="1">
        <w:r w:rsidR="0036666A" w:rsidRPr="0036666A">
          <w:rPr>
            <w:rStyle w:val="Hyperlink"/>
            <w:rFonts w:ascii="Courier New" w:hAnsi="Courier New" w:cs="Courier New"/>
          </w:rPr>
          <w:t>Building FLOWER</w:t>
        </w:r>
      </w:hyperlink>
      <w:r w:rsidR="00801486">
        <w:t>.</w:t>
      </w:r>
    </w:p>
    <w:p w14:paraId="7F402F1F" w14:textId="77777777" w:rsidR="00B3576E" w:rsidRDefault="00B3576E" w:rsidP="00EB2D12">
      <w:pPr>
        <w:pStyle w:val="ListBullet"/>
      </w:pPr>
      <w:r>
        <w:t>Copy this directory into your RPM build SOURCES directory and rename to flower-6.0</w:t>
      </w:r>
      <w:r w:rsidR="00801486">
        <w:t>.</w:t>
      </w:r>
    </w:p>
    <w:p w14:paraId="5C5CA5E1" w14:textId="77777777" w:rsidR="0036666A" w:rsidRDefault="00B3576E" w:rsidP="0012415C">
      <w:pPr>
        <w:pStyle w:val="CommandLine"/>
      </w:pPr>
      <w:r w:rsidRPr="00EB2D12">
        <w:t xml:space="preserve"># </w:t>
      </w:r>
      <w:r w:rsidR="0036666A">
        <w:t>cd ~/dev</w:t>
      </w:r>
    </w:p>
    <w:p w14:paraId="69549F0C" w14:textId="77777777" w:rsidR="00B3576E" w:rsidRPr="00EB2D12" w:rsidRDefault="0036666A" w:rsidP="0012415C">
      <w:pPr>
        <w:pStyle w:val="CommandLine"/>
      </w:pPr>
      <w:r>
        <w:t xml:space="preserve"># </w:t>
      </w:r>
      <w:r w:rsidR="00B3576E" w:rsidRPr="00EB2D12">
        <w:t>cp -R flower ~/rpmbuild/SOURCES/flower-6.0</w:t>
      </w:r>
    </w:p>
    <w:p w14:paraId="6E66884B" w14:textId="77777777" w:rsidR="00B3576E" w:rsidRDefault="00B3576E" w:rsidP="00EB2D12">
      <w:pPr>
        <w:pStyle w:val="ListBullet"/>
      </w:pPr>
      <w:r>
        <w:t>Copy the flower support files from your flower source code into your RPM build SOURCES directory.</w:t>
      </w:r>
    </w:p>
    <w:p w14:paraId="6E878587" w14:textId="77777777" w:rsidR="00B3576E" w:rsidRPr="00EB2D12" w:rsidRDefault="00B3576E" w:rsidP="0012415C">
      <w:pPr>
        <w:pStyle w:val="CommandLine"/>
      </w:pPr>
      <w:r w:rsidRPr="00EB2D12">
        <w:t># cd ~/dev</w:t>
      </w:r>
    </w:p>
    <w:p w14:paraId="601A759E" w14:textId="77777777" w:rsidR="00B3576E" w:rsidRPr="00EB2D12" w:rsidRDefault="00B3576E" w:rsidP="0012415C">
      <w:pPr>
        <w:pStyle w:val="CommandLine"/>
      </w:pPr>
      <w:r w:rsidRPr="00EB2D12">
        <w:t># cp flower/support/build/rpm/flower-support.tar ~/rpmbuild/SOURCES</w:t>
      </w:r>
    </w:p>
    <w:p w14:paraId="721F05B0" w14:textId="77777777" w:rsidR="00B3576E" w:rsidRPr="00EB2D12" w:rsidRDefault="00B3576E" w:rsidP="0036666A">
      <w:pPr>
        <w:pStyle w:val="ListBullet"/>
      </w:pPr>
      <w:proofErr w:type="spellStart"/>
      <w:r>
        <w:t>Untar</w:t>
      </w:r>
      <w:proofErr w:type="spellEnd"/>
      <w:r>
        <w:t xml:space="preserve"> the support files into flower directory.</w:t>
      </w:r>
    </w:p>
    <w:p w14:paraId="2B2A223B" w14:textId="77777777" w:rsidR="00B3576E" w:rsidRPr="00EB2D12" w:rsidRDefault="00B3576E" w:rsidP="0012415C">
      <w:pPr>
        <w:pStyle w:val="CommandLine"/>
      </w:pPr>
      <w:r w:rsidRPr="00EB2D12">
        <w:t># cd ~/rpmbuild/SOURCES/flower-6.0</w:t>
      </w:r>
    </w:p>
    <w:p w14:paraId="0A6FFD7D" w14:textId="77777777" w:rsidR="00B3576E" w:rsidRPr="00EB2D12" w:rsidRDefault="00B3576E" w:rsidP="0012415C">
      <w:pPr>
        <w:pStyle w:val="CommandLine"/>
      </w:pPr>
      <w:r w:rsidRPr="00EB2D12">
        <w:t xml:space="preserve"># tar </w:t>
      </w:r>
      <w:proofErr w:type="spellStart"/>
      <w:r w:rsidRPr="00EB2D12">
        <w:t>xf</w:t>
      </w:r>
      <w:proofErr w:type="spellEnd"/>
      <w:r w:rsidRPr="00EB2D12">
        <w:t xml:space="preserve"> ../flower-support.tar</w:t>
      </w:r>
    </w:p>
    <w:p w14:paraId="055C65E7" w14:textId="77777777" w:rsidR="00B3576E" w:rsidRPr="00EB2D12" w:rsidRDefault="00B3576E" w:rsidP="0012415C">
      <w:pPr>
        <w:pStyle w:val="CommandLine"/>
      </w:pPr>
      <w:r w:rsidRPr="00EB2D12">
        <w:t># cd</w:t>
      </w:r>
      <w:proofErr w:type="gramStart"/>
      <w:r w:rsidRPr="00EB2D12">
        <w:t xml:space="preserve"> ..</w:t>
      </w:r>
      <w:proofErr w:type="gramEnd"/>
    </w:p>
    <w:p w14:paraId="44BDF8F4" w14:textId="77777777" w:rsidR="00B3576E" w:rsidRDefault="00B3576E" w:rsidP="00EB2D12">
      <w:pPr>
        <w:pStyle w:val="ListBullet"/>
      </w:pPr>
      <w:r>
        <w:t>Create a tar archive of this directory</w:t>
      </w:r>
      <w:r w:rsidR="00801486">
        <w:t>.</w:t>
      </w:r>
    </w:p>
    <w:p w14:paraId="47047EA8" w14:textId="77777777" w:rsidR="00B3576E" w:rsidRPr="00EB2D12" w:rsidRDefault="00B3576E" w:rsidP="0012415C">
      <w:pPr>
        <w:pStyle w:val="CommandLine"/>
      </w:pPr>
      <w:r w:rsidRPr="00EB2D12">
        <w:t xml:space="preserve"># tar </w:t>
      </w:r>
      <w:proofErr w:type="spellStart"/>
      <w:r w:rsidRPr="00EB2D12">
        <w:t>cf</w:t>
      </w:r>
      <w:proofErr w:type="spellEnd"/>
      <w:r w:rsidRPr="00EB2D12">
        <w:t xml:space="preserve"> flower-6.0.tar flower-6.0</w:t>
      </w:r>
    </w:p>
    <w:p w14:paraId="127BE0F4" w14:textId="77777777" w:rsidR="00B3576E" w:rsidRDefault="00B3576E" w:rsidP="00B3576E">
      <w:pPr>
        <w:pStyle w:val="BodyText"/>
      </w:pPr>
      <w:r>
        <w:t xml:space="preserve">Copy the </w:t>
      </w:r>
      <w:proofErr w:type="spellStart"/>
      <w:proofErr w:type="gramStart"/>
      <w:r w:rsidRPr="0036666A">
        <w:rPr>
          <w:rStyle w:val="Code"/>
        </w:rPr>
        <w:t>flower.spec</w:t>
      </w:r>
      <w:proofErr w:type="spellEnd"/>
      <w:proofErr w:type="gramEnd"/>
      <w:r>
        <w:t xml:space="preserve"> file from the </w:t>
      </w:r>
      <w:r w:rsidRPr="0036666A">
        <w:rPr>
          <w:rStyle w:val="Code"/>
        </w:rPr>
        <w:t>flower/support/build/rpm</w:t>
      </w:r>
      <w:r>
        <w:t xml:space="preserve"> directory into the </w:t>
      </w:r>
      <w:r w:rsidRPr="0036666A">
        <w:rPr>
          <w:rStyle w:val="Code"/>
        </w:rPr>
        <w:t>~/rpmbuild/SPECS directory</w:t>
      </w:r>
      <w:r>
        <w:t>.</w:t>
      </w:r>
    </w:p>
    <w:p w14:paraId="3571B606" w14:textId="77777777" w:rsidR="00B3576E" w:rsidRPr="004673BF" w:rsidRDefault="00B3576E" w:rsidP="0012415C">
      <w:pPr>
        <w:pStyle w:val="CommandLine"/>
      </w:pPr>
      <w:r w:rsidRPr="004673BF">
        <w:t># cd ~/dev</w:t>
      </w:r>
    </w:p>
    <w:p w14:paraId="6660E5A9" w14:textId="77777777" w:rsidR="00B3576E" w:rsidRPr="004673BF" w:rsidRDefault="00B3576E" w:rsidP="0012415C">
      <w:pPr>
        <w:pStyle w:val="CommandLine"/>
      </w:pPr>
      <w:r w:rsidRPr="004673BF">
        <w:t># cp flower/support/build/rpm/</w:t>
      </w:r>
      <w:proofErr w:type="spellStart"/>
      <w:r w:rsidRPr="004673BF">
        <w:t>flower.spec</w:t>
      </w:r>
      <w:proofErr w:type="spellEnd"/>
      <w:r w:rsidRPr="004673BF">
        <w:t xml:space="preserve"> ~/rpmbuild/SPECS</w:t>
      </w:r>
    </w:p>
    <w:p w14:paraId="2E576A4C" w14:textId="77777777" w:rsidR="00B3576E" w:rsidRDefault="00B3576E" w:rsidP="00B3576E">
      <w:pPr>
        <w:pStyle w:val="BodyText"/>
      </w:pPr>
      <w:r>
        <w:t>Run the RPM build for FLOWER.</w:t>
      </w:r>
    </w:p>
    <w:p w14:paraId="6A95C0A5" w14:textId="77777777" w:rsidR="00B3576E" w:rsidRPr="004673BF" w:rsidRDefault="00B3576E" w:rsidP="0012415C">
      <w:pPr>
        <w:pStyle w:val="CommandLine"/>
      </w:pPr>
      <w:r w:rsidRPr="004673BF">
        <w:t># cd ~/rpmbuild/SPECS</w:t>
      </w:r>
    </w:p>
    <w:p w14:paraId="0E0C6E62" w14:textId="77777777" w:rsidR="00B3576E" w:rsidRPr="004673BF" w:rsidRDefault="00B3576E" w:rsidP="0012415C">
      <w:pPr>
        <w:pStyle w:val="CommandLine"/>
      </w:pPr>
      <w:r w:rsidRPr="004673BF">
        <w:t># rpmbuild –</w:t>
      </w:r>
      <w:proofErr w:type="spellStart"/>
      <w:r w:rsidRPr="004673BF">
        <w:t>ba</w:t>
      </w:r>
      <w:proofErr w:type="spellEnd"/>
      <w:r w:rsidRPr="004673BF">
        <w:t xml:space="preserve"> </w:t>
      </w:r>
      <w:proofErr w:type="spellStart"/>
      <w:proofErr w:type="gramStart"/>
      <w:r w:rsidRPr="004673BF">
        <w:t>flower.spec</w:t>
      </w:r>
      <w:proofErr w:type="spellEnd"/>
      <w:proofErr w:type="gramEnd"/>
    </w:p>
    <w:p w14:paraId="0DF3636C" w14:textId="77777777" w:rsidR="00C33C10" w:rsidRDefault="00B3576E" w:rsidP="00B3576E">
      <w:pPr>
        <w:pStyle w:val="BodyText"/>
        <w:rPr>
          <w:rStyle w:val="Code"/>
        </w:rPr>
      </w:pPr>
      <w:r>
        <w:t xml:space="preserve">You should now have the </w:t>
      </w:r>
      <w:r w:rsidRPr="00801486">
        <w:rPr>
          <w:rFonts w:ascii="Courier New" w:hAnsi="Courier New" w:cs="Courier New"/>
        </w:rPr>
        <w:t xml:space="preserve">RPM: </w:t>
      </w:r>
      <w:r w:rsidRPr="0012415C">
        <w:rPr>
          <w:rStyle w:val="Code"/>
        </w:rPr>
        <w:t>~/rpmbuild/RPMS/x86_64/flower-6.0-0.x86-64.rpm</w:t>
      </w:r>
    </w:p>
    <w:p w14:paraId="4D39D417" w14:textId="77777777" w:rsidR="00C33C10" w:rsidRDefault="00C33C10">
      <w:pPr>
        <w:tabs>
          <w:tab w:val="clear" w:pos="360"/>
          <w:tab w:val="clear" w:pos="720"/>
          <w:tab w:val="clear" w:pos="1080"/>
        </w:tabs>
        <w:rPr>
          <w:rStyle w:val="Code"/>
        </w:rPr>
      </w:pPr>
      <w:r>
        <w:rPr>
          <w:rStyle w:val="Code"/>
        </w:rPr>
        <w:br w:type="page"/>
      </w:r>
    </w:p>
    <w:p w14:paraId="3E8A567D" w14:textId="77777777" w:rsidR="00B3576E" w:rsidRDefault="00C33C10" w:rsidP="00C33C10">
      <w:pPr>
        <w:pStyle w:val="Heading1"/>
      </w:pPr>
      <w:bookmarkStart w:id="24" w:name="_Toc490231091"/>
      <w:r>
        <w:lastRenderedPageBreak/>
        <w:t>Installing RPMs</w:t>
      </w:r>
      <w:bookmarkEnd w:id="24"/>
    </w:p>
    <w:p w14:paraId="5C24D4F9" w14:textId="77777777" w:rsidR="00C33C10" w:rsidRDefault="00C33C10" w:rsidP="00C33C10">
      <w:pPr>
        <w:pStyle w:val="BodyText"/>
      </w:pPr>
      <w:r>
        <w:t>This section describes how to install the required RPMs that have been built in the previous sections.</w:t>
      </w:r>
    </w:p>
    <w:p w14:paraId="0C0B2CF3" w14:textId="77777777" w:rsidR="00C33C10" w:rsidRDefault="00C33C10" w:rsidP="00C33C10">
      <w:pPr>
        <w:pStyle w:val="BodyText"/>
      </w:pPr>
      <w:r>
        <w:t>Install GCC</w:t>
      </w:r>
    </w:p>
    <w:p w14:paraId="23C82D9C" w14:textId="77777777" w:rsidR="00C33C10" w:rsidRDefault="00C33C10" w:rsidP="00C33C10">
      <w:pPr>
        <w:pStyle w:val="CommandLine"/>
        <w:rPr>
          <w:rStyle w:val="Code"/>
        </w:rPr>
      </w:pPr>
      <w:r>
        <w:t># rpm –</w:t>
      </w:r>
      <w:proofErr w:type="spellStart"/>
      <w:r>
        <w:t>i</w:t>
      </w:r>
      <w:proofErr w:type="spellEnd"/>
      <w:r>
        <w:t xml:space="preserve"> </w:t>
      </w:r>
      <w:r w:rsidRPr="0010152A">
        <w:rPr>
          <w:rStyle w:val="Code"/>
        </w:rPr>
        <w:t>~/rpmbuild/RPMS/x86_64/gcc-5.3-0.x86-64.rpm</w:t>
      </w:r>
    </w:p>
    <w:p w14:paraId="518A9083" w14:textId="77777777" w:rsidR="00C33C10" w:rsidRPr="00C33C10" w:rsidRDefault="00C33C10" w:rsidP="00C33C10">
      <w:pPr>
        <w:pStyle w:val="BodyText"/>
      </w:pPr>
      <w:r>
        <w:t>Install Boost</w:t>
      </w:r>
    </w:p>
    <w:p w14:paraId="4BD6DF6F" w14:textId="77777777" w:rsidR="00C33C10" w:rsidRDefault="00C33C10" w:rsidP="00C33C10">
      <w:pPr>
        <w:pStyle w:val="CommandLine"/>
        <w:rPr>
          <w:rStyle w:val="Code"/>
        </w:rPr>
      </w:pPr>
      <w:r>
        <w:rPr>
          <w:rStyle w:val="Code"/>
        </w:rPr>
        <w:t># rpm –</w:t>
      </w:r>
      <w:proofErr w:type="spellStart"/>
      <w:r>
        <w:rPr>
          <w:rStyle w:val="Code"/>
        </w:rPr>
        <w:t>i</w:t>
      </w:r>
      <w:proofErr w:type="spellEnd"/>
      <w:r>
        <w:rPr>
          <w:rStyle w:val="Code"/>
        </w:rPr>
        <w:t xml:space="preserve"> </w:t>
      </w:r>
      <w:r w:rsidRPr="0012415C">
        <w:rPr>
          <w:rStyle w:val="Code"/>
        </w:rPr>
        <w:t>~/rpmbuild/RPMS/x86_64/boost-1.60-0.x86-64.rpm</w:t>
      </w:r>
    </w:p>
    <w:p w14:paraId="0D468A1B" w14:textId="77777777" w:rsidR="00C33C10" w:rsidRPr="00C33C10" w:rsidRDefault="00C33C10" w:rsidP="00C33C10">
      <w:pPr>
        <w:pStyle w:val="BodyText"/>
      </w:pPr>
      <w:r>
        <w:t>Install FLOWER</w:t>
      </w:r>
    </w:p>
    <w:p w14:paraId="662CED0C" w14:textId="77777777" w:rsidR="00C33C10" w:rsidRPr="00C33C10" w:rsidRDefault="00C33C10" w:rsidP="00C33C10">
      <w:pPr>
        <w:pStyle w:val="CommandLine"/>
      </w:pPr>
      <w:r>
        <w:rPr>
          <w:rStyle w:val="Code"/>
        </w:rPr>
        <w:t># rpm –</w:t>
      </w:r>
      <w:proofErr w:type="spellStart"/>
      <w:r>
        <w:rPr>
          <w:rStyle w:val="Code"/>
        </w:rPr>
        <w:t>i</w:t>
      </w:r>
      <w:proofErr w:type="spellEnd"/>
      <w:r>
        <w:rPr>
          <w:rStyle w:val="Code"/>
        </w:rPr>
        <w:t xml:space="preserve"> </w:t>
      </w:r>
      <w:r w:rsidRPr="0012415C">
        <w:rPr>
          <w:rStyle w:val="Code"/>
        </w:rPr>
        <w:t>~/rpmbuild/RPMS/x86_64/flower-6.0-0.x86-64.rpm</w:t>
      </w:r>
    </w:p>
    <w:p w14:paraId="648ECAE3" w14:textId="77777777" w:rsidR="00801486" w:rsidRDefault="00801486" w:rsidP="00B3576E">
      <w:pPr>
        <w:pStyle w:val="BodyText"/>
        <w:rPr>
          <w:rFonts w:ascii="Courier New" w:hAnsi="Courier New" w:cs="Courier New"/>
        </w:rPr>
      </w:pPr>
    </w:p>
    <w:p w14:paraId="550A4506" w14:textId="77777777" w:rsidR="00801486" w:rsidRDefault="00801486" w:rsidP="00B3576E">
      <w:pPr>
        <w:pStyle w:val="BodyText"/>
        <w:rPr>
          <w:rFonts w:ascii="Courier New" w:hAnsi="Courier New" w:cs="Courier New"/>
        </w:rPr>
      </w:pPr>
    </w:p>
    <w:p w14:paraId="0606D9DD" w14:textId="77777777" w:rsidR="00801486" w:rsidRDefault="00801486" w:rsidP="00B3576E">
      <w:pPr>
        <w:pStyle w:val="BodyText"/>
        <w:rPr>
          <w:rFonts w:ascii="Courier New" w:hAnsi="Courier New" w:cs="Courier New"/>
        </w:rPr>
        <w:sectPr w:rsidR="00801486" w:rsidSect="00882B0F">
          <w:footerReference w:type="default" r:id="rId32"/>
          <w:footnotePr>
            <w:numRestart w:val="eachPage"/>
          </w:footnotePr>
          <w:type w:val="oddPage"/>
          <w:pgSz w:w="12240" w:h="15840" w:code="1"/>
          <w:pgMar w:top="1440" w:right="1440" w:bottom="1440" w:left="1440" w:header="720" w:footer="720" w:gutter="0"/>
          <w:pgNumType w:start="1" w:chapStyle="1" w:chapSep="period"/>
          <w:cols w:space="720"/>
        </w:sectPr>
      </w:pPr>
    </w:p>
    <w:p w14:paraId="4FE0AF3A" w14:textId="77777777" w:rsidR="00E12AF4" w:rsidRDefault="00E21FF3" w:rsidP="00E12AF4">
      <w:pPr>
        <w:pStyle w:val="Heading6"/>
      </w:pPr>
      <w:bookmarkStart w:id="25" w:name="_Toc126469337"/>
      <w:bookmarkStart w:id="26" w:name="_Toc195079668"/>
      <w:bookmarkStart w:id="27" w:name="AppendixA"/>
      <w:bookmarkEnd w:id="25"/>
      <w:bookmarkEnd w:id="26"/>
      <w:bookmarkEnd w:id="27"/>
      <w:r>
        <w:lastRenderedPageBreak/>
        <w:br/>
      </w:r>
      <w:r>
        <w:br/>
      </w:r>
      <w:bookmarkStart w:id="28" w:name="_Toc490231092"/>
      <w:r w:rsidR="00801486">
        <w:t>GCC Build Script</w:t>
      </w:r>
      <w:bookmarkEnd w:id="28"/>
    </w:p>
    <w:p w14:paraId="79AF29E5" w14:textId="77777777" w:rsidR="00E12AF4" w:rsidRDefault="00E12AF4" w:rsidP="00774400">
      <w:pPr>
        <w:pStyle w:val="BodyText"/>
      </w:pPr>
    </w:p>
    <w:p w14:paraId="4FE730A0" w14:textId="77777777" w:rsidR="00882B0F" w:rsidRDefault="00882B0F" w:rsidP="00801486">
      <w:pPr>
        <w:pStyle w:val="BodyText"/>
        <w:sectPr w:rsidR="00882B0F" w:rsidSect="00C430E3">
          <w:headerReference w:type="default" r:id="rId33"/>
          <w:footerReference w:type="default" r:id="rId34"/>
          <w:footnotePr>
            <w:numRestart w:val="eachPage"/>
          </w:footnotePr>
          <w:type w:val="oddPage"/>
          <w:pgSz w:w="12240" w:h="15840" w:code="1"/>
          <w:pgMar w:top="1440" w:right="1440" w:bottom="1440" w:left="1440" w:header="720" w:footer="720" w:gutter="0"/>
          <w:pgNumType w:start="1" w:chapStyle="6" w:chapSep="period"/>
          <w:cols w:space="720"/>
        </w:sectPr>
      </w:pPr>
    </w:p>
    <w:bookmarkStart w:id="29" w:name="_MON_1563012548"/>
    <w:bookmarkEnd w:id="29"/>
    <w:p w14:paraId="73413C78" w14:textId="77777777" w:rsidR="00882B0F" w:rsidRDefault="00882B0F" w:rsidP="00801486">
      <w:pPr>
        <w:pStyle w:val="BodyText"/>
        <w:sectPr w:rsidR="00882B0F" w:rsidSect="00C430E3">
          <w:footerReference w:type="default" r:id="rId35"/>
          <w:footnotePr>
            <w:numRestart w:val="eachPage"/>
          </w:footnotePr>
          <w:pgSz w:w="12240" w:h="15840" w:code="1"/>
          <w:pgMar w:top="1440" w:right="1440" w:bottom="1440" w:left="1440" w:header="720" w:footer="720" w:gutter="0"/>
          <w:pgNumType w:start="2" w:chapStyle="6" w:chapSep="period"/>
          <w:cols w:space="720"/>
        </w:sectPr>
      </w:pPr>
      <w:r>
        <w:object w:dxaOrig="9800" w:dyaOrig="12640" w14:anchorId="3E442C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0pt;height:633pt" o:ole="">
            <v:imagedata r:id="rId36" o:title=""/>
          </v:shape>
          <o:OLEObject Type="Embed" ProgID="Word.Document.12" ShapeID="_x0000_i1025" DrawAspect="Content" ObjectID="_1563974290" r:id="rId37">
            <o:FieldCodes>\s</o:FieldCodes>
          </o:OLEObject>
        </w:object>
      </w:r>
    </w:p>
    <w:p w14:paraId="28B9B956" w14:textId="77777777" w:rsidR="00062013" w:rsidRDefault="00062013" w:rsidP="00062013">
      <w:pPr>
        <w:pStyle w:val="Heading6"/>
      </w:pPr>
      <w:bookmarkStart w:id="30" w:name="AppendixB"/>
      <w:bookmarkEnd w:id="30"/>
      <w:r>
        <w:lastRenderedPageBreak/>
        <w:br/>
      </w:r>
      <w:r>
        <w:br/>
      </w:r>
      <w:bookmarkStart w:id="31" w:name="_Toc490231093"/>
      <w:r>
        <w:t>Boost Build</w:t>
      </w:r>
      <w:bookmarkEnd w:id="31"/>
    </w:p>
    <w:p w14:paraId="7807E7E3" w14:textId="77777777" w:rsidR="00062013" w:rsidRDefault="00062013" w:rsidP="00062013">
      <w:pPr>
        <w:pStyle w:val="BodyText"/>
      </w:pPr>
    </w:p>
    <w:p w14:paraId="6257F2E3" w14:textId="77777777" w:rsidR="00C430E3" w:rsidRDefault="00C430E3" w:rsidP="00801486">
      <w:pPr>
        <w:pStyle w:val="BodyText"/>
        <w:sectPr w:rsidR="00C430E3" w:rsidSect="00882B0F">
          <w:footerReference w:type="default" r:id="rId38"/>
          <w:footnotePr>
            <w:numRestart w:val="eachPage"/>
          </w:footnotePr>
          <w:pgSz w:w="12240" w:h="15840" w:code="1"/>
          <w:pgMar w:top="1440" w:right="1440" w:bottom="1440" w:left="1440" w:header="720" w:footer="720" w:gutter="0"/>
          <w:pgNumType w:start="1" w:chapStyle="6" w:chapSep="period"/>
          <w:cols w:space="720"/>
        </w:sectPr>
      </w:pPr>
    </w:p>
    <w:bookmarkStart w:id="32" w:name="_MON_1563014539"/>
    <w:bookmarkEnd w:id="32"/>
    <w:p w14:paraId="630DDF61" w14:textId="77777777" w:rsidR="00882B0F" w:rsidRDefault="00C430E3" w:rsidP="00801486">
      <w:pPr>
        <w:pStyle w:val="BodyText"/>
      </w:pPr>
      <w:r>
        <w:object w:dxaOrig="9360" w:dyaOrig="12640" w14:anchorId="5868276F">
          <v:shape id="_x0000_i1026" type="#_x0000_t75" style="width:468pt;height:633pt" o:ole="">
            <v:imagedata r:id="rId39" o:title=""/>
          </v:shape>
          <o:OLEObject Type="Embed" ProgID="Word.Document.12" ShapeID="_x0000_i1026" DrawAspect="Content" ObjectID="_1563974291" r:id="rId40">
            <o:FieldCodes>\s</o:FieldCodes>
          </o:OLEObject>
        </w:object>
      </w:r>
    </w:p>
    <w:p w14:paraId="263F822D" w14:textId="77777777" w:rsidR="00774400" w:rsidRDefault="00774400" w:rsidP="004023E7">
      <w:pPr>
        <w:sectPr w:rsidR="00774400" w:rsidSect="00C430E3">
          <w:footnotePr>
            <w:numRestart w:val="eachPage"/>
          </w:footnotePr>
          <w:pgSz w:w="12240" w:h="15840" w:code="1"/>
          <w:pgMar w:top="1440" w:right="1440" w:bottom="1440" w:left="1440" w:header="720" w:footer="720" w:gutter="0"/>
          <w:pgNumType w:start="2" w:chapStyle="6" w:chapSep="period"/>
          <w:cols w:space="720"/>
        </w:sectPr>
      </w:pPr>
    </w:p>
    <w:p w14:paraId="6D71CE70" w14:textId="77777777" w:rsidR="00832EDD" w:rsidRPr="00D327DA" w:rsidRDefault="00832EDD" w:rsidP="00D51645"/>
    <w:sectPr w:rsidR="00832EDD" w:rsidRPr="00D327DA" w:rsidSect="00482B31">
      <w:headerReference w:type="default" r:id="rId41"/>
      <w:footerReference w:type="default" r:id="rId42"/>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0CADFD" w14:textId="77777777" w:rsidR="00706650" w:rsidRDefault="00706650">
      <w:r>
        <w:separator/>
      </w:r>
    </w:p>
  </w:endnote>
  <w:endnote w:type="continuationSeparator" w:id="0">
    <w:p w14:paraId="1C45C7F8" w14:textId="77777777" w:rsidR="00706650" w:rsidRDefault="00706650" w:rsidP="00E12AF4">
      <w:r>
        <w:continuationSeparator/>
      </w:r>
    </w:p>
    <w:p w14:paraId="3C152593" w14:textId="77777777" w:rsidR="00706650" w:rsidRDefault="007066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91247" w14:textId="77777777" w:rsidR="00C33C10" w:rsidRPr="00604F91" w:rsidRDefault="00C33C10"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25C777B1" wp14:editId="70478FAC">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13F210D2" w14:textId="77777777" w:rsidR="00C33C10" w:rsidRPr="00D20974" w:rsidRDefault="00C33C10"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77B1" id="_x0000_t202" coordsize="21600,21600" o:spt="202" path="m0,0l0,21600,21600,21600,21600,0xe">
              <v:stroke joinstyle="miter"/>
              <v:path gradientshapeok="t" o:connecttype="rect"/>
            </v:shapetype>
            <v:shape id="Text Box 2" o:spid="_x0000_s1026" type="#_x0000_t202" style="position:absolute;margin-left:96.5pt;margin-top:-39.3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" fillcolor="#dadbdb" stroked="f">
              <v:textbox>
                <w:txbxContent>
                  <w:p w14:paraId="13F210D2" w14:textId="77777777" w:rsidR="00C33C10" w:rsidRPr="00D20974" w:rsidRDefault="00C33C10"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68A64C" w14:textId="77777777" w:rsidR="00C33C10" w:rsidRPr="00C430E3" w:rsidRDefault="00C33C10" w:rsidP="00C430E3">
    <w:pPr>
      <w:pStyle w:val="Footer"/>
      <w:rPr>
        <w:rStyle w:val="PageNumber"/>
      </w:rPr>
    </w:pP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234FFA"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160EC4">
      <w:rPr>
        <w:rStyle w:val="PageNumber"/>
        <w:noProof/>
      </w:rPr>
      <w:t>A.1</w:t>
    </w:r>
    <w:r w:rsidRPr="00BB44C7">
      <w:rPr>
        <w:rStyle w:val="PageNumber"/>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18F0F"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160EC4">
      <w:rPr>
        <w:rStyle w:val="PageNumber"/>
        <w:noProof/>
      </w:rPr>
      <w:t>A.2</w:t>
    </w:r>
    <w:r w:rsidRPr="00BB44C7">
      <w:rPr>
        <w:rStyle w:val="PageNumber"/>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D15C77" w14:textId="77777777" w:rsidR="00C33C10" w:rsidRPr="00BB44C7" w:rsidRDefault="00C33C10"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sidR="00160EC4">
      <w:rPr>
        <w:rStyle w:val="PageNumber"/>
        <w:noProof/>
      </w:rPr>
      <w:t>B.1</w:t>
    </w:r>
    <w:r w:rsidRPr="00BB44C7">
      <w:rPr>
        <w:rStyle w:val="PageNumber"/>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A0B282" w14:textId="77777777" w:rsidR="00C33C10" w:rsidRPr="00C92649" w:rsidRDefault="00C33C10" w:rsidP="00482B3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08A79B" w14:textId="77777777" w:rsidR="00C33C10" w:rsidRDefault="00C33C10"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A12B2DB" w14:textId="77777777" w:rsidR="00C33C10" w:rsidRDefault="00C33C10" w:rsidP="00482B31">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E9D9CB" w14:textId="77777777" w:rsidR="00C33C10" w:rsidRPr="004D536C" w:rsidRDefault="00C33C10" w:rsidP="00482B31">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AB285E" w14:textId="77777777" w:rsidR="00C33C10" w:rsidRDefault="00C33C10" w:rsidP="00482B31">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066C3" w14:textId="77777777" w:rsidR="00C33C10" w:rsidRDefault="00C33C10"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E932061" w14:textId="77777777" w:rsidR="00C33C10" w:rsidRDefault="00C33C10" w:rsidP="00482B31">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203EE" w14:textId="77777777" w:rsidR="00C33C10" w:rsidRPr="004D536C" w:rsidRDefault="00C33C10" w:rsidP="008F4077">
    <w:pPr>
      <w:pStyle w:val="Footer"/>
      <w:ind w:left="-21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1DE8D3" w14:textId="77777777" w:rsidR="00C33C10" w:rsidRDefault="00C33C10" w:rsidP="009C5F80">
    <w:pPr>
      <w:pStyle w:val="Footer"/>
    </w:pPr>
    <w:r>
      <w:fldChar w:fldCharType="begin"/>
    </w:r>
    <w:r>
      <w:instrText xml:space="preserve"> PAGE </w:instrText>
    </w:r>
    <w:r>
      <w:fldChar w:fldCharType="separate"/>
    </w:r>
    <w:r w:rsidR="00AB49D5">
      <w:rPr>
        <w:noProof/>
      </w:rPr>
      <w:t>iii</w:t>
    </w:r>
    <w:r>
      <w:rPr>
        <w:noProof/>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5CD91" w14:textId="77777777" w:rsidR="00C33C10" w:rsidRDefault="00C33C10" w:rsidP="009C5F80">
    <w:pPr>
      <w:pStyle w:val="Footer"/>
    </w:pPr>
    <w:r>
      <w:fldChar w:fldCharType="begin"/>
    </w:r>
    <w:r>
      <w:instrText xml:space="preserve"> PAGE </w:instrText>
    </w:r>
    <w:r>
      <w:fldChar w:fldCharType="separate"/>
    </w:r>
    <w:r w:rsidR="00160EC4">
      <w:rPr>
        <w:noProof/>
      </w:rPr>
      <w:t>vii</w:t>
    </w:r>
    <w:r>
      <w:rPr>
        <w:noProof/>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3251A" w14:textId="77777777" w:rsidR="00C33C10" w:rsidRDefault="00C33C10" w:rsidP="009C5F80">
    <w:pPr>
      <w:pStyle w:val="Footer"/>
    </w:pPr>
    <w:r>
      <w:fldChar w:fldCharType="begin"/>
    </w:r>
    <w:r>
      <w:instrText xml:space="preserve"> PAGE </w:instrText>
    </w:r>
    <w:r>
      <w:fldChar w:fldCharType="separate"/>
    </w:r>
    <w:r w:rsidR="00AB49D5">
      <w:rPr>
        <w:noProof/>
      </w:rPr>
      <w:t>1.1</w:t>
    </w:r>
    <w:r>
      <w:rPr>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1D9E8F" w14:textId="77777777" w:rsidR="00706650" w:rsidRDefault="00706650">
      <w:r>
        <w:separator/>
      </w:r>
    </w:p>
  </w:footnote>
  <w:footnote w:type="continuationSeparator" w:id="0">
    <w:p w14:paraId="6C3194F3" w14:textId="77777777" w:rsidR="00706650" w:rsidRDefault="00706650" w:rsidP="00E12AF4">
      <w:r>
        <w:continuationSeparator/>
      </w:r>
    </w:p>
    <w:p w14:paraId="452C2A82" w14:textId="77777777" w:rsidR="00706650" w:rsidRDefault="00706650"/>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F9C592" w14:textId="77777777" w:rsidR="00C33C10" w:rsidRDefault="00C33C10"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083129ED" wp14:editId="61221E72">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74F6E1D7" wp14:editId="3E42DA8F">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PNNL-SA-201800</w:t>
        </w:r>
      </w:sdtContent>
    </w:sdt>
  </w:p>
  <w:p w14:paraId="2B1D17E1" w14:textId="77777777" w:rsidR="00C33C10" w:rsidRPr="007A695E" w:rsidRDefault="00C33C10" w:rsidP="0042699D">
    <w:pPr>
      <w:pStyle w:val="Header"/>
      <w:tabs>
        <w:tab w:val="center" w:pos="7740"/>
      </w:tabs>
      <w:jc w:val="right"/>
      <w:rPr>
        <w:rFonts w:ascii="Arial" w:hAnsi="Arial"/>
      </w:rPr>
    </w:pPr>
    <w:r>
      <w:rPr>
        <w:rFonts w:ascii="Arial" w:hAnsi="Arial"/>
      </w:rPr>
      <w:t>PNNL-18428, Rev. 4</w:t>
    </w:r>
  </w:p>
  <w:p w14:paraId="1629E22A" w14:textId="77777777" w:rsidR="00C33C10" w:rsidRPr="00604F91" w:rsidRDefault="00C33C10" w:rsidP="00604F9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90F3C" w14:textId="77777777" w:rsidR="00C33C10" w:rsidRDefault="00C33C10" w:rsidP="00482B3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C30D3A" w14:textId="77777777" w:rsidR="00C33C10" w:rsidRPr="00A14454" w:rsidRDefault="00C33C10" w:rsidP="00482B31"/>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D81FC" w14:textId="77777777" w:rsidR="00C33C10" w:rsidRDefault="00C33C10" w:rsidP="00482B31">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6DF954C9" w14:textId="77777777" w:rsidR="00C33C10" w:rsidRDefault="00C33C10" w:rsidP="00482B31">
        <w:pPr>
          <w:jc w:val="right"/>
          <w:rPr>
            <w:sz w:val="24"/>
          </w:rPr>
        </w:pPr>
        <w:r>
          <w:rPr>
            <w:sz w:val="24"/>
          </w:rPr>
          <w:t>PNNL-SA-201800</w:t>
        </w:r>
      </w:p>
    </w:sdtContent>
  </w:sdt>
  <w:p w14:paraId="1136961D" w14:textId="77777777" w:rsidR="00C33C10" w:rsidRPr="00F333FA" w:rsidRDefault="00C33C10" w:rsidP="00482B31">
    <w:pPr>
      <w:jc w:val="right"/>
    </w:pPr>
    <w:r>
      <w:rPr>
        <w:sz w:val="24"/>
      </w:rPr>
      <w:t>PNNL-18428, Rev. 4</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D78126" w14:textId="77777777" w:rsidR="00C33C10" w:rsidRPr="006F32C6" w:rsidRDefault="00C33C10" w:rsidP="004023E7">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8E07AF" w14:textId="77777777" w:rsidR="00C33C10" w:rsidRPr="00CF5828" w:rsidRDefault="00C33C10" w:rsidP="00CF582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B067E7" w14:textId="77777777" w:rsidR="00C33C10" w:rsidRPr="00C92649" w:rsidRDefault="00C33C10" w:rsidP="00482B31">
    <w:r>
      <w:rPr>
        <w:noProof/>
      </w:rPr>
      <w:drawing>
        <wp:anchor distT="0" distB="0" distL="0" distR="0" simplePos="0" relativeHeight="251668480" behindDoc="1" locked="0" layoutInCell="1" allowOverlap="1" wp14:anchorId="2BB9BCF6" wp14:editId="0F92F5F2">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BD202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F188B140"/>
    <w:lvl w:ilvl="0">
      <w:start w:val="1"/>
      <w:numFmt w:val="decimal"/>
      <w:lvlText w:val="%1."/>
      <w:lvlJc w:val="left"/>
      <w:pPr>
        <w:tabs>
          <w:tab w:val="num" w:pos="1800"/>
        </w:tabs>
        <w:ind w:left="1800" w:hanging="360"/>
      </w:pPr>
    </w:lvl>
  </w:abstractNum>
  <w:abstractNum w:abstractNumId="2">
    <w:nsid w:val="FFFFFF7D"/>
    <w:multiLevelType w:val="singleLevel"/>
    <w:tmpl w:val="5ECAD1C4"/>
    <w:lvl w:ilvl="0">
      <w:start w:val="1"/>
      <w:numFmt w:val="decimal"/>
      <w:lvlText w:val="%1."/>
      <w:lvlJc w:val="left"/>
      <w:pPr>
        <w:tabs>
          <w:tab w:val="num" w:pos="1440"/>
        </w:tabs>
        <w:ind w:left="1440" w:hanging="360"/>
      </w:pPr>
    </w:lvl>
  </w:abstractNum>
  <w:abstractNum w:abstractNumId="3">
    <w:nsid w:val="FFFFFF7E"/>
    <w:multiLevelType w:val="singleLevel"/>
    <w:tmpl w:val="83AAAEEE"/>
    <w:lvl w:ilvl="0">
      <w:start w:val="1"/>
      <w:numFmt w:val="decimal"/>
      <w:lvlText w:val="%1."/>
      <w:lvlJc w:val="left"/>
      <w:pPr>
        <w:tabs>
          <w:tab w:val="num" w:pos="1080"/>
        </w:tabs>
        <w:ind w:left="1080" w:hanging="360"/>
      </w:pPr>
    </w:lvl>
  </w:abstractNum>
  <w:abstractNum w:abstractNumId="4">
    <w:nsid w:val="FFFFFF7F"/>
    <w:multiLevelType w:val="singleLevel"/>
    <w:tmpl w:val="4656A932"/>
    <w:lvl w:ilvl="0">
      <w:start w:val="1"/>
      <w:numFmt w:val="decimal"/>
      <w:lvlText w:val="%1."/>
      <w:lvlJc w:val="left"/>
      <w:pPr>
        <w:tabs>
          <w:tab w:val="num" w:pos="720"/>
        </w:tabs>
        <w:ind w:left="720" w:hanging="360"/>
      </w:pPr>
    </w:lvl>
  </w:abstractNum>
  <w:abstractNum w:abstractNumId="5">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nsid w:val="FFFFFF89"/>
    <w:multiLevelType w:val="singleLevel"/>
    <w:tmpl w:val="6360D24E"/>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9176686"/>
    <w:multiLevelType w:val="hybridMultilevel"/>
    <w:tmpl w:val="0E08ABDA"/>
    <w:lvl w:ilvl="0" w:tplc="4E6E6944">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7402844"/>
    <w:multiLevelType w:val="hybridMultilevel"/>
    <w:tmpl w:val="ECB8F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13"/>
  </w:num>
  <w:num w:numId="4">
    <w:abstractNumId w:val="9"/>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9"/>
  </w:num>
  <w:num w:numId="22">
    <w:abstractNumId w:val="9"/>
  </w:num>
  <w:num w:numId="23">
    <w:abstractNumId w:val="12"/>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0"/>
  </w:num>
  <w:num w:numId="38">
    <w:abstractNumId w:val="11"/>
  </w:num>
  <w:num w:numId="3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5A14"/>
    <w:rsid w:val="00086183"/>
    <w:rsid w:val="00087BEC"/>
    <w:rsid w:val="000909B8"/>
    <w:rsid w:val="00090A64"/>
    <w:rsid w:val="000914BF"/>
    <w:rsid w:val="00095DEF"/>
    <w:rsid w:val="0009672E"/>
    <w:rsid w:val="00097898"/>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152A"/>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15C"/>
    <w:rsid w:val="00126710"/>
    <w:rsid w:val="0013143E"/>
    <w:rsid w:val="00134E20"/>
    <w:rsid w:val="00135DD2"/>
    <w:rsid w:val="001360A4"/>
    <w:rsid w:val="0013753D"/>
    <w:rsid w:val="00140ABC"/>
    <w:rsid w:val="001426C0"/>
    <w:rsid w:val="0014359F"/>
    <w:rsid w:val="00144066"/>
    <w:rsid w:val="0014564D"/>
    <w:rsid w:val="0014603A"/>
    <w:rsid w:val="00151375"/>
    <w:rsid w:val="00151762"/>
    <w:rsid w:val="00155352"/>
    <w:rsid w:val="00157AA3"/>
    <w:rsid w:val="001602EF"/>
    <w:rsid w:val="00160931"/>
    <w:rsid w:val="00160EC4"/>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222C"/>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5AB9"/>
    <w:rsid w:val="0036666A"/>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4CBB"/>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5E4"/>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424"/>
    <w:rsid w:val="005714E2"/>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6650"/>
    <w:rsid w:val="007071FA"/>
    <w:rsid w:val="007076D4"/>
    <w:rsid w:val="007077BC"/>
    <w:rsid w:val="00707EA3"/>
    <w:rsid w:val="00710049"/>
    <w:rsid w:val="00710A79"/>
    <w:rsid w:val="00710ADD"/>
    <w:rsid w:val="0071379F"/>
    <w:rsid w:val="0071566A"/>
    <w:rsid w:val="007156AD"/>
    <w:rsid w:val="00716B58"/>
    <w:rsid w:val="007173FC"/>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C63"/>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1F3A"/>
    <w:rsid w:val="008C5727"/>
    <w:rsid w:val="008C62CF"/>
    <w:rsid w:val="008C753E"/>
    <w:rsid w:val="008C7C5E"/>
    <w:rsid w:val="008D0570"/>
    <w:rsid w:val="008D1147"/>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49D5"/>
    <w:rsid w:val="00AB64F5"/>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3C10"/>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3FB"/>
    <w:rsid w:val="00D965C4"/>
    <w:rsid w:val="00D966A5"/>
    <w:rsid w:val="00DA00BD"/>
    <w:rsid w:val="00DA1E87"/>
    <w:rsid w:val="00DA4C9F"/>
    <w:rsid w:val="00DA61D7"/>
    <w:rsid w:val="00DB0C71"/>
    <w:rsid w:val="00DB0F60"/>
    <w:rsid w:val="00DB2885"/>
    <w:rsid w:val="00DB3C0B"/>
    <w:rsid w:val="00DB50E0"/>
    <w:rsid w:val="00DB5B1C"/>
    <w:rsid w:val="00DB5C46"/>
    <w:rsid w:val="00DC01A9"/>
    <w:rsid w:val="00DC0969"/>
    <w:rsid w:val="00DC1E19"/>
    <w:rsid w:val="00DC2D19"/>
    <w:rsid w:val="00DC2FDF"/>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65DC"/>
    <w:rsid w:val="00E07387"/>
    <w:rsid w:val="00E10053"/>
    <w:rsid w:val="00E117B3"/>
    <w:rsid w:val="00E12505"/>
    <w:rsid w:val="00E12AF4"/>
    <w:rsid w:val="00E132B2"/>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3B7C"/>
    <w:rsid w:val="00F06715"/>
    <w:rsid w:val="00F06A04"/>
    <w:rsid w:val="00F07168"/>
    <w:rsid w:val="00F07C60"/>
    <w:rsid w:val="00F07DA1"/>
    <w:rsid w:val="00F1211F"/>
    <w:rsid w:val="00F12B21"/>
    <w:rsid w:val="00F141A4"/>
    <w:rsid w:val="00F15C9D"/>
    <w:rsid w:val="00F15F41"/>
    <w:rsid w:val="00F16123"/>
    <w:rsid w:val="00F172AB"/>
    <w:rsid w:val="00F17861"/>
    <w:rsid w:val="00F22A0F"/>
    <w:rsid w:val="00F230EC"/>
    <w:rsid w:val="00F25EA3"/>
    <w:rsid w:val="00F26462"/>
    <w:rsid w:val="00F26E7A"/>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61A5"/>
    <w:rsid w:val="00F765B9"/>
    <w:rsid w:val="00F765BB"/>
    <w:rsid w:val="00F77F0F"/>
    <w:rsid w:val="00F81DF5"/>
    <w:rsid w:val="00F8271D"/>
    <w:rsid w:val="00F83466"/>
    <w:rsid w:val="00F8671D"/>
    <w:rsid w:val="00F90020"/>
    <w:rsid w:val="00F9055C"/>
    <w:rsid w:val="00F9184B"/>
    <w:rsid w:val="00F918B2"/>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818"/>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DB25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qFormat="1"/>
    <w:lsdException w:name="toc 5" w:semiHidden="1" w:unhideWhenUsed="1" w:qFormat="1"/>
    <w:lsdException w:name="toc 6" w:semiHidden="1"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Ind w:w="0" w:type="dxa"/>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top w:w="0" w:type="dxa"/>
        <w:left w:w="115" w:type="dxa"/>
        <w:bottom w:w="0"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Ind w:w="0" w:type="dxa"/>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Ind w:w="0" w:type="dxa"/>
      <w:tblBorders>
        <w:top w:val="single" w:sz="8" w:space="0" w:color="auto"/>
        <w:bottom w:val="single" w:sz="8" w:space="0" w:color="auto"/>
      </w:tblBorders>
      <w:tblCellMar>
        <w:top w:w="0" w:type="dxa"/>
        <w:left w:w="108" w:type="dxa"/>
        <w:bottom w:w="0" w:type="dxa"/>
        <w:right w:w="108" w:type="dxa"/>
      </w:tblCellMar>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paragraph" w:customStyle="1" w:styleId="CommandLine">
    <w:name w:val="Command Line"/>
    <w:basedOn w:val="BodyText"/>
    <w:next w:val="BodyText"/>
    <w:autoRedefine/>
    <w:qFormat/>
    <w:rsid w:val="00DC2FDF"/>
    <w:pPr>
      <w:spacing w:before="0"/>
      <w:ind w:left="360"/>
    </w:pPr>
    <w:rPr>
      <w:rFonts w:ascii="Courier New" w:hAnsi="Courier New" w:cs="Courier New"/>
      <w:color w:val="242424" w:themeColor="accent2"/>
    </w:rPr>
  </w:style>
  <w:style w:type="character" w:customStyle="1" w:styleId="Code">
    <w:name w:val="Code"/>
    <w:basedOn w:val="BodyTextChar"/>
    <w:uiPriority w:val="1"/>
    <w:qFormat/>
    <w:rsid w:val="00474CBB"/>
    <w:rPr>
      <w:rFonts w:ascii="Courier New" w:hAnsi="Courier New"/>
      <w:b w:val="0"/>
      <w:i w:val="0"/>
      <w:color w:val="242424" w:themeColor="accent2"/>
      <w:sz w:val="22"/>
    </w:rPr>
  </w:style>
  <w:style w:type="paragraph" w:styleId="BlockText">
    <w:name w:val="Block Text"/>
    <w:basedOn w:val="Normal"/>
    <w:semiHidden/>
    <w:unhideWhenUsed/>
    <w:rsid w:val="00474CBB"/>
    <w:pPr>
      <w:pBdr>
        <w:top w:val="single" w:sz="2" w:space="10" w:color="A83C0F" w:themeColor="accent1"/>
        <w:left w:val="single" w:sz="2" w:space="10" w:color="A83C0F" w:themeColor="accent1"/>
        <w:bottom w:val="single" w:sz="2" w:space="10" w:color="A83C0F" w:themeColor="accent1"/>
        <w:right w:val="single" w:sz="2" w:space="10" w:color="A83C0F" w:themeColor="accent1"/>
      </w:pBdr>
      <w:ind w:left="1152" w:right="1152"/>
    </w:pPr>
    <w:rPr>
      <w:rFonts w:asciiTheme="minorHAnsi" w:eastAsiaTheme="minorEastAsia" w:hAnsiTheme="minorHAnsi" w:cstheme="minorBidi"/>
      <w:i/>
      <w:iCs/>
      <w:color w:val="A83C0F"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eader" Target="header4.xml"/><Relationship Id="rId21" Type="http://schemas.openxmlformats.org/officeDocument/2006/relationships/footer" Target="footer4.xml"/><Relationship Id="rId22" Type="http://schemas.openxmlformats.org/officeDocument/2006/relationships/header" Target="header5.xml"/><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header" Target="header6.xml"/><Relationship Id="rId26" Type="http://schemas.openxmlformats.org/officeDocument/2006/relationships/footer" Target="footer7.xml"/><Relationship Id="rId27" Type="http://schemas.openxmlformats.org/officeDocument/2006/relationships/footer" Target="footer8.xml"/><Relationship Id="rId28" Type="http://schemas.openxmlformats.org/officeDocument/2006/relationships/footer" Target="footer9.xml"/><Relationship Id="rId29" Type="http://schemas.openxmlformats.org/officeDocument/2006/relationships/hyperlink" Target="https://gcc.gnu.org/releases.html"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hyperlink" Target="http://www.boost.org/users/history" TargetMode="External"/><Relationship Id="rId31" Type="http://schemas.openxmlformats.org/officeDocument/2006/relationships/hyperlink" Target="https://stash.pnl.gov" TargetMode="External"/><Relationship Id="rId32" Type="http://schemas.openxmlformats.org/officeDocument/2006/relationships/footer" Target="footer10.xml"/><Relationship Id="rId9" Type="http://schemas.openxmlformats.org/officeDocument/2006/relationships/settings" Target="settings.xml"/><Relationship Id="rId6" Type="http://schemas.openxmlformats.org/officeDocument/2006/relationships/customXml" Target="../customXml/item6.xml"/><Relationship Id="rId7" Type="http://schemas.openxmlformats.org/officeDocument/2006/relationships/numbering" Target="numbering.xml"/><Relationship Id="rId8" Type="http://schemas.openxmlformats.org/officeDocument/2006/relationships/styles" Target="styles.xml"/><Relationship Id="rId33" Type="http://schemas.openxmlformats.org/officeDocument/2006/relationships/header" Target="header7.xml"/><Relationship Id="rId34" Type="http://schemas.openxmlformats.org/officeDocument/2006/relationships/footer" Target="footer11.xml"/><Relationship Id="rId35" Type="http://schemas.openxmlformats.org/officeDocument/2006/relationships/footer" Target="footer12.xml"/><Relationship Id="rId36" Type="http://schemas.openxmlformats.org/officeDocument/2006/relationships/image" Target="media/image4.emf"/><Relationship Id="rId10" Type="http://schemas.openxmlformats.org/officeDocument/2006/relationships/webSettings" Target="webSettings.xml"/><Relationship Id="rId11" Type="http://schemas.openxmlformats.org/officeDocument/2006/relationships/footnotes" Target="footnotes.xml"/><Relationship Id="rId12" Type="http://schemas.openxmlformats.org/officeDocument/2006/relationships/endnotes" Target="endnotes.xm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header" Target="header3.xml"/><Relationship Id="rId18" Type="http://schemas.openxmlformats.org/officeDocument/2006/relationships/footer" Target="footer2.xml"/><Relationship Id="rId19" Type="http://schemas.openxmlformats.org/officeDocument/2006/relationships/footer" Target="footer3.xml"/><Relationship Id="rId37" Type="http://schemas.openxmlformats.org/officeDocument/2006/relationships/package" Target="embeddings/Microsoft_Word_Document1.docx"/><Relationship Id="rId38" Type="http://schemas.openxmlformats.org/officeDocument/2006/relationships/footer" Target="footer13.xml"/><Relationship Id="rId39" Type="http://schemas.openxmlformats.org/officeDocument/2006/relationships/image" Target="media/image5.emf"/><Relationship Id="rId40" Type="http://schemas.openxmlformats.org/officeDocument/2006/relationships/package" Target="embeddings/Microsoft_Word_Document2.docx"/><Relationship Id="rId41" Type="http://schemas.openxmlformats.org/officeDocument/2006/relationships/header" Target="header8.xml"/><Relationship Id="rId42" Type="http://schemas.openxmlformats.org/officeDocument/2006/relationships/footer" Target="footer14.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 Id="rId2" Type="http://schemas.openxmlformats.org/officeDocument/2006/relationships/image" Target="media/image2.tif"/></Relationships>
</file>

<file path=word/_rels/header8.xml.rels><?xml version="1.0" encoding="UTF-8" standalone="yes"?>
<Relationships xmlns="http://schemas.openxmlformats.org/package/2006/relationships"><Relationship Id="rId1" Type="http://schemas.openxmlformats.org/officeDocument/2006/relationships/image" Target="media/image6.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swiss"/>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6333"/>
    <w:rsid w:val="00386333"/>
    <w:rsid w:val="00D8564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2017-06-01T00:00:00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93D87EF1-2310-9E4E-B329-4979E36EB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507</TotalTime>
  <Pages>30</Pages>
  <Words>2011</Words>
  <Characters>11467</Characters>
  <Application>Microsoft Macintosh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FLOWER Build Guide</vt:lpstr>
    </vt:vector>
  </TitlesOfParts>
  <Company>Pacific Northwest National Laboratory</Company>
  <LinksUpToDate>false</LinksUpToDate>
  <CharactersWithSpaces>13452</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Build Guide</dc:title>
  <dc:creator>Colleen</dc:creator>
  <cp:lastModifiedBy>Curtis, Darren S</cp:lastModifiedBy>
  <cp:revision>47</cp:revision>
  <dcterms:created xsi:type="dcterms:W3CDTF">2017-08-02T15:55:00Z</dcterms:created>
  <dcterms:modified xsi:type="dcterms:W3CDTF">2017-08-11T23:32:00Z</dcterms:modified>
  <cp:contentStatus>PNNL-SA-201800</cp:contentStatus>
</cp:coreProperties>
</file>